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EF171" w14:textId="71E1AD32" w:rsidR="00D021BA" w:rsidRPr="00180C01" w:rsidRDefault="004271CA" w:rsidP="00180C01">
      <w:pPr>
        <w:jc w:val="center"/>
        <w:rPr>
          <w:rFonts w:ascii="Times New Roman" w:hAnsi="Times New Roman" w:cs="Times New Roman"/>
          <w:b/>
          <w:sz w:val="32"/>
          <w:szCs w:val="32"/>
        </w:rPr>
      </w:pPr>
      <w:r>
        <w:rPr>
          <w:rFonts w:ascii="Times New Roman" w:hAnsi="Times New Roman" w:cs="Times New Roman"/>
          <w:b/>
          <w:sz w:val="32"/>
          <w:szCs w:val="32"/>
        </w:rPr>
        <w:t>GridPACK™</w:t>
      </w:r>
      <w:r w:rsidR="00D2668F">
        <w:rPr>
          <w:rFonts w:ascii="Times New Roman" w:hAnsi="Times New Roman" w:cs="Times New Roman"/>
          <w:b/>
          <w:sz w:val="32"/>
          <w:szCs w:val="32"/>
        </w:rPr>
        <w:t xml:space="preserve"> Overview</w:t>
      </w:r>
    </w:p>
    <w:p w14:paraId="6CB5BC80" w14:textId="7F025F41" w:rsidR="00D021BA" w:rsidRDefault="00D2668F" w:rsidP="00180C01">
      <w:pPr>
        <w:jc w:val="center"/>
        <w:rPr>
          <w:rFonts w:ascii="Times New Roman" w:hAnsi="Times New Roman" w:cs="Times New Roman"/>
          <w:b/>
          <w:sz w:val="24"/>
          <w:szCs w:val="24"/>
        </w:rPr>
      </w:pPr>
      <w:r>
        <w:rPr>
          <w:rFonts w:ascii="Times New Roman" w:hAnsi="Times New Roman" w:cs="Times New Roman"/>
          <w:b/>
          <w:sz w:val="24"/>
          <w:szCs w:val="24"/>
        </w:rPr>
        <w:t>Bruce Palmer,</w:t>
      </w:r>
      <w:r w:rsidR="00180C01">
        <w:rPr>
          <w:rFonts w:ascii="Times New Roman" w:hAnsi="Times New Roman" w:cs="Times New Roman"/>
          <w:b/>
          <w:sz w:val="24"/>
          <w:szCs w:val="24"/>
        </w:rPr>
        <w:t xml:space="preserve"> William Perkins, </w:t>
      </w:r>
      <w:r w:rsidR="0072566D">
        <w:rPr>
          <w:rFonts w:ascii="Times New Roman" w:hAnsi="Times New Roman" w:cs="Times New Roman"/>
          <w:b/>
          <w:sz w:val="24"/>
          <w:szCs w:val="24"/>
        </w:rPr>
        <w:t>Yousu Chen, Shuangshuang Jin</w:t>
      </w:r>
      <w:r>
        <w:rPr>
          <w:rFonts w:ascii="Times New Roman" w:hAnsi="Times New Roman" w:cs="Times New Roman"/>
          <w:b/>
          <w:sz w:val="24"/>
          <w:szCs w:val="24"/>
        </w:rPr>
        <w:t xml:space="preserve">, </w:t>
      </w:r>
      <w:r w:rsidR="00180C01">
        <w:rPr>
          <w:rFonts w:ascii="Times New Roman" w:hAnsi="Times New Roman" w:cs="Times New Roman"/>
          <w:b/>
          <w:sz w:val="24"/>
          <w:szCs w:val="24"/>
        </w:rPr>
        <w:t>Ruishen</w:t>
      </w:r>
      <w:r>
        <w:rPr>
          <w:rFonts w:ascii="Times New Roman" w:hAnsi="Times New Roman" w:cs="Times New Roman"/>
          <w:b/>
          <w:sz w:val="24"/>
          <w:szCs w:val="24"/>
        </w:rPr>
        <w:t>g Diao</w:t>
      </w:r>
    </w:p>
    <w:p w14:paraId="1CC9A4C8" w14:textId="56B556B1" w:rsidR="00D07CDE" w:rsidRDefault="00D07CDE" w:rsidP="00D07CDE">
      <w:pPr>
        <w:rPr>
          <w:rFonts w:ascii="Times New Roman" w:hAnsi="Times New Roman" w:cs="Times New Roman"/>
          <w:sz w:val="24"/>
          <w:szCs w:val="24"/>
        </w:rPr>
      </w:pPr>
      <w:r>
        <w:rPr>
          <w:rFonts w:ascii="Times New Roman" w:hAnsi="Times New Roman" w:cs="Times New Roman"/>
          <w:sz w:val="24"/>
          <w:szCs w:val="24"/>
        </w:rPr>
        <w:t>This document is design</w:t>
      </w:r>
      <w:r w:rsidR="00E20AAD">
        <w:rPr>
          <w:rFonts w:ascii="Times New Roman" w:hAnsi="Times New Roman" w:cs="Times New Roman"/>
          <w:sz w:val="24"/>
          <w:szCs w:val="24"/>
        </w:rPr>
        <w:t>ed to provide an</w:t>
      </w:r>
      <w:r>
        <w:rPr>
          <w:rFonts w:ascii="Times New Roman" w:hAnsi="Times New Roman" w:cs="Times New Roman"/>
          <w:sz w:val="24"/>
          <w:szCs w:val="24"/>
        </w:rPr>
        <w:t xml:space="preserve"> in-depth description</w:t>
      </w:r>
      <w:r w:rsidR="00E20AAD">
        <w:rPr>
          <w:rFonts w:ascii="Times New Roman" w:hAnsi="Times New Roman" w:cs="Times New Roman"/>
          <w:sz w:val="24"/>
          <w:szCs w:val="24"/>
        </w:rPr>
        <w:t xml:space="preserve"> of</w:t>
      </w:r>
      <w:r>
        <w:rPr>
          <w:rFonts w:ascii="Times New Roman" w:hAnsi="Times New Roman" w:cs="Times New Roman"/>
          <w:sz w:val="24"/>
          <w:szCs w:val="24"/>
        </w:rPr>
        <w:t xml:space="preserve"> the GridPACK™ framework and the software modules contained within it. In combination with the Doxygen-based documentation on the GridPACK webpage, users and application developers should have a complete description of the framework components and how to use them. The applications area in the source code directory, as well as the GridPACK modules and components, provide additional example</w:t>
      </w:r>
      <w:r w:rsidR="00E20AAD">
        <w:rPr>
          <w:rFonts w:ascii="Times New Roman" w:hAnsi="Times New Roman" w:cs="Times New Roman"/>
          <w:sz w:val="24"/>
          <w:szCs w:val="24"/>
        </w:rPr>
        <w:t>s</w:t>
      </w:r>
      <w:r>
        <w:rPr>
          <w:rFonts w:ascii="Times New Roman" w:hAnsi="Times New Roman" w:cs="Times New Roman"/>
          <w:sz w:val="24"/>
          <w:szCs w:val="24"/>
        </w:rPr>
        <w:t xml:space="preserve"> of how GridPACK can be used to create power grid applications. However, if there are still questions on GridPACK, users should feel free to contact the GridPACK development team.</w:t>
      </w:r>
    </w:p>
    <w:p w14:paraId="355C9C7F" w14:textId="77777777" w:rsidR="00740B00" w:rsidRDefault="00740B00">
      <w:pPr>
        <w:rPr>
          <w:rFonts w:ascii="Times New Roman" w:hAnsi="Times New Roman" w:cs="Times New Roman"/>
          <w:sz w:val="24"/>
          <w:szCs w:val="24"/>
        </w:rPr>
      </w:pPr>
      <w:r>
        <w:rPr>
          <w:rFonts w:ascii="Times New Roman" w:hAnsi="Times New Roman" w:cs="Times New Roman"/>
          <w:sz w:val="24"/>
          <w:szCs w:val="24"/>
        </w:rPr>
        <w:br w:type="page"/>
      </w:r>
    </w:p>
    <w:p w14:paraId="762A042F" w14:textId="457F07D7" w:rsidR="00740B00" w:rsidRPr="00740B00" w:rsidRDefault="00740B00" w:rsidP="00740B00">
      <w:pPr>
        <w:rPr>
          <w:rFonts w:ascii="Times New Roman" w:hAnsi="Times New Roman" w:cs="Times New Roman"/>
          <w:sz w:val="24"/>
          <w:szCs w:val="24"/>
        </w:rPr>
      </w:pPr>
      <w:r>
        <w:rPr>
          <w:rFonts w:ascii="Times New Roman" w:hAnsi="Times New Roman" w:cs="Times New Roman"/>
          <w:sz w:val="24"/>
          <w:szCs w:val="24"/>
        </w:rPr>
        <w:lastRenderedPageBreak/>
        <w:t xml:space="preserve">GridPACK™ License: </w:t>
      </w:r>
      <w:r w:rsidRPr="00740B00">
        <w:rPr>
          <w:rFonts w:ascii="Times New Roman" w:hAnsi="Times New Roman" w:cs="Times New Roman"/>
          <w:sz w:val="24"/>
          <w:szCs w:val="24"/>
        </w:rPr>
        <w:t>Copyright (c) 201</w:t>
      </w:r>
      <w:r>
        <w:rPr>
          <w:rFonts w:ascii="Times New Roman" w:hAnsi="Times New Roman" w:cs="Times New Roman"/>
          <w:sz w:val="24"/>
          <w:szCs w:val="24"/>
        </w:rPr>
        <w:t>3, Battelle Memorial Institute All rights reserved.</w:t>
      </w:r>
    </w:p>
    <w:p w14:paraId="6ED97074" w14:textId="27A685B0"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1. Battelle Memorial Institut</w:t>
      </w:r>
      <w:r>
        <w:rPr>
          <w:rFonts w:ascii="Times New Roman" w:hAnsi="Times New Roman" w:cs="Times New Roman"/>
          <w:sz w:val="24"/>
          <w:szCs w:val="24"/>
        </w:rPr>
        <w:t xml:space="preserve">e (hereinafter Battelle) hereby </w:t>
      </w:r>
      <w:r w:rsidRPr="00740B00">
        <w:rPr>
          <w:rFonts w:ascii="Times New Roman" w:hAnsi="Times New Roman" w:cs="Times New Roman"/>
          <w:sz w:val="24"/>
          <w:szCs w:val="24"/>
        </w:rPr>
        <w:t>grants permission to any person or e</w:t>
      </w:r>
      <w:r>
        <w:rPr>
          <w:rFonts w:ascii="Times New Roman" w:hAnsi="Times New Roman" w:cs="Times New Roman"/>
          <w:sz w:val="24"/>
          <w:szCs w:val="24"/>
        </w:rPr>
        <w:t xml:space="preserve">ntity lawfully obtaining a copy </w:t>
      </w:r>
      <w:r w:rsidRPr="00740B00">
        <w:rPr>
          <w:rFonts w:ascii="Times New Roman" w:hAnsi="Times New Roman" w:cs="Times New Roman"/>
          <w:sz w:val="24"/>
          <w:szCs w:val="24"/>
        </w:rPr>
        <w:t>of this software and associated d</w:t>
      </w:r>
      <w:r>
        <w:rPr>
          <w:rFonts w:ascii="Times New Roman" w:hAnsi="Times New Roman" w:cs="Times New Roman"/>
          <w:sz w:val="24"/>
          <w:szCs w:val="24"/>
        </w:rPr>
        <w:t xml:space="preserve">ocumentation files (hereinafter </w:t>
      </w:r>
      <w:r w:rsidRPr="00740B00">
        <w:rPr>
          <w:rFonts w:ascii="Times New Roman" w:hAnsi="Times New Roman" w:cs="Times New Roman"/>
          <w:sz w:val="24"/>
          <w:szCs w:val="24"/>
        </w:rPr>
        <w:t>"the Software") to redistribute</w:t>
      </w:r>
      <w:r>
        <w:rPr>
          <w:rFonts w:ascii="Times New Roman" w:hAnsi="Times New Roman" w:cs="Times New Roman"/>
          <w:sz w:val="24"/>
          <w:szCs w:val="24"/>
        </w:rPr>
        <w:t xml:space="preserve"> and use the Software in source </w:t>
      </w:r>
      <w:r w:rsidRPr="00740B00">
        <w:rPr>
          <w:rFonts w:ascii="Times New Roman" w:hAnsi="Times New Roman" w:cs="Times New Roman"/>
          <w:sz w:val="24"/>
          <w:szCs w:val="24"/>
        </w:rPr>
        <w:t>and binary forms, with or withou</w:t>
      </w:r>
      <w:r>
        <w:rPr>
          <w:rFonts w:ascii="Times New Roman" w:hAnsi="Times New Roman" w:cs="Times New Roman"/>
          <w:sz w:val="24"/>
          <w:szCs w:val="24"/>
        </w:rPr>
        <w:t xml:space="preserve">t modification.  Such person or </w:t>
      </w:r>
      <w:r w:rsidRPr="00740B00">
        <w:rPr>
          <w:rFonts w:ascii="Times New Roman" w:hAnsi="Times New Roman" w:cs="Times New Roman"/>
          <w:sz w:val="24"/>
          <w:szCs w:val="24"/>
        </w:rPr>
        <w:t>entity may use, copy, modi</w:t>
      </w:r>
      <w:r>
        <w:rPr>
          <w:rFonts w:ascii="Times New Roman" w:hAnsi="Times New Roman" w:cs="Times New Roman"/>
          <w:sz w:val="24"/>
          <w:szCs w:val="24"/>
        </w:rPr>
        <w:t xml:space="preserve">fy, merge, publish, distribute, sublicense, </w:t>
      </w:r>
      <w:r w:rsidRPr="00740B00">
        <w:rPr>
          <w:rFonts w:ascii="Times New Roman" w:hAnsi="Times New Roman" w:cs="Times New Roman"/>
          <w:sz w:val="24"/>
          <w:szCs w:val="24"/>
        </w:rPr>
        <w:t>and/or sell copies of the Software, a</w:t>
      </w:r>
      <w:r>
        <w:rPr>
          <w:rFonts w:ascii="Times New Roman" w:hAnsi="Times New Roman" w:cs="Times New Roman"/>
          <w:sz w:val="24"/>
          <w:szCs w:val="24"/>
        </w:rPr>
        <w:t xml:space="preserve">nd may permit others to do so, </w:t>
      </w:r>
      <w:r w:rsidRPr="00740B00">
        <w:rPr>
          <w:rFonts w:ascii="Times New Roman" w:hAnsi="Times New Roman" w:cs="Times New Roman"/>
          <w:sz w:val="24"/>
          <w:szCs w:val="24"/>
        </w:rPr>
        <w:t>subject to the following conditions:</w:t>
      </w:r>
    </w:p>
    <w:p w14:paraId="147255AD" w14:textId="43BCE197"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 xml:space="preserve">  * Redistributions of source code must reta</w:t>
      </w:r>
      <w:r>
        <w:rPr>
          <w:rFonts w:ascii="Times New Roman" w:hAnsi="Times New Roman" w:cs="Times New Roman"/>
          <w:sz w:val="24"/>
          <w:szCs w:val="24"/>
        </w:rPr>
        <w:t xml:space="preserve">in the above copyright </w:t>
      </w:r>
      <w:r w:rsidRPr="00740B00">
        <w:rPr>
          <w:rFonts w:ascii="Times New Roman" w:hAnsi="Times New Roman" w:cs="Times New Roman"/>
          <w:sz w:val="24"/>
          <w:szCs w:val="24"/>
        </w:rPr>
        <w:t xml:space="preserve">notice, this list of conditions and the following disclaimers. </w:t>
      </w:r>
    </w:p>
    <w:p w14:paraId="3CEEAB62" w14:textId="5CE4ED1D"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 xml:space="preserve">  * Redistributions in binary form mus</w:t>
      </w:r>
      <w:r>
        <w:rPr>
          <w:rFonts w:ascii="Times New Roman" w:hAnsi="Times New Roman" w:cs="Times New Roman"/>
          <w:sz w:val="24"/>
          <w:szCs w:val="24"/>
        </w:rPr>
        <w:t xml:space="preserve">t reproduce the above copyright </w:t>
      </w:r>
      <w:r w:rsidRPr="00740B00">
        <w:rPr>
          <w:rFonts w:ascii="Times New Roman" w:hAnsi="Times New Roman" w:cs="Times New Roman"/>
          <w:sz w:val="24"/>
          <w:szCs w:val="24"/>
        </w:rPr>
        <w:t xml:space="preserve">notice, this list of conditions </w:t>
      </w:r>
      <w:r>
        <w:rPr>
          <w:rFonts w:ascii="Times New Roman" w:hAnsi="Times New Roman" w:cs="Times New Roman"/>
          <w:sz w:val="24"/>
          <w:szCs w:val="24"/>
        </w:rPr>
        <w:t xml:space="preserve">and the following disclaimer in </w:t>
      </w:r>
      <w:r w:rsidRPr="00740B00">
        <w:rPr>
          <w:rFonts w:ascii="Times New Roman" w:hAnsi="Times New Roman" w:cs="Times New Roman"/>
          <w:sz w:val="24"/>
          <w:szCs w:val="24"/>
        </w:rPr>
        <w:t>the documentation and/or ot</w:t>
      </w:r>
      <w:r>
        <w:rPr>
          <w:rFonts w:ascii="Times New Roman" w:hAnsi="Times New Roman" w:cs="Times New Roman"/>
          <w:sz w:val="24"/>
          <w:szCs w:val="24"/>
        </w:rPr>
        <w:t xml:space="preserve">her materials provided with the </w:t>
      </w:r>
      <w:r w:rsidRPr="00740B00">
        <w:rPr>
          <w:rFonts w:ascii="Times New Roman" w:hAnsi="Times New Roman" w:cs="Times New Roman"/>
          <w:sz w:val="24"/>
          <w:szCs w:val="24"/>
        </w:rPr>
        <w:t xml:space="preserve">distribution. </w:t>
      </w:r>
    </w:p>
    <w:p w14:paraId="1BAC3E62" w14:textId="091CBD7B"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 xml:space="preserve">  * Other than as used herein, nei</w:t>
      </w:r>
      <w:r>
        <w:rPr>
          <w:rFonts w:ascii="Times New Roman" w:hAnsi="Times New Roman" w:cs="Times New Roman"/>
          <w:sz w:val="24"/>
          <w:szCs w:val="24"/>
        </w:rPr>
        <w:t xml:space="preserve">ther the name Battelle Memorial </w:t>
      </w:r>
      <w:r w:rsidRPr="00740B00">
        <w:rPr>
          <w:rFonts w:ascii="Times New Roman" w:hAnsi="Times New Roman" w:cs="Times New Roman"/>
          <w:sz w:val="24"/>
          <w:szCs w:val="24"/>
        </w:rPr>
        <w:t>Institute or Battelle may be used</w:t>
      </w:r>
      <w:r>
        <w:rPr>
          <w:rFonts w:ascii="Times New Roman" w:hAnsi="Times New Roman" w:cs="Times New Roman"/>
          <w:sz w:val="24"/>
          <w:szCs w:val="24"/>
        </w:rPr>
        <w:t xml:space="preserve"> in any form whatsoever without </w:t>
      </w:r>
      <w:r w:rsidRPr="00740B00">
        <w:rPr>
          <w:rFonts w:ascii="Times New Roman" w:hAnsi="Times New Roman" w:cs="Times New Roman"/>
          <w:sz w:val="24"/>
          <w:szCs w:val="24"/>
        </w:rPr>
        <w:t>the express written consent of Batt</w:t>
      </w:r>
      <w:r>
        <w:rPr>
          <w:rFonts w:ascii="Times New Roman" w:hAnsi="Times New Roman" w:cs="Times New Roman"/>
          <w:sz w:val="24"/>
          <w:szCs w:val="24"/>
        </w:rPr>
        <w:t xml:space="preserve">elle.   </w:t>
      </w:r>
    </w:p>
    <w:p w14:paraId="5E81B355" w14:textId="2FEF5779" w:rsid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2.      THIS SOFTWARE IS PROVIDE</w:t>
      </w:r>
      <w:r>
        <w:rPr>
          <w:rFonts w:ascii="Times New Roman" w:hAnsi="Times New Roman" w:cs="Times New Roman"/>
          <w:sz w:val="24"/>
          <w:szCs w:val="24"/>
        </w:rPr>
        <w:t xml:space="preserve">D BY THE COPYRIGHT HOLDERS AND </w:t>
      </w:r>
      <w:r w:rsidRPr="00740B00">
        <w:rPr>
          <w:rFonts w:ascii="Times New Roman" w:hAnsi="Times New Roman" w:cs="Times New Roman"/>
          <w:sz w:val="24"/>
          <w:szCs w:val="24"/>
        </w:rPr>
        <w:t xml:space="preserve">CONTRIBUTORS "AS IS" AND ANY </w:t>
      </w:r>
      <w:r>
        <w:rPr>
          <w:rFonts w:ascii="Times New Roman" w:hAnsi="Times New Roman" w:cs="Times New Roman"/>
          <w:sz w:val="24"/>
          <w:szCs w:val="24"/>
        </w:rPr>
        <w:t xml:space="preserve">EXPRESS OR IMPLIED WARRANTIES, </w:t>
      </w:r>
      <w:r w:rsidRPr="00740B00">
        <w:rPr>
          <w:rFonts w:ascii="Times New Roman" w:hAnsi="Times New Roman" w:cs="Times New Roman"/>
          <w:sz w:val="24"/>
          <w:szCs w:val="24"/>
        </w:rPr>
        <w:t>INCLUDING, BUT NOT LIMITED</w:t>
      </w:r>
      <w:r>
        <w:rPr>
          <w:rFonts w:ascii="Times New Roman" w:hAnsi="Times New Roman" w:cs="Times New Roman"/>
          <w:sz w:val="24"/>
          <w:szCs w:val="24"/>
        </w:rPr>
        <w:t xml:space="preserve"> TO, THE IMPLIED WARRANTIES OF </w:t>
      </w:r>
      <w:r w:rsidRPr="00740B00">
        <w:rPr>
          <w:rFonts w:ascii="Times New Roman" w:hAnsi="Times New Roman" w:cs="Times New Roman"/>
          <w:sz w:val="24"/>
          <w:szCs w:val="24"/>
        </w:rPr>
        <w:t>MERCHANTABILITY AND FITNES</w:t>
      </w:r>
      <w:r>
        <w:rPr>
          <w:rFonts w:ascii="Times New Roman" w:hAnsi="Times New Roman" w:cs="Times New Roman"/>
          <w:sz w:val="24"/>
          <w:szCs w:val="24"/>
        </w:rPr>
        <w:t xml:space="preserve">S FOR A PARTICULAR PURPOSE ARE </w:t>
      </w:r>
      <w:r w:rsidRPr="00740B00">
        <w:rPr>
          <w:rFonts w:ascii="Times New Roman" w:hAnsi="Times New Roman" w:cs="Times New Roman"/>
          <w:sz w:val="24"/>
          <w:szCs w:val="24"/>
        </w:rPr>
        <w:t>DISCLAIMED. IN NO EVENT SHALL BATT</w:t>
      </w:r>
      <w:r>
        <w:rPr>
          <w:rFonts w:ascii="Times New Roman" w:hAnsi="Times New Roman" w:cs="Times New Roman"/>
          <w:sz w:val="24"/>
          <w:szCs w:val="24"/>
        </w:rPr>
        <w:t xml:space="preserve">ELLE OR CONTRIBUTORS BE LIABLE </w:t>
      </w:r>
      <w:r w:rsidRPr="00740B00">
        <w:rPr>
          <w:rFonts w:ascii="Times New Roman" w:hAnsi="Times New Roman" w:cs="Times New Roman"/>
          <w:sz w:val="24"/>
          <w:szCs w:val="24"/>
        </w:rPr>
        <w:t>FOR ANY DIRECT, INDIRECT, INCI</w:t>
      </w:r>
      <w:r>
        <w:rPr>
          <w:rFonts w:ascii="Times New Roman" w:hAnsi="Times New Roman" w:cs="Times New Roman"/>
          <w:sz w:val="24"/>
          <w:szCs w:val="24"/>
        </w:rPr>
        <w:t xml:space="preserve">DENTAL, SPECIAL, EXEMPLARY, OR </w:t>
      </w:r>
      <w:r w:rsidRPr="00740B00">
        <w:rPr>
          <w:rFonts w:ascii="Times New Roman" w:hAnsi="Times New Roman" w:cs="Times New Roman"/>
          <w:sz w:val="24"/>
          <w:szCs w:val="24"/>
        </w:rPr>
        <w:t>CONSEQUENTIAL DAMAGES (</w:t>
      </w:r>
      <w:r>
        <w:rPr>
          <w:rFonts w:ascii="Times New Roman" w:hAnsi="Times New Roman" w:cs="Times New Roman"/>
          <w:sz w:val="24"/>
          <w:szCs w:val="24"/>
        </w:rPr>
        <w:t xml:space="preserve">INCLUDING, BUT NOT LIMITED TO, </w:t>
      </w:r>
      <w:r w:rsidRPr="00740B00">
        <w:rPr>
          <w:rFonts w:ascii="Times New Roman" w:hAnsi="Times New Roman" w:cs="Times New Roman"/>
          <w:sz w:val="24"/>
          <w:szCs w:val="24"/>
        </w:rPr>
        <w:t>PROCUREMENT OF SUBSTITUTE GOODS OR S</w:t>
      </w:r>
      <w:r>
        <w:rPr>
          <w:rFonts w:ascii="Times New Roman" w:hAnsi="Times New Roman" w:cs="Times New Roman"/>
          <w:sz w:val="24"/>
          <w:szCs w:val="24"/>
        </w:rPr>
        <w:t xml:space="preserve">ERVICES; LOSS OF USE, DATA, OR </w:t>
      </w:r>
      <w:r w:rsidRPr="00740B00">
        <w:rPr>
          <w:rFonts w:ascii="Times New Roman" w:hAnsi="Times New Roman" w:cs="Times New Roman"/>
          <w:sz w:val="24"/>
          <w:szCs w:val="24"/>
        </w:rPr>
        <w:t>PROFITS; OR BUSINESS INTERRUPT</w:t>
      </w:r>
      <w:r>
        <w:rPr>
          <w:rFonts w:ascii="Times New Roman" w:hAnsi="Times New Roman" w:cs="Times New Roman"/>
          <w:sz w:val="24"/>
          <w:szCs w:val="24"/>
        </w:rPr>
        <w:t xml:space="preserve">ION) HOWEVER CAUSED AND ON ANY </w:t>
      </w:r>
      <w:r w:rsidRPr="00740B00">
        <w:rPr>
          <w:rFonts w:ascii="Times New Roman" w:hAnsi="Times New Roman" w:cs="Times New Roman"/>
          <w:sz w:val="24"/>
          <w:szCs w:val="24"/>
        </w:rPr>
        <w:t>THEORY OF LIABILITY, WHETHER IN CONTRACT, STRICT LIABILITY, OR TORT (INCLUDING NEGLIGENCE OR OTHERWISE) ARISING IN ANY WAY OUT OF THE USE OF THIS SOFTWARE, EVEN IF ADVI</w:t>
      </w:r>
      <w:r>
        <w:rPr>
          <w:rFonts w:ascii="Times New Roman" w:hAnsi="Times New Roman" w:cs="Times New Roman"/>
          <w:sz w:val="24"/>
          <w:szCs w:val="24"/>
        </w:rPr>
        <w:t xml:space="preserve">SED OF THE POSSIBILITY OF SUCH </w:t>
      </w:r>
      <w:r w:rsidRPr="00740B00">
        <w:rPr>
          <w:rFonts w:ascii="Times New Roman" w:hAnsi="Times New Roman" w:cs="Times New Roman"/>
          <w:sz w:val="24"/>
          <w:szCs w:val="24"/>
        </w:rPr>
        <w:t>DAMAGE.</w:t>
      </w:r>
    </w:p>
    <w:p w14:paraId="0BFB911B" w14:textId="44DBF627" w:rsidR="00740B00" w:rsidRPr="00D07CDE"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3.      The Software was produced</w:t>
      </w:r>
      <w:r>
        <w:rPr>
          <w:rFonts w:ascii="Times New Roman" w:hAnsi="Times New Roman" w:cs="Times New Roman"/>
          <w:sz w:val="24"/>
          <w:szCs w:val="24"/>
        </w:rPr>
        <w:t xml:space="preserve"> by Battelle under Contract No. </w:t>
      </w:r>
      <w:r w:rsidRPr="00740B00">
        <w:rPr>
          <w:rFonts w:ascii="Times New Roman" w:hAnsi="Times New Roman" w:cs="Times New Roman"/>
          <w:sz w:val="24"/>
          <w:szCs w:val="24"/>
        </w:rPr>
        <w:t>DE-AC05-76RL01830 with the Department</w:t>
      </w:r>
      <w:r>
        <w:rPr>
          <w:rFonts w:ascii="Times New Roman" w:hAnsi="Times New Roman" w:cs="Times New Roman"/>
          <w:sz w:val="24"/>
          <w:szCs w:val="24"/>
        </w:rPr>
        <w:t xml:space="preserve"> of Energy.  For five (5) years </w:t>
      </w:r>
      <w:r w:rsidRPr="00740B00">
        <w:rPr>
          <w:rFonts w:ascii="Times New Roman" w:hAnsi="Times New Roman" w:cs="Times New Roman"/>
          <w:sz w:val="24"/>
          <w:szCs w:val="24"/>
        </w:rPr>
        <w:t>from October 10, 2013, the Gover</w:t>
      </w:r>
      <w:r>
        <w:rPr>
          <w:rFonts w:ascii="Times New Roman" w:hAnsi="Times New Roman" w:cs="Times New Roman"/>
          <w:sz w:val="24"/>
          <w:szCs w:val="24"/>
        </w:rPr>
        <w:t xml:space="preserve">nment is granted for itself and </w:t>
      </w:r>
      <w:r w:rsidRPr="00740B00">
        <w:rPr>
          <w:rFonts w:ascii="Times New Roman" w:hAnsi="Times New Roman" w:cs="Times New Roman"/>
          <w:sz w:val="24"/>
          <w:szCs w:val="24"/>
        </w:rPr>
        <w:t>others acting on its behalf a nonexclusive, paid-up,</w:t>
      </w:r>
      <w:r>
        <w:rPr>
          <w:rFonts w:ascii="Times New Roman" w:hAnsi="Times New Roman" w:cs="Times New Roman"/>
          <w:sz w:val="24"/>
          <w:szCs w:val="24"/>
        </w:rPr>
        <w:t xml:space="preserve"> irrevocable </w:t>
      </w:r>
      <w:r w:rsidRPr="00740B00">
        <w:rPr>
          <w:rFonts w:ascii="Times New Roman" w:hAnsi="Times New Roman" w:cs="Times New Roman"/>
          <w:sz w:val="24"/>
          <w:szCs w:val="24"/>
        </w:rPr>
        <w:t>worldwide license in this data to repro</w:t>
      </w:r>
      <w:r>
        <w:rPr>
          <w:rFonts w:ascii="Times New Roman" w:hAnsi="Times New Roman" w:cs="Times New Roman"/>
          <w:sz w:val="24"/>
          <w:szCs w:val="24"/>
        </w:rPr>
        <w:t xml:space="preserve">duce, prepare derivative works, </w:t>
      </w:r>
      <w:r w:rsidRPr="00740B00">
        <w:rPr>
          <w:rFonts w:ascii="Times New Roman" w:hAnsi="Times New Roman" w:cs="Times New Roman"/>
          <w:sz w:val="24"/>
          <w:szCs w:val="24"/>
        </w:rPr>
        <w:t>and perform publicly and display p</w:t>
      </w:r>
      <w:r>
        <w:rPr>
          <w:rFonts w:ascii="Times New Roman" w:hAnsi="Times New Roman" w:cs="Times New Roman"/>
          <w:sz w:val="24"/>
          <w:szCs w:val="24"/>
        </w:rPr>
        <w:t xml:space="preserve">ublicly, by or on behalf of the </w:t>
      </w:r>
      <w:r w:rsidRPr="00740B00">
        <w:rPr>
          <w:rFonts w:ascii="Times New Roman" w:hAnsi="Times New Roman" w:cs="Times New Roman"/>
          <w:sz w:val="24"/>
          <w:szCs w:val="24"/>
        </w:rPr>
        <w:t>Government.  There is provision for the</w:t>
      </w:r>
      <w:r>
        <w:rPr>
          <w:rFonts w:ascii="Times New Roman" w:hAnsi="Times New Roman" w:cs="Times New Roman"/>
          <w:sz w:val="24"/>
          <w:szCs w:val="24"/>
        </w:rPr>
        <w:t xml:space="preserve"> possible extension of the term </w:t>
      </w:r>
      <w:r w:rsidRPr="00740B00">
        <w:rPr>
          <w:rFonts w:ascii="Times New Roman" w:hAnsi="Times New Roman" w:cs="Times New Roman"/>
          <w:sz w:val="24"/>
          <w:szCs w:val="24"/>
        </w:rPr>
        <w:t>of this license.  Subsequent to that p</w:t>
      </w:r>
      <w:r>
        <w:rPr>
          <w:rFonts w:ascii="Times New Roman" w:hAnsi="Times New Roman" w:cs="Times New Roman"/>
          <w:sz w:val="24"/>
          <w:szCs w:val="24"/>
        </w:rPr>
        <w:t xml:space="preserve">eriod or any extension granted, </w:t>
      </w:r>
      <w:r w:rsidRPr="00740B00">
        <w:rPr>
          <w:rFonts w:ascii="Times New Roman" w:hAnsi="Times New Roman" w:cs="Times New Roman"/>
          <w:sz w:val="24"/>
          <w:szCs w:val="24"/>
        </w:rPr>
        <w:t>the Government is granted for itself an</w:t>
      </w:r>
      <w:r>
        <w:rPr>
          <w:rFonts w:ascii="Times New Roman" w:hAnsi="Times New Roman" w:cs="Times New Roman"/>
          <w:sz w:val="24"/>
          <w:szCs w:val="24"/>
        </w:rPr>
        <w:t xml:space="preserve">d others acting on its behalf a </w:t>
      </w:r>
      <w:r w:rsidRPr="00740B00">
        <w:rPr>
          <w:rFonts w:ascii="Times New Roman" w:hAnsi="Times New Roman" w:cs="Times New Roman"/>
          <w:sz w:val="24"/>
          <w:szCs w:val="24"/>
        </w:rPr>
        <w:t>nonexclusive, paid-up, irrevocable wo</w:t>
      </w:r>
      <w:r>
        <w:rPr>
          <w:rFonts w:ascii="Times New Roman" w:hAnsi="Times New Roman" w:cs="Times New Roman"/>
          <w:sz w:val="24"/>
          <w:szCs w:val="24"/>
        </w:rPr>
        <w:t xml:space="preserve">rldwide license in this data to </w:t>
      </w:r>
      <w:r w:rsidRPr="00740B00">
        <w:rPr>
          <w:rFonts w:ascii="Times New Roman" w:hAnsi="Times New Roman" w:cs="Times New Roman"/>
          <w:sz w:val="24"/>
          <w:szCs w:val="24"/>
        </w:rPr>
        <w:t>reproduce, prepare derivative works, d</w:t>
      </w:r>
      <w:r>
        <w:rPr>
          <w:rFonts w:ascii="Times New Roman" w:hAnsi="Times New Roman" w:cs="Times New Roman"/>
          <w:sz w:val="24"/>
          <w:szCs w:val="24"/>
        </w:rPr>
        <w:t xml:space="preserve">istribute copies to the public, </w:t>
      </w:r>
      <w:r w:rsidRPr="00740B00">
        <w:rPr>
          <w:rFonts w:ascii="Times New Roman" w:hAnsi="Times New Roman" w:cs="Times New Roman"/>
          <w:sz w:val="24"/>
          <w:szCs w:val="24"/>
        </w:rPr>
        <w:t>perform publicly and display public</w:t>
      </w:r>
      <w:r>
        <w:rPr>
          <w:rFonts w:ascii="Times New Roman" w:hAnsi="Times New Roman" w:cs="Times New Roman"/>
          <w:sz w:val="24"/>
          <w:szCs w:val="24"/>
        </w:rPr>
        <w:t xml:space="preserve">ly, and to permit others to do  </w:t>
      </w:r>
      <w:r w:rsidRPr="00740B00">
        <w:rPr>
          <w:rFonts w:ascii="Times New Roman" w:hAnsi="Times New Roman" w:cs="Times New Roman"/>
          <w:sz w:val="24"/>
          <w:szCs w:val="24"/>
        </w:rPr>
        <w:t>so.  The specific term of the license ca</w:t>
      </w:r>
      <w:r>
        <w:rPr>
          <w:rFonts w:ascii="Times New Roman" w:hAnsi="Times New Roman" w:cs="Times New Roman"/>
          <w:sz w:val="24"/>
          <w:szCs w:val="24"/>
        </w:rPr>
        <w:t xml:space="preserve">n be identified by inquiry made </w:t>
      </w:r>
      <w:r w:rsidRPr="00740B00">
        <w:rPr>
          <w:rFonts w:ascii="Times New Roman" w:hAnsi="Times New Roman" w:cs="Times New Roman"/>
          <w:sz w:val="24"/>
          <w:szCs w:val="24"/>
        </w:rPr>
        <w:t>to Battelle or DOE.  Neither the Unit</w:t>
      </w:r>
      <w:r>
        <w:rPr>
          <w:rFonts w:ascii="Times New Roman" w:hAnsi="Times New Roman" w:cs="Times New Roman"/>
          <w:sz w:val="24"/>
          <w:szCs w:val="24"/>
        </w:rPr>
        <w:t xml:space="preserve">ed States nor the United States </w:t>
      </w:r>
      <w:r w:rsidRPr="00740B00">
        <w:rPr>
          <w:rFonts w:ascii="Times New Roman" w:hAnsi="Times New Roman" w:cs="Times New Roman"/>
          <w:sz w:val="24"/>
          <w:szCs w:val="24"/>
        </w:rPr>
        <w:t>Department of Energy, nor any of their employees</w:t>
      </w:r>
      <w:r>
        <w:rPr>
          <w:rFonts w:ascii="Times New Roman" w:hAnsi="Times New Roman" w:cs="Times New Roman"/>
          <w:sz w:val="24"/>
          <w:szCs w:val="24"/>
        </w:rPr>
        <w:t xml:space="preserve">, makes any warranty, </w:t>
      </w:r>
      <w:r w:rsidRPr="00740B00">
        <w:rPr>
          <w:rFonts w:ascii="Times New Roman" w:hAnsi="Times New Roman" w:cs="Times New Roman"/>
          <w:sz w:val="24"/>
          <w:szCs w:val="24"/>
        </w:rPr>
        <w:t xml:space="preserve">express or implied, or assumes any </w:t>
      </w:r>
      <w:r w:rsidRPr="00740B00">
        <w:rPr>
          <w:rFonts w:ascii="Times New Roman" w:hAnsi="Times New Roman" w:cs="Times New Roman"/>
          <w:sz w:val="24"/>
          <w:szCs w:val="24"/>
        </w:rPr>
        <w:lastRenderedPageBreak/>
        <w:t xml:space="preserve">legal </w:t>
      </w:r>
      <w:r>
        <w:rPr>
          <w:rFonts w:ascii="Times New Roman" w:hAnsi="Times New Roman" w:cs="Times New Roman"/>
          <w:sz w:val="24"/>
          <w:szCs w:val="24"/>
        </w:rPr>
        <w:t xml:space="preserve">liability or responsibility for </w:t>
      </w:r>
      <w:r w:rsidRPr="00740B00">
        <w:rPr>
          <w:rFonts w:ascii="Times New Roman" w:hAnsi="Times New Roman" w:cs="Times New Roman"/>
          <w:sz w:val="24"/>
          <w:szCs w:val="24"/>
        </w:rPr>
        <w:t xml:space="preserve">the accuracy, completeness or usefulness </w:t>
      </w:r>
      <w:r>
        <w:rPr>
          <w:rFonts w:ascii="Times New Roman" w:hAnsi="Times New Roman" w:cs="Times New Roman"/>
          <w:sz w:val="24"/>
          <w:szCs w:val="24"/>
        </w:rPr>
        <w:t xml:space="preserve">of any data, apparatus, product </w:t>
      </w:r>
      <w:r w:rsidRPr="00740B00">
        <w:rPr>
          <w:rFonts w:ascii="Times New Roman" w:hAnsi="Times New Roman" w:cs="Times New Roman"/>
          <w:sz w:val="24"/>
          <w:szCs w:val="24"/>
        </w:rPr>
        <w:t xml:space="preserve">or process disclosed, or represents </w:t>
      </w:r>
      <w:r>
        <w:rPr>
          <w:rFonts w:ascii="Times New Roman" w:hAnsi="Times New Roman" w:cs="Times New Roman"/>
          <w:sz w:val="24"/>
          <w:szCs w:val="24"/>
        </w:rPr>
        <w:t xml:space="preserve">that its use would not infringe </w:t>
      </w:r>
      <w:r w:rsidRPr="00740B00">
        <w:rPr>
          <w:rFonts w:ascii="Times New Roman" w:hAnsi="Times New Roman" w:cs="Times New Roman"/>
          <w:sz w:val="24"/>
          <w:szCs w:val="24"/>
        </w:rPr>
        <w:t>privately owned rights.</w:t>
      </w:r>
    </w:p>
    <w:p w14:paraId="5FF0B41D" w14:textId="77777777" w:rsidR="00D021BA" w:rsidRDefault="00D021BA">
      <w:pPr>
        <w:rPr>
          <w:rFonts w:ascii="Times New Roman" w:hAnsi="Times New Roman" w:cs="Times New Roman"/>
          <w:b/>
          <w:sz w:val="24"/>
          <w:szCs w:val="24"/>
        </w:rPr>
      </w:pPr>
      <w:r>
        <w:rPr>
          <w:rFonts w:ascii="Times New Roman" w:hAnsi="Times New Roman" w:cs="Times New Roman"/>
          <w:b/>
          <w:sz w:val="24"/>
          <w:szCs w:val="24"/>
        </w:rPr>
        <w:br w:type="page"/>
      </w:r>
    </w:p>
    <w:p w14:paraId="3C0CFDB1" w14:textId="596D43E5" w:rsidR="00DF0997" w:rsidRDefault="00DF0997">
      <w:pPr>
        <w:pStyle w:val="TOC2"/>
        <w:tabs>
          <w:tab w:val="right" w:leader="dot" w:pos="9350"/>
        </w:tabs>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4FD284CD" w14:textId="77777777" w:rsidR="00DF0997" w:rsidRPr="00B134A3" w:rsidRDefault="00DF0997">
      <w:pPr>
        <w:pStyle w:val="TOC2"/>
        <w:tabs>
          <w:tab w:val="right" w:leader="dot" w:pos="9350"/>
        </w:tabs>
        <w:rPr>
          <w:rFonts w:ascii="Times New Roman" w:hAnsi="Times New Roman" w:cs="Times New Roman"/>
          <w:b/>
          <w:sz w:val="24"/>
          <w:szCs w:val="24"/>
        </w:rPr>
      </w:pPr>
    </w:p>
    <w:p w14:paraId="169A054B" w14:textId="77777777" w:rsidR="00AD3409" w:rsidRDefault="00BA32F2">
      <w:pPr>
        <w:pStyle w:val="TOC2"/>
        <w:tabs>
          <w:tab w:val="right" w:leader="dot" w:pos="9350"/>
        </w:tabs>
        <w:rPr>
          <w:rFonts w:eastAsiaTheme="minorEastAsia"/>
          <w:noProof/>
        </w:rPr>
      </w:pPr>
      <w:r w:rsidRPr="00DA27B2">
        <w:rPr>
          <w:rFonts w:ascii="Times New Roman" w:hAnsi="Times New Roman" w:cs="Times New Roman"/>
          <w:b/>
          <w:sz w:val="24"/>
          <w:szCs w:val="24"/>
        </w:rPr>
        <w:fldChar w:fldCharType="begin"/>
      </w:r>
      <w:r w:rsidRPr="00DA27B2">
        <w:rPr>
          <w:rFonts w:ascii="Times New Roman" w:hAnsi="Times New Roman" w:cs="Times New Roman"/>
          <w:b/>
          <w:sz w:val="24"/>
          <w:szCs w:val="24"/>
        </w:rPr>
        <w:instrText xml:space="preserve"> TOC \o "1-3" \h \z \u </w:instrText>
      </w:r>
      <w:r w:rsidRPr="00DA27B2">
        <w:rPr>
          <w:rFonts w:ascii="Times New Roman" w:hAnsi="Times New Roman" w:cs="Times New Roman"/>
          <w:b/>
          <w:sz w:val="24"/>
          <w:szCs w:val="24"/>
        </w:rPr>
        <w:fldChar w:fldCharType="separate"/>
      </w:r>
      <w:hyperlink w:anchor="_Toc482792091" w:history="1">
        <w:r w:rsidR="00AD3409" w:rsidRPr="006B4B7E">
          <w:rPr>
            <w:rStyle w:val="Hyperlink"/>
            <w:noProof/>
          </w:rPr>
          <w:t>Introduction</w:t>
        </w:r>
        <w:r w:rsidR="00AD3409">
          <w:rPr>
            <w:noProof/>
            <w:webHidden/>
          </w:rPr>
          <w:tab/>
        </w:r>
        <w:r w:rsidR="00AD3409">
          <w:rPr>
            <w:noProof/>
            <w:webHidden/>
          </w:rPr>
          <w:fldChar w:fldCharType="begin"/>
        </w:r>
        <w:r w:rsidR="00AD3409">
          <w:rPr>
            <w:noProof/>
            <w:webHidden/>
          </w:rPr>
          <w:instrText xml:space="preserve"> PAGEREF _Toc482792091 \h </w:instrText>
        </w:r>
        <w:r w:rsidR="00AD3409">
          <w:rPr>
            <w:noProof/>
            <w:webHidden/>
          </w:rPr>
        </w:r>
        <w:r w:rsidR="00AD3409">
          <w:rPr>
            <w:noProof/>
            <w:webHidden/>
          </w:rPr>
          <w:fldChar w:fldCharType="separate"/>
        </w:r>
        <w:r w:rsidR="00AD6686">
          <w:rPr>
            <w:noProof/>
            <w:webHidden/>
          </w:rPr>
          <w:t>6</w:t>
        </w:r>
        <w:r w:rsidR="00AD3409">
          <w:rPr>
            <w:noProof/>
            <w:webHidden/>
          </w:rPr>
          <w:fldChar w:fldCharType="end"/>
        </w:r>
      </w:hyperlink>
    </w:p>
    <w:p w14:paraId="2DC9D1AF" w14:textId="77777777" w:rsidR="00AD3409" w:rsidRDefault="00AD3409">
      <w:pPr>
        <w:pStyle w:val="TOC2"/>
        <w:tabs>
          <w:tab w:val="right" w:leader="dot" w:pos="9350"/>
        </w:tabs>
        <w:rPr>
          <w:rFonts w:eastAsiaTheme="minorEastAsia"/>
          <w:noProof/>
        </w:rPr>
      </w:pPr>
      <w:hyperlink w:anchor="_Toc482792092" w:history="1">
        <w:r w:rsidRPr="006B4B7E">
          <w:rPr>
            <w:rStyle w:val="Hyperlink"/>
            <w:noProof/>
          </w:rPr>
          <w:t>Configuring and Building GridPACK</w:t>
        </w:r>
        <w:r>
          <w:rPr>
            <w:noProof/>
            <w:webHidden/>
          </w:rPr>
          <w:tab/>
        </w:r>
        <w:r>
          <w:rPr>
            <w:noProof/>
            <w:webHidden/>
          </w:rPr>
          <w:fldChar w:fldCharType="begin"/>
        </w:r>
        <w:r>
          <w:rPr>
            <w:noProof/>
            <w:webHidden/>
          </w:rPr>
          <w:instrText xml:space="preserve"> PAGEREF _Toc482792092 \h </w:instrText>
        </w:r>
        <w:r>
          <w:rPr>
            <w:noProof/>
            <w:webHidden/>
          </w:rPr>
        </w:r>
        <w:r>
          <w:rPr>
            <w:noProof/>
            <w:webHidden/>
          </w:rPr>
          <w:fldChar w:fldCharType="separate"/>
        </w:r>
        <w:r w:rsidR="00AD6686">
          <w:rPr>
            <w:noProof/>
            <w:webHidden/>
          </w:rPr>
          <w:t>7</w:t>
        </w:r>
        <w:r>
          <w:rPr>
            <w:noProof/>
            <w:webHidden/>
          </w:rPr>
          <w:fldChar w:fldCharType="end"/>
        </w:r>
      </w:hyperlink>
    </w:p>
    <w:p w14:paraId="327DEC55" w14:textId="77777777" w:rsidR="00AD3409" w:rsidRDefault="00AD3409">
      <w:pPr>
        <w:pStyle w:val="TOC2"/>
        <w:tabs>
          <w:tab w:val="right" w:leader="dot" w:pos="9350"/>
        </w:tabs>
        <w:rPr>
          <w:rFonts w:eastAsiaTheme="minorEastAsia"/>
          <w:noProof/>
        </w:rPr>
      </w:pPr>
      <w:hyperlink w:anchor="_Toc482792093" w:history="1">
        <w:r w:rsidRPr="006B4B7E">
          <w:rPr>
            <w:rStyle w:val="Hyperlink"/>
            <w:noProof/>
          </w:rPr>
          <w:t>Building GridPACK Applications</w:t>
        </w:r>
        <w:r>
          <w:rPr>
            <w:noProof/>
            <w:webHidden/>
          </w:rPr>
          <w:tab/>
        </w:r>
        <w:r>
          <w:rPr>
            <w:noProof/>
            <w:webHidden/>
          </w:rPr>
          <w:fldChar w:fldCharType="begin"/>
        </w:r>
        <w:r>
          <w:rPr>
            <w:noProof/>
            <w:webHidden/>
          </w:rPr>
          <w:instrText xml:space="preserve"> PAGEREF _Toc482792093 \h </w:instrText>
        </w:r>
        <w:r>
          <w:rPr>
            <w:noProof/>
            <w:webHidden/>
          </w:rPr>
        </w:r>
        <w:r>
          <w:rPr>
            <w:noProof/>
            <w:webHidden/>
          </w:rPr>
          <w:fldChar w:fldCharType="separate"/>
        </w:r>
        <w:r w:rsidR="00AD6686">
          <w:rPr>
            <w:noProof/>
            <w:webHidden/>
          </w:rPr>
          <w:t>10</w:t>
        </w:r>
        <w:r>
          <w:rPr>
            <w:noProof/>
            <w:webHidden/>
          </w:rPr>
          <w:fldChar w:fldCharType="end"/>
        </w:r>
      </w:hyperlink>
    </w:p>
    <w:p w14:paraId="23E056D7" w14:textId="77777777" w:rsidR="00AD3409" w:rsidRDefault="00AD3409">
      <w:pPr>
        <w:pStyle w:val="TOC2"/>
        <w:tabs>
          <w:tab w:val="right" w:leader="dot" w:pos="9350"/>
        </w:tabs>
        <w:rPr>
          <w:rFonts w:eastAsiaTheme="minorEastAsia"/>
          <w:noProof/>
        </w:rPr>
      </w:pPr>
      <w:hyperlink w:anchor="_Toc482792094" w:history="1">
        <w:r w:rsidRPr="006B4B7E">
          <w:rPr>
            <w:rStyle w:val="Hyperlink"/>
            <w:noProof/>
          </w:rPr>
          <w:t>GridPACK Framework Components</w:t>
        </w:r>
        <w:r>
          <w:rPr>
            <w:noProof/>
            <w:webHidden/>
          </w:rPr>
          <w:tab/>
        </w:r>
        <w:r>
          <w:rPr>
            <w:noProof/>
            <w:webHidden/>
          </w:rPr>
          <w:fldChar w:fldCharType="begin"/>
        </w:r>
        <w:r>
          <w:rPr>
            <w:noProof/>
            <w:webHidden/>
          </w:rPr>
          <w:instrText xml:space="preserve"> PAGEREF _Toc482792094 \h </w:instrText>
        </w:r>
        <w:r>
          <w:rPr>
            <w:noProof/>
            <w:webHidden/>
          </w:rPr>
        </w:r>
        <w:r>
          <w:rPr>
            <w:noProof/>
            <w:webHidden/>
          </w:rPr>
          <w:fldChar w:fldCharType="separate"/>
        </w:r>
        <w:r w:rsidR="00AD6686">
          <w:rPr>
            <w:noProof/>
            <w:webHidden/>
          </w:rPr>
          <w:t>12</w:t>
        </w:r>
        <w:r>
          <w:rPr>
            <w:noProof/>
            <w:webHidden/>
          </w:rPr>
          <w:fldChar w:fldCharType="end"/>
        </w:r>
      </w:hyperlink>
    </w:p>
    <w:p w14:paraId="70704766" w14:textId="77777777" w:rsidR="00AD3409" w:rsidRDefault="00AD3409">
      <w:pPr>
        <w:pStyle w:val="TOC3"/>
        <w:tabs>
          <w:tab w:val="right" w:leader="dot" w:pos="9350"/>
        </w:tabs>
        <w:rPr>
          <w:rFonts w:eastAsiaTheme="minorEastAsia"/>
          <w:noProof/>
        </w:rPr>
      </w:pPr>
      <w:hyperlink w:anchor="_Toc482792095" w:history="1">
        <w:r w:rsidRPr="006B4B7E">
          <w:rPr>
            <w:rStyle w:val="Hyperlink"/>
            <w:noProof/>
          </w:rPr>
          <w:t>Network Module</w:t>
        </w:r>
        <w:r>
          <w:rPr>
            <w:noProof/>
            <w:webHidden/>
          </w:rPr>
          <w:tab/>
        </w:r>
        <w:r>
          <w:rPr>
            <w:noProof/>
            <w:webHidden/>
          </w:rPr>
          <w:fldChar w:fldCharType="begin"/>
        </w:r>
        <w:r>
          <w:rPr>
            <w:noProof/>
            <w:webHidden/>
          </w:rPr>
          <w:instrText xml:space="preserve"> PAGEREF _Toc482792095 \h </w:instrText>
        </w:r>
        <w:r>
          <w:rPr>
            <w:noProof/>
            <w:webHidden/>
          </w:rPr>
        </w:r>
        <w:r>
          <w:rPr>
            <w:noProof/>
            <w:webHidden/>
          </w:rPr>
          <w:fldChar w:fldCharType="separate"/>
        </w:r>
        <w:r w:rsidR="00AD6686">
          <w:rPr>
            <w:noProof/>
            <w:webHidden/>
          </w:rPr>
          <w:t>15</w:t>
        </w:r>
        <w:r>
          <w:rPr>
            <w:noProof/>
            <w:webHidden/>
          </w:rPr>
          <w:fldChar w:fldCharType="end"/>
        </w:r>
      </w:hyperlink>
    </w:p>
    <w:p w14:paraId="1E701755" w14:textId="77777777" w:rsidR="00AD3409" w:rsidRDefault="00AD3409">
      <w:pPr>
        <w:pStyle w:val="TOC3"/>
        <w:tabs>
          <w:tab w:val="right" w:leader="dot" w:pos="9350"/>
        </w:tabs>
        <w:rPr>
          <w:rFonts w:eastAsiaTheme="minorEastAsia"/>
          <w:noProof/>
        </w:rPr>
      </w:pPr>
      <w:hyperlink w:anchor="_Toc482792096" w:history="1">
        <w:r w:rsidRPr="006B4B7E">
          <w:rPr>
            <w:rStyle w:val="Hyperlink"/>
            <w:noProof/>
          </w:rPr>
          <w:t>Math Module</w:t>
        </w:r>
        <w:r>
          <w:rPr>
            <w:noProof/>
            <w:webHidden/>
          </w:rPr>
          <w:tab/>
        </w:r>
        <w:r>
          <w:rPr>
            <w:noProof/>
            <w:webHidden/>
          </w:rPr>
          <w:fldChar w:fldCharType="begin"/>
        </w:r>
        <w:r>
          <w:rPr>
            <w:noProof/>
            <w:webHidden/>
          </w:rPr>
          <w:instrText xml:space="preserve"> PAGEREF _Toc482792096 \h </w:instrText>
        </w:r>
        <w:r>
          <w:rPr>
            <w:noProof/>
            <w:webHidden/>
          </w:rPr>
        </w:r>
        <w:r>
          <w:rPr>
            <w:noProof/>
            <w:webHidden/>
          </w:rPr>
          <w:fldChar w:fldCharType="separate"/>
        </w:r>
        <w:r w:rsidR="00AD6686">
          <w:rPr>
            <w:noProof/>
            <w:webHidden/>
          </w:rPr>
          <w:t>22</w:t>
        </w:r>
        <w:r>
          <w:rPr>
            <w:noProof/>
            <w:webHidden/>
          </w:rPr>
          <w:fldChar w:fldCharType="end"/>
        </w:r>
      </w:hyperlink>
    </w:p>
    <w:p w14:paraId="4D3BD458" w14:textId="77777777" w:rsidR="00AD3409" w:rsidRDefault="00AD3409">
      <w:pPr>
        <w:pStyle w:val="TOC3"/>
        <w:tabs>
          <w:tab w:val="right" w:leader="dot" w:pos="9350"/>
        </w:tabs>
        <w:rPr>
          <w:rFonts w:eastAsiaTheme="minorEastAsia"/>
          <w:noProof/>
        </w:rPr>
      </w:pPr>
      <w:hyperlink w:anchor="_Toc482792097" w:history="1">
        <w:r w:rsidRPr="006B4B7E">
          <w:rPr>
            <w:rStyle w:val="Hyperlink"/>
            <w:noProof/>
          </w:rPr>
          <w:t>Network Components</w:t>
        </w:r>
        <w:r>
          <w:rPr>
            <w:noProof/>
            <w:webHidden/>
          </w:rPr>
          <w:tab/>
        </w:r>
        <w:r>
          <w:rPr>
            <w:noProof/>
            <w:webHidden/>
          </w:rPr>
          <w:fldChar w:fldCharType="begin"/>
        </w:r>
        <w:r>
          <w:rPr>
            <w:noProof/>
            <w:webHidden/>
          </w:rPr>
          <w:instrText xml:space="preserve"> PAGEREF _Toc482792097 \h </w:instrText>
        </w:r>
        <w:r>
          <w:rPr>
            <w:noProof/>
            <w:webHidden/>
          </w:rPr>
        </w:r>
        <w:r>
          <w:rPr>
            <w:noProof/>
            <w:webHidden/>
          </w:rPr>
          <w:fldChar w:fldCharType="separate"/>
        </w:r>
        <w:r w:rsidR="00AD6686">
          <w:rPr>
            <w:noProof/>
            <w:webHidden/>
          </w:rPr>
          <w:t>32</w:t>
        </w:r>
        <w:r>
          <w:rPr>
            <w:noProof/>
            <w:webHidden/>
          </w:rPr>
          <w:fldChar w:fldCharType="end"/>
        </w:r>
      </w:hyperlink>
    </w:p>
    <w:p w14:paraId="0B4E2437" w14:textId="77777777" w:rsidR="00AD3409" w:rsidRDefault="00AD3409">
      <w:pPr>
        <w:pStyle w:val="TOC3"/>
        <w:tabs>
          <w:tab w:val="right" w:leader="dot" w:pos="9350"/>
        </w:tabs>
        <w:rPr>
          <w:rFonts w:eastAsiaTheme="minorEastAsia"/>
          <w:noProof/>
        </w:rPr>
      </w:pPr>
      <w:hyperlink w:anchor="_Toc482792098" w:history="1">
        <w:r w:rsidRPr="006B4B7E">
          <w:rPr>
            <w:rStyle w:val="Hyperlink"/>
            <w:noProof/>
          </w:rPr>
          <w:t>Factories</w:t>
        </w:r>
        <w:r>
          <w:rPr>
            <w:noProof/>
            <w:webHidden/>
          </w:rPr>
          <w:tab/>
        </w:r>
        <w:r>
          <w:rPr>
            <w:noProof/>
            <w:webHidden/>
          </w:rPr>
          <w:fldChar w:fldCharType="begin"/>
        </w:r>
        <w:r>
          <w:rPr>
            <w:noProof/>
            <w:webHidden/>
          </w:rPr>
          <w:instrText xml:space="preserve"> PAGEREF _Toc482792098 \h </w:instrText>
        </w:r>
        <w:r>
          <w:rPr>
            <w:noProof/>
            <w:webHidden/>
          </w:rPr>
        </w:r>
        <w:r>
          <w:rPr>
            <w:noProof/>
            <w:webHidden/>
          </w:rPr>
          <w:fldChar w:fldCharType="separate"/>
        </w:r>
        <w:r w:rsidR="00AD6686">
          <w:rPr>
            <w:noProof/>
            <w:webHidden/>
          </w:rPr>
          <w:t>41</w:t>
        </w:r>
        <w:r>
          <w:rPr>
            <w:noProof/>
            <w:webHidden/>
          </w:rPr>
          <w:fldChar w:fldCharType="end"/>
        </w:r>
      </w:hyperlink>
    </w:p>
    <w:p w14:paraId="4FD00934" w14:textId="77777777" w:rsidR="00AD3409" w:rsidRDefault="00AD3409">
      <w:pPr>
        <w:pStyle w:val="TOC3"/>
        <w:tabs>
          <w:tab w:val="right" w:leader="dot" w:pos="9350"/>
        </w:tabs>
        <w:rPr>
          <w:rFonts w:eastAsiaTheme="minorEastAsia"/>
          <w:noProof/>
        </w:rPr>
      </w:pPr>
      <w:hyperlink w:anchor="_Toc482792099" w:history="1">
        <w:r w:rsidRPr="006B4B7E">
          <w:rPr>
            <w:rStyle w:val="Hyperlink"/>
            <w:noProof/>
          </w:rPr>
          <w:t>Mapper Module</w:t>
        </w:r>
        <w:r>
          <w:rPr>
            <w:noProof/>
            <w:webHidden/>
          </w:rPr>
          <w:tab/>
        </w:r>
        <w:r>
          <w:rPr>
            <w:noProof/>
            <w:webHidden/>
          </w:rPr>
          <w:fldChar w:fldCharType="begin"/>
        </w:r>
        <w:r>
          <w:rPr>
            <w:noProof/>
            <w:webHidden/>
          </w:rPr>
          <w:instrText xml:space="preserve"> PAGEREF _Toc482792099 \h </w:instrText>
        </w:r>
        <w:r>
          <w:rPr>
            <w:noProof/>
            <w:webHidden/>
          </w:rPr>
        </w:r>
        <w:r>
          <w:rPr>
            <w:noProof/>
            <w:webHidden/>
          </w:rPr>
          <w:fldChar w:fldCharType="separate"/>
        </w:r>
        <w:r w:rsidR="00AD6686">
          <w:rPr>
            <w:noProof/>
            <w:webHidden/>
          </w:rPr>
          <w:t>43</w:t>
        </w:r>
        <w:r>
          <w:rPr>
            <w:noProof/>
            <w:webHidden/>
          </w:rPr>
          <w:fldChar w:fldCharType="end"/>
        </w:r>
      </w:hyperlink>
    </w:p>
    <w:p w14:paraId="7AFDE4B5" w14:textId="77777777" w:rsidR="00AD3409" w:rsidRDefault="00AD3409">
      <w:pPr>
        <w:pStyle w:val="TOC3"/>
        <w:tabs>
          <w:tab w:val="right" w:leader="dot" w:pos="9350"/>
        </w:tabs>
        <w:rPr>
          <w:rFonts w:eastAsiaTheme="minorEastAsia"/>
          <w:noProof/>
        </w:rPr>
      </w:pPr>
      <w:hyperlink w:anchor="_Toc482792100" w:history="1">
        <w:r w:rsidRPr="006B4B7E">
          <w:rPr>
            <w:rStyle w:val="Hyperlink"/>
            <w:noProof/>
          </w:rPr>
          <w:t>Parser Module</w:t>
        </w:r>
        <w:r>
          <w:rPr>
            <w:noProof/>
            <w:webHidden/>
          </w:rPr>
          <w:tab/>
        </w:r>
        <w:r>
          <w:rPr>
            <w:noProof/>
            <w:webHidden/>
          </w:rPr>
          <w:fldChar w:fldCharType="begin"/>
        </w:r>
        <w:r>
          <w:rPr>
            <w:noProof/>
            <w:webHidden/>
          </w:rPr>
          <w:instrText xml:space="preserve"> PAGEREF _Toc482792100 \h </w:instrText>
        </w:r>
        <w:r>
          <w:rPr>
            <w:noProof/>
            <w:webHidden/>
          </w:rPr>
        </w:r>
        <w:r>
          <w:rPr>
            <w:noProof/>
            <w:webHidden/>
          </w:rPr>
          <w:fldChar w:fldCharType="separate"/>
        </w:r>
        <w:r w:rsidR="00AD6686">
          <w:rPr>
            <w:noProof/>
            <w:webHidden/>
          </w:rPr>
          <w:t>47</w:t>
        </w:r>
        <w:r>
          <w:rPr>
            <w:noProof/>
            <w:webHidden/>
          </w:rPr>
          <w:fldChar w:fldCharType="end"/>
        </w:r>
      </w:hyperlink>
    </w:p>
    <w:p w14:paraId="793BE544" w14:textId="77777777" w:rsidR="00AD3409" w:rsidRDefault="00AD3409">
      <w:pPr>
        <w:pStyle w:val="TOC3"/>
        <w:tabs>
          <w:tab w:val="right" w:leader="dot" w:pos="9350"/>
        </w:tabs>
        <w:rPr>
          <w:rFonts w:eastAsiaTheme="minorEastAsia"/>
          <w:noProof/>
        </w:rPr>
      </w:pPr>
      <w:hyperlink w:anchor="_Toc482792101" w:history="1">
        <w:r w:rsidRPr="006B4B7E">
          <w:rPr>
            <w:rStyle w:val="Hyperlink"/>
            <w:noProof/>
          </w:rPr>
          <w:t>Serial IO Module</w:t>
        </w:r>
        <w:r>
          <w:rPr>
            <w:noProof/>
            <w:webHidden/>
          </w:rPr>
          <w:tab/>
        </w:r>
        <w:r>
          <w:rPr>
            <w:noProof/>
            <w:webHidden/>
          </w:rPr>
          <w:fldChar w:fldCharType="begin"/>
        </w:r>
        <w:r>
          <w:rPr>
            <w:noProof/>
            <w:webHidden/>
          </w:rPr>
          <w:instrText xml:space="preserve"> PAGEREF _Toc482792101 \h </w:instrText>
        </w:r>
        <w:r>
          <w:rPr>
            <w:noProof/>
            <w:webHidden/>
          </w:rPr>
        </w:r>
        <w:r>
          <w:rPr>
            <w:noProof/>
            <w:webHidden/>
          </w:rPr>
          <w:fldChar w:fldCharType="separate"/>
        </w:r>
        <w:r w:rsidR="00AD6686">
          <w:rPr>
            <w:noProof/>
            <w:webHidden/>
          </w:rPr>
          <w:t>49</w:t>
        </w:r>
        <w:r>
          <w:rPr>
            <w:noProof/>
            <w:webHidden/>
          </w:rPr>
          <w:fldChar w:fldCharType="end"/>
        </w:r>
      </w:hyperlink>
    </w:p>
    <w:p w14:paraId="09D7691A" w14:textId="77777777" w:rsidR="00AD3409" w:rsidRDefault="00AD3409">
      <w:pPr>
        <w:pStyle w:val="TOC3"/>
        <w:tabs>
          <w:tab w:val="right" w:leader="dot" w:pos="9350"/>
        </w:tabs>
        <w:rPr>
          <w:rFonts w:eastAsiaTheme="minorEastAsia"/>
          <w:noProof/>
        </w:rPr>
      </w:pPr>
      <w:hyperlink w:anchor="_Toc482792102" w:history="1">
        <w:r w:rsidRPr="006B4B7E">
          <w:rPr>
            <w:rStyle w:val="Hyperlink"/>
            <w:noProof/>
          </w:rPr>
          <w:t>Configuration Module</w:t>
        </w:r>
        <w:r>
          <w:rPr>
            <w:noProof/>
            <w:webHidden/>
          </w:rPr>
          <w:tab/>
        </w:r>
        <w:r>
          <w:rPr>
            <w:noProof/>
            <w:webHidden/>
          </w:rPr>
          <w:fldChar w:fldCharType="begin"/>
        </w:r>
        <w:r>
          <w:rPr>
            <w:noProof/>
            <w:webHidden/>
          </w:rPr>
          <w:instrText xml:space="preserve"> PAGEREF _Toc482792102 \h </w:instrText>
        </w:r>
        <w:r>
          <w:rPr>
            <w:noProof/>
            <w:webHidden/>
          </w:rPr>
        </w:r>
        <w:r>
          <w:rPr>
            <w:noProof/>
            <w:webHidden/>
          </w:rPr>
          <w:fldChar w:fldCharType="separate"/>
        </w:r>
        <w:r w:rsidR="00AD6686">
          <w:rPr>
            <w:noProof/>
            <w:webHidden/>
          </w:rPr>
          <w:t>52</w:t>
        </w:r>
        <w:r>
          <w:rPr>
            <w:noProof/>
            <w:webHidden/>
          </w:rPr>
          <w:fldChar w:fldCharType="end"/>
        </w:r>
      </w:hyperlink>
    </w:p>
    <w:p w14:paraId="27E7C69D" w14:textId="77777777" w:rsidR="00AD3409" w:rsidRDefault="00AD3409">
      <w:pPr>
        <w:pStyle w:val="TOC2"/>
        <w:tabs>
          <w:tab w:val="right" w:leader="dot" w:pos="9350"/>
        </w:tabs>
        <w:rPr>
          <w:rFonts w:eastAsiaTheme="minorEastAsia"/>
          <w:noProof/>
        </w:rPr>
      </w:pPr>
      <w:hyperlink w:anchor="_Toc482792103" w:history="1">
        <w:r w:rsidRPr="006B4B7E">
          <w:rPr>
            <w:rStyle w:val="Hyperlink"/>
            <w:noProof/>
          </w:rPr>
          <w:t>Developing Applications</w:t>
        </w:r>
        <w:r>
          <w:rPr>
            <w:noProof/>
            <w:webHidden/>
          </w:rPr>
          <w:tab/>
        </w:r>
        <w:r>
          <w:rPr>
            <w:noProof/>
            <w:webHidden/>
          </w:rPr>
          <w:fldChar w:fldCharType="begin"/>
        </w:r>
        <w:r>
          <w:rPr>
            <w:noProof/>
            <w:webHidden/>
          </w:rPr>
          <w:instrText xml:space="preserve"> PAGEREF _Toc482792103 \h </w:instrText>
        </w:r>
        <w:r>
          <w:rPr>
            <w:noProof/>
            <w:webHidden/>
          </w:rPr>
        </w:r>
        <w:r>
          <w:rPr>
            <w:noProof/>
            <w:webHidden/>
          </w:rPr>
          <w:fldChar w:fldCharType="separate"/>
        </w:r>
        <w:r w:rsidR="00AD6686">
          <w:rPr>
            <w:noProof/>
            <w:webHidden/>
          </w:rPr>
          <w:t>54</w:t>
        </w:r>
        <w:r>
          <w:rPr>
            <w:noProof/>
            <w:webHidden/>
          </w:rPr>
          <w:fldChar w:fldCharType="end"/>
        </w:r>
      </w:hyperlink>
    </w:p>
    <w:p w14:paraId="01BB4969" w14:textId="77777777" w:rsidR="00AD3409" w:rsidRDefault="00AD3409">
      <w:pPr>
        <w:pStyle w:val="TOC2"/>
        <w:tabs>
          <w:tab w:val="right" w:leader="dot" w:pos="9350"/>
        </w:tabs>
        <w:rPr>
          <w:rFonts w:eastAsiaTheme="minorEastAsia"/>
          <w:noProof/>
        </w:rPr>
      </w:pPr>
      <w:hyperlink w:anchor="_Toc482792104" w:history="1">
        <w:r w:rsidRPr="006B4B7E">
          <w:rPr>
            <w:rStyle w:val="Hyperlink"/>
            <w:noProof/>
          </w:rPr>
          <w:t>Advanced Functionality</w:t>
        </w:r>
        <w:r>
          <w:rPr>
            <w:noProof/>
            <w:webHidden/>
          </w:rPr>
          <w:tab/>
        </w:r>
        <w:r>
          <w:rPr>
            <w:noProof/>
            <w:webHidden/>
          </w:rPr>
          <w:fldChar w:fldCharType="begin"/>
        </w:r>
        <w:r>
          <w:rPr>
            <w:noProof/>
            <w:webHidden/>
          </w:rPr>
          <w:instrText xml:space="preserve"> PAGEREF _Toc482792104 \h </w:instrText>
        </w:r>
        <w:r>
          <w:rPr>
            <w:noProof/>
            <w:webHidden/>
          </w:rPr>
        </w:r>
        <w:r>
          <w:rPr>
            <w:noProof/>
            <w:webHidden/>
          </w:rPr>
          <w:fldChar w:fldCharType="separate"/>
        </w:r>
        <w:r w:rsidR="00AD6686">
          <w:rPr>
            <w:noProof/>
            <w:webHidden/>
          </w:rPr>
          <w:t>72</w:t>
        </w:r>
        <w:r>
          <w:rPr>
            <w:noProof/>
            <w:webHidden/>
          </w:rPr>
          <w:fldChar w:fldCharType="end"/>
        </w:r>
      </w:hyperlink>
    </w:p>
    <w:p w14:paraId="08FBE27E" w14:textId="77777777" w:rsidR="00AD3409" w:rsidRDefault="00AD3409">
      <w:pPr>
        <w:pStyle w:val="TOC3"/>
        <w:tabs>
          <w:tab w:val="right" w:leader="dot" w:pos="9350"/>
        </w:tabs>
        <w:rPr>
          <w:rFonts w:eastAsiaTheme="minorEastAsia"/>
          <w:noProof/>
        </w:rPr>
      </w:pPr>
      <w:hyperlink w:anchor="_Toc482792105" w:history="1">
        <w:r w:rsidRPr="006B4B7E">
          <w:rPr>
            <w:rStyle w:val="Hyperlink"/>
            <w:noProof/>
          </w:rPr>
          <w:t>Communicators</w:t>
        </w:r>
        <w:r>
          <w:rPr>
            <w:noProof/>
            <w:webHidden/>
          </w:rPr>
          <w:tab/>
        </w:r>
        <w:r>
          <w:rPr>
            <w:noProof/>
            <w:webHidden/>
          </w:rPr>
          <w:fldChar w:fldCharType="begin"/>
        </w:r>
        <w:r>
          <w:rPr>
            <w:noProof/>
            <w:webHidden/>
          </w:rPr>
          <w:instrText xml:space="preserve"> PAGEREF _Toc482792105 \h </w:instrText>
        </w:r>
        <w:r>
          <w:rPr>
            <w:noProof/>
            <w:webHidden/>
          </w:rPr>
        </w:r>
        <w:r>
          <w:rPr>
            <w:noProof/>
            <w:webHidden/>
          </w:rPr>
          <w:fldChar w:fldCharType="separate"/>
        </w:r>
        <w:r w:rsidR="00AD6686">
          <w:rPr>
            <w:noProof/>
            <w:webHidden/>
          </w:rPr>
          <w:t>72</w:t>
        </w:r>
        <w:r>
          <w:rPr>
            <w:noProof/>
            <w:webHidden/>
          </w:rPr>
          <w:fldChar w:fldCharType="end"/>
        </w:r>
      </w:hyperlink>
    </w:p>
    <w:p w14:paraId="422CA8BC" w14:textId="77777777" w:rsidR="00AD3409" w:rsidRDefault="00AD3409">
      <w:pPr>
        <w:pStyle w:val="TOC3"/>
        <w:tabs>
          <w:tab w:val="right" w:leader="dot" w:pos="9350"/>
        </w:tabs>
        <w:rPr>
          <w:rFonts w:eastAsiaTheme="minorEastAsia"/>
          <w:noProof/>
        </w:rPr>
      </w:pPr>
      <w:hyperlink w:anchor="_Toc482792106" w:history="1">
        <w:r w:rsidRPr="006B4B7E">
          <w:rPr>
            <w:rStyle w:val="Hyperlink"/>
            <w:noProof/>
          </w:rPr>
          <w:t>Task Manager</w:t>
        </w:r>
        <w:r>
          <w:rPr>
            <w:noProof/>
            <w:webHidden/>
          </w:rPr>
          <w:tab/>
        </w:r>
        <w:r>
          <w:rPr>
            <w:noProof/>
            <w:webHidden/>
          </w:rPr>
          <w:fldChar w:fldCharType="begin"/>
        </w:r>
        <w:r>
          <w:rPr>
            <w:noProof/>
            <w:webHidden/>
          </w:rPr>
          <w:instrText xml:space="preserve"> PAGEREF _Toc482792106 \h </w:instrText>
        </w:r>
        <w:r>
          <w:rPr>
            <w:noProof/>
            <w:webHidden/>
          </w:rPr>
        </w:r>
        <w:r>
          <w:rPr>
            <w:noProof/>
            <w:webHidden/>
          </w:rPr>
          <w:fldChar w:fldCharType="separate"/>
        </w:r>
        <w:r w:rsidR="00AD6686">
          <w:rPr>
            <w:noProof/>
            <w:webHidden/>
          </w:rPr>
          <w:t>77</w:t>
        </w:r>
        <w:r>
          <w:rPr>
            <w:noProof/>
            <w:webHidden/>
          </w:rPr>
          <w:fldChar w:fldCharType="end"/>
        </w:r>
      </w:hyperlink>
    </w:p>
    <w:p w14:paraId="4651FE2B" w14:textId="77777777" w:rsidR="00AD3409" w:rsidRDefault="00AD3409">
      <w:pPr>
        <w:pStyle w:val="TOC3"/>
        <w:tabs>
          <w:tab w:val="right" w:leader="dot" w:pos="9350"/>
        </w:tabs>
        <w:rPr>
          <w:rFonts w:eastAsiaTheme="minorEastAsia"/>
          <w:noProof/>
        </w:rPr>
      </w:pPr>
      <w:hyperlink w:anchor="_Toc482792107" w:history="1">
        <w:r w:rsidRPr="006B4B7E">
          <w:rPr>
            <w:rStyle w:val="Hyperlink"/>
            <w:rFonts w:ascii="Times New Roman" w:hAnsi="Times New Roman" w:cs="Times New Roman"/>
            <w:noProof/>
          </w:rPr>
          <w:t>Timers</w:t>
        </w:r>
        <w:r>
          <w:rPr>
            <w:noProof/>
            <w:webHidden/>
          </w:rPr>
          <w:tab/>
        </w:r>
        <w:r>
          <w:rPr>
            <w:noProof/>
            <w:webHidden/>
          </w:rPr>
          <w:fldChar w:fldCharType="begin"/>
        </w:r>
        <w:r>
          <w:rPr>
            <w:noProof/>
            <w:webHidden/>
          </w:rPr>
          <w:instrText xml:space="preserve"> PAGEREF _Toc482792107 \h </w:instrText>
        </w:r>
        <w:r>
          <w:rPr>
            <w:noProof/>
            <w:webHidden/>
          </w:rPr>
        </w:r>
        <w:r>
          <w:rPr>
            <w:noProof/>
            <w:webHidden/>
          </w:rPr>
          <w:fldChar w:fldCharType="separate"/>
        </w:r>
        <w:r w:rsidR="00AD6686">
          <w:rPr>
            <w:noProof/>
            <w:webHidden/>
          </w:rPr>
          <w:t>79</w:t>
        </w:r>
        <w:r>
          <w:rPr>
            <w:noProof/>
            <w:webHidden/>
          </w:rPr>
          <w:fldChar w:fldCharType="end"/>
        </w:r>
      </w:hyperlink>
    </w:p>
    <w:p w14:paraId="529085EC" w14:textId="77777777" w:rsidR="00AD3409" w:rsidRDefault="00AD3409">
      <w:pPr>
        <w:pStyle w:val="TOC3"/>
        <w:tabs>
          <w:tab w:val="right" w:leader="dot" w:pos="9350"/>
        </w:tabs>
        <w:rPr>
          <w:rFonts w:eastAsiaTheme="minorEastAsia"/>
          <w:noProof/>
        </w:rPr>
      </w:pPr>
      <w:hyperlink w:anchor="_Toc482792108" w:history="1">
        <w:r w:rsidRPr="006B4B7E">
          <w:rPr>
            <w:rStyle w:val="Hyperlink"/>
            <w:noProof/>
          </w:rPr>
          <w:t>Exceptions</w:t>
        </w:r>
        <w:r>
          <w:rPr>
            <w:noProof/>
            <w:webHidden/>
          </w:rPr>
          <w:tab/>
        </w:r>
        <w:r>
          <w:rPr>
            <w:noProof/>
            <w:webHidden/>
          </w:rPr>
          <w:fldChar w:fldCharType="begin"/>
        </w:r>
        <w:r>
          <w:rPr>
            <w:noProof/>
            <w:webHidden/>
          </w:rPr>
          <w:instrText xml:space="preserve"> PAGEREF _Toc482792108 \h </w:instrText>
        </w:r>
        <w:r>
          <w:rPr>
            <w:noProof/>
            <w:webHidden/>
          </w:rPr>
        </w:r>
        <w:r>
          <w:rPr>
            <w:noProof/>
            <w:webHidden/>
          </w:rPr>
          <w:fldChar w:fldCharType="separate"/>
        </w:r>
        <w:r w:rsidR="00AD6686">
          <w:rPr>
            <w:noProof/>
            <w:webHidden/>
          </w:rPr>
          <w:t>82</w:t>
        </w:r>
        <w:r>
          <w:rPr>
            <w:noProof/>
            <w:webHidden/>
          </w:rPr>
          <w:fldChar w:fldCharType="end"/>
        </w:r>
      </w:hyperlink>
    </w:p>
    <w:p w14:paraId="0D6E8175" w14:textId="77777777" w:rsidR="00AD3409" w:rsidRDefault="00AD3409">
      <w:pPr>
        <w:pStyle w:val="TOC3"/>
        <w:tabs>
          <w:tab w:val="right" w:leader="dot" w:pos="9350"/>
        </w:tabs>
        <w:rPr>
          <w:rFonts w:eastAsiaTheme="minorEastAsia"/>
          <w:noProof/>
        </w:rPr>
      </w:pPr>
      <w:hyperlink w:anchor="_Toc482792109" w:history="1">
        <w:r w:rsidRPr="006B4B7E">
          <w:rPr>
            <w:rStyle w:val="Hyperlink"/>
            <w:noProof/>
          </w:rPr>
          <w:t>Hash Distribution Module</w:t>
        </w:r>
        <w:r>
          <w:rPr>
            <w:noProof/>
            <w:webHidden/>
          </w:rPr>
          <w:tab/>
        </w:r>
        <w:r>
          <w:rPr>
            <w:noProof/>
            <w:webHidden/>
          </w:rPr>
          <w:fldChar w:fldCharType="begin"/>
        </w:r>
        <w:r>
          <w:rPr>
            <w:noProof/>
            <w:webHidden/>
          </w:rPr>
          <w:instrText xml:space="preserve"> PAGEREF _Toc482792109 \h </w:instrText>
        </w:r>
        <w:r>
          <w:rPr>
            <w:noProof/>
            <w:webHidden/>
          </w:rPr>
        </w:r>
        <w:r>
          <w:rPr>
            <w:noProof/>
            <w:webHidden/>
          </w:rPr>
          <w:fldChar w:fldCharType="separate"/>
        </w:r>
        <w:r w:rsidR="00AD6686">
          <w:rPr>
            <w:noProof/>
            <w:webHidden/>
          </w:rPr>
          <w:t>83</w:t>
        </w:r>
        <w:r>
          <w:rPr>
            <w:noProof/>
            <w:webHidden/>
          </w:rPr>
          <w:fldChar w:fldCharType="end"/>
        </w:r>
      </w:hyperlink>
    </w:p>
    <w:p w14:paraId="63692D5C" w14:textId="77777777" w:rsidR="00AD3409" w:rsidRDefault="00AD3409">
      <w:pPr>
        <w:pStyle w:val="TOC3"/>
        <w:tabs>
          <w:tab w:val="right" w:leader="dot" w:pos="9350"/>
        </w:tabs>
        <w:rPr>
          <w:rFonts w:eastAsiaTheme="minorEastAsia"/>
          <w:noProof/>
        </w:rPr>
      </w:pPr>
      <w:hyperlink w:anchor="_Toc482792110" w:history="1">
        <w:r w:rsidRPr="006B4B7E">
          <w:rPr>
            <w:rStyle w:val="Hyperlink"/>
            <w:noProof/>
          </w:rPr>
          <w:t>String Utilities</w:t>
        </w:r>
        <w:r>
          <w:rPr>
            <w:noProof/>
            <w:webHidden/>
          </w:rPr>
          <w:tab/>
        </w:r>
        <w:r>
          <w:rPr>
            <w:noProof/>
            <w:webHidden/>
          </w:rPr>
          <w:fldChar w:fldCharType="begin"/>
        </w:r>
        <w:r>
          <w:rPr>
            <w:noProof/>
            <w:webHidden/>
          </w:rPr>
          <w:instrText xml:space="preserve"> PAGEREF _Toc482792110 \h </w:instrText>
        </w:r>
        <w:r>
          <w:rPr>
            <w:noProof/>
            <w:webHidden/>
          </w:rPr>
        </w:r>
        <w:r>
          <w:rPr>
            <w:noProof/>
            <w:webHidden/>
          </w:rPr>
          <w:fldChar w:fldCharType="separate"/>
        </w:r>
        <w:r w:rsidR="00AD6686">
          <w:rPr>
            <w:noProof/>
            <w:webHidden/>
          </w:rPr>
          <w:t>84</w:t>
        </w:r>
        <w:r>
          <w:rPr>
            <w:noProof/>
            <w:webHidden/>
          </w:rPr>
          <w:fldChar w:fldCharType="end"/>
        </w:r>
      </w:hyperlink>
    </w:p>
    <w:p w14:paraId="54FE03AE" w14:textId="77777777" w:rsidR="00AD3409" w:rsidRDefault="00AD3409">
      <w:pPr>
        <w:pStyle w:val="TOC3"/>
        <w:tabs>
          <w:tab w:val="right" w:leader="dot" w:pos="9350"/>
        </w:tabs>
        <w:rPr>
          <w:rFonts w:eastAsiaTheme="minorEastAsia"/>
          <w:noProof/>
        </w:rPr>
      </w:pPr>
      <w:hyperlink w:anchor="_Toc482792111" w:history="1">
        <w:r w:rsidRPr="006B4B7E">
          <w:rPr>
            <w:rStyle w:val="Hyperlink"/>
            <w:noProof/>
          </w:rPr>
          <w:t>Global Store</w:t>
        </w:r>
        <w:r>
          <w:rPr>
            <w:noProof/>
            <w:webHidden/>
          </w:rPr>
          <w:tab/>
        </w:r>
        <w:r>
          <w:rPr>
            <w:noProof/>
            <w:webHidden/>
          </w:rPr>
          <w:fldChar w:fldCharType="begin"/>
        </w:r>
        <w:r>
          <w:rPr>
            <w:noProof/>
            <w:webHidden/>
          </w:rPr>
          <w:instrText xml:space="preserve"> PAGEREF _Toc482792111 \h </w:instrText>
        </w:r>
        <w:r>
          <w:rPr>
            <w:noProof/>
            <w:webHidden/>
          </w:rPr>
        </w:r>
        <w:r>
          <w:rPr>
            <w:noProof/>
            <w:webHidden/>
          </w:rPr>
          <w:fldChar w:fldCharType="separate"/>
        </w:r>
        <w:r w:rsidR="00AD6686">
          <w:rPr>
            <w:noProof/>
            <w:webHidden/>
          </w:rPr>
          <w:t>86</w:t>
        </w:r>
        <w:r>
          <w:rPr>
            <w:noProof/>
            <w:webHidden/>
          </w:rPr>
          <w:fldChar w:fldCharType="end"/>
        </w:r>
      </w:hyperlink>
    </w:p>
    <w:p w14:paraId="2FDFFB36" w14:textId="77777777" w:rsidR="00AD3409" w:rsidRDefault="00AD3409">
      <w:pPr>
        <w:pStyle w:val="TOC3"/>
        <w:tabs>
          <w:tab w:val="right" w:leader="dot" w:pos="9350"/>
        </w:tabs>
        <w:rPr>
          <w:rFonts w:eastAsiaTheme="minorEastAsia"/>
          <w:noProof/>
        </w:rPr>
      </w:pPr>
      <w:hyperlink w:anchor="_Toc482792112" w:history="1">
        <w:r w:rsidRPr="006B4B7E">
          <w:rPr>
            <w:rStyle w:val="Hyperlink"/>
            <w:noProof/>
          </w:rPr>
          <w:t>Bus Tables</w:t>
        </w:r>
        <w:r>
          <w:rPr>
            <w:noProof/>
            <w:webHidden/>
          </w:rPr>
          <w:tab/>
        </w:r>
        <w:r>
          <w:rPr>
            <w:noProof/>
            <w:webHidden/>
          </w:rPr>
          <w:fldChar w:fldCharType="begin"/>
        </w:r>
        <w:r>
          <w:rPr>
            <w:noProof/>
            <w:webHidden/>
          </w:rPr>
          <w:instrText xml:space="preserve"> PAGEREF _Toc482792112 \h </w:instrText>
        </w:r>
        <w:r>
          <w:rPr>
            <w:noProof/>
            <w:webHidden/>
          </w:rPr>
        </w:r>
        <w:r>
          <w:rPr>
            <w:noProof/>
            <w:webHidden/>
          </w:rPr>
          <w:fldChar w:fldCharType="separate"/>
        </w:r>
        <w:r w:rsidR="00AD6686">
          <w:rPr>
            <w:noProof/>
            <w:webHidden/>
          </w:rPr>
          <w:t>88</w:t>
        </w:r>
        <w:r>
          <w:rPr>
            <w:noProof/>
            <w:webHidden/>
          </w:rPr>
          <w:fldChar w:fldCharType="end"/>
        </w:r>
      </w:hyperlink>
    </w:p>
    <w:p w14:paraId="3EB507A8" w14:textId="77777777" w:rsidR="00AD3409" w:rsidRDefault="00AD3409">
      <w:pPr>
        <w:pStyle w:val="TOC2"/>
        <w:tabs>
          <w:tab w:val="right" w:leader="dot" w:pos="9350"/>
        </w:tabs>
        <w:rPr>
          <w:rFonts w:eastAsiaTheme="minorEastAsia"/>
          <w:noProof/>
        </w:rPr>
      </w:pPr>
      <w:hyperlink w:anchor="_Toc482792113" w:history="1">
        <w:r w:rsidRPr="006B4B7E">
          <w:rPr>
            <w:rStyle w:val="Hyperlink"/>
            <w:noProof/>
          </w:rPr>
          <w:t>Generalize Matrix-Vector Interface</w:t>
        </w:r>
        <w:r>
          <w:rPr>
            <w:noProof/>
            <w:webHidden/>
          </w:rPr>
          <w:tab/>
        </w:r>
        <w:r>
          <w:rPr>
            <w:noProof/>
            <w:webHidden/>
          </w:rPr>
          <w:fldChar w:fldCharType="begin"/>
        </w:r>
        <w:r>
          <w:rPr>
            <w:noProof/>
            <w:webHidden/>
          </w:rPr>
          <w:instrText xml:space="preserve"> PAGEREF _Toc482792113 \h </w:instrText>
        </w:r>
        <w:r>
          <w:rPr>
            <w:noProof/>
            <w:webHidden/>
          </w:rPr>
        </w:r>
        <w:r>
          <w:rPr>
            <w:noProof/>
            <w:webHidden/>
          </w:rPr>
          <w:fldChar w:fldCharType="separate"/>
        </w:r>
        <w:r w:rsidR="00AD6686">
          <w:rPr>
            <w:noProof/>
            <w:webHidden/>
          </w:rPr>
          <w:t>89</w:t>
        </w:r>
        <w:r>
          <w:rPr>
            <w:noProof/>
            <w:webHidden/>
          </w:rPr>
          <w:fldChar w:fldCharType="end"/>
        </w:r>
      </w:hyperlink>
    </w:p>
    <w:p w14:paraId="41F384FC" w14:textId="77777777" w:rsidR="00AD3409" w:rsidRDefault="00AD3409">
      <w:pPr>
        <w:pStyle w:val="TOC2"/>
        <w:tabs>
          <w:tab w:val="right" w:leader="dot" w:pos="9350"/>
        </w:tabs>
        <w:rPr>
          <w:rFonts w:eastAsiaTheme="minorEastAsia"/>
          <w:noProof/>
        </w:rPr>
      </w:pPr>
      <w:hyperlink w:anchor="_Toc482792114" w:history="1">
        <w:r w:rsidRPr="006B4B7E">
          <w:rPr>
            <w:rStyle w:val="Hyperlink"/>
            <w:noProof/>
          </w:rPr>
          <w:t>Generalized Slab Mapper</w:t>
        </w:r>
        <w:r>
          <w:rPr>
            <w:noProof/>
            <w:webHidden/>
          </w:rPr>
          <w:tab/>
        </w:r>
        <w:r>
          <w:rPr>
            <w:noProof/>
            <w:webHidden/>
          </w:rPr>
          <w:fldChar w:fldCharType="begin"/>
        </w:r>
        <w:r>
          <w:rPr>
            <w:noProof/>
            <w:webHidden/>
          </w:rPr>
          <w:instrText xml:space="preserve"> PAGEREF _Toc482792114 \h </w:instrText>
        </w:r>
        <w:r>
          <w:rPr>
            <w:noProof/>
            <w:webHidden/>
          </w:rPr>
        </w:r>
        <w:r>
          <w:rPr>
            <w:noProof/>
            <w:webHidden/>
          </w:rPr>
          <w:fldChar w:fldCharType="separate"/>
        </w:r>
        <w:r w:rsidR="00AD6686">
          <w:rPr>
            <w:noProof/>
            <w:webHidden/>
          </w:rPr>
          <w:t>94</w:t>
        </w:r>
        <w:r>
          <w:rPr>
            <w:noProof/>
            <w:webHidden/>
          </w:rPr>
          <w:fldChar w:fldCharType="end"/>
        </w:r>
      </w:hyperlink>
    </w:p>
    <w:p w14:paraId="36417FEE" w14:textId="77777777" w:rsidR="00AD3409" w:rsidRDefault="00AD3409">
      <w:pPr>
        <w:pStyle w:val="TOC2"/>
        <w:tabs>
          <w:tab w:val="right" w:leader="dot" w:pos="9350"/>
        </w:tabs>
        <w:rPr>
          <w:rFonts w:eastAsiaTheme="minorEastAsia"/>
          <w:noProof/>
        </w:rPr>
      </w:pPr>
      <w:hyperlink w:anchor="_Toc482792115" w:history="1">
        <w:r w:rsidRPr="006B4B7E">
          <w:rPr>
            <w:rStyle w:val="Hyperlink"/>
            <w:noProof/>
          </w:rPr>
          <w:t>Optimization</w:t>
        </w:r>
        <w:r>
          <w:rPr>
            <w:noProof/>
            <w:webHidden/>
          </w:rPr>
          <w:tab/>
        </w:r>
        <w:r>
          <w:rPr>
            <w:noProof/>
            <w:webHidden/>
          </w:rPr>
          <w:fldChar w:fldCharType="begin"/>
        </w:r>
        <w:r>
          <w:rPr>
            <w:noProof/>
            <w:webHidden/>
          </w:rPr>
          <w:instrText xml:space="preserve"> PAGEREF _Toc482792115 \h </w:instrText>
        </w:r>
        <w:r>
          <w:rPr>
            <w:noProof/>
            <w:webHidden/>
          </w:rPr>
        </w:r>
        <w:r>
          <w:rPr>
            <w:noProof/>
            <w:webHidden/>
          </w:rPr>
          <w:fldChar w:fldCharType="separate"/>
        </w:r>
        <w:r w:rsidR="00AD6686">
          <w:rPr>
            <w:noProof/>
            <w:webHidden/>
          </w:rPr>
          <w:t>95</w:t>
        </w:r>
        <w:r>
          <w:rPr>
            <w:noProof/>
            <w:webHidden/>
          </w:rPr>
          <w:fldChar w:fldCharType="end"/>
        </w:r>
      </w:hyperlink>
    </w:p>
    <w:p w14:paraId="09D592C6" w14:textId="77777777" w:rsidR="00AD3409" w:rsidRDefault="00AD3409">
      <w:pPr>
        <w:pStyle w:val="TOC2"/>
        <w:tabs>
          <w:tab w:val="right" w:leader="dot" w:pos="9350"/>
        </w:tabs>
        <w:rPr>
          <w:rFonts w:eastAsiaTheme="minorEastAsia"/>
          <w:noProof/>
        </w:rPr>
      </w:pPr>
      <w:hyperlink w:anchor="_Toc482792116" w:history="1">
        <w:r w:rsidRPr="006B4B7E">
          <w:rPr>
            <w:rStyle w:val="Hyperlink"/>
            <w:noProof/>
          </w:rPr>
          <w:t>Application Modules</w:t>
        </w:r>
        <w:r>
          <w:rPr>
            <w:noProof/>
            <w:webHidden/>
          </w:rPr>
          <w:tab/>
        </w:r>
        <w:r>
          <w:rPr>
            <w:noProof/>
            <w:webHidden/>
          </w:rPr>
          <w:fldChar w:fldCharType="begin"/>
        </w:r>
        <w:r>
          <w:rPr>
            <w:noProof/>
            <w:webHidden/>
          </w:rPr>
          <w:instrText xml:space="preserve"> PAGEREF _Toc482792116 \h </w:instrText>
        </w:r>
        <w:r>
          <w:rPr>
            <w:noProof/>
            <w:webHidden/>
          </w:rPr>
        </w:r>
        <w:r>
          <w:rPr>
            <w:noProof/>
            <w:webHidden/>
          </w:rPr>
          <w:fldChar w:fldCharType="separate"/>
        </w:r>
        <w:r w:rsidR="00AD6686">
          <w:rPr>
            <w:noProof/>
            <w:webHidden/>
          </w:rPr>
          <w:t>95</w:t>
        </w:r>
        <w:r>
          <w:rPr>
            <w:noProof/>
            <w:webHidden/>
          </w:rPr>
          <w:fldChar w:fldCharType="end"/>
        </w:r>
      </w:hyperlink>
    </w:p>
    <w:p w14:paraId="616C6A14" w14:textId="77777777" w:rsidR="00AD3409" w:rsidRDefault="00AD3409">
      <w:pPr>
        <w:pStyle w:val="TOC3"/>
        <w:tabs>
          <w:tab w:val="right" w:leader="dot" w:pos="9350"/>
        </w:tabs>
        <w:rPr>
          <w:rFonts w:eastAsiaTheme="minorEastAsia"/>
          <w:noProof/>
        </w:rPr>
      </w:pPr>
      <w:hyperlink w:anchor="_Toc482792117" w:history="1">
        <w:r w:rsidRPr="006B4B7E">
          <w:rPr>
            <w:rStyle w:val="Hyperlink"/>
            <w:noProof/>
          </w:rPr>
          <w:t>Power Flow</w:t>
        </w:r>
        <w:r>
          <w:rPr>
            <w:noProof/>
            <w:webHidden/>
          </w:rPr>
          <w:tab/>
        </w:r>
        <w:r>
          <w:rPr>
            <w:noProof/>
            <w:webHidden/>
          </w:rPr>
          <w:fldChar w:fldCharType="begin"/>
        </w:r>
        <w:r>
          <w:rPr>
            <w:noProof/>
            <w:webHidden/>
          </w:rPr>
          <w:instrText xml:space="preserve"> PAGEREF _Toc482792117 \h </w:instrText>
        </w:r>
        <w:r>
          <w:rPr>
            <w:noProof/>
            <w:webHidden/>
          </w:rPr>
        </w:r>
        <w:r>
          <w:rPr>
            <w:noProof/>
            <w:webHidden/>
          </w:rPr>
          <w:fldChar w:fldCharType="separate"/>
        </w:r>
        <w:r w:rsidR="00AD6686">
          <w:rPr>
            <w:noProof/>
            <w:webHidden/>
          </w:rPr>
          <w:t>96</w:t>
        </w:r>
        <w:r>
          <w:rPr>
            <w:noProof/>
            <w:webHidden/>
          </w:rPr>
          <w:fldChar w:fldCharType="end"/>
        </w:r>
      </w:hyperlink>
    </w:p>
    <w:p w14:paraId="172E6B4B" w14:textId="77777777" w:rsidR="00AD3409" w:rsidRDefault="00AD3409">
      <w:pPr>
        <w:pStyle w:val="TOC3"/>
        <w:tabs>
          <w:tab w:val="right" w:leader="dot" w:pos="9350"/>
        </w:tabs>
        <w:rPr>
          <w:rFonts w:eastAsiaTheme="minorEastAsia"/>
          <w:noProof/>
        </w:rPr>
      </w:pPr>
      <w:hyperlink w:anchor="_Toc482792118" w:history="1">
        <w:r w:rsidRPr="006B4B7E">
          <w:rPr>
            <w:rStyle w:val="Hyperlink"/>
            <w:noProof/>
          </w:rPr>
          <w:t>State Estimation Module</w:t>
        </w:r>
        <w:r>
          <w:rPr>
            <w:noProof/>
            <w:webHidden/>
          </w:rPr>
          <w:tab/>
        </w:r>
        <w:r>
          <w:rPr>
            <w:noProof/>
            <w:webHidden/>
          </w:rPr>
          <w:fldChar w:fldCharType="begin"/>
        </w:r>
        <w:r>
          <w:rPr>
            <w:noProof/>
            <w:webHidden/>
          </w:rPr>
          <w:instrText xml:space="preserve"> PAGEREF _Toc482792118 \h </w:instrText>
        </w:r>
        <w:r>
          <w:rPr>
            <w:noProof/>
            <w:webHidden/>
          </w:rPr>
        </w:r>
        <w:r>
          <w:rPr>
            <w:noProof/>
            <w:webHidden/>
          </w:rPr>
          <w:fldChar w:fldCharType="separate"/>
        </w:r>
        <w:r w:rsidR="00AD6686">
          <w:rPr>
            <w:noProof/>
            <w:webHidden/>
          </w:rPr>
          <w:t>99</w:t>
        </w:r>
        <w:r>
          <w:rPr>
            <w:noProof/>
            <w:webHidden/>
          </w:rPr>
          <w:fldChar w:fldCharType="end"/>
        </w:r>
      </w:hyperlink>
    </w:p>
    <w:p w14:paraId="6AD6D08B" w14:textId="77777777" w:rsidR="00AD3409" w:rsidRDefault="00AD3409">
      <w:pPr>
        <w:pStyle w:val="TOC3"/>
        <w:tabs>
          <w:tab w:val="right" w:leader="dot" w:pos="9350"/>
        </w:tabs>
        <w:rPr>
          <w:rFonts w:eastAsiaTheme="minorEastAsia"/>
          <w:noProof/>
        </w:rPr>
      </w:pPr>
      <w:hyperlink w:anchor="_Toc482792119" w:history="1">
        <w:r w:rsidRPr="006B4B7E">
          <w:rPr>
            <w:rStyle w:val="Hyperlink"/>
            <w:noProof/>
          </w:rPr>
          <w:t>Dynamic Simulation Module using Full Y-Matrix</w:t>
        </w:r>
        <w:r>
          <w:rPr>
            <w:noProof/>
            <w:webHidden/>
          </w:rPr>
          <w:tab/>
        </w:r>
        <w:r>
          <w:rPr>
            <w:noProof/>
            <w:webHidden/>
          </w:rPr>
          <w:fldChar w:fldCharType="begin"/>
        </w:r>
        <w:r>
          <w:rPr>
            <w:noProof/>
            <w:webHidden/>
          </w:rPr>
          <w:instrText xml:space="preserve"> PAGEREF _Toc482792119 \h </w:instrText>
        </w:r>
        <w:r>
          <w:rPr>
            <w:noProof/>
            <w:webHidden/>
          </w:rPr>
        </w:r>
        <w:r>
          <w:rPr>
            <w:noProof/>
            <w:webHidden/>
          </w:rPr>
          <w:fldChar w:fldCharType="separate"/>
        </w:r>
        <w:r w:rsidR="00AD6686">
          <w:rPr>
            <w:noProof/>
            <w:webHidden/>
          </w:rPr>
          <w:t>102</w:t>
        </w:r>
        <w:r>
          <w:rPr>
            <w:noProof/>
            <w:webHidden/>
          </w:rPr>
          <w:fldChar w:fldCharType="end"/>
        </w:r>
      </w:hyperlink>
    </w:p>
    <w:p w14:paraId="4E0B5C75" w14:textId="77777777" w:rsidR="00AD3409" w:rsidRDefault="00AD3409">
      <w:pPr>
        <w:pStyle w:val="TOC2"/>
        <w:tabs>
          <w:tab w:val="right" w:leader="dot" w:pos="9350"/>
        </w:tabs>
        <w:rPr>
          <w:rFonts w:eastAsiaTheme="minorEastAsia"/>
          <w:noProof/>
        </w:rPr>
      </w:pPr>
      <w:hyperlink w:anchor="_Toc482792120" w:history="1">
        <w:r w:rsidRPr="006B4B7E">
          <w:rPr>
            <w:rStyle w:val="Hyperlink"/>
            <w:noProof/>
          </w:rPr>
          <w:t>GridPACK Examples</w:t>
        </w:r>
        <w:r>
          <w:rPr>
            <w:noProof/>
            <w:webHidden/>
          </w:rPr>
          <w:tab/>
        </w:r>
        <w:r>
          <w:rPr>
            <w:noProof/>
            <w:webHidden/>
          </w:rPr>
          <w:fldChar w:fldCharType="begin"/>
        </w:r>
        <w:r>
          <w:rPr>
            <w:noProof/>
            <w:webHidden/>
          </w:rPr>
          <w:instrText xml:space="preserve"> PAGEREF _Toc482792120 \h </w:instrText>
        </w:r>
        <w:r>
          <w:rPr>
            <w:noProof/>
            <w:webHidden/>
          </w:rPr>
        </w:r>
        <w:r>
          <w:rPr>
            <w:noProof/>
            <w:webHidden/>
          </w:rPr>
          <w:fldChar w:fldCharType="separate"/>
        </w:r>
        <w:r w:rsidR="00AD6686">
          <w:rPr>
            <w:noProof/>
            <w:webHidden/>
          </w:rPr>
          <w:t>106</w:t>
        </w:r>
        <w:r>
          <w:rPr>
            <w:noProof/>
            <w:webHidden/>
          </w:rPr>
          <w:fldChar w:fldCharType="end"/>
        </w:r>
      </w:hyperlink>
    </w:p>
    <w:p w14:paraId="24E6C700" w14:textId="77777777" w:rsidR="00AD3409" w:rsidRDefault="00AD3409">
      <w:pPr>
        <w:pStyle w:val="TOC3"/>
        <w:tabs>
          <w:tab w:val="right" w:leader="dot" w:pos="9350"/>
        </w:tabs>
        <w:rPr>
          <w:rFonts w:eastAsiaTheme="minorEastAsia"/>
          <w:noProof/>
        </w:rPr>
      </w:pPr>
      <w:hyperlink w:anchor="_Toc482792121" w:history="1">
        <w:r w:rsidRPr="006B4B7E">
          <w:rPr>
            <w:rStyle w:val="Hyperlink"/>
            <w:noProof/>
          </w:rPr>
          <w:t>“Hello World”</w:t>
        </w:r>
        <w:r>
          <w:rPr>
            <w:noProof/>
            <w:webHidden/>
          </w:rPr>
          <w:tab/>
        </w:r>
        <w:r>
          <w:rPr>
            <w:noProof/>
            <w:webHidden/>
          </w:rPr>
          <w:fldChar w:fldCharType="begin"/>
        </w:r>
        <w:r>
          <w:rPr>
            <w:noProof/>
            <w:webHidden/>
          </w:rPr>
          <w:instrText xml:space="preserve"> PAGEREF _Toc482792121 \h </w:instrText>
        </w:r>
        <w:r>
          <w:rPr>
            <w:noProof/>
            <w:webHidden/>
          </w:rPr>
        </w:r>
        <w:r>
          <w:rPr>
            <w:noProof/>
            <w:webHidden/>
          </w:rPr>
          <w:fldChar w:fldCharType="separate"/>
        </w:r>
        <w:r w:rsidR="00AD6686">
          <w:rPr>
            <w:noProof/>
            <w:webHidden/>
          </w:rPr>
          <w:t>107</w:t>
        </w:r>
        <w:r>
          <w:rPr>
            <w:noProof/>
            <w:webHidden/>
          </w:rPr>
          <w:fldChar w:fldCharType="end"/>
        </w:r>
      </w:hyperlink>
    </w:p>
    <w:p w14:paraId="446D2451" w14:textId="77777777" w:rsidR="00AD3409" w:rsidRDefault="00AD3409">
      <w:pPr>
        <w:pStyle w:val="TOC3"/>
        <w:tabs>
          <w:tab w:val="right" w:leader="dot" w:pos="9350"/>
        </w:tabs>
        <w:rPr>
          <w:rFonts w:eastAsiaTheme="minorEastAsia"/>
          <w:noProof/>
        </w:rPr>
      </w:pPr>
      <w:hyperlink w:anchor="_Toc482792122" w:history="1">
        <w:r w:rsidRPr="006B4B7E">
          <w:rPr>
            <w:rStyle w:val="Hyperlink"/>
            <w:noProof/>
          </w:rPr>
          <w:t>Resistor Grid Application</w:t>
        </w:r>
        <w:r>
          <w:rPr>
            <w:noProof/>
            <w:webHidden/>
          </w:rPr>
          <w:tab/>
        </w:r>
        <w:r>
          <w:rPr>
            <w:noProof/>
            <w:webHidden/>
          </w:rPr>
          <w:fldChar w:fldCharType="begin"/>
        </w:r>
        <w:r>
          <w:rPr>
            <w:noProof/>
            <w:webHidden/>
          </w:rPr>
          <w:instrText xml:space="preserve"> PAGEREF _Toc482792122 \h </w:instrText>
        </w:r>
        <w:r>
          <w:rPr>
            <w:noProof/>
            <w:webHidden/>
          </w:rPr>
        </w:r>
        <w:r>
          <w:rPr>
            <w:noProof/>
            <w:webHidden/>
          </w:rPr>
          <w:fldChar w:fldCharType="separate"/>
        </w:r>
        <w:r w:rsidR="00AD6686">
          <w:rPr>
            <w:noProof/>
            <w:webHidden/>
          </w:rPr>
          <w:t>115</w:t>
        </w:r>
        <w:r>
          <w:rPr>
            <w:noProof/>
            <w:webHidden/>
          </w:rPr>
          <w:fldChar w:fldCharType="end"/>
        </w:r>
      </w:hyperlink>
    </w:p>
    <w:p w14:paraId="2A16FEAF" w14:textId="77777777" w:rsidR="00AD3409" w:rsidRDefault="00AD3409">
      <w:pPr>
        <w:pStyle w:val="TOC2"/>
        <w:tabs>
          <w:tab w:val="right" w:leader="dot" w:pos="9350"/>
        </w:tabs>
        <w:rPr>
          <w:rFonts w:eastAsiaTheme="minorEastAsia"/>
          <w:noProof/>
        </w:rPr>
      </w:pPr>
      <w:hyperlink w:anchor="_Toc482792123" w:history="1">
        <w:r w:rsidRPr="006B4B7E">
          <w:rPr>
            <w:rStyle w:val="Hyperlink"/>
            <w:noProof/>
          </w:rPr>
          <w:t>Fortran 2003 Interface</w:t>
        </w:r>
        <w:r>
          <w:rPr>
            <w:noProof/>
            <w:webHidden/>
          </w:rPr>
          <w:tab/>
        </w:r>
        <w:r>
          <w:rPr>
            <w:noProof/>
            <w:webHidden/>
          </w:rPr>
          <w:fldChar w:fldCharType="begin"/>
        </w:r>
        <w:r>
          <w:rPr>
            <w:noProof/>
            <w:webHidden/>
          </w:rPr>
          <w:instrText xml:space="preserve"> PAGEREF _Toc482792123 \h </w:instrText>
        </w:r>
        <w:r>
          <w:rPr>
            <w:noProof/>
            <w:webHidden/>
          </w:rPr>
        </w:r>
        <w:r>
          <w:rPr>
            <w:noProof/>
            <w:webHidden/>
          </w:rPr>
          <w:fldChar w:fldCharType="separate"/>
        </w:r>
        <w:r w:rsidR="00AD6686">
          <w:rPr>
            <w:noProof/>
            <w:webHidden/>
          </w:rPr>
          <w:t>132</w:t>
        </w:r>
        <w:r>
          <w:rPr>
            <w:noProof/>
            <w:webHidden/>
          </w:rPr>
          <w:fldChar w:fldCharType="end"/>
        </w:r>
      </w:hyperlink>
    </w:p>
    <w:p w14:paraId="3B999CBE" w14:textId="61A93439" w:rsidR="00E63F77" w:rsidRPr="00B134A3" w:rsidRDefault="00BA32F2" w:rsidP="00B134A3">
      <w:pPr>
        <w:pStyle w:val="Heading2"/>
        <w:rPr>
          <w:rFonts w:ascii="Times New Roman" w:hAnsi="Times New Roman" w:cs="Times New Roman"/>
          <w:sz w:val="24"/>
          <w:szCs w:val="24"/>
        </w:rPr>
      </w:pPr>
      <w:r w:rsidRPr="00DA27B2">
        <w:rPr>
          <w:rFonts w:ascii="Times New Roman" w:hAnsi="Times New Roman" w:cs="Times New Roman"/>
          <w:sz w:val="24"/>
          <w:szCs w:val="24"/>
        </w:rPr>
        <w:fldChar w:fldCharType="end"/>
      </w:r>
      <w:r w:rsidRPr="00DA27B2">
        <w:rPr>
          <w:rFonts w:ascii="Times New Roman" w:hAnsi="Times New Roman" w:cs="Times New Roman"/>
          <w:sz w:val="24"/>
          <w:szCs w:val="24"/>
        </w:rPr>
        <w:br w:type="page"/>
      </w:r>
      <w:bookmarkStart w:id="0" w:name="Introduction"/>
      <w:bookmarkStart w:id="1" w:name="_Toc482792091"/>
      <w:bookmarkEnd w:id="0"/>
      <w:r w:rsidR="00E63F77" w:rsidRPr="000657FE">
        <w:lastRenderedPageBreak/>
        <w:t>Introduction</w:t>
      </w:r>
      <w:bookmarkEnd w:id="1"/>
    </w:p>
    <w:p w14:paraId="651D2BC4" w14:textId="2961773D" w:rsidR="009143A4" w:rsidRDefault="009143A4">
      <w:pPr>
        <w:rPr>
          <w:rFonts w:ascii="Times New Roman" w:hAnsi="Times New Roman" w:cs="Times New Roman"/>
          <w:sz w:val="24"/>
          <w:szCs w:val="24"/>
        </w:rPr>
      </w:pPr>
      <w:r>
        <w:rPr>
          <w:rFonts w:ascii="Times New Roman" w:hAnsi="Times New Roman" w:cs="Times New Roman"/>
          <w:sz w:val="24"/>
          <w:szCs w:val="24"/>
        </w:rPr>
        <w:t>The objective</w:t>
      </w:r>
      <w:r w:rsidR="00B00395">
        <w:rPr>
          <w:rFonts w:ascii="Times New Roman" w:hAnsi="Times New Roman" w:cs="Times New Roman"/>
          <w:sz w:val="24"/>
          <w:szCs w:val="24"/>
        </w:rPr>
        <w:t xml:space="preserve"> of the GridPACK™</w:t>
      </w:r>
      <w:r w:rsidR="00CF6239">
        <w:rPr>
          <w:rFonts w:ascii="Times New Roman" w:hAnsi="Times New Roman" w:cs="Times New Roman"/>
          <w:sz w:val="24"/>
          <w:szCs w:val="24"/>
        </w:rPr>
        <w:t xml:space="preserve"> toolkit project</w:t>
      </w:r>
      <w:r>
        <w:rPr>
          <w:rFonts w:ascii="Times New Roman" w:hAnsi="Times New Roman" w:cs="Times New Roman"/>
          <w:sz w:val="24"/>
          <w:szCs w:val="24"/>
        </w:rPr>
        <w:t xml:space="preserve"> is to develop a framework to support the rapid development of power grid applications capable of running on high performance computing architectures (HPC) with high levels of performance a</w:t>
      </w:r>
      <w:r w:rsidR="00DB29A2">
        <w:rPr>
          <w:rFonts w:ascii="Times New Roman" w:hAnsi="Times New Roman" w:cs="Times New Roman"/>
          <w:sz w:val="24"/>
          <w:szCs w:val="24"/>
        </w:rPr>
        <w:t>nd scalability. The toolkit</w:t>
      </w:r>
      <w:r>
        <w:rPr>
          <w:rFonts w:ascii="Times New Roman" w:hAnsi="Times New Roman" w:cs="Times New Roman"/>
          <w:sz w:val="24"/>
          <w:szCs w:val="24"/>
        </w:rPr>
        <w:t xml:space="preserve"> allow</w:t>
      </w:r>
      <w:r w:rsidR="00DB29A2">
        <w:rPr>
          <w:rFonts w:ascii="Times New Roman" w:hAnsi="Times New Roman" w:cs="Times New Roman"/>
          <w:sz w:val="24"/>
          <w:szCs w:val="24"/>
        </w:rPr>
        <w:t>s</w:t>
      </w:r>
      <w:r>
        <w:rPr>
          <w:rFonts w:ascii="Times New Roman" w:hAnsi="Times New Roman" w:cs="Times New Roman"/>
          <w:sz w:val="24"/>
          <w:szCs w:val="24"/>
        </w:rPr>
        <w:t xml:space="preserve"> power system engineers to focus on developing working applications from their models without getting bogged down in the details of decomposing the computation across multiple processors, managing data transfers between processors, working out index transformations between power grid networks and the matrices generated by different power applications, and man</w:t>
      </w:r>
      <w:r w:rsidR="00B00395">
        <w:rPr>
          <w:rFonts w:ascii="Times New Roman" w:hAnsi="Times New Roman" w:cs="Times New Roman"/>
          <w:sz w:val="24"/>
          <w:szCs w:val="24"/>
        </w:rPr>
        <w:t>a</w:t>
      </w:r>
      <w:r w:rsidR="005E21FF">
        <w:rPr>
          <w:rFonts w:ascii="Times New Roman" w:hAnsi="Times New Roman" w:cs="Times New Roman"/>
          <w:sz w:val="24"/>
          <w:szCs w:val="24"/>
        </w:rPr>
        <w:t>ging input and output. GridPACK</w:t>
      </w:r>
      <w:r>
        <w:rPr>
          <w:rFonts w:ascii="Times New Roman" w:hAnsi="Times New Roman" w:cs="Times New Roman"/>
          <w:sz w:val="24"/>
          <w:szCs w:val="24"/>
        </w:rPr>
        <w:t xml:space="preserve"> is being designed to encapsulate as much of the book-keeping required to set up HPC applications as possible in high-level programming abstractions that allow developers to concentrate on the physics and mathematics of their problems.</w:t>
      </w:r>
    </w:p>
    <w:p w14:paraId="61C397B4" w14:textId="6F0D1EAA" w:rsidR="009143A4" w:rsidRDefault="00DB29A2">
      <w:pPr>
        <w:rPr>
          <w:rFonts w:ascii="Times New Roman" w:hAnsi="Times New Roman" w:cs="Times New Roman"/>
          <w:sz w:val="24"/>
          <w:szCs w:val="24"/>
        </w:rPr>
      </w:pPr>
      <w:r>
        <w:rPr>
          <w:rFonts w:ascii="Times New Roman" w:hAnsi="Times New Roman" w:cs="Times New Roman"/>
          <w:sz w:val="24"/>
          <w:szCs w:val="24"/>
        </w:rPr>
        <w:t>This document</w:t>
      </w:r>
      <w:r w:rsidR="00B00395">
        <w:rPr>
          <w:rFonts w:ascii="Times New Roman" w:hAnsi="Times New Roman" w:cs="Times New Roman"/>
          <w:sz w:val="24"/>
          <w:szCs w:val="24"/>
        </w:rPr>
        <w:t xml:space="preserve"> summarize</w:t>
      </w:r>
      <w:r>
        <w:rPr>
          <w:rFonts w:ascii="Times New Roman" w:hAnsi="Times New Roman" w:cs="Times New Roman"/>
          <w:sz w:val="24"/>
          <w:szCs w:val="24"/>
        </w:rPr>
        <w:t>s</w:t>
      </w:r>
      <w:r w:rsidR="00B00395">
        <w:rPr>
          <w:rFonts w:ascii="Times New Roman" w:hAnsi="Times New Roman" w:cs="Times New Roman"/>
          <w:sz w:val="24"/>
          <w:szCs w:val="24"/>
        </w:rPr>
        <w:t xml:space="preserve"> the</w:t>
      </w:r>
      <w:r w:rsidR="005E21FF">
        <w:rPr>
          <w:rFonts w:ascii="Times New Roman" w:hAnsi="Times New Roman" w:cs="Times New Roman"/>
          <w:sz w:val="24"/>
          <w:szCs w:val="24"/>
        </w:rPr>
        <w:t xml:space="preserve"> overall design of the GridPACK</w:t>
      </w:r>
      <w:r w:rsidR="00B00395">
        <w:rPr>
          <w:rFonts w:ascii="Times New Roman" w:hAnsi="Times New Roman" w:cs="Times New Roman"/>
          <w:sz w:val="24"/>
          <w:szCs w:val="24"/>
        </w:rPr>
        <w:t xml:space="preserve"> framework</w:t>
      </w:r>
      <w:r>
        <w:rPr>
          <w:rFonts w:ascii="Times New Roman" w:hAnsi="Times New Roman" w:cs="Times New Roman"/>
          <w:sz w:val="24"/>
          <w:szCs w:val="24"/>
        </w:rPr>
        <w:t xml:space="preserve"> and provides a detailed description of its components</w:t>
      </w:r>
      <w:r w:rsidR="00B00395">
        <w:rPr>
          <w:rFonts w:ascii="Times New Roman" w:hAnsi="Times New Roman" w:cs="Times New Roman"/>
          <w:sz w:val="24"/>
          <w:szCs w:val="24"/>
        </w:rPr>
        <w:t xml:space="preserve">. The initial </w:t>
      </w:r>
      <w:r w:rsidR="005E21FF">
        <w:rPr>
          <w:rFonts w:ascii="Times New Roman" w:hAnsi="Times New Roman" w:cs="Times New Roman"/>
          <w:sz w:val="24"/>
          <w:szCs w:val="24"/>
        </w:rPr>
        <w:t>focus of the GridPACK</w:t>
      </w:r>
      <w:r w:rsidR="00B00395">
        <w:rPr>
          <w:rFonts w:ascii="Times New Roman" w:hAnsi="Times New Roman" w:cs="Times New Roman"/>
          <w:sz w:val="24"/>
          <w:szCs w:val="24"/>
        </w:rPr>
        <w:t xml:space="preserve"> design analysis was to target four </w:t>
      </w:r>
      <w:r w:rsidR="009143A4">
        <w:rPr>
          <w:rFonts w:ascii="Times New Roman" w:hAnsi="Times New Roman" w:cs="Times New Roman"/>
          <w:sz w:val="24"/>
          <w:szCs w:val="24"/>
        </w:rPr>
        <w:t xml:space="preserve">power grid applications </w:t>
      </w:r>
      <w:r w:rsidR="00B00395">
        <w:rPr>
          <w:rFonts w:ascii="Times New Roman" w:hAnsi="Times New Roman" w:cs="Times New Roman"/>
          <w:sz w:val="24"/>
          <w:szCs w:val="24"/>
        </w:rPr>
        <w:t xml:space="preserve">and </w:t>
      </w:r>
      <w:r w:rsidR="009143A4">
        <w:rPr>
          <w:rFonts w:ascii="Times New Roman" w:hAnsi="Times New Roman" w:cs="Times New Roman"/>
          <w:sz w:val="24"/>
          <w:szCs w:val="24"/>
        </w:rPr>
        <w:t>to identify common features that sp</w:t>
      </w:r>
      <w:r w:rsidR="00B00395">
        <w:rPr>
          <w:rFonts w:ascii="Times New Roman" w:hAnsi="Times New Roman" w:cs="Times New Roman"/>
          <w:sz w:val="24"/>
          <w:szCs w:val="24"/>
        </w:rPr>
        <w:t>an multiple applications as</w:t>
      </w:r>
      <w:r w:rsidR="009143A4">
        <w:rPr>
          <w:rFonts w:ascii="Times New Roman" w:hAnsi="Times New Roman" w:cs="Times New Roman"/>
          <w:sz w:val="24"/>
          <w:szCs w:val="24"/>
        </w:rPr>
        <w:t xml:space="preserve"> candidates for inclusion in a f</w:t>
      </w:r>
      <w:r w:rsidR="00B00395">
        <w:rPr>
          <w:rFonts w:ascii="Times New Roman" w:hAnsi="Times New Roman" w:cs="Times New Roman"/>
          <w:sz w:val="24"/>
          <w:szCs w:val="24"/>
        </w:rPr>
        <w:t>ramework. This analysis included</w:t>
      </w:r>
      <w:r w:rsidR="009143A4">
        <w:rPr>
          <w:rFonts w:ascii="Times New Roman" w:hAnsi="Times New Roman" w:cs="Times New Roman"/>
          <w:sz w:val="24"/>
          <w:szCs w:val="24"/>
        </w:rPr>
        <w:t xml:space="preserve"> a breakdown of the application into phases and identification within each phase of the functionality required to c</w:t>
      </w:r>
      <w:r w:rsidR="00BF23CC">
        <w:rPr>
          <w:rFonts w:ascii="Times New Roman" w:hAnsi="Times New Roman" w:cs="Times New Roman"/>
          <w:sz w:val="24"/>
          <w:szCs w:val="24"/>
        </w:rPr>
        <w:t>omplete them</w:t>
      </w:r>
      <w:r w:rsidR="00B00395">
        <w:rPr>
          <w:rFonts w:ascii="Times New Roman" w:hAnsi="Times New Roman" w:cs="Times New Roman"/>
          <w:sz w:val="24"/>
          <w:szCs w:val="24"/>
        </w:rPr>
        <w:t>.</w:t>
      </w:r>
      <w:r w:rsidR="00BF23CC">
        <w:rPr>
          <w:rFonts w:ascii="Times New Roman" w:hAnsi="Times New Roman" w:cs="Times New Roman"/>
          <w:sz w:val="24"/>
          <w:szCs w:val="24"/>
        </w:rPr>
        <w:t xml:space="preserve"> The four applications</w:t>
      </w:r>
      <w:r w:rsidR="00B00395">
        <w:rPr>
          <w:rFonts w:ascii="Times New Roman" w:hAnsi="Times New Roman" w:cs="Times New Roman"/>
          <w:sz w:val="24"/>
          <w:szCs w:val="24"/>
        </w:rPr>
        <w:t xml:space="preserve"> originally</w:t>
      </w:r>
      <w:r w:rsidR="00BF23CC">
        <w:rPr>
          <w:rFonts w:ascii="Times New Roman" w:hAnsi="Times New Roman" w:cs="Times New Roman"/>
          <w:sz w:val="24"/>
          <w:szCs w:val="24"/>
        </w:rPr>
        <w:t xml:space="preserve"> targeted within this project we</w:t>
      </w:r>
      <w:r w:rsidR="009143A4">
        <w:rPr>
          <w:rFonts w:ascii="Times New Roman" w:hAnsi="Times New Roman" w:cs="Times New Roman"/>
          <w:sz w:val="24"/>
          <w:szCs w:val="24"/>
        </w:rPr>
        <w:t xml:space="preserve">re power flow simulations, contingency analysis, state estimation and dynamic simulation. The remainder of </w:t>
      </w:r>
      <w:r w:rsidR="00BF23CC">
        <w:rPr>
          <w:rFonts w:ascii="Times New Roman" w:hAnsi="Times New Roman" w:cs="Times New Roman"/>
          <w:sz w:val="24"/>
          <w:szCs w:val="24"/>
        </w:rPr>
        <w:t>this document will describe</w:t>
      </w:r>
      <w:r w:rsidR="00883486">
        <w:rPr>
          <w:rFonts w:ascii="Times New Roman" w:hAnsi="Times New Roman" w:cs="Times New Roman"/>
          <w:sz w:val="24"/>
          <w:szCs w:val="24"/>
        </w:rPr>
        <w:t xml:space="preserve"> the functionality </w:t>
      </w:r>
      <w:r w:rsidR="00F6694A">
        <w:rPr>
          <w:rFonts w:ascii="Times New Roman" w:hAnsi="Times New Roman" w:cs="Times New Roman"/>
          <w:sz w:val="24"/>
          <w:szCs w:val="24"/>
        </w:rPr>
        <w:t>incorporated into the</w:t>
      </w:r>
      <w:r w:rsidR="005E21FF">
        <w:rPr>
          <w:rFonts w:ascii="Times New Roman" w:hAnsi="Times New Roman" w:cs="Times New Roman"/>
          <w:sz w:val="24"/>
          <w:szCs w:val="24"/>
        </w:rPr>
        <w:t xml:space="preserve"> GridPACK</w:t>
      </w:r>
      <w:r w:rsidR="009143A4">
        <w:rPr>
          <w:rFonts w:ascii="Times New Roman" w:hAnsi="Times New Roman" w:cs="Times New Roman"/>
          <w:sz w:val="24"/>
          <w:szCs w:val="24"/>
        </w:rPr>
        <w:t xml:space="preserve"> framework </w:t>
      </w:r>
      <w:r w:rsidR="00883486">
        <w:rPr>
          <w:rFonts w:ascii="Times New Roman" w:hAnsi="Times New Roman" w:cs="Times New Roman"/>
          <w:sz w:val="24"/>
          <w:szCs w:val="24"/>
        </w:rPr>
        <w:t>to support multipl</w:t>
      </w:r>
      <w:r w:rsidR="00BF23CC">
        <w:rPr>
          <w:rFonts w:ascii="Times New Roman" w:hAnsi="Times New Roman" w:cs="Times New Roman"/>
          <w:sz w:val="24"/>
          <w:szCs w:val="24"/>
        </w:rPr>
        <w:t>e power grid</w:t>
      </w:r>
      <w:r w:rsidR="00F6694A">
        <w:rPr>
          <w:rFonts w:ascii="Times New Roman" w:hAnsi="Times New Roman" w:cs="Times New Roman"/>
          <w:sz w:val="24"/>
          <w:szCs w:val="24"/>
        </w:rPr>
        <w:t xml:space="preserve"> applications</w:t>
      </w:r>
      <w:r w:rsidR="00883486">
        <w:rPr>
          <w:rFonts w:ascii="Times New Roman" w:hAnsi="Times New Roman" w:cs="Times New Roman"/>
          <w:sz w:val="24"/>
          <w:szCs w:val="24"/>
        </w:rPr>
        <w:t>. The framework will continue to evolve as more real-world experience can be incorporated into the design proc</w:t>
      </w:r>
      <w:r w:rsidR="00BF23CC">
        <w:rPr>
          <w:rFonts w:ascii="Times New Roman" w:hAnsi="Times New Roman" w:cs="Times New Roman"/>
          <w:sz w:val="24"/>
          <w:szCs w:val="24"/>
        </w:rPr>
        <w:t>ess but many</w:t>
      </w:r>
      <w:r w:rsidR="00B00395">
        <w:rPr>
          <w:rFonts w:ascii="Times New Roman" w:hAnsi="Times New Roman" w:cs="Times New Roman"/>
          <w:sz w:val="24"/>
          <w:szCs w:val="24"/>
        </w:rPr>
        <w:t xml:space="preserve"> base classes that have already been identified</w:t>
      </w:r>
      <w:r w:rsidR="00BF23CC">
        <w:rPr>
          <w:rFonts w:ascii="Times New Roman" w:hAnsi="Times New Roman" w:cs="Times New Roman"/>
          <w:sz w:val="24"/>
          <w:szCs w:val="24"/>
        </w:rPr>
        <w:t xml:space="preserve"> that are capable of supporting a range of</w:t>
      </w:r>
      <w:r w:rsidR="00B00395">
        <w:rPr>
          <w:rFonts w:ascii="Times New Roman" w:hAnsi="Times New Roman" w:cs="Times New Roman"/>
          <w:sz w:val="24"/>
          <w:szCs w:val="24"/>
        </w:rPr>
        <w:t xml:space="preserve"> applications.</w:t>
      </w:r>
    </w:p>
    <w:p w14:paraId="7B46A7DD" w14:textId="4CBA2789" w:rsidR="00EB097F" w:rsidRDefault="00DB29A2">
      <w:pPr>
        <w:rPr>
          <w:rFonts w:ascii="Times New Roman" w:hAnsi="Times New Roman" w:cs="Times New Roman"/>
          <w:sz w:val="24"/>
          <w:szCs w:val="24"/>
        </w:rPr>
      </w:pPr>
      <w:r>
        <w:rPr>
          <w:rFonts w:ascii="Times New Roman" w:hAnsi="Times New Roman" w:cs="Times New Roman"/>
          <w:sz w:val="24"/>
          <w:szCs w:val="24"/>
        </w:rPr>
        <w:t>The four power grid applications</w:t>
      </w:r>
      <w:r w:rsidR="008C6267">
        <w:rPr>
          <w:rFonts w:ascii="Times New Roman" w:hAnsi="Times New Roman" w:cs="Times New Roman"/>
          <w:sz w:val="24"/>
          <w:szCs w:val="24"/>
        </w:rPr>
        <w:t xml:space="preserve"> targeted for initial implementation within the GridPack framework</w:t>
      </w:r>
      <w:r>
        <w:rPr>
          <w:rFonts w:ascii="Times New Roman" w:hAnsi="Times New Roman" w:cs="Times New Roman"/>
          <w:sz w:val="24"/>
          <w:szCs w:val="24"/>
        </w:rPr>
        <w:t xml:space="preserve"> were</w:t>
      </w:r>
    </w:p>
    <w:p w14:paraId="40AB3C42" w14:textId="3D287FFB" w:rsidR="008C6267" w:rsidRPr="008C6267" w:rsidRDefault="008C6267" w:rsidP="008C6267">
      <w:pPr>
        <w:pStyle w:val="ListParagraph"/>
        <w:numPr>
          <w:ilvl w:val="0"/>
          <w:numId w:val="6"/>
        </w:numPr>
        <w:rPr>
          <w:rFonts w:ascii="Times New Roman" w:hAnsi="Times New Roman" w:cs="Times New Roman"/>
          <w:sz w:val="24"/>
          <w:szCs w:val="24"/>
        </w:rPr>
      </w:pPr>
      <w:bookmarkStart w:id="2" w:name="_Ref452632398"/>
      <w:r w:rsidRPr="008C6267">
        <w:rPr>
          <w:rFonts w:ascii="Times New Roman" w:hAnsi="Times New Roman" w:cs="Times New Roman"/>
          <w:sz w:val="24"/>
          <w:szCs w:val="24"/>
        </w:rPr>
        <w:t>Powerflow simulations of the electric grid</w:t>
      </w:r>
      <w:bookmarkEnd w:id="2"/>
    </w:p>
    <w:p w14:paraId="4632A001" w14:textId="07447038"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Contingency analysis of the electric grid</w:t>
      </w:r>
    </w:p>
    <w:p w14:paraId="52E07063" w14:textId="6E0AA5AF"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State estimation based on electric grid measurements</w:t>
      </w:r>
    </w:p>
    <w:p w14:paraId="6791B72F" w14:textId="29832B3A"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Dynamic simulations of the electric grid</w:t>
      </w:r>
    </w:p>
    <w:p w14:paraId="349F9EBD" w14:textId="6A99780C" w:rsidR="004271CA" w:rsidRDefault="004271CA" w:rsidP="003D5A10">
      <w:pPr>
        <w:rPr>
          <w:rFonts w:ascii="Times New Roman" w:hAnsi="Times New Roman" w:cs="Times New Roman"/>
          <w:sz w:val="24"/>
          <w:szCs w:val="24"/>
        </w:rPr>
      </w:pPr>
      <w:r>
        <w:rPr>
          <w:rFonts w:ascii="Times New Roman" w:hAnsi="Times New Roman" w:cs="Times New Roman"/>
          <w:sz w:val="24"/>
          <w:szCs w:val="24"/>
        </w:rPr>
        <w:t>Based on these applications, several cross-cutting functionalities were identified that could be used to support multiple applications. These include modules to support</w:t>
      </w:r>
    </w:p>
    <w:p w14:paraId="294DF29E" w14:textId="40BD6039" w:rsidR="00BF216A" w:rsidRPr="00BF216A" w:rsidRDefault="00BF216A" w:rsidP="00BF216A">
      <w:pPr>
        <w:pStyle w:val="ListParagraph"/>
        <w:numPr>
          <w:ilvl w:val="0"/>
          <w:numId w:val="7"/>
        </w:numPr>
        <w:rPr>
          <w:rFonts w:ascii="Times New Roman" w:hAnsi="Times New Roman" w:cs="Times New Roman"/>
          <w:sz w:val="24"/>
          <w:szCs w:val="24"/>
        </w:rPr>
      </w:pPr>
      <w:r w:rsidRPr="00BF216A">
        <w:rPr>
          <w:rFonts w:ascii="Times New Roman" w:hAnsi="Times New Roman" w:cs="Times New Roman"/>
          <w:sz w:val="24"/>
          <w:szCs w:val="24"/>
        </w:rPr>
        <w:t>Network topology and behavior</w:t>
      </w:r>
      <w:r w:rsidR="004271CA">
        <w:rPr>
          <w:rFonts w:ascii="Times New Roman" w:hAnsi="Times New Roman" w:cs="Times New Roman"/>
          <w:sz w:val="24"/>
          <w:szCs w:val="24"/>
        </w:rPr>
        <w:t>.</w:t>
      </w:r>
      <w:r w:rsidR="004271CA" w:rsidRPr="004271CA">
        <w:rPr>
          <w:rFonts w:ascii="Times New Roman" w:hAnsi="Times New Roman" w:cs="Times New Roman"/>
          <w:sz w:val="24"/>
          <w:szCs w:val="24"/>
        </w:rPr>
        <w:t xml:space="preserve"> </w:t>
      </w:r>
      <w:r w:rsidR="004271CA">
        <w:rPr>
          <w:rFonts w:ascii="Times New Roman" w:hAnsi="Times New Roman" w:cs="Times New Roman"/>
          <w:sz w:val="24"/>
          <w:szCs w:val="24"/>
        </w:rPr>
        <w:t>The network topology is the starting point for any power grid analysis. The topology defines the initial network model and is the connection point between the physical problem definition in terms of buses and branches and the solution method, which is usually expressed in terms of matrices and vectors.</w:t>
      </w:r>
    </w:p>
    <w:p w14:paraId="6D5E4068" w14:textId="72C909C0" w:rsidR="004271CA" w:rsidRDefault="00BF216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Network components and their properties (e.g. bus and branch models, measurements, etc.)</w:t>
      </w:r>
      <w:r w:rsidR="00F6694A">
        <w:rPr>
          <w:rFonts w:ascii="Times New Roman" w:hAnsi="Times New Roman" w:cs="Times New Roman"/>
          <w:sz w:val="24"/>
          <w:szCs w:val="24"/>
        </w:rPr>
        <w:t>. G</w:t>
      </w:r>
      <w:r w:rsidR="004271CA" w:rsidRPr="004271CA">
        <w:rPr>
          <w:rFonts w:ascii="Times New Roman" w:hAnsi="Times New Roman" w:cs="Times New Roman"/>
          <w:sz w:val="24"/>
          <w:szCs w:val="24"/>
        </w:rPr>
        <w:t xml:space="preserve">rid components are the objects associated with the buses and branches of the power grid network. Along with the network topology itself, these define the physical </w:t>
      </w:r>
      <w:r w:rsidR="004271CA" w:rsidRPr="004271CA">
        <w:rPr>
          <w:rFonts w:ascii="Times New Roman" w:hAnsi="Times New Roman" w:cs="Times New Roman"/>
          <w:sz w:val="24"/>
          <w:szCs w:val="24"/>
        </w:rPr>
        <w:lastRenderedPageBreak/>
        <w:t xml:space="preserve">system being modeled and in some cases the analysis that is to be performed. Bus and branch components can be differentiated into things like generators, loads, grounds, lines, transformers, measurements, etc. and depending on the how they are defined and the level of detail incorporated into them, they define different power grid systems and analyses. The behavior of buses and branches can depend on the properties of branches or buses that are directly attached to them, e.g. figuring out the contribution of a particular bus to the solution procedure may require that properties of the </w:t>
      </w:r>
      <w:r w:rsidR="00F6694A">
        <w:rPr>
          <w:rFonts w:ascii="Times New Roman" w:hAnsi="Times New Roman" w:cs="Times New Roman"/>
          <w:sz w:val="24"/>
          <w:szCs w:val="24"/>
        </w:rPr>
        <w:t xml:space="preserve">attached </w:t>
      </w:r>
      <w:r w:rsidR="004271CA" w:rsidRPr="004271CA">
        <w:rPr>
          <w:rFonts w:ascii="Times New Roman" w:hAnsi="Times New Roman" w:cs="Times New Roman"/>
          <w:sz w:val="24"/>
          <w:szCs w:val="24"/>
        </w:rPr>
        <w:t>branches are made available to the bus. The necessity for exchanging this data is built into the framework. Furthermore, these data exchanges must also be accounted for in a parallel computing context, since the grid component from which data is required may be located on a different processor.</w:t>
      </w:r>
    </w:p>
    <w:p w14:paraId="38285DE3" w14:textId="6CDCBCD8" w:rsidR="004271CA" w:rsidRDefault="004271C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 xml:space="preserve">Linear algebra and solvers. </w:t>
      </w:r>
      <w:r>
        <w:rPr>
          <w:rFonts w:ascii="Times New Roman" w:hAnsi="Times New Roman" w:cs="Times New Roman"/>
          <w:sz w:val="24"/>
          <w:szCs w:val="24"/>
        </w:rPr>
        <w:t>B</w:t>
      </w:r>
      <w:r w:rsidRPr="004271CA">
        <w:rPr>
          <w:rFonts w:ascii="Times New Roman" w:hAnsi="Times New Roman" w:cs="Times New Roman"/>
          <w:sz w:val="24"/>
          <w:szCs w:val="24"/>
        </w:rPr>
        <w:t>asic algebraic objects, such as distributed matrices and vectors, are a core part of the solution algori</w:t>
      </w:r>
      <w:r>
        <w:rPr>
          <w:rFonts w:ascii="Times New Roman" w:hAnsi="Times New Roman" w:cs="Times New Roman"/>
          <w:sz w:val="24"/>
          <w:szCs w:val="24"/>
        </w:rPr>
        <w:t>thms required by power grid</w:t>
      </w:r>
      <w:r w:rsidRPr="004271CA">
        <w:rPr>
          <w:rFonts w:ascii="Times New Roman" w:hAnsi="Times New Roman" w:cs="Times New Roman"/>
          <w:sz w:val="24"/>
          <w:szCs w:val="24"/>
        </w:rPr>
        <w:t xml:space="preserve"> analyses. Most solution algorithms are dominated by sparse matrices but a few, such as Kalman filter analyses, require dense matrices. Vectors are typically dense. There exists a rich set of libraries for constructing distributed matrices and vectors and these are coupled to preconditioner</w:t>
      </w:r>
      <w:r w:rsidR="005E21FF">
        <w:rPr>
          <w:rFonts w:ascii="Times New Roman" w:hAnsi="Times New Roman" w:cs="Times New Roman"/>
          <w:sz w:val="24"/>
          <w:szCs w:val="24"/>
        </w:rPr>
        <w:t xml:space="preserve"> and solver libraries. GridPACK</w:t>
      </w:r>
      <w:r w:rsidRPr="004271CA">
        <w:rPr>
          <w:rFonts w:ascii="Times New Roman" w:hAnsi="Times New Roman" w:cs="Times New Roman"/>
          <w:sz w:val="24"/>
          <w:szCs w:val="24"/>
        </w:rPr>
        <w:t xml:space="preserve"> can leverage this work heavily by creating wrappers </w:t>
      </w:r>
      <w:r w:rsidR="00F6694A">
        <w:rPr>
          <w:rFonts w:ascii="Times New Roman" w:hAnsi="Times New Roman" w:cs="Times New Roman"/>
          <w:sz w:val="24"/>
          <w:szCs w:val="24"/>
        </w:rPr>
        <w:t>to these libraries</w:t>
      </w:r>
      <w:r w:rsidR="00DB29A2">
        <w:rPr>
          <w:rFonts w:ascii="Times New Roman" w:hAnsi="Times New Roman" w:cs="Times New Roman"/>
          <w:sz w:val="24"/>
          <w:szCs w:val="24"/>
        </w:rPr>
        <w:t xml:space="preserve"> that</w:t>
      </w:r>
      <w:r w:rsidRPr="004271CA">
        <w:rPr>
          <w:rFonts w:ascii="Times New Roman" w:hAnsi="Times New Roman" w:cs="Times New Roman"/>
          <w:sz w:val="24"/>
          <w:szCs w:val="24"/>
        </w:rPr>
        <w:t xml:space="preserve"> can be used in solution algorithms. Wrapping these libraries instead of using them directly will have t</w:t>
      </w:r>
      <w:r w:rsidR="00F6694A">
        <w:rPr>
          <w:rFonts w:ascii="Times New Roman" w:hAnsi="Times New Roman" w:cs="Times New Roman"/>
          <w:sz w:val="24"/>
          <w:szCs w:val="24"/>
        </w:rPr>
        <w:t>he advantage that creating</w:t>
      </w:r>
      <w:r w:rsidRPr="004271CA">
        <w:rPr>
          <w:rFonts w:ascii="Times New Roman" w:hAnsi="Times New Roman" w:cs="Times New Roman"/>
          <w:sz w:val="24"/>
          <w:szCs w:val="24"/>
        </w:rPr>
        <w:t xml:space="preserve"> algebraic objects can be simplified somewhat for power grid applications but more importantly, it will allow framework developers to investigate new solver and algebraic libraries seamlessly, without disrupting other parts of the code.</w:t>
      </w:r>
    </w:p>
    <w:p w14:paraId="3EAD8B49" w14:textId="19E4EB39" w:rsidR="004271CA" w:rsidRDefault="004271CA" w:rsidP="004271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Mapping between network and algebraic objects. The physical properties of power grid systems are defined b</w:t>
      </w:r>
      <w:r w:rsidR="00221351">
        <w:rPr>
          <w:rFonts w:ascii="Times New Roman" w:hAnsi="Times New Roman" w:cs="Times New Roman"/>
          <w:sz w:val="24"/>
          <w:szCs w:val="24"/>
        </w:rPr>
        <w:t>y networks and the properties of the network components but the equations describing the networks are algebraic in nature. The mappings between the physical networks and the algebraic equations depend on the indexing scheme used to describe the network and the number of parameters in the network components that appear in the equations. Constructing a map between network parameters and their corresponding locations in a matrix or vector can be complicated and error prone. Fortunately, much of this work can be automat</w:t>
      </w:r>
      <w:r w:rsidR="00DB29A2">
        <w:rPr>
          <w:rFonts w:ascii="Times New Roman" w:hAnsi="Times New Roman" w:cs="Times New Roman"/>
          <w:sz w:val="24"/>
          <w:szCs w:val="24"/>
        </w:rPr>
        <w:t>ed and developers can focus</w:t>
      </w:r>
      <w:r w:rsidR="00221351">
        <w:rPr>
          <w:rFonts w:ascii="Times New Roman" w:hAnsi="Times New Roman" w:cs="Times New Roman"/>
          <w:sz w:val="24"/>
          <w:szCs w:val="24"/>
        </w:rPr>
        <w:t xml:space="preserve"> more on developing code to evaluate individual matrix elements without worrying about where to locate them in t</w:t>
      </w:r>
      <w:r w:rsidR="00DB29A2">
        <w:rPr>
          <w:rFonts w:ascii="Times New Roman" w:hAnsi="Times New Roman" w:cs="Times New Roman"/>
          <w:sz w:val="24"/>
          <w:szCs w:val="24"/>
        </w:rPr>
        <w:t>he matrix. This can</w:t>
      </w:r>
      <w:r w:rsidR="00221351">
        <w:rPr>
          <w:rFonts w:ascii="Times New Roman" w:hAnsi="Times New Roman" w:cs="Times New Roman"/>
          <w:sz w:val="24"/>
          <w:szCs w:val="24"/>
        </w:rPr>
        <w:t xml:space="preserve"> simplify coding</w:t>
      </w:r>
      <w:r w:rsidR="00DB29A2">
        <w:rPr>
          <w:rFonts w:ascii="Times New Roman" w:hAnsi="Times New Roman" w:cs="Times New Roman"/>
          <w:sz w:val="24"/>
          <w:szCs w:val="24"/>
        </w:rPr>
        <w:t xml:space="preserve"> considerably</w:t>
      </w:r>
      <w:r w:rsidR="00221351">
        <w:rPr>
          <w:rFonts w:ascii="Times New Roman" w:hAnsi="Times New Roman" w:cs="Times New Roman"/>
          <w:sz w:val="24"/>
          <w:szCs w:val="24"/>
        </w:rPr>
        <w:t>.</w:t>
      </w:r>
    </w:p>
    <w:p w14:paraId="7F7A6D70" w14:textId="68139870" w:rsidR="00F6694A" w:rsidRDefault="00F6694A" w:rsidP="00F6694A">
      <w:pPr>
        <w:rPr>
          <w:rFonts w:ascii="Times New Roman" w:hAnsi="Times New Roman" w:cs="Times New Roman"/>
          <w:sz w:val="24"/>
          <w:szCs w:val="24"/>
        </w:rPr>
      </w:pPr>
      <w:r>
        <w:rPr>
          <w:rFonts w:ascii="Times New Roman" w:hAnsi="Times New Roman" w:cs="Times New Roman"/>
          <w:sz w:val="24"/>
          <w:szCs w:val="24"/>
        </w:rPr>
        <w:t>The elements described above have all been</w:t>
      </w:r>
      <w:r w:rsidR="005E21FF">
        <w:rPr>
          <w:rFonts w:ascii="Times New Roman" w:hAnsi="Times New Roman" w:cs="Times New Roman"/>
          <w:sz w:val="24"/>
          <w:szCs w:val="24"/>
        </w:rPr>
        <w:t xml:space="preserve"> incorporated into the GridPACK</w:t>
      </w:r>
      <w:r>
        <w:rPr>
          <w:rFonts w:ascii="Times New Roman" w:hAnsi="Times New Roman" w:cs="Times New Roman"/>
          <w:sz w:val="24"/>
          <w:szCs w:val="24"/>
        </w:rPr>
        <w:t xml:space="preserve"> modules described above. More details about these modules and their interactions are provided in the remainder of this document.</w:t>
      </w:r>
    </w:p>
    <w:p w14:paraId="3BE9C287" w14:textId="11D8982D" w:rsidR="002528C9" w:rsidRDefault="002528C9" w:rsidP="002528C9">
      <w:pPr>
        <w:pStyle w:val="Heading2"/>
      </w:pPr>
      <w:bookmarkStart w:id="3" w:name="_Toc482792092"/>
      <w:r>
        <w:t>Configuring and Building GridPACK</w:t>
      </w:r>
      <w:bookmarkEnd w:id="3"/>
    </w:p>
    <w:p w14:paraId="4577ADBA" w14:textId="721BEEBF" w:rsidR="00B17568" w:rsidRDefault="00B17568" w:rsidP="00B17568">
      <w:pPr>
        <w:rPr>
          <w:rFonts w:ascii="Times New Roman" w:hAnsi="Times New Roman" w:cs="Times New Roman"/>
          <w:sz w:val="24"/>
          <w:szCs w:val="24"/>
        </w:rPr>
      </w:pPr>
      <w:r>
        <w:rPr>
          <w:rFonts w:ascii="Times New Roman" w:hAnsi="Times New Roman" w:cs="Times New Roman"/>
          <w:sz w:val="24"/>
          <w:szCs w:val="24"/>
        </w:rPr>
        <w:t xml:space="preserve">Building GridPACK requires several external libraries that must be built prior trying to configure and build GridPACK itself. On some systems, these libraries may already be available but in many cases, users will need to build them by hand. </w:t>
      </w:r>
      <w:r w:rsidR="00335BDF">
        <w:rPr>
          <w:rFonts w:ascii="Times New Roman" w:hAnsi="Times New Roman" w:cs="Times New Roman"/>
          <w:sz w:val="24"/>
          <w:szCs w:val="24"/>
        </w:rPr>
        <w:t xml:space="preserve">An exception is MPI, which is usually </w:t>
      </w:r>
      <w:r w:rsidR="00335BDF">
        <w:rPr>
          <w:rFonts w:ascii="Times New Roman" w:hAnsi="Times New Roman" w:cs="Times New Roman"/>
          <w:sz w:val="24"/>
          <w:szCs w:val="24"/>
        </w:rPr>
        <w:lastRenderedPageBreak/>
        <w:t xml:space="preserve">available on parallel platforms, although users interested in running parallel jobs on a multi-core workstation may </w:t>
      </w:r>
      <w:r w:rsidR="00F0235A">
        <w:rPr>
          <w:rFonts w:ascii="Times New Roman" w:hAnsi="Times New Roman" w:cs="Times New Roman"/>
          <w:sz w:val="24"/>
          <w:szCs w:val="24"/>
        </w:rPr>
        <w:t xml:space="preserve">still </w:t>
      </w:r>
      <w:r w:rsidR="00335BDF">
        <w:rPr>
          <w:rFonts w:ascii="Times New Roman" w:hAnsi="Times New Roman" w:cs="Times New Roman"/>
          <w:sz w:val="24"/>
          <w:szCs w:val="24"/>
        </w:rPr>
        <w:t xml:space="preserve">need to build it themselves. </w:t>
      </w:r>
      <w:r>
        <w:rPr>
          <w:rFonts w:ascii="Times New Roman" w:hAnsi="Times New Roman" w:cs="Times New Roman"/>
          <w:sz w:val="24"/>
          <w:szCs w:val="24"/>
        </w:rPr>
        <w:t>In any case, the best way to guarantee that all libraries are compatible with each other is to build them all using a consistent environment and set of compilers. There is extensive documentation on how to build GridPACK and the li</w:t>
      </w:r>
      <w:r w:rsidR="002528C9">
        <w:rPr>
          <w:rFonts w:ascii="Times New Roman" w:hAnsi="Times New Roman" w:cs="Times New Roman"/>
          <w:sz w:val="24"/>
          <w:szCs w:val="24"/>
        </w:rPr>
        <w:t xml:space="preserve">braries on which it depends </w:t>
      </w:r>
      <w:r>
        <w:rPr>
          <w:rFonts w:ascii="Times New Roman" w:hAnsi="Times New Roman" w:cs="Times New Roman"/>
          <w:sz w:val="24"/>
          <w:szCs w:val="24"/>
        </w:rPr>
        <w:t xml:space="preserve">on the website located at </w:t>
      </w:r>
      <w:hyperlink r:id="rId9" w:history="1">
        <w:r w:rsidRPr="00300781">
          <w:rPr>
            <w:rStyle w:val="Hyperlink"/>
            <w:rFonts w:ascii="Times New Roman" w:hAnsi="Times New Roman" w:cs="Times New Roman"/>
            <w:sz w:val="24"/>
            <w:szCs w:val="24"/>
          </w:rPr>
          <w:t>https://gridpack.org</w:t>
        </w:r>
      </w:hyperlink>
      <w:r>
        <w:rPr>
          <w:rFonts w:ascii="Times New Roman" w:hAnsi="Times New Roman" w:cs="Times New Roman"/>
          <w:sz w:val="24"/>
          <w:szCs w:val="24"/>
        </w:rPr>
        <w:t xml:space="preserve">. We refer to the information on the website for most of the details on how to build GridPACK and will only </w:t>
      </w:r>
      <w:r w:rsidR="003B03CB">
        <w:rPr>
          <w:rFonts w:ascii="Times New Roman" w:hAnsi="Times New Roman" w:cs="Times New Roman"/>
          <w:sz w:val="24"/>
          <w:szCs w:val="24"/>
        </w:rPr>
        <w:t>discuss some general properties</w:t>
      </w:r>
      <w:r>
        <w:rPr>
          <w:rFonts w:ascii="Times New Roman" w:hAnsi="Times New Roman" w:cs="Times New Roman"/>
          <w:sz w:val="24"/>
          <w:szCs w:val="24"/>
        </w:rPr>
        <w:t xml:space="preserve"> the configure procedure in this document.</w:t>
      </w:r>
    </w:p>
    <w:p w14:paraId="77C61545" w14:textId="3AF90F0E" w:rsidR="00B17568" w:rsidRDefault="00B17568" w:rsidP="00F6694A">
      <w:pPr>
        <w:rPr>
          <w:rFonts w:ascii="Times New Roman" w:hAnsi="Times New Roman" w:cs="Times New Roman"/>
          <w:sz w:val="24"/>
          <w:szCs w:val="24"/>
        </w:rPr>
      </w:pPr>
      <w:r>
        <w:rPr>
          <w:rFonts w:ascii="Times New Roman" w:hAnsi="Times New Roman" w:cs="Times New Roman"/>
          <w:sz w:val="24"/>
          <w:szCs w:val="24"/>
        </w:rPr>
        <w:t>GridPACK uses the CMake build system to create a set of make files that can then be used to compile the entire GridPACK framework. Most of the effort in building GridPACK is focused on getting the configure process to work, once configure has been successfully completed, compilation is usually straightforward. Builds of GridPACK should be done in their own directory and this also makes it possible to have multiple builds that use different configuration parameters associated with the same source tree</w:t>
      </w:r>
      <w:r w:rsidR="00335BDF">
        <w:rPr>
          <w:rFonts w:ascii="Times New Roman" w:hAnsi="Times New Roman" w:cs="Times New Roman"/>
          <w:sz w:val="24"/>
          <w:szCs w:val="24"/>
        </w:rPr>
        <w:t xml:space="preserve">. Typically, the build directories are under </w:t>
      </w:r>
      <w:r w:rsidR="00335BDF" w:rsidRPr="00335BDF">
        <w:rPr>
          <w:rStyle w:val="Heading1Char"/>
        </w:rPr>
        <w:t>$GRIDPACK/src</w:t>
      </w:r>
      <w:r w:rsidR="00335BDF">
        <w:rPr>
          <w:rFonts w:ascii="Times New Roman" w:hAnsi="Times New Roman" w:cs="Times New Roman"/>
          <w:sz w:val="24"/>
          <w:szCs w:val="24"/>
        </w:rPr>
        <w:t xml:space="preserve"> directory but they can be put anywhere the user chooses. The user then needs to run CMake</w:t>
      </w:r>
      <w:r w:rsidR="003B03CB">
        <w:rPr>
          <w:rFonts w:ascii="Times New Roman" w:hAnsi="Times New Roman" w:cs="Times New Roman"/>
          <w:sz w:val="24"/>
          <w:szCs w:val="24"/>
        </w:rPr>
        <w:t xml:space="preserve"> from the build directory</w:t>
      </w:r>
      <w:r w:rsidR="00335BDF">
        <w:rPr>
          <w:rFonts w:ascii="Times New Roman" w:hAnsi="Times New Roman" w:cs="Times New Roman"/>
          <w:sz w:val="24"/>
          <w:szCs w:val="24"/>
        </w:rPr>
        <w:t xml:space="preserve"> to configure GridPACK and then </w:t>
      </w:r>
      <w:r w:rsidR="00335BDF" w:rsidRPr="00335BDF">
        <w:rPr>
          <w:rStyle w:val="Heading1Char"/>
        </w:rPr>
        <w:t>make</w:t>
      </w:r>
      <w:r w:rsidR="00335BDF">
        <w:rPr>
          <w:rFonts w:ascii="Times New Roman" w:hAnsi="Times New Roman" w:cs="Times New Roman"/>
          <w:sz w:val="24"/>
          <w:szCs w:val="24"/>
        </w:rPr>
        <w:t xml:space="preserve"> and </w:t>
      </w:r>
      <w:r w:rsidR="00335BDF" w:rsidRPr="00335BDF">
        <w:rPr>
          <w:rStyle w:val="Heading1Char"/>
        </w:rPr>
        <w:t>make install</w:t>
      </w:r>
      <w:r w:rsidR="00335BDF">
        <w:rPr>
          <w:rFonts w:ascii="Times New Roman" w:hAnsi="Times New Roman" w:cs="Times New Roman"/>
          <w:sz w:val="24"/>
          <w:szCs w:val="24"/>
        </w:rPr>
        <w:t xml:space="preserve"> to compile and install the GridPACK libraries. After running </w:t>
      </w:r>
      <w:r w:rsidR="00335BDF" w:rsidRPr="00335BDF">
        <w:rPr>
          <w:rStyle w:val="Heading1Char"/>
        </w:rPr>
        <w:t>make</w:t>
      </w:r>
      <w:r w:rsidR="00335BDF">
        <w:rPr>
          <w:rFonts w:ascii="Times New Roman" w:hAnsi="Times New Roman" w:cs="Times New Roman"/>
          <w:sz w:val="24"/>
          <w:szCs w:val="24"/>
        </w:rPr>
        <w:t>, all applications in the GridPACK source tree are also available for use.</w:t>
      </w:r>
      <w:r w:rsidR="002528C9">
        <w:rPr>
          <w:rFonts w:ascii="Times New Roman" w:hAnsi="Times New Roman" w:cs="Times New Roman"/>
          <w:sz w:val="24"/>
          <w:szCs w:val="24"/>
        </w:rPr>
        <w:t xml:space="preserve"> The application executables will be located in the build directory and not in the source tree.</w:t>
      </w:r>
    </w:p>
    <w:p w14:paraId="6C14CD67" w14:textId="3F3E7CA1" w:rsidR="00335BDF" w:rsidRDefault="00335BDF" w:rsidP="00F6694A">
      <w:pPr>
        <w:rPr>
          <w:rFonts w:ascii="Times New Roman" w:hAnsi="Times New Roman" w:cs="Times New Roman"/>
          <w:sz w:val="24"/>
          <w:szCs w:val="24"/>
        </w:rPr>
      </w:pPr>
      <w:r>
        <w:rPr>
          <w:rFonts w:ascii="Times New Roman" w:hAnsi="Times New Roman" w:cs="Times New Roman"/>
          <w:sz w:val="24"/>
          <w:szCs w:val="24"/>
        </w:rPr>
        <w:t xml:space="preserve">GridPACK currently makes use of five different libraries. MPI and Global Arrays are used for communication, Boost provides several C++ extensions used throughout GridPACK, Parmetis is used to partition networks over multiple processors and PETSc provides parallel solvers and algebraic functionality. Except for MPI, which is usually available through compiler wrappers such as </w:t>
      </w:r>
      <w:r w:rsidRPr="003227A9">
        <w:rPr>
          <w:rStyle w:val="Heading1Char"/>
        </w:rPr>
        <w:t>mpicc</w:t>
      </w:r>
      <w:r>
        <w:rPr>
          <w:rFonts w:ascii="Times New Roman" w:hAnsi="Times New Roman" w:cs="Times New Roman"/>
          <w:sz w:val="24"/>
          <w:szCs w:val="24"/>
        </w:rPr>
        <w:t xml:space="preserve"> and </w:t>
      </w:r>
      <w:r w:rsidRPr="003227A9">
        <w:rPr>
          <w:rStyle w:val="Heading1Char"/>
        </w:rPr>
        <w:t>mpicxx</w:t>
      </w:r>
      <w:r>
        <w:rPr>
          <w:rFonts w:ascii="Times New Roman" w:hAnsi="Times New Roman" w:cs="Times New Roman"/>
          <w:sz w:val="24"/>
          <w:szCs w:val="24"/>
        </w:rPr>
        <w:t>, the location</w:t>
      </w:r>
      <w:r w:rsidR="00F0235A">
        <w:rPr>
          <w:rFonts w:ascii="Times New Roman" w:hAnsi="Times New Roman" w:cs="Times New Roman"/>
          <w:sz w:val="24"/>
          <w:szCs w:val="24"/>
        </w:rPr>
        <w:t>s</w:t>
      </w:r>
      <w:r>
        <w:rPr>
          <w:rFonts w:ascii="Times New Roman" w:hAnsi="Times New Roman" w:cs="Times New Roman"/>
          <w:sz w:val="24"/>
          <w:szCs w:val="24"/>
        </w:rPr>
        <w:t xml:space="preserve"> </w:t>
      </w:r>
      <w:r w:rsidR="00F0235A">
        <w:rPr>
          <w:rFonts w:ascii="Times New Roman" w:hAnsi="Times New Roman" w:cs="Times New Roman"/>
          <w:sz w:val="24"/>
          <w:szCs w:val="24"/>
        </w:rPr>
        <w:t>of the remaining libraries need</w:t>
      </w:r>
      <w:r>
        <w:rPr>
          <w:rFonts w:ascii="Times New Roman" w:hAnsi="Times New Roman" w:cs="Times New Roman"/>
          <w:sz w:val="24"/>
          <w:szCs w:val="24"/>
        </w:rPr>
        <w:t xml:space="preserve"> to be specified in the CMake configure command.</w:t>
      </w:r>
    </w:p>
    <w:p w14:paraId="771979A9" w14:textId="0911632D" w:rsidR="003227A9" w:rsidRDefault="003227A9" w:rsidP="00F6694A">
      <w:pPr>
        <w:rPr>
          <w:rFonts w:ascii="Times New Roman" w:hAnsi="Times New Roman" w:cs="Times New Roman"/>
          <w:sz w:val="24"/>
          <w:szCs w:val="24"/>
        </w:rPr>
      </w:pPr>
      <w:r>
        <w:rPr>
          <w:rFonts w:ascii="Times New Roman" w:hAnsi="Times New Roman" w:cs="Times New Roman"/>
          <w:sz w:val="24"/>
          <w:szCs w:val="24"/>
        </w:rPr>
        <w:t>Because the cmake command takes a large number of arguments, it is usually a good idea to put the entire command in a script. The script can then be edited as needed. A typical CMake configure script is</w:t>
      </w:r>
    </w:p>
    <w:p w14:paraId="78C660AA" w14:textId="77777777" w:rsidR="003227A9" w:rsidRPr="003227A9" w:rsidRDefault="003227A9" w:rsidP="003227A9">
      <w:pPr>
        <w:pStyle w:val="RedBoldCode"/>
      </w:pPr>
      <w:r w:rsidRPr="003227A9">
        <w:t>rm -rf CMake*</w:t>
      </w:r>
    </w:p>
    <w:p w14:paraId="6D774DF8" w14:textId="77777777" w:rsidR="003227A9" w:rsidRPr="003227A9" w:rsidRDefault="003227A9" w:rsidP="003227A9">
      <w:pPr>
        <w:pStyle w:val="RedBoldCode"/>
      </w:pPr>
    </w:p>
    <w:p w14:paraId="14F718CF" w14:textId="77777777" w:rsidR="003227A9" w:rsidRPr="003227A9" w:rsidRDefault="003227A9" w:rsidP="003227A9">
      <w:pPr>
        <w:pStyle w:val="RedBoldCode"/>
      </w:pPr>
      <w:r w:rsidRPr="003227A9">
        <w:t>cmake -Wdev \</w:t>
      </w:r>
    </w:p>
    <w:p w14:paraId="667F7E76" w14:textId="6A582A8B" w:rsidR="003227A9" w:rsidRPr="003227A9" w:rsidRDefault="003227A9" w:rsidP="003227A9">
      <w:pPr>
        <w:pStyle w:val="RedBoldCode"/>
      </w:pPr>
      <w:r w:rsidRPr="003227A9">
        <w:t xml:space="preserve">      -D BOOST_ROOT:STRING='</w:t>
      </w:r>
      <w:r>
        <w:t>$HOME</w:t>
      </w:r>
      <w:r w:rsidRPr="003227A9">
        <w:t>/software_new/boost_1_55_0' \</w:t>
      </w:r>
    </w:p>
    <w:p w14:paraId="442356B9" w14:textId="63D4D45C" w:rsidR="003227A9" w:rsidRPr="003227A9" w:rsidRDefault="003227A9" w:rsidP="003227A9">
      <w:pPr>
        <w:pStyle w:val="RedBoldCode"/>
      </w:pPr>
      <w:r w:rsidRPr="003227A9">
        <w:t xml:space="preserve">      -D PETSC_DIR:STRING='</w:t>
      </w:r>
      <w:r>
        <w:t>$HOME</w:t>
      </w:r>
      <w:r w:rsidRPr="003227A9">
        <w:t>/software_new/petsc-3.6.0' \</w:t>
      </w:r>
    </w:p>
    <w:p w14:paraId="1AC2D997" w14:textId="3F06FEF7" w:rsidR="003227A9" w:rsidRPr="003227A9" w:rsidRDefault="003227A9" w:rsidP="003227A9">
      <w:pPr>
        <w:pStyle w:val="RedBoldCode"/>
      </w:pPr>
      <w:r w:rsidRPr="003227A9">
        <w:t xml:space="preserve">      -D PETSC_ARCH:STRING='l</w:t>
      </w:r>
      <w:r>
        <w:t>inux-openmpi-gnu-cxx</w:t>
      </w:r>
      <w:r w:rsidRPr="003227A9">
        <w:t>' \</w:t>
      </w:r>
    </w:p>
    <w:p w14:paraId="40223C4A" w14:textId="77777777" w:rsidR="003227A9" w:rsidRPr="003227A9" w:rsidRDefault="003227A9" w:rsidP="003227A9">
      <w:pPr>
        <w:pStyle w:val="RedBoldCode"/>
      </w:pPr>
      <w:r w:rsidRPr="003227A9">
        <w:t xml:space="preserve">      -D PARMETIS_DIR:STRING= \</w:t>
      </w:r>
    </w:p>
    <w:p w14:paraId="642C67F3" w14:textId="68F61E6E" w:rsidR="003227A9" w:rsidRPr="003227A9" w:rsidRDefault="003227A9" w:rsidP="003227A9">
      <w:pPr>
        <w:pStyle w:val="RedBoldCode"/>
      </w:pPr>
      <w:r w:rsidRPr="003227A9">
        <w:t xml:space="preserve">        '</w:t>
      </w:r>
      <w:r>
        <w:t>$HOME</w:t>
      </w:r>
      <w:r w:rsidRPr="003227A9">
        <w:t>/software_new/petsc-3.6.0/linux-ope</w:t>
      </w:r>
      <w:r>
        <w:t>nmpi-gnu-cxx</w:t>
      </w:r>
      <w:r w:rsidRPr="003227A9">
        <w:t>/lib' \</w:t>
      </w:r>
    </w:p>
    <w:p w14:paraId="169CB5B7" w14:textId="54443A8D" w:rsidR="003227A9" w:rsidRPr="003227A9" w:rsidRDefault="003227A9" w:rsidP="003227A9">
      <w:pPr>
        <w:pStyle w:val="RedBoldCode"/>
      </w:pPr>
      <w:r w:rsidRPr="003227A9">
        <w:t xml:space="preserve">      -D GA_DIR:STRING='</w:t>
      </w:r>
      <w:r>
        <w:t>$HOME</w:t>
      </w:r>
      <w:r w:rsidRPr="003227A9">
        <w:t>/software_new/ga-5-4-ib' \</w:t>
      </w:r>
    </w:p>
    <w:p w14:paraId="14F3D831" w14:textId="77777777" w:rsidR="003227A9" w:rsidRPr="003227A9" w:rsidRDefault="003227A9" w:rsidP="003227A9">
      <w:pPr>
        <w:pStyle w:val="RedBoldCode"/>
      </w:pPr>
      <w:r w:rsidRPr="003227A9">
        <w:t xml:space="preserve">      -D USE_PROGRESS_RANKS:BOOL=FALSE \</w:t>
      </w:r>
    </w:p>
    <w:p w14:paraId="69B997CE" w14:textId="77777777" w:rsidR="003227A9" w:rsidRPr="003227A9" w:rsidRDefault="003227A9" w:rsidP="003227A9">
      <w:pPr>
        <w:pStyle w:val="RedBoldCode"/>
      </w:pPr>
      <w:r w:rsidRPr="003227A9">
        <w:lastRenderedPageBreak/>
        <w:t xml:space="preserve">      -D GA_EXTRA_LIBS='-lrt -libverbs' \</w:t>
      </w:r>
    </w:p>
    <w:p w14:paraId="1001A908" w14:textId="77777777" w:rsidR="003227A9" w:rsidRPr="003227A9" w:rsidRDefault="003227A9" w:rsidP="003227A9">
      <w:pPr>
        <w:pStyle w:val="RedBoldCode"/>
      </w:pPr>
      <w:r w:rsidRPr="003227A9">
        <w:t xml:space="preserve">      -D MPI_CXX_COMPILER:STRING='mpicxx' \</w:t>
      </w:r>
    </w:p>
    <w:p w14:paraId="2ABE60AA" w14:textId="77777777" w:rsidR="003227A9" w:rsidRPr="003227A9" w:rsidRDefault="003227A9" w:rsidP="003227A9">
      <w:pPr>
        <w:pStyle w:val="RedBoldCode"/>
      </w:pPr>
      <w:r w:rsidRPr="003227A9">
        <w:t xml:space="preserve">      -D MPI_C_COMPILER:STRING='mpicc' \</w:t>
      </w:r>
    </w:p>
    <w:p w14:paraId="648F1B8B" w14:textId="77777777" w:rsidR="003227A9" w:rsidRPr="003227A9" w:rsidRDefault="003227A9" w:rsidP="003227A9">
      <w:pPr>
        <w:pStyle w:val="RedBoldCode"/>
      </w:pPr>
      <w:r w:rsidRPr="003227A9">
        <w:t xml:space="preserve">      -D MPIEXEC:STRING='mpiexec' \</w:t>
      </w:r>
    </w:p>
    <w:p w14:paraId="39383E1A" w14:textId="3ED4C7D4" w:rsidR="003227A9" w:rsidRPr="003227A9" w:rsidRDefault="003227A9" w:rsidP="003227A9">
      <w:pPr>
        <w:pStyle w:val="RedBoldCode"/>
      </w:pPr>
      <w:r w:rsidRPr="003227A9">
        <w:t xml:space="preserve">      -D CMAKE_INSTALL_PREFIX:PATH='</w:t>
      </w:r>
      <w:r>
        <w:t xml:space="preserve">$GRIDPACK/src/build/install' </w:t>
      </w:r>
      <w:r w:rsidRPr="003227A9">
        <w:t>\</w:t>
      </w:r>
    </w:p>
    <w:p w14:paraId="3DB33480" w14:textId="77777777" w:rsidR="003227A9" w:rsidRPr="003227A9" w:rsidRDefault="003227A9" w:rsidP="003227A9">
      <w:pPr>
        <w:pStyle w:val="RedBoldCode"/>
      </w:pPr>
      <w:r w:rsidRPr="003227A9">
        <w:t xml:space="preserve">      -D CMAKE_BUILD_TYPE:STRING='RELWITHDEBINFO' \</w:t>
      </w:r>
    </w:p>
    <w:p w14:paraId="1EF1F02A" w14:textId="77777777" w:rsidR="003227A9" w:rsidRPr="003227A9" w:rsidRDefault="003227A9" w:rsidP="003227A9">
      <w:pPr>
        <w:pStyle w:val="RedBoldCode"/>
      </w:pPr>
      <w:r w:rsidRPr="003227A9">
        <w:t xml:space="preserve">      -D MPIEXEC_MAX_NUMPROCS:STRING="2" \</w:t>
      </w:r>
    </w:p>
    <w:p w14:paraId="429730AF" w14:textId="77777777" w:rsidR="003227A9" w:rsidRPr="003227A9" w:rsidRDefault="003227A9" w:rsidP="003227A9">
      <w:pPr>
        <w:pStyle w:val="RedBoldCode"/>
      </w:pPr>
      <w:r w:rsidRPr="003227A9">
        <w:t xml:space="preserve">      -D CMAKE_VERBOSE_MAKEFILE:STRING=TRUE \</w:t>
      </w:r>
    </w:p>
    <w:p w14:paraId="7B167868" w14:textId="3D33709B" w:rsidR="003227A9" w:rsidRDefault="003227A9" w:rsidP="003227A9">
      <w:pPr>
        <w:pStyle w:val="RedBoldCode"/>
      </w:pPr>
      <w:r w:rsidRPr="003227A9">
        <w:t xml:space="preserve">      ..</w:t>
      </w:r>
    </w:p>
    <w:p w14:paraId="52335153" w14:textId="7CAD173C" w:rsidR="003227A9" w:rsidRDefault="003227A9" w:rsidP="003227A9">
      <w:pPr>
        <w:rPr>
          <w:rFonts w:ascii="Times New Roman" w:hAnsi="Times New Roman" w:cs="Times New Roman"/>
          <w:sz w:val="24"/>
          <w:szCs w:val="24"/>
        </w:rPr>
      </w:pPr>
      <w:r>
        <w:rPr>
          <w:rFonts w:ascii="Times New Roman" w:hAnsi="Times New Roman" w:cs="Times New Roman"/>
          <w:sz w:val="24"/>
          <w:szCs w:val="24"/>
        </w:rPr>
        <w:t>The first line removes any configuration files that may be left over from a previous configuration attempt. Removing these files is generally a good idea since parameters from a previous unsuccessful attempt may bleed over into the current configuration and either spoil the configuration</w:t>
      </w:r>
      <w:r w:rsidR="003B03CB">
        <w:rPr>
          <w:rFonts w:ascii="Times New Roman" w:hAnsi="Times New Roman" w:cs="Times New Roman"/>
          <w:sz w:val="24"/>
          <w:szCs w:val="24"/>
        </w:rPr>
        <w:t xml:space="preserve"> itself</w:t>
      </w:r>
      <w:r>
        <w:rPr>
          <w:rFonts w:ascii="Times New Roman" w:hAnsi="Times New Roman" w:cs="Times New Roman"/>
          <w:sz w:val="24"/>
          <w:szCs w:val="24"/>
        </w:rPr>
        <w:t xml:space="preserve"> or lead to problems when you try and compile the code.</w:t>
      </w:r>
      <w:r w:rsidR="00C05B3D">
        <w:rPr>
          <w:rFonts w:ascii="Times New Roman" w:hAnsi="Times New Roman" w:cs="Times New Roman"/>
          <w:sz w:val="24"/>
          <w:szCs w:val="24"/>
        </w:rPr>
        <w:t xml:space="preserve"> The Boo</w:t>
      </w:r>
      <w:r w:rsidR="003B03CB">
        <w:rPr>
          <w:rFonts w:ascii="Times New Roman" w:hAnsi="Times New Roman" w:cs="Times New Roman"/>
          <w:sz w:val="24"/>
          <w:szCs w:val="24"/>
        </w:rPr>
        <w:t>st, PETSc, Parmetis and Global A</w:t>
      </w:r>
      <w:r w:rsidR="00C05B3D">
        <w:rPr>
          <w:rFonts w:ascii="Times New Roman" w:hAnsi="Times New Roman" w:cs="Times New Roman"/>
          <w:sz w:val="24"/>
          <w:szCs w:val="24"/>
        </w:rPr>
        <w:t xml:space="preserve">rray library locations are specified by the </w:t>
      </w:r>
      <w:r w:rsidR="00C05B3D" w:rsidRPr="00C05B3D">
        <w:rPr>
          <w:rStyle w:val="Heading1Char"/>
        </w:rPr>
        <w:t>BOOST_ROOT</w:t>
      </w:r>
      <w:r w:rsidR="00C05B3D">
        <w:rPr>
          <w:rFonts w:ascii="Times New Roman" w:hAnsi="Times New Roman" w:cs="Times New Roman"/>
          <w:sz w:val="24"/>
          <w:szCs w:val="24"/>
        </w:rPr>
        <w:t xml:space="preserve">, </w:t>
      </w:r>
      <w:r w:rsidR="00C05B3D" w:rsidRPr="00C05B3D">
        <w:rPr>
          <w:rStyle w:val="Heading1Char"/>
        </w:rPr>
        <w:t>PETSC_DIR</w:t>
      </w:r>
      <w:r w:rsidR="00C05B3D">
        <w:rPr>
          <w:rFonts w:ascii="Times New Roman" w:hAnsi="Times New Roman" w:cs="Times New Roman"/>
          <w:sz w:val="24"/>
          <w:szCs w:val="24"/>
        </w:rPr>
        <w:t xml:space="preserve">, </w:t>
      </w:r>
      <w:r w:rsidR="00C05B3D" w:rsidRPr="00C05B3D">
        <w:rPr>
          <w:rStyle w:val="Heading1Char"/>
        </w:rPr>
        <w:t>PARMETIS_DIR</w:t>
      </w:r>
      <w:r w:rsidR="00C05B3D">
        <w:rPr>
          <w:rFonts w:ascii="Times New Roman" w:hAnsi="Times New Roman" w:cs="Times New Roman"/>
          <w:sz w:val="24"/>
          <w:szCs w:val="24"/>
        </w:rPr>
        <w:t xml:space="preserve"> and </w:t>
      </w:r>
      <w:r w:rsidR="00C05B3D" w:rsidRPr="00C05B3D">
        <w:rPr>
          <w:rStyle w:val="Heading1Char"/>
        </w:rPr>
        <w:t>GA_DIR</w:t>
      </w:r>
      <w:r w:rsidR="00C05B3D">
        <w:rPr>
          <w:rFonts w:ascii="Times New Roman" w:hAnsi="Times New Roman" w:cs="Times New Roman"/>
          <w:sz w:val="24"/>
          <w:szCs w:val="24"/>
        </w:rPr>
        <w:t xml:space="preserve"> variables. The </w:t>
      </w:r>
      <w:r w:rsidR="00C05B3D" w:rsidRPr="00C05B3D">
        <w:rPr>
          <w:rStyle w:val="Heading1Char"/>
        </w:rPr>
        <w:t>PETSC_ARCH</w:t>
      </w:r>
      <w:r w:rsidR="00C05B3D">
        <w:rPr>
          <w:rFonts w:ascii="Times New Roman" w:hAnsi="Times New Roman" w:cs="Times New Roman"/>
          <w:sz w:val="24"/>
          <w:szCs w:val="24"/>
        </w:rPr>
        <w:t xml:space="preserve"> variable specifies the particular bui</w:t>
      </w:r>
      <w:r w:rsidR="002528C9">
        <w:rPr>
          <w:rFonts w:ascii="Times New Roman" w:hAnsi="Times New Roman" w:cs="Times New Roman"/>
          <w:sz w:val="24"/>
          <w:szCs w:val="24"/>
        </w:rPr>
        <w:t>ld within PETSc that you want</w:t>
      </w:r>
      <w:r w:rsidR="00C05B3D">
        <w:rPr>
          <w:rFonts w:ascii="Times New Roman" w:hAnsi="Times New Roman" w:cs="Times New Roman"/>
          <w:sz w:val="24"/>
          <w:szCs w:val="24"/>
        </w:rPr>
        <w:t xml:space="preserve"> GridPACK to use. It is usually possible when configuring and building PETSc to have it download and build Parmetis as well. This was done in the example above and thus the Parmetis libraries are located within the PETSc source tree in the directory corresponding to the architecture specified in </w:t>
      </w:r>
      <w:r w:rsidR="00C05B3D" w:rsidRPr="00C05B3D">
        <w:rPr>
          <w:rStyle w:val="Heading1Char"/>
        </w:rPr>
        <w:t>PETSC_ARCH</w:t>
      </w:r>
      <w:r w:rsidR="00C05B3D">
        <w:rPr>
          <w:rFonts w:ascii="Times New Roman" w:hAnsi="Times New Roman" w:cs="Times New Roman"/>
          <w:sz w:val="24"/>
          <w:szCs w:val="24"/>
        </w:rPr>
        <w:t>.</w:t>
      </w:r>
    </w:p>
    <w:p w14:paraId="182E1663" w14:textId="17615242" w:rsidR="00C05B3D" w:rsidRDefault="00C05B3D" w:rsidP="003227A9">
      <w:pPr>
        <w:rPr>
          <w:rFonts w:ascii="Times New Roman" w:hAnsi="Times New Roman" w:cs="Times New Roman"/>
          <w:sz w:val="24"/>
          <w:szCs w:val="24"/>
        </w:rPr>
      </w:pPr>
      <w:r>
        <w:rPr>
          <w:rFonts w:ascii="Times New Roman" w:hAnsi="Times New Roman" w:cs="Times New Roman"/>
          <w:sz w:val="24"/>
          <w:szCs w:val="24"/>
        </w:rPr>
        <w:t>The Global Arrays library can be build using a number of different runtimes. The default runtime uses MPI two-sided communication and while it is very easy to use, it does not scale well beyond a dozen or so processors. User</w:t>
      </w:r>
      <w:r w:rsidR="002528C9">
        <w:rPr>
          <w:rFonts w:ascii="Times New Roman" w:hAnsi="Times New Roman" w:cs="Times New Roman"/>
          <w:sz w:val="24"/>
          <w:szCs w:val="24"/>
        </w:rPr>
        <w:t>s</w:t>
      </w:r>
      <w:r>
        <w:rPr>
          <w:rFonts w:ascii="Times New Roman" w:hAnsi="Times New Roman" w:cs="Times New Roman"/>
          <w:sz w:val="24"/>
          <w:szCs w:val="24"/>
        </w:rPr>
        <w:t xml:space="preserve"> interested on running on large numbers of cores should look at configuring Global Arrays with other runtimes. A high performing</w:t>
      </w:r>
      <w:r w:rsidR="003B03CB">
        <w:rPr>
          <w:rFonts w:ascii="Times New Roman" w:hAnsi="Times New Roman" w:cs="Times New Roman"/>
          <w:sz w:val="24"/>
          <w:szCs w:val="24"/>
        </w:rPr>
        <w:t xml:space="preserve"> GA</w:t>
      </w:r>
      <w:r>
        <w:rPr>
          <w:rFonts w:ascii="Times New Roman" w:hAnsi="Times New Roman" w:cs="Times New Roman"/>
          <w:sz w:val="24"/>
          <w:szCs w:val="24"/>
        </w:rPr>
        <w:t xml:space="preserve"> runtime that is available on most platforms is called progress ranks. This runtime has a peculiarity in that it reserves one MPI process per SMP node to manage communication. Thus, if you request </w:t>
      </w:r>
      <w:r w:rsidR="00251C39">
        <w:rPr>
          <w:rFonts w:ascii="Times New Roman" w:hAnsi="Times New Roman" w:cs="Times New Roman"/>
          <w:sz w:val="24"/>
          <w:szCs w:val="24"/>
        </w:rPr>
        <w:t xml:space="preserve">a total of 20 MPI processes on 4 nodes with 5 processes running on each node only 4 MPI process per node will actually be available to the application for a total of 16. In order to notify GridPACK that you are using this runtime, you need to set the parameter </w:t>
      </w:r>
      <w:r w:rsidR="00251C39" w:rsidRPr="00251C39">
        <w:rPr>
          <w:rStyle w:val="Heading1Char"/>
        </w:rPr>
        <w:t>USE_PROGRESS_RANKS</w:t>
      </w:r>
      <w:r w:rsidR="00251C39">
        <w:rPr>
          <w:rFonts w:ascii="Times New Roman" w:hAnsi="Times New Roman" w:cs="Times New Roman"/>
          <w:sz w:val="24"/>
          <w:szCs w:val="24"/>
        </w:rPr>
        <w:t xml:space="preserve"> to true. In the example above, we are not using progress ranks so we set </w:t>
      </w:r>
      <w:r w:rsidR="00251C39" w:rsidRPr="00251C39">
        <w:rPr>
          <w:rStyle w:val="Heading1Char"/>
        </w:rPr>
        <w:t>USE_PROGRESS_RANKS</w:t>
      </w:r>
      <w:r w:rsidR="00251C39">
        <w:rPr>
          <w:rFonts w:ascii="Times New Roman" w:hAnsi="Times New Roman" w:cs="Times New Roman"/>
          <w:sz w:val="24"/>
          <w:szCs w:val="24"/>
        </w:rPr>
        <w:t xml:space="preserve"> to false.</w:t>
      </w:r>
    </w:p>
    <w:p w14:paraId="1EF1A011" w14:textId="02D77B6E" w:rsidR="00251C39" w:rsidRDefault="00251C39" w:rsidP="003227A9">
      <w:pPr>
        <w:rPr>
          <w:rFonts w:ascii="Times New Roman" w:hAnsi="Times New Roman" w:cs="Times New Roman"/>
          <w:sz w:val="24"/>
          <w:szCs w:val="24"/>
        </w:rPr>
      </w:pPr>
      <w:r>
        <w:rPr>
          <w:rFonts w:ascii="Times New Roman" w:hAnsi="Times New Roman" w:cs="Times New Roman"/>
          <w:sz w:val="24"/>
          <w:szCs w:val="24"/>
        </w:rPr>
        <w:t xml:space="preserve">The </w:t>
      </w:r>
      <w:r w:rsidRPr="00251C39">
        <w:rPr>
          <w:rStyle w:val="Heading1Char"/>
        </w:rPr>
        <w:t>GA_EXTRA_LIBS</w:t>
      </w:r>
      <w:r>
        <w:rPr>
          <w:rFonts w:ascii="Times New Roman" w:hAnsi="Times New Roman" w:cs="Times New Roman"/>
          <w:sz w:val="24"/>
          <w:szCs w:val="24"/>
        </w:rPr>
        <w:t xml:space="preserve"> parameter can be used to include extra libraries in the link step that are not picked up as part of the configuration</w:t>
      </w:r>
      <w:r w:rsidR="00C1519C">
        <w:rPr>
          <w:rFonts w:ascii="Times New Roman" w:hAnsi="Times New Roman" w:cs="Times New Roman"/>
          <w:sz w:val="24"/>
          <w:szCs w:val="24"/>
        </w:rPr>
        <w:t xml:space="preserve"> process</w:t>
      </w:r>
      <w:r>
        <w:rPr>
          <w:rFonts w:ascii="Times New Roman" w:hAnsi="Times New Roman" w:cs="Times New Roman"/>
          <w:sz w:val="24"/>
          <w:szCs w:val="24"/>
        </w:rPr>
        <w:t>. This is occasionally useful for adding libraries that have nothing to do with GA but usually only a few li</w:t>
      </w:r>
      <w:r w:rsidR="003B03CB">
        <w:rPr>
          <w:rFonts w:ascii="Times New Roman" w:hAnsi="Times New Roman" w:cs="Times New Roman"/>
          <w:sz w:val="24"/>
          <w:szCs w:val="24"/>
        </w:rPr>
        <w:t>braries are needed. In this example</w:t>
      </w:r>
      <w:r>
        <w:rPr>
          <w:rFonts w:ascii="Times New Roman" w:hAnsi="Times New Roman" w:cs="Times New Roman"/>
          <w:sz w:val="24"/>
          <w:szCs w:val="24"/>
        </w:rPr>
        <w:t>, GA is configured to run on an Infiniband network so it is necessary to explicitly</w:t>
      </w:r>
      <w:r w:rsidR="00C1519C">
        <w:rPr>
          <w:rFonts w:ascii="Times New Roman" w:hAnsi="Times New Roman" w:cs="Times New Roman"/>
          <w:sz w:val="24"/>
          <w:szCs w:val="24"/>
        </w:rPr>
        <w:t xml:space="preserve"> include </w:t>
      </w:r>
      <w:r w:rsidR="00C1519C" w:rsidRPr="00C1519C">
        <w:rPr>
          <w:rStyle w:val="Heading1Char"/>
        </w:rPr>
        <w:t>libibverbs</w:t>
      </w:r>
      <w:r w:rsidR="00C1519C">
        <w:rPr>
          <w:rFonts w:ascii="Times New Roman" w:hAnsi="Times New Roman" w:cs="Times New Roman"/>
          <w:sz w:val="24"/>
          <w:szCs w:val="24"/>
        </w:rPr>
        <w:t xml:space="preserve"> and </w:t>
      </w:r>
      <w:r w:rsidR="00C1519C" w:rsidRPr="00C1519C">
        <w:rPr>
          <w:rStyle w:val="Heading1Char"/>
        </w:rPr>
        <w:t>librt</w:t>
      </w:r>
      <w:r>
        <w:rPr>
          <w:rFonts w:ascii="Times New Roman" w:hAnsi="Times New Roman" w:cs="Times New Roman"/>
          <w:sz w:val="24"/>
          <w:szCs w:val="24"/>
        </w:rPr>
        <w:t>. For most of the MPI-based runtimes, this variable is not needed.</w:t>
      </w:r>
    </w:p>
    <w:p w14:paraId="0F1E7B4F" w14:textId="4433BFAF" w:rsidR="00C1519C" w:rsidRDefault="00C1519C" w:rsidP="003227A9">
      <w:pPr>
        <w:rPr>
          <w:rFonts w:ascii="Times New Roman" w:hAnsi="Times New Roman" w:cs="Times New Roman"/>
          <w:sz w:val="24"/>
          <w:szCs w:val="24"/>
        </w:rPr>
      </w:pPr>
      <w:r>
        <w:rPr>
          <w:rFonts w:ascii="Times New Roman" w:hAnsi="Times New Roman" w:cs="Times New Roman"/>
          <w:sz w:val="24"/>
          <w:szCs w:val="24"/>
        </w:rPr>
        <w:t xml:space="preserve">The MPI wrappers for the C and C++ compilers can be specified by setting </w:t>
      </w:r>
      <w:r w:rsidRPr="00C1519C">
        <w:rPr>
          <w:rStyle w:val="Heading1Char"/>
        </w:rPr>
        <w:t>MPI_C_COMPILER</w:t>
      </w:r>
      <w:r>
        <w:rPr>
          <w:rFonts w:ascii="Times New Roman" w:hAnsi="Times New Roman" w:cs="Times New Roman"/>
          <w:sz w:val="24"/>
          <w:szCs w:val="24"/>
        </w:rPr>
        <w:t xml:space="preserve"> and </w:t>
      </w:r>
      <w:r w:rsidRPr="00C1519C">
        <w:rPr>
          <w:rStyle w:val="Heading1Char"/>
        </w:rPr>
        <w:t>MPI_CXX_COMPILER</w:t>
      </w:r>
      <w:r>
        <w:rPr>
          <w:rFonts w:ascii="Times New Roman" w:hAnsi="Times New Roman" w:cs="Times New Roman"/>
          <w:sz w:val="24"/>
          <w:szCs w:val="24"/>
        </w:rPr>
        <w:t xml:space="preserve"> and the MPI launch command can be specified using </w:t>
      </w:r>
      <w:r w:rsidRPr="00C1519C">
        <w:rPr>
          <w:rStyle w:val="Heading1Char"/>
        </w:rPr>
        <w:t>MPIEXEC</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w:t>
      </w:r>
      <w:r w:rsidRPr="00C1519C">
        <w:rPr>
          <w:rStyle w:val="Heading1Char"/>
        </w:rPr>
        <w:t>CMAKE_INSTALL_PREFIX</w:t>
      </w:r>
      <w:r>
        <w:rPr>
          <w:rFonts w:ascii="Times New Roman" w:hAnsi="Times New Roman" w:cs="Times New Roman"/>
          <w:sz w:val="24"/>
          <w:szCs w:val="24"/>
        </w:rPr>
        <w:t xml:space="preserve"> specifies the location of the installed build of GridPACK. This location should be used when linking external applications to GridPACK. The </w:t>
      </w:r>
      <w:r w:rsidRPr="002528C9">
        <w:rPr>
          <w:rStyle w:val="Heading1Char"/>
        </w:rPr>
        <w:t>CMAKE_BUILD_TYPE</w:t>
      </w:r>
      <w:r>
        <w:rPr>
          <w:rFonts w:ascii="Times New Roman" w:hAnsi="Times New Roman" w:cs="Times New Roman"/>
          <w:sz w:val="24"/>
          <w:szCs w:val="24"/>
        </w:rPr>
        <w:t xml:space="preserve"> can be used to control the level of debugging symbols in the library. </w:t>
      </w:r>
      <w:r w:rsidRPr="002528C9">
        <w:rPr>
          <w:rStyle w:val="Heading1Char"/>
        </w:rPr>
        <w:t>MPIEXEC_NUM_PROCS</w:t>
      </w:r>
      <w:r>
        <w:rPr>
          <w:rFonts w:ascii="Times New Roman" w:hAnsi="Times New Roman" w:cs="Times New Roman"/>
          <w:sz w:val="24"/>
          <w:szCs w:val="24"/>
        </w:rPr>
        <w:t xml:space="preserve"> should be set to a small number and controls the number of processors that will be used if running the parallel tests in the GridPACK test suite. Many of the application tests are small (9 or 14 buses) and will fail if you try and run on a large number of cores. Finally, </w:t>
      </w:r>
      <w:r w:rsidRPr="002528C9">
        <w:rPr>
          <w:rStyle w:val="Heading1Char"/>
        </w:rPr>
        <w:t>CMAKE_VERBOSE_MAKEFILE</w:t>
      </w:r>
      <w:r>
        <w:rPr>
          <w:rFonts w:ascii="Times New Roman" w:hAnsi="Times New Roman" w:cs="Times New Roman"/>
          <w:sz w:val="24"/>
          <w:szCs w:val="24"/>
        </w:rPr>
        <w:t xml:space="preserve"> controls the level of information generated during the compilation. It is </w:t>
      </w:r>
      <w:r w:rsidR="003B03CB">
        <w:rPr>
          <w:rFonts w:ascii="Times New Roman" w:hAnsi="Times New Roman" w:cs="Times New Roman"/>
          <w:sz w:val="24"/>
          <w:szCs w:val="24"/>
        </w:rPr>
        <w:t>mainly</w:t>
      </w:r>
      <w:r>
        <w:rPr>
          <w:rFonts w:ascii="Times New Roman" w:hAnsi="Times New Roman" w:cs="Times New Roman"/>
          <w:sz w:val="24"/>
          <w:szCs w:val="24"/>
        </w:rPr>
        <w:t xml:space="preserve"> of interest for people doing development in GridPAC</w:t>
      </w:r>
      <w:r w:rsidR="00F0235A">
        <w:rPr>
          <w:rFonts w:ascii="Times New Roman" w:hAnsi="Times New Roman" w:cs="Times New Roman"/>
          <w:sz w:val="24"/>
          <w:szCs w:val="24"/>
        </w:rPr>
        <w:t>K and most other users can safe</w:t>
      </w:r>
      <w:r>
        <w:rPr>
          <w:rFonts w:ascii="Times New Roman" w:hAnsi="Times New Roman" w:cs="Times New Roman"/>
          <w:sz w:val="24"/>
          <w:szCs w:val="24"/>
        </w:rPr>
        <w:t>ly set it to false.</w:t>
      </w:r>
    </w:p>
    <w:p w14:paraId="36604D84" w14:textId="4C2C25AC" w:rsidR="002528C9" w:rsidRPr="003227A9" w:rsidRDefault="002528C9" w:rsidP="003227A9">
      <w:pPr>
        <w:rPr>
          <w:rFonts w:ascii="Times New Roman" w:hAnsi="Times New Roman" w:cs="Times New Roman"/>
          <w:sz w:val="24"/>
          <w:szCs w:val="24"/>
        </w:rPr>
      </w:pPr>
      <w:r>
        <w:rPr>
          <w:rFonts w:ascii="Times New Roman" w:hAnsi="Times New Roman" w:cs="Times New Roman"/>
          <w:sz w:val="24"/>
          <w:szCs w:val="24"/>
        </w:rPr>
        <w:t xml:space="preserve">The final argument of the cmake command is the location of the top level </w:t>
      </w:r>
      <w:r w:rsidRPr="002528C9">
        <w:rPr>
          <w:rStyle w:val="Heading1Char"/>
        </w:rPr>
        <w:t>CMakeLists.txt</w:t>
      </w:r>
      <w:r>
        <w:rPr>
          <w:rFonts w:ascii="Times New Roman" w:hAnsi="Times New Roman" w:cs="Times New Roman"/>
          <w:sz w:val="24"/>
          <w:szCs w:val="24"/>
        </w:rPr>
        <w:t xml:space="preserve"> </w:t>
      </w:r>
      <w:bookmarkStart w:id="4" w:name="_GoBack"/>
      <w:r>
        <w:rPr>
          <w:rFonts w:ascii="Times New Roman" w:hAnsi="Times New Roman" w:cs="Times New Roman"/>
          <w:sz w:val="24"/>
          <w:szCs w:val="24"/>
        </w:rPr>
        <w:t xml:space="preserve">file in the source tree. For GridPACK, this file is located in </w:t>
      </w:r>
      <w:r w:rsidRPr="002528C9">
        <w:rPr>
          <w:rStyle w:val="Heading1Char"/>
        </w:rPr>
        <w:t>$GRIDPACK/src</w:t>
      </w:r>
      <w:r>
        <w:rPr>
          <w:rFonts w:ascii="Times New Roman" w:hAnsi="Times New Roman" w:cs="Times New Roman"/>
          <w:sz w:val="24"/>
          <w:szCs w:val="24"/>
        </w:rPr>
        <w:t xml:space="preserve"> directory. The </w:t>
      </w:r>
      <w:bookmarkEnd w:id="4"/>
      <w:r>
        <w:rPr>
          <w:rFonts w:ascii="Times New Roman" w:hAnsi="Times New Roman" w:cs="Times New Roman"/>
          <w:sz w:val="24"/>
          <w:szCs w:val="24"/>
        </w:rPr>
        <w:t xml:space="preserve">above example assumes that the build directory is located directly under </w:t>
      </w:r>
      <w:r w:rsidRPr="002528C9">
        <w:rPr>
          <w:rStyle w:val="Heading1Char"/>
        </w:rPr>
        <w:t>$GRIDPACK/src</w:t>
      </w:r>
      <w:r>
        <w:rPr>
          <w:rFonts w:ascii="Times New Roman" w:hAnsi="Times New Roman" w:cs="Times New Roman"/>
          <w:sz w:val="24"/>
          <w:szCs w:val="24"/>
        </w:rPr>
        <w:t xml:space="preserve"> so the </w:t>
      </w:r>
      <w:r w:rsidRPr="002528C9">
        <w:rPr>
          <w:rStyle w:val="Heading1Char"/>
        </w:rPr>
        <w:t>..</w:t>
      </w:r>
      <w:r>
        <w:rPr>
          <w:rFonts w:ascii="Times New Roman" w:hAnsi="Times New Roman" w:cs="Times New Roman"/>
          <w:sz w:val="24"/>
          <w:szCs w:val="24"/>
        </w:rPr>
        <w:t xml:space="preserve"> at the end of the configure script is pointing to this directory.</w:t>
      </w:r>
    </w:p>
    <w:p w14:paraId="75D218A0" w14:textId="52CBE936" w:rsidR="009D0E62" w:rsidRDefault="009D0E62" w:rsidP="00605434">
      <w:pPr>
        <w:pStyle w:val="Heading2"/>
      </w:pPr>
      <w:bookmarkStart w:id="5" w:name="_Toc482792093"/>
      <w:r>
        <w:t>Building GridPACK Applications</w:t>
      </w:r>
      <w:bookmarkEnd w:id="5"/>
    </w:p>
    <w:p w14:paraId="7E53468F" w14:textId="723249A3" w:rsidR="00605434" w:rsidRDefault="005E21FF" w:rsidP="00F6694A">
      <w:pPr>
        <w:rPr>
          <w:rFonts w:ascii="Times New Roman" w:hAnsi="Times New Roman" w:cs="Times New Roman"/>
          <w:sz w:val="24"/>
          <w:szCs w:val="24"/>
        </w:rPr>
      </w:pPr>
      <w:r>
        <w:rPr>
          <w:rFonts w:ascii="Times New Roman" w:hAnsi="Times New Roman" w:cs="Times New Roman"/>
          <w:sz w:val="24"/>
          <w:szCs w:val="24"/>
        </w:rPr>
        <w:t>GridPACK</w:t>
      </w:r>
      <w:r w:rsidR="009D0E62">
        <w:rPr>
          <w:rFonts w:ascii="Times New Roman" w:hAnsi="Times New Roman" w:cs="Times New Roman"/>
          <w:sz w:val="24"/>
          <w:szCs w:val="24"/>
        </w:rPr>
        <w:t xml:space="preserve"> comes with several applications that are included in the main distribution. These currently include power flow, contingency analysis, dynamic simulation and state estimation applications</w:t>
      </w:r>
      <w:r w:rsidR="00663156">
        <w:rPr>
          <w:rFonts w:ascii="Times New Roman" w:hAnsi="Times New Roman" w:cs="Times New Roman"/>
          <w:sz w:val="24"/>
          <w:szCs w:val="24"/>
        </w:rPr>
        <w:t xml:space="preserve"> as well as some non-power grid examples that illustrate features of the framework. These</w:t>
      </w:r>
      <w:r w:rsidR="009D0E62">
        <w:rPr>
          <w:rFonts w:ascii="Times New Roman" w:hAnsi="Times New Roman" w:cs="Times New Roman"/>
          <w:sz w:val="24"/>
          <w:szCs w:val="24"/>
        </w:rPr>
        <w:t xml:space="preserve"> applications are automatically b</w:t>
      </w:r>
      <w:r>
        <w:rPr>
          <w:rFonts w:ascii="Times New Roman" w:hAnsi="Times New Roman" w:cs="Times New Roman"/>
          <w:sz w:val="24"/>
          <w:szCs w:val="24"/>
        </w:rPr>
        <w:t>uilt whenever the full GridPACK</w:t>
      </w:r>
      <w:r w:rsidR="009D0E62">
        <w:rPr>
          <w:rFonts w:ascii="Times New Roman" w:hAnsi="Times New Roman" w:cs="Times New Roman"/>
          <w:sz w:val="24"/>
          <w:szCs w:val="24"/>
        </w:rPr>
        <w:t xml:space="preserve"> distribution is built.</w:t>
      </w:r>
      <w:r w:rsidR="00605434">
        <w:rPr>
          <w:rFonts w:ascii="Times New Roman" w:hAnsi="Times New Roman" w:cs="Times New Roman"/>
          <w:sz w:val="24"/>
          <w:szCs w:val="24"/>
        </w:rPr>
        <w:t xml:space="preserve"> </w:t>
      </w:r>
    </w:p>
    <w:p w14:paraId="18079FAC" w14:textId="34B61E8D" w:rsidR="009D0E62" w:rsidRDefault="009D0E62" w:rsidP="00F6694A">
      <w:pPr>
        <w:rPr>
          <w:rFonts w:ascii="Times New Roman" w:hAnsi="Times New Roman" w:cs="Times New Roman"/>
          <w:sz w:val="24"/>
          <w:szCs w:val="24"/>
        </w:rPr>
      </w:pPr>
      <w:r>
        <w:rPr>
          <w:rFonts w:ascii="Times New Roman" w:hAnsi="Times New Roman" w:cs="Times New Roman"/>
          <w:sz w:val="24"/>
          <w:szCs w:val="24"/>
        </w:rPr>
        <w:t>For applications</w:t>
      </w:r>
      <w:r w:rsidR="005E21FF">
        <w:rPr>
          <w:rFonts w:ascii="Times New Roman" w:hAnsi="Times New Roman" w:cs="Times New Roman"/>
          <w:sz w:val="24"/>
          <w:szCs w:val="24"/>
        </w:rPr>
        <w:t xml:space="preserve"> developed outside the GridPACK</w:t>
      </w:r>
      <w:r>
        <w:rPr>
          <w:rFonts w:ascii="Times New Roman" w:hAnsi="Times New Roman" w:cs="Times New Roman"/>
          <w:sz w:val="24"/>
          <w:szCs w:val="24"/>
        </w:rPr>
        <w:t xml:space="preserve"> distribution, the build process is fairly simple</w:t>
      </w:r>
      <w:r w:rsidR="003B03CB">
        <w:rPr>
          <w:rFonts w:ascii="Times New Roman" w:hAnsi="Times New Roman" w:cs="Times New Roman"/>
          <w:sz w:val="24"/>
          <w:szCs w:val="24"/>
        </w:rPr>
        <w:t>, provided</w:t>
      </w:r>
      <w:r>
        <w:rPr>
          <w:rFonts w:ascii="Times New Roman" w:hAnsi="Times New Roman" w:cs="Times New Roman"/>
          <w:sz w:val="24"/>
          <w:szCs w:val="24"/>
        </w:rPr>
        <w:t xml:space="preserve"> you are using CMake (you will need to have CMake installed o</w:t>
      </w:r>
      <w:r w:rsidR="005E21FF">
        <w:rPr>
          <w:rFonts w:ascii="Times New Roman" w:hAnsi="Times New Roman" w:cs="Times New Roman"/>
          <w:sz w:val="24"/>
          <w:szCs w:val="24"/>
        </w:rPr>
        <w:t>n your system to build GridPACK</w:t>
      </w:r>
      <w:r>
        <w:rPr>
          <w:rFonts w:ascii="Times New Roman" w:hAnsi="Times New Roman" w:cs="Times New Roman"/>
          <w:sz w:val="24"/>
          <w:szCs w:val="24"/>
        </w:rPr>
        <w:t xml:space="preserve"> so using CMake for your application build should be a straightforward extension). For a CMake build</w:t>
      </w:r>
      <w:r w:rsidR="00D47DB2">
        <w:rPr>
          <w:rFonts w:ascii="Times New Roman" w:hAnsi="Times New Roman" w:cs="Times New Roman"/>
          <w:sz w:val="24"/>
          <w:szCs w:val="24"/>
        </w:rPr>
        <w:t>, you need to create a CMakeLists.txt file in the same directory that includes your application files. A template for the CMakeLists.txt file is</w:t>
      </w:r>
    </w:p>
    <w:p w14:paraId="0D764B25" w14:textId="46F8B8F6" w:rsidR="00D47DB2" w:rsidRPr="00D47DB2" w:rsidRDefault="00D47DB2" w:rsidP="00D47DB2">
      <w:pPr>
        <w:pStyle w:val="RedBoldCode"/>
      </w:pPr>
      <w:r>
        <w:t xml:space="preserve"> 1 </w:t>
      </w:r>
      <w:r w:rsidRPr="00D47DB2">
        <w:t>cmake_minimum_required(VERSION 2.6.4)</w:t>
      </w:r>
    </w:p>
    <w:p w14:paraId="0E2D8D35" w14:textId="4EDC9C3E" w:rsidR="00D47DB2" w:rsidRPr="00D47DB2" w:rsidRDefault="00D47DB2" w:rsidP="00D47DB2">
      <w:pPr>
        <w:pStyle w:val="RedBoldCode"/>
      </w:pPr>
      <w:r>
        <w:t xml:space="preserve"> 2</w:t>
      </w:r>
    </w:p>
    <w:p w14:paraId="048ED7AA" w14:textId="0062DF6D" w:rsidR="00D47DB2" w:rsidRPr="00D47DB2" w:rsidRDefault="00D47DB2" w:rsidP="00D47DB2">
      <w:pPr>
        <w:pStyle w:val="RedBoldCode"/>
      </w:pPr>
      <w:r>
        <w:t xml:space="preserve"> 3 </w:t>
      </w:r>
      <w:r w:rsidRPr="00D47DB2">
        <w:t>if (NOT GRIDPACK_DIR)</w:t>
      </w:r>
    </w:p>
    <w:p w14:paraId="76F44B14" w14:textId="6C221776" w:rsidR="00D47DB2" w:rsidRPr="00D47DB2" w:rsidRDefault="00D47DB2" w:rsidP="00D47DB2">
      <w:pPr>
        <w:pStyle w:val="RedBoldCode"/>
      </w:pPr>
      <w:r>
        <w:t xml:space="preserve"> 4 </w:t>
      </w:r>
      <w:r w:rsidRPr="00D47DB2">
        <w:t xml:space="preserve"> </w:t>
      </w:r>
      <w:r>
        <w:t xml:space="preserve"> set(GRIDPACK_DIR /HOME</w:t>
      </w:r>
      <w:r w:rsidRPr="00D47DB2">
        <w:t>/gridpack-install</w:t>
      </w:r>
    </w:p>
    <w:p w14:paraId="14F1328F" w14:textId="72EAF2EA" w:rsidR="00D47DB2" w:rsidRPr="00D47DB2" w:rsidRDefault="00D47DB2" w:rsidP="00D47DB2">
      <w:pPr>
        <w:pStyle w:val="RedBoldCode"/>
      </w:pPr>
      <w:r>
        <w:t xml:space="preserve"> 5 </w:t>
      </w:r>
      <w:r w:rsidRPr="00D47DB2">
        <w:t xml:space="preserve">      CACHE PATH "GridPACK installation directory")</w:t>
      </w:r>
    </w:p>
    <w:p w14:paraId="042D47D5" w14:textId="3A75FC8F" w:rsidR="00D47DB2" w:rsidRPr="00D47DB2" w:rsidRDefault="00D47DB2" w:rsidP="00D47DB2">
      <w:pPr>
        <w:pStyle w:val="RedBoldCode"/>
      </w:pPr>
      <w:r>
        <w:t xml:space="preserve"> 6 </w:t>
      </w:r>
      <w:r w:rsidRPr="00D47DB2">
        <w:t>endif()</w:t>
      </w:r>
    </w:p>
    <w:p w14:paraId="58296C7A" w14:textId="5B66D609" w:rsidR="00D47DB2" w:rsidRPr="00D47DB2" w:rsidRDefault="00D47DB2" w:rsidP="00D47DB2">
      <w:pPr>
        <w:pStyle w:val="RedBoldCode"/>
      </w:pPr>
      <w:r>
        <w:t xml:space="preserve"> 7</w:t>
      </w:r>
    </w:p>
    <w:p w14:paraId="483363B4" w14:textId="132DFA2E" w:rsidR="00D47DB2" w:rsidRPr="00D47DB2" w:rsidRDefault="00D47DB2" w:rsidP="00D47DB2">
      <w:pPr>
        <w:pStyle w:val="RedBoldCode"/>
      </w:pPr>
      <w:r>
        <w:t xml:space="preserve"> 8 </w:t>
      </w:r>
      <w:r w:rsidRPr="00D47DB2">
        <w:t>include("${GRIDPACK_DIR}/lib/GridPACK.cmake")</w:t>
      </w:r>
    </w:p>
    <w:p w14:paraId="7684D2FE" w14:textId="65E36131" w:rsidR="00D47DB2" w:rsidRPr="00D47DB2" w:rsidRDefault="00D47DB2" w:rsidP="00D47DB2">
      <w:pPr>
        <w:pStyle w:val="RedBoldCode"/>
      </w:pPr>
      <w:r>
        <w:t xml:space="preserve"> 9</w:t>
      </w:r>
    </w:p>
    <w:p w14:paraId="609F5BF9" w14:textId="2EF6A3DA" w:rsidR="00D47DB2" w:rsidRPr="00D47DB2" w:rsidRDefault="00D47DB2" w:rsidP="00D47DB2">
      <w:pPr>
        <w:pStyle w:val="RedBoldCode"/>
      </w:pPr>
      <w:r>
        <w:t xml:space="preserve">10 </w:t>
      </w:r>
      <w:r w:rsidRPr="00D47DB2">
        <w:t>project(</w:t>
      </w:r>
      <w:r>
        <w:t>MyProject</w:t>
      </w:r>
      <w:r w:rsidRPr="00D47DB2">
        <w:t>)</w:t>
      </w:r>
    </w:p>
    <w:p w14:paraId="5C98497B" w14:textId="5F1494A0" w:rsidR="00D47DB2" w:rsidRPr="00D47DB2" w:rsidRDefault="00D47DB2" w:rsidP="00D47DB2">
      <w:pPr>
        <w:pStyle w:val="RedBoldCode"/>
      </w:pPr>
      <w:r>
        <w:t>11</w:t>
      </w:r>
    </w:p>
    <w:p w14:paraId="5947CE58" w14:textId="3396B9AF" w:rsidR="00D47DB2" w:rsidRPr="00D47DB2" w:rsidRDefault="00D47DB2" w:rsidP="00D47DB2">
      <w:pPr>
        <w:pStyle w:val="RedBoldCode"/>
      </w:pPr>
      <w:r>
        <w:t xml:space="preserve">12 </w:t>
      </w:r>
      <w:r w:rsidRPr="00D47DB2">
        <w:t>enable_language(CXX)</w:t>
      </w:r>
    </w:p>
    <w:p w14:paraId="32C3FDEE" w14:textId="385E3635" w:rsidR="00D47DB2" w:rsidRPr="00D47DB2" w:rsidRDefault="00D47DB2" w:rsidP="00D47DB2">
      <w:pPr>
        <w:pStyle w:val="RedBoldCode"/>
      </w:pPr>
      <w:r>
        <w:t>13</w:t>
      </w:r>
    </w:p>
    <w:p w14:paraId="23F165E2" w14:textId="11525B9C" w:rsidR="00D47DB2" w:rsidRPr="00D47DB2" w:rsidRDefault="00D47DB2" w:rsidP="00D47DB2">
      <w:pPr>
        <w:pStyle w:val="RedBoldCode"/>
      </w:pPr>
      <w:r>
        <w:t xml:space="preserve">14 </w:t>
      </w:r>
      <w:r w:rsidRPr="00D47DB2">
        <w:t>gridpack_setup()</w:t>
      </w:r>
    </w:p>
    <w:p w14:paraId="7EDE6172" w14:textId="1F9126AC" w:rsidR="00D47DB2" w:rsidRPr="00D47DB2" w:rsidRDefault="00D47DB2" w:rsidP="00D47DB2">
      <w:pPr>
        <w:pStyle w:val="RedBoldCode"/>
      </w:pPr>
      <w:r>
        <w:lastRenderedPageBreak/>
        <w:t>15</w:t>
      </w:r>
    </w:p>
    <w:p w14:paraId="344D4428" w14:textId="1E855467" w:rsidR="00D47DB2" w:rsidRPr="00D47DB2" w:rsidRDefault="00D47DB2" w:rsidP="00D47DB2">
      <w:pPr>
        <w:pStyle w:val="RedBoldCode"/>
      </w:pPr>
      <w:r>
        <w:t xml:space="preserve">16 </w:t>
      </w:r>
      <w:r w:rsidRPr="00D47DB2">
        <w:t>add_definitions(${GRIDPACK_DEFINITIONS})</w:t>
      </w:r>
    </w:p>
    <w:p w14:paraId="133C8209" w14:textId="7C03A491" w:rsidR="00D47DB2" w:rsidRPr="00D47DB2" w:rsidRDefault="00D47DB2" w:rsidP="00D47DB2">
      <w:pPr>
        <w:pStyle w:val="RedBoldCode"/>
      </w:pPr>
      <w:r>
        <w:t xml:space="preserve">17 </w:t>
      </w:r>
      <w:r w:rsidRPr="00D47DB2">
        <w:t>include_directories(BEFORE ${CMAKE_CURRENT_SOURCE_DIR})</w:t>
      </w:r>
    </w:p>
    <w:p w14:paraId="13553C09" w14:textId="32CD54E0" w:rsidR="00D47DB2" w:rsidRPr="00D47DB2" w:rsidRDefault="00D47DB2" w:rsidP="00D47DB2">
      <w:pPr>
        <w:pStyle w:val="RedBoldCode"/>
      </w:pPr>
      <w:r>
        <w:t xml:space="preserve">18 </w:t>
      </w:r>
      <w:r w:rsidRPr="00D47DB2">
        <w:t>include_directories(BEFORE ${GRIDPACK_INCLUDE_DIRS})</w:t>
      </w:r>
    </w:p>
    <w:p w14:paraId="47ECD18D" w14:textId="01268FA9" w:rsidR="00D47DB2" w:rsidRPr="00D47DB2" w:rsidRDefault="00D47DB2" w:rsidP="00D47DB2">
      <w:pPr>
        <w:pStyle w:val="RedBoldCode"/>
      </w:pPr>
      <w:r>
        <w:t>19</w:t>
      </w:r>
    </w:p>
    <w:p w14:paraId="632FF579" w14:textId="0A3DD525" w:rsidR="00D47DB2" w:rsidRPr="00D47DB2" w:rsidRDefault="00D47DB2" w:rsidP="00D47DB2">
      <w:pPr>
        <w:pStyle w:val="RedBoldCode"/>
      </w:pPr>
      <w:r>
        <w:t xml:space="preserve">20 </w:t>
      </w:r>
      <w:r w:rsidRPr="00D47DB2">
        <w:t>add_executable(</w:t>
      </w:r>
      <w:r>
        <w:t>myapp</w:t>
      </w:r>
      <w:r w:rsidRPr="00D47DB2">
        <w:t>.x</w:t>
      </w:r>
    </w:p>
    <w:p w14:paraId="41E90856" w14:textId="27A3A3B4" w:rsidR="00D47DB2" w:rsidRPr="00D47DB2" w:rsidRDefault="00D47DB2" w:rsidP="00D47DB2">
      <w:pPr>
        <w:pStyle w:val="RedBoldCode"/>
      </w:pPr>
      <w:r>
        <w:t xml:space="preserve">21 </w:t>
      </w:r>
      <w:r w:rsidRPr="00D47DB2">
        <w:t xml:space="preserve">  </w:t>
      </w:r>
      <w:r>
        <w:t>myapp</w:t>
      </w:r>
      <w:r w:rsidRPr="00D47DB2">
        <w:t>_main.cpp</w:t>
      </w:r>
    </w:p>
    <w:p w14:paraId="23F19BDE" w14:textId="4BCBF3D3" w:rsidR="00D47DB2" w:rsidRPr="00D47DB2" w:rsidRDefault="00D47DB2" w:rsidP="00D47DB2">
      <w:pPr>
        <w:pStyle w:val="RedBoldCode"/>
      </w:pPr>
      <w:r>
        <w:t>22</w:t>
      </w:r>
      <w:r w:rsidRPr="00D47DB2">
        <w:t xml:space="preserve"> </w:t>
      </w:r>
      <w:r>
        <w:t xml:space="preserve"> </w:t>
      </w:r>
      <w:r w:rsidRPr="00D47DB2">
        <w:t xml:space="preserve"> </w:t>
      </w:r>
      <w:r>
        <w:t>mayapp</w:t>
      </w:r>
      <w:r w:rsidRPr="00D47DB2">
        <w:t>_driver.cpp</w:t>
      </w:r>
    </w:p>
    <w:p w14:paraId="06F55836" w14:textId="6A55D1C6" w:rsidR="00D47DB2" w:rsidRPr="00D47DB2" w:rsidRDefault="00D47DB2" w:rsidP="00D47DB2">
      <w:pPr>
        <w:pStyle w:val="RedBoldCode"/>
      </w:pPr>
      <w:r>
        <w:t>23</w:t>
      </w:r>
      <w:r w:rsidRPr="00D47DB2">
        <w:t xml:space="preserve">  </w:t>
      </w:r>
      <w:r>
        <w:t xml:space="preserve"> myapp_file1</w:t>
      </w:r>
      <w:r w:rsidRPr="00D47DB2">
        <w:t>.cpp</w:t>
      </w:r>
    </w:p>
    <w:p w14:paraId="0D45CAD0" w14:textId="795D76E3" w:rsidR="00D47DB2" w:rsidRPr="00D47DB2" w:rsidRDefault="00D47DB2" w:rsidP="00D47DB2">
      <w:pPr>
        <w:pStyle w:val="RedBoldCode"/>
      </w:pPr>
      <w:r>
        <w:t xml:space="preserve">24 </w:t>
      </w:r>
      <w:r w:rsidRPr="00D47DB2">
        <w:t xml:space="preserve">  </w:t>
      </w:r>
      <w:r>
        <w:t>myapp_file2</w:t>
      </w:r>
      <w:r w:rsidRPr="00D47DB2">
        <w:t>.cpp</w:t>
      </w:r>
    </w:p>
    <w:p w14:paraId="40CFE2F5" w14:textId="11A6DA21" w:rsidR="00D47DB2" w:rsidRDefault="00D47DB2" w:rsidP="00D47DB2">
      <w:pPr>
        <w:pStyle w:val="RedBoldCode"/>
      </w:pPr>
      <w:r>
        <w:t xml:space="preserve">25 </w:t>
      </w:r>
      <w:r w:rsidRPr="00D47DB2">
        <w:t>)</w:t>
      </w:r>
    </w:p>
    <w:p w14:paraId="6FEEBB76" w14:textId="490ADA9C" w:rsidR="00D47DB2" w:rsidRPr="00D47DB2" w:rsidRDefault="00D47DB2" w:rsidP="00D47DB2">
      <w:pPr>
        <w:pStyle w:val="RedBoldCode"/>
      </w:pPr>
      <w:r>
        <w:t xml:space="preserve">26 </w:t>
      </w:r>
      <w:r w:rsidRPr="00D47DB2">
        <w:t>target_link_libraries(</w:t>
      </w:r>
      <w:r>
        <w:t>myapp</w:t>
      </w:r>
      <w:r w:rsidRPr="00D47DB2">
        <w:t>.x ${GRIDPACK_LIBS})</w:t>
      </w:r>
    </w:p>
    <w:p w14:paraId="349A9A40" w14:textId="40717C79" w:rsidR="00D47DB2" w:rsidRPr="00D47DB2" w:rsidRDefault="00D47DB2" w:rsidP="00D47DB2">
      <w:pPr>
        <w:pStyle w:val="RedBoldCode"/>
      </w:pPr>
      <w:r>
        <w:t xml:space="preserve">27 </w:t>
      </w:r>
    </w:p>
    <w:p w14:paraId="2A1C50CF" w14:textId="5CC0F3B7" w:rsidR="00D47DB2" w:rsidRPr="00D47DB2" w:rsidRDefault="00D47DB2" w:rsidP="00D47DB2">
      <w:pPr>
        <w:pStyle w:val="RedBoldCode"/>
      </w:pPr>
      <w:r>
        <w:t xml:space="preserve">28 </w:t>
      </w:r>
      <w:r w:rsidRPr="00D47DB2">
        <w:t>add_custom_target(</w:t>
      </w:r>
      <w:r>
        <w:t>myapp</w:t>
      </w:r>
      <w:r w:rsidRPr="00D47DB2">
        <w:t>.input</w:t>
      </w:r>
    </w:p>
    <w:p w14:paraId="1B54DA96" w14:textId="71529170" w:rsidR="00D47DB2" w:rsidRPr="00D47DB2" w:rsidRDefault="00D47DB2" w:rsidP="00D47DB2">
      <w:pPr>
        <w:pStyle w:val="RedBoldCode"/>
      </w:pPr>
      <w:r>
        <w:t>29</w:t>
      </w:r>
      <w:r w:rsidRPr="00D47DB2">
        <w:t xml:space="preserve"> </w:t>
      </w:r>
    </w:p>
    <w:p w14:paraId="2152679D" w14:textId="0B65951F" w:rsidR="00D47DB2" w:rsidRPr="00D47DB2" w:rsidRDefault="00D47DB2" w:rsidP="00D47DB2">
      <w:pPr>
        <w:pStyle w:val="RedBoldCode"/>
      </w:pPr>
      <w:r>
        <w:t xml:space="preserve">30  </w:t>
      </w:r>
      <w:r w:rsidRPr="00D47DB2">
        <w:t xml:space="preserve"> COMMAND ${CMAKE_COMMAND} -E copy </w:t>
      </w:r>
    </w:p>
    <w:p w14:paraId="715DB192" w14:textId="53167CCF" w:rsidR="00D47DB2" w:rsidRPr="00D47DB2" w:rsidRDefault="00D47DB2" w:rsidP="00D47DB2">
      <w:pPr>
        <w:pStyle w:val="RedBoldCode"/>
      </w:pPr>
      <w:r>
        <w:t>31</w:t>
      </w:r>
      <w:r w:rsidRPr="00D47DB2">
        <w:t xml:space="preserve">  </w:t>
      </w:r>
      <w:r>
        <w:t xml:space="preserve"> </w:t>
      </w:r>
      <w:r w:rsidRPr="00D47DB2">
        <w:t>${CMAKE_CURRENT_SOURCE_DIR}/input.xml</w:t>
      </w:r>
    </w:p>
    <w:p w14:paraId="32722F71" w14:textId="20BEF408" w:rsidR="00D47DB2" w:rsidRPr="00D47DB2" w:rsidRDefault="00D47DB2" w:rsidP="00D47DB2">
      <w:pPr>
        <w:pStyle w:val="RedBoldCode"/>
      </w:pPr>
      <w:r>
        <w:t>32</w:t>
      </w:r>
      <w:r w:rsidRPr="00D47DB2">
        <w:t xml:space="preserve">  </w:t>
      </w:r>
      <w:r>
        <w:t xml:space="preserve"> </w:t>
      </w:r>
      <w:r w:rsidRPr="00D47DB2">
        <w:t>${CMAKE_CURRENT_BINARY_DIR}</w:t>
      </w:r>
    </w:p>
    <w:p w14:paraId="6192D033" w14:textId="58A4A0C9" w:rsidR="00D47DB2" w:rsidRPr="00D47DB2" w:rsidRDefault="00D47DB2" w:rsidP="00D47DB2">
      <w:pPr>
        <w:pStyle w:val="RedBoldCode"/>
      </w:pPr>
      <w:r>
        <w:t>33</w:t>
      </w:r>
    </w:p>
    <w:p w14:paraId="584A1FAC" w14:textId="3EB91C9B" w:rsidR="00D47DB2" w:rsidRPr="00D47DB2" w:rsidRDefault="00D47DB2" w:rsidP="00D47DB2">
      <w:pPr>
        <w:pStyle w:val="RedBoldCode"/>
      </w:pPr>
      <w:r>
        <w:t xml:space="preserve">34 </w:t>
      </w:r>
      <w:r w:rsidRPr="00D47DB2">
        <w:t xml:space="preserve">  COMMAND ${CMAKE_COMMAND} -E copy </w:t>
      </w:r>
    </w:p>
    <w:p w14:paraId="2EADFFF3" w14:textId="3F16D2DD" w:rsidR="00D47DB2" w:rsidRPr="00D47DB2" w:rsidRDefault="00D47DB2" w:rsidP="00D47DB2">
      <w:pPr>
        <w:pStyle w:val="RedBoldCode"/>
      </w:pPr>
      <w:r>
        <w:t xml:space="preserve">35 </w:t>
      </w:r>
      <w:r w:rsidRPr="00D47DB2">
        <w:t xml:space="preserve"> </w:t>
      </w:r>
      <w:r>
        <w:t xml:space="preserve"> </w:t>
      </w:r>
      <w:r w:rsidRPr="00D47DB2">
        <w:t>${CMAKE_CURRENT_SOURCE_DIR}/</w:t>
      </w:r>
      <w:r>
        <w:t>myapp_test</w:t>
      </w:r>
      <w:r w:rsidRPr="00D47DB2">
        <w:t>.raw</w:t>
      </w:r>
    </w:p>
    <w:p w14:paraId="6440C76B" w14:textId="69A4450B" w:rsidR="00D47DB2" w:rsidRPr="00D47DB2" w:rsidRDefault="00D47DB2" w:rsidP="00D47DB2">
      <w:pPr>
        <w:pStyle w:val="RedBoldCode"/>
      </w:pPr>
      <w:r>
        <w:t xml:space="preserve">36 </w:t>
      </w:r>
      <w:r w:rsidRPr="00D47DB2">
        <w:t xml:space="preserve"> </w:t>
      </w:r>
      <w:r>
        <w:t xml:space="preserve"> </w:t>
      </w:r>
      <w:r w:rsidRPr="00D47DB2">
        <w:t>${CMAKE_CURRENT_BINARY_DIR}</w:t>
      </w:r>
    </w:p>
    <w:p w14:paraId="242F5247" w14:textId="1D72420A" w:rsidR="00D47DB2" w:rsidRPr="00D47DB2" w:rsidRDefault="00D47DB2" w:rsidP="00D47DB2">
      <w:pPr>
        <w:pStyle w:val="RedBoldCode"/>
      </w:pPr>
      <w:r>
        <w:t>37</w:t>
      </w:r>
    </w:p>
    <w:p w14:paraId="4D3E78D7" w14:textId="5DF9B240" w:rsidR="00D47DB2" w:rsidRPr="00D47DB2" w:rsidRDefault="00D47DB2" w:rsidP="00D47DB2">
      <w:pPr>
        <w:pStyle w:val="RedBoldCode"/>
      </w:pPr>
      <w:r>
        <w:t>38</w:t>
      </w:r>
      <w:r w:rsidRPr="00D47DB2">
        <w:t xml:space="preserve"> </w:t>
      </w:r>
      <w:r>
        <w:t xml:space="preserve"> </w:t>
      </w:r>
      <w:r w:rsidRPr="00D47DB2">
        <w:t xml:space="preserve"> DEPENDS </w:t>
      </w:r>
    </w:p>
    <w:p w14:paraId="70AEAA64" w14:textId="4F3839BC" w:rsidR="00D47DB2" w:rsidRPr="00D47DB2" w:rsidRDefault="00D47DB2" w:rsidP="00D47DB2">
      <w:pPr>
        <w:pStyle w:val="RedBoldCode"/>
      </w:pPr>
      <w:r>
        <w:t>39</w:t>
      </w:r>
      <w:r w:rsidRPr="00D47DB2">
        <w:t xml:space="preserve"> </w:t>
      </w:r>
      <w:r>
        <w:t xml:space="preserve"> </w:t>
      </w:r>
      <w:r w:rsidRPr="00D47DB2">
        <w:t xml:space="preserve"> ${CMAKE_CURRENT_SOURCE_DIR}/input.xml</w:t>
      </w:r>
    </w:p>
    <w:p w14:paraId="5DA42139" w14:textId="3B0BBE22" w:rsidR="00D47DB2" w:rsidRPr="00D47DB2" w:rsidRDefault="00D47DB2" w:rsidP="00D47DB2">
      <w:pPr>
        <w:pStyle w:val="RedBoldCode"/>
      </w:pPr>
      <w:r>
        <w:t xml:space="preserve">40 </w:t>
      </w:r>
      <w:r w:rsidRPr="00D47DB2">
        <w:t xml:space="preserve">  ${CMAK</w:t>
      </w:r>
      <w:r>
        <w:t>E_CURRENT_SOURCE_DIR}/myapp_test.raw</w:t>
      </w:r>
    </w:p>
    <w:p w14:paraId="7C9B7E9D" w14:textId="4C89FA37" w:rsidR="00D47DB2" w:rsidRPr="00D47DB2" w:rsidRDefault="00D47DB2" w:rsidP="00D47DB2">
      <w:pPr>
        <w:pStyle w:val="RedBoldCode"/>
      </w:pPr>
      <w:r>
        <w:t xml:space="preserve">41 </w:t>
      </w:r>
      <w:r w:rsidRPr="00D47DB2">
        <w:t>)</w:t>
      </w:r>
    </w:p>
    <w:p w14:paraId="27E00D75" w14:textId="6450DDFB" w:rsidR="00D47DB2" w:rsidRDefault="00D47DB2" w:rsidP="00D47DB2">
      <w:pPr>
        <w:pStyle w:val="RedBoldCode"/>
      </w:pPr>
      <w:r>
        <w:t>42 add_dependencies(myapp.x myapp</w:t>
      </w:r>
      <w:r w:rsidRPr="00D47DB2">
        <w:t>.input)</w:t>
      </w:r>
    </w:p>
    <w:p w14:paraId="0904FD60" w14:textId="38D30B3F" w:rsidR="00D47DB2" w:rsidRDefault="00605434" w:rsidP="00D47DB2">
      <w:pPr>
        <w:rPr>
          <w:rFonts w:ascii="Times New Roman" w:hAnsi="Times New Roman" w:cs="Times New Roman"/>
          <w:sz w:val="24"/>
          <w:szCs w:val="24"/>
        </w:rPr>
      </w:pPr>
      <w:r>
        <w:rPr>
          <w:rFonts w:ascii="Times New Roman" w:hAnsi="Times New Roman" w:cs="Times New Roman"/>
          <w:sz w:val="24"/>
          <w:szCs w:val="24"/>
        </w:rPr>
        <w:t xml:space="preserve">Lines 1-6 check to see if the CMake installation is recent enough and also make sure that the </w:t>
      </w:r>
      <w:r w:rsidRPr="00605434">
        <w:rPr>
          <w:rStyle w:val="Heading1Char"/>
        </w:rPr>
        <w:t>GRIDPACK_DIR</w:t>
      </w:r>
      <w:r>
        <w:rPr>
          <w:rFonts w:ascii="Times New Roman" w:hAnsi="Times New Roman" w:cs="Times New Roman"/>
          <w:sz w:val="24"/>
          <w:szCs w:val="24"/>
        </w:rPr>
        <w:t xml:space="preserve"> variable has been defined in the configuration step. If it hasn’t, then the CMake will try and use a default value </w:t>
      </w:r>
      <w:r w:rsidRPr="00605434">
        <w:rPr>
          <w:rStyle w:val="Heading1Char"/>
        </w:rPr>
        <w:t>in /HOME/gridpack-install</w:t>
      </w:r>
      <w:r>
        <w:rPr>
          <w:rFonts w:ascii="Times New Roman" w:hAnsi="Times New Roman" w:cs="Times New Roman"/>
          <w:sz w:val="24"/>
          <w:szCs w:val="24"/>
        </w:rPr>
        <w:t xml:space="preserve">. However, this is unlikely to be successful, so it is better to define </w:t>
      </w:r>
      <w:r w:rsidRPr="00605434">
        <w:rPr>
          <w:rStyle w:val="Heading1Char"/>
        </w:rPr>
        <w:t>GRIDPACK_DIR</w:t>
      </w:r>
      <w:r>
        <w:rPr>
          <w:rFonts w:ascii="Times New Roman" w:hAnsi="Times New Roman" w:cs="Times New Roman"/>
          <w:sz w:val="24"/>
          <w:szCs w:val="24"/>
        </w:rPr>
        <w:t xml:space="preserve"> when configuring your application. Line 8 picks up a file </w:t>
      </w:r>
      <w:r w:rsidR="0055166B">
        <w:rPr>
          <w:rFonts w:ascii="Times New Roman" w:hAnsi="Times New Roman" w:cs="Times New Roman"/>
          <w:sz w:val="24"/>
          <w:szCs w:val="24"/>
        </w:rPr>
        <w:t>that is used by the application build to link to libraries and header files in the GridPACK</w:t>
      </w:r>
      <w:r w:rsidR="005E21FF">
        <w:rPr>
          <w:rFonts w:ascii="Times New Roman" w:hAnsi="Times New Roman" w:cs="Times New Roman"/>
          <w:sz w:val="24"/>
          <w:szCs w:val="24"/>
        </w:rPr>
        <w:t xml:space="preserve"> </w:t>
      </w:r>
      <w:r w:rsidR="0055166B">
        <w:rPr>
          <w:rFonts w:ascii="Times New Roman" w:hAnsi="Times New Roman" w:cs="Times New Roman"/>
          <w:sz w:val="24"/>
          <w:szCs w:val="24"/>
        </w:rPr>
        <w:t>build</w:t>
      </w:r>
      <w:r w:rsidR="00465AB8">
        <w:rPr>
          <w:rFonts w:ascii="Times New Roman" w:hAnsi="Times New Roman" w:cs="Times New Roman"/>
          <w:sz w:val="24"/>
          <w:szCs w:val="24"/>
        </w:rPr>
        <w:t xml:space="preserve"> and line 10 can be used to assign a name to your application. Lines 12-18 can be included as is, if all application files are in the same directory as the CMakeLists.txt file. If other directories </w:t>
      </w:r>
      <w:r w:rsidR="003B03CB">
        <w:rPr>
          <w:rFonts w:ascii="Times New Roman" w:hAnsi="Times New Roman" w:cs="Times New Roman"/>
          <w:sz w:val="24"/>
          <w:szCs w:val="24"/>
        </w:rPr>
        <w:t>contain</w:t>
      </w:r>
      <w:r w:rsidR="00465AB8">
        <w:rPr>
          <w:rFonts w:ascii="Times New Roman" w:hAnsi="Times New Roman" w:cs="Times New Roman"/>
          <w:sz w:val="24"/>
          <w:szCs w:val="24"/>
        </w:rPr>
        <w:t xml:space="preserve"> source and header files, then they can be included using the directives in lines 17 and 18.</w:t>
      </w:r>
    </w:p>
    <w:p w14:paraId="2062A2C9" w14:textId="246CBE76" w:rsidR="00465AB8" w:rsidRDefault="00465AB8" w:rsidP="00D47DB2">
      <w:pPr>
        <w:rPr>
          <w:rFonts w:ascii="Times New Roman" w:hAnsi="Times New Roman" w:cs="Times New Roman"/>
          <w:sz w:val="24"/>
          <w:szCs w:val="24"/>
        </w:rPr>
      </w:pPr>
      <w:r>
        <w:rPr>
          <w:rFonts w:ascii="Times New Roman" w:hAnsi="Times New Roman" w:cs="Times New Roman"/>
          <w:sz w:val="24"/>
          <w:szCs w:val="24"/>
        </w:rPr>
        <w:lastRenderedPageBreak/>
        <w:t>Lines 20-25 define the name of the executable and all the source code files that are used in the application.</w:t>
      </w:r>
      <w:r w:rsidR="000E1D48">
        <w:rPr>
          <w:rFonts w:ascii="Times New Roman" w:hAnsi="Times New Roman" w:cs="Times New Roman"/>
          <w:sz w:val="24"/>
          <w:szCs w:val="24"/>
        </w:rPr>
        <w:t xml:space="preserve"> The </w:t>
      </w:r>
      <w:r w:rsidR="000E1D48" w:rsidRPr="000E1D48">
        <w:rPr>
          <w:rStyle w:val="Heading1Char"/>
        </w:rPr>
        <w:t>add_executable</w:t>
      </w:r>
      <w:r w:rsidR="000E1D48">
        <w:rPr>
          <w:rFonts w:ascii="Times New Roman" w:hAnsi="Times New Roman" w:cs="Times New Roman"/>
          <w:sz w:val="24"/>
          <w:szCs w:val="24"/>
        </w:rPr>
        <w:t xml:space="preserve"> command</w:t>
      </w:r>
      <w:r w:rsidR="002116B4">
        <w:rPr>
          <w:rFonts w:ascii="Times New Roman" w:hAnsi="Times New Roman" w:cs="Times New Roman"/>
          <w:sz w:val="24"/>
          <w:szCs w:val="24"/>
        </w:rPr>
        <w:t xml:space="preserve"> on line 26</w:t>
      </w:r>
      <w:r w:rsidR="000E1D48">
        <w:rPr>
          <w:rFonts w:ascii="Times New Roman" w:hAnsi="Times New Roman" w:cs="Times New Roman"/>
          <w:sz w:val="24"/>
          <w:szCs w:val="24"/>
        </w:rPr>
        <w:t xml:space="preserve"> adds the executable </w:t>
      </w:r>
      <w:r w:rsidR="000E1D48" w:rsidRPr="000E1D48">
        <w:rPr>
          <w:rStyle w:val="Heading1Char"/>
        </w:rPr>
        <w:t>myapp.x</w:t>
      </w:r>
      <w:r w:rsidR="000E1D48">
        <w:rPr>
          <w:rFonts w:ascii="Times New Roman" w:hAnsi="Times New Roman" w:cs="Times New Roman"/>
          <w:sz w:val="24"/>
          <w:szCs w:val="24"/>
        </w:rPr>
        <w:t xml:space="preserve"> to the build. The arguments to this command consist of the name of the executable followed by the executable source files. There can be an arbitrary number of source files associated with any one executable. Note that the source files just consist of the user application source files, the framework files are handled automatically.</w:t>
      </w:r>
      <w:r w:rsidR="00B7026A">
        <w:rPr>
          <w:rFonts w:ascii="Times New Roman" w:hAnsi="Times New Roman" w:cs="Times New Roman"/>
          <w:sz w:val="24"/>
          <w:szCs w:val="24"/>
        </w:rPr>
        <w:t xml:space="preserve"> If some of the files are located in subdirectories, then the path relative to the directory where the CMakeLists.txt file is located should be included.</w:t>
      </w:r>
    </w:p>
    <w:p w14:paraId="18369525" w14:textId="44A2AC3C" w:rsidR="000E1D48" w:rsidRPr="00F6694A" w:rsidRDefault="002116B4" w:rsidP="00D47DB2">
      <w:pPr>
        <w:rPr>
          <w:rFonts w:ascii="Times New Roman" w:hAnsi="Times New Roman" w:cs="Times New Roman"/>
          <w:sz w:val="24"/>
          <w:szCs w:val="24"/>
        </w:rPr>
      </w:pPr>
      <w:r>
        <w:rPr>
          <w:rFonts w:ascii="Times New Roman" w:hAnsi="Times New Roman" w:cs="Times New Roman"/>
          <w:sz w:val="24"/>
          <w:szCs w:val="24"/>
        </w:rPr>
        <w:t>The remain</w:t>
      </w:r>
      <w:r w:rsidR="000F7BE9">
        <w:rPr>
          <w:rFonts w:ascii="Times New Roman" w:hAnsi="Times New Roman" w:cs="Times New Roman"/>
          <w:sz w:val="24"/>
          <w:szCs w:val="24"/>
        </w:rPr>
        <w:t>ing lines 28-42 are optional and</w:t>
      </w:r>
      <w:r>
        <w:rPr>
          <w:rFonts w:ascii="Times New Roman" w:hAnsi="Times New Roman" w:cs="Times New Roman"/>
          <w:sz w:val="24"/>
          <w:szCs w:val="24"/>
        </w:rPr>
        <w:t xml:space="preserve"> can be used to automatically copy files from the application source file directory to the build directory. These could include example input files or external configuration files that are called by the code to set internal parameters. The </w:t>
      </w:r>
      <w:r w:rsidRPr="000F7BE9">
        <w:rPr>
          <w:rStyle w:val="Heading1Char"/>
        </w:rPr>
        <w:t>add_custom_target</w:t>
      </w:r>
      <w:r>
        <w:rPr>
          <w:rFonts w:ascii="Times New Roman" w:hAnsi="Times New Roman" w:cs="Times New Roman"/>
          <w:sz w:val="24"/>
          <w:szCs w:val="24"/>
        </w:rPr>
        <w:t xml:space="preserve"> command on line </w:t>
      </w:r>
      <w:r w:rsidR="00E066F1">
        <w:rPr>
          <w:rFonts w:ascii="Times New Roman" w:hAnsi="Times New Roman" w:cs="Times New Roman"/>
          <w:sz w:val="24"/>
          <w:szCs w:val="24"/>
        </w:rPr>
        <w:t xml:space="preserve">28 defines a list of files and what should be done with them. In this example, the two files </w:t>
      </w:r>
      <w:r w:rsidR="00E066F1" w:rsidRPr="000F7BE9">
        <w:rPr>
          <w:rStyle w:val="Heading1Char"/>
        </w:rPr>
        <w:t>input.xml</w:t>
      </w:r>
      <w:r w:rsidR="00E066F1">
        <w:rPr>
          <w:rFonts w:ascii="Times New Roman" w:hAnsi="Times New Roman" w:cs="Times New Roman"/>
          <w:sz w:val="24"/>
          <w:szCs w:val="24"/>
        </w:rPr>
        <w:t xml:space="preserve"> and </w:t>
      </w:r>
      <w:r w:rsidR="00E066F1" w:rsidRPr="000F7BE9">
        <w:rPr>
          <w:rStyle w:val="Heading1Char"/>
        </w:rPr>
        <w:t>myapp_test.raw</w:t>
      </w:r>
      <w:r w:rsidR="00E066F1">
        <w:rPr>
          <w:rFonts w:ascii="Times New Roman" w:hAnsi="Times New Roman" w:cs="Times New Roman"/>
          <w:sz w:val="24"/>
          <w:szCs w:val="24"/>
        </w:rPr>
        <w:t xml:space="preserve"> are the files to be copied. The </w:t>
      </w:r>
      <w:r w:rsidR="00E066F1" w:rsidRPr="000F7BE9">
        <w:rPr>
          <w:rStyle w:val="Heading1Char"/>
        </w:rPr>
        <w:t>COMMAND</w:t>
      </w:r>
      <w:r w:rsidR="00E066F1">
        <w:rPr>
          <w:rFonts w:ascii="Times New Roman" w:hAnsi="Times New Roman" w:cs="Times New Roman"/>
          <w:sz w:val="24"/>
          <w:szCs w:val="24"/>
        </w:rPr>
        <w:t xml:space="preserve"> line specifies the action (copy) and the next two lines specify the location of the file to be copied and its destination.</w:t>
      </w:r>
      <w:r w:rsidR="000F7BE9">
        <w:rPr>
          <w:rFonts w:ascii="Times New Roman" w:hAnsi="Times New Roman" w:cs="Times New Roman"/>
          <w:sz w:val="24"/>
          <w:szCs w:val="24"/>
        </w:rPr>
        <w:t xml:space="preserve"> The </w:t>
      </w:r>
      <w:r w:rsidR="000F7BE9" w:rsidRPr="000F7BE9">
        <w:rPr>
          <w:rStyle w:val="Heading1Char"/>
        </w:rPr>
        <w:t>DEPENDS</w:t>
      </w:r>
      <w:r w:rsidR="000F7BE9">
        <w:rPr>
          <w:rFonts w:ascii="Times New Roman" w:hAnsi="Times New Roman" w:cs="Times New Roman"/>
          <w:sz w:val="24"/>
          <w:szCs w:val="24"/>
        </w:rPr>
        <w:t xml:space="preserve"> keyword (line 38) indicates that any time the </w:t>
      </w:r>
      <w:r w:rsidR="000F7BE9" w:rsidRPr="000F7BE9">
        <w:rPr>
          <w:rStyle w:val="Heading1Char"/>
        </w:rPr>
        <w:t>input.xml</w:t>
      </w:r>
      <w:r w:rsidR="000F7BE9">
        <w:rPr>
          <w:rFonts w:ascii="Times New Roman" w:hAnsi="Times New Roman" w:cs="Times New Roman"/>
          <w:sz w:val="24"/>
          <w:szCs w:val="24"/>
        </w:rPr>
        <w:t xml:space="preserve"> or </w:t>
      </w:r>
      <w:r w:rsidR="000F7BE9" w:rsidRPr="000F7BE9">
        <w:rPr>
          <w:rStyle w:val="Heading1Char"/>
        </w:rPr>
        <w:t>myapp_test.raw</w:t>
      </w:r>
      <w:r w:rsidR="000F7BE9">
        <w:rPr>
          <w:rFonts w:ascii="Times New Roman" w:hAnsi="Times New Roman" w:cs="Times New Roman"/>
          <w:sz w:val="24"/>
          <w:szCs w:val="24"/>
        </w:rPr>
        <w:t xml:space="preserve"> files are modified, they should be recopied to the build directory if make is invoked and the </w:t>
      </w:r>
      <w:r w:rsidR="000F7BE9" w:rsidRPr="000F7BE9">
        <w:rPr>
          <w:rStyle w:val="Heading1Char"/>
        </w:rPr>
        <w:t>add_dependencies</w:t>
      </w:r>
      <w:r w:rsidR="000F7BE9">
        <w:rPr>
          <w:rFonts w:ascii="Times New Roman" w:hAnsi="Times New Roman" w:cs="Times New Roman"/>
          <w:sz w:val="24"/>
          <w:szCs w:val="24"/>
        </w:rPr>
        <w:t xml:space="preserve"> command (line 42) binds the custom target to the build of the executable.</w:t>
      </w:r>
    </w:p>
    <w:p w14:paraId="1B1EBED9" w14:textId="08ECFEFD" w:rsidR="000D5D08" w:rsidRPr="00062D8B" w:rsidRDefault="004317F3" w:rsidP="00192B62">
      <w:pPr>
        <w:pStyle w:val="Heading2"/>
      </w:pPr>
      <w:bookmarkStart w:id="6" w:name="_Toc482792094"/>
      <w:r>
        <w:t>GridPACK</w:t>
      </w:r>
      <w:r w:rsidR="000D5D08" w:rsidRPr="00062D8B">
        <w:t xml:space="preserve"> Framework Components</w:t>
      </w:r>
      <w:bookmarkEnd w:id="6"/>
    </w:p>
    <w:p w14:paraId="5B7BED1F" w14:textId="79273880" w:rsidR="009D0A4D" w:rsidRDefault="00ED3D1F" w:rsidP="00BF216A">
      <w:pPr>
        <w:rPr>
          <w:rFonts w:ascii="Times New Roman" w:hAnsi="Times New Roman" w:cs="Times New Roman"/>
          <w:sz w:val="24"/>
          <w:szCs w:val="24"/>
        </w:rPr>
      </w:pPr>
      <w:r>
        <w:rPr>
          <w:rFonts w:ascii="Times New Roman" w:hAnsi="Times New Roman" w:cs="Times New Roman"/>
          <w:sz w:val="24"/>
          <w:szCs w:val="24"/>
        </w:rPr>
        <w:t xml:space="preserve">This section will describe the </w:t>
      </w:r>
      <w:r w:rsidR="005E21FF">
        <w:rPr>
          <w:rFonts w:ascii="Times New Roman" w:hAnsi="Times New Roman" w:cs="Times New Roman"/>
          <w:sz w:val="24"/>
          <w:szCs w:val="24"/>
        </w:rPr>
        <w:t>GridPACK</w:t>
      </w:r>
      <w:r w:rsidR="009D0A4D">
        <w:rPr>
          <w:rFonts w:ascii="Times New Roman" w:hAnsi="Times New Roman" w:cs="Times New Roman"/>
          <w:sz w:val="24"/>
          <w:szCs w:val="24"/>
        </w:rPr>
        <w:t xml:space="preserve"> </w:t>
      </w:r>
      <w:r>
        <w:rPr>
          <w:rFonts w:ascii="Times New Roman" w:hAnsi="Times New Roman" w:cs="Times New Roman"/>
          <w:sz w:val="24"/>
          <w:szCs w:val="24"/>
        </w:rPr>
        <w:t xml:space="preserve">components </w:t>
      </w:r>
      <w:r w:rsidR="00221351">
        <w:rPr>
          <w:rFonts w:ascii="Times New Roman" w:hAnsi="Times New Roman" w:cs="Times New Roman"/>
          <w:sz w:val="24"/>
          <w:szCs w:val="24"/>
        </w:rPr>
        <w:t>and the functionality they</w:t>
      </w:r>
      <w:r w:rsidR="000B00C1">
        <w:rPr>
          <w:rFonts w:ascii="Times New Roman" w:hAnsi="Times New Roman" w:cs="Times New Roman"/>
          <w:sz w:val="24"/>
          <w:szCs w:val="24"/>
        </w:rPr>
        <w:t xml:space="preserve"> support.</w:t>
      </w:r>
      <w:r w:rsidR="009D0A4D">
        <w:rPr>
          <w:rFonts w:ascii="Times New Roman" w:hAnsi="Times New Roman" w:cs="Times New Roman"/>
          <w:sz w:val="24"/>
          <w:szCs w:val="24"/>
        </w:rPr>
        <w:t xml:space="preserve"> The four major GridPACK components are networks, bus and branch components, the mappers and the math module. The math module is relatively self-contained and can be used as a conventional library, but the other three are tightly coupled and need to be used together to do anything useful. A schematic that illustrates the relationship between these components is show in Figure 1.</w:t>
      </w:r>
    </w:p>
    <w:p w14:paraId="1A179018" w14:textId="6722A59B" w:rsidR="009D0A4D" w:rsidRDefault="007834EF" w:rsidP="00BF216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382B96" wp14:editId="0ED1A74C">
            <wp:extent cx="5927735"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rotWithShape="1">
                    <a:blip r:embed="rId10">
                      <a:extLst>
                        <a:ext uri="{28A0092B-C50C-407E-A947-70E740481C1C}">
                          <a14:useLocalDpi xmlns:a14="http://schemas.microsoft.com/office/drawing/2010/main" val="0"/>
                        </a:ext>
                      </a:extLst>
                    </a:blip>
                    <a:srcRect t="10954" b="10885"/>
                    <a:stretch/>
                  </pic:blipFill>
                  <pic:spPr bwMode="auto">
                    <a:xfrm>
                      <a:off x="0" y="0"/>
                      <a:ext cx="5943600" cy="3484019"/>
                    </a:xfrm>
                    <a:prstGeom prst="rect">
                      <a:avLst/>
                    </a:prstGeom>
                    <a:ln>
                      <a:noFill/>
                    </a:ln>
                    <a:extLst>
                      <a:ext uri="{53640926-AAD7-44D8-BBD7-CCE9431645EC}">
                        <a14:shadowObscured xmlns:a14="http://schemas.microsoft.com/office/drawing/2010/main"/>
                      </a:ext>
                    </a:extLst>
                  </pic:spPr>
                </pic:pic>
              </a:graphicData>
            </a:graphic>
          </wp:inline>
        </w:drawing>
      </w:r>
    </w:p>
    <w:p w14:paraId="1C0BD498" w14:textId="15C75C0F" w:rsidR="007834EF" w:rsidRDefault="007834EF" w:rsidP="00BF216A">
      <w:pPr>
        <w:rPr>
          <w:rFonts w:ascii="Times New Roman" w:hAnsi="Times New Roman" w:cs="Times New Roman"/>
          <w:sz w:val="24"/>
          <w:szCs w:val="24"/>
        </w:rPr>
      </w:pPr>
      <w:r w:rsidRPr="007834EF">
        <w:rPr>
          <w:rFonts w:ascii="Times New Roman" w:hAnsi="Times New Roman" w:cs="Times New Roman"/>
          <w:b/>
          <w:sz w:val="24"/>
          <w:szCs w:val="24"/>
        </w:rPr>
        <w:t>Figure 1.</w:t>
      </w:r>
      <w:r>
        <w:rPr>
          <w:rFonts w:ascii="Times New Roman" w:hAnsi="Times New Roman" w:cs="Times New Roman"/>
          <w:sz w:val="24"/>
          <w:szCs w:val="24"/>
        </w:rPr>
        <w:t xml:space="preserve"> Relationship betw</w:t>
      </w:r>
      <w:r w:rsidR="005E21FF">
        <w:rPr>
          <w:rFonts w:ascii="Times New Roman" w:hAnsi="Times New Roman" w:cs="Times New Roman"/>
          <w:sz w:val="24"/>
          <w:szCs w:val="24"/>
        </w:rPr>
        <w:t>een major GridPACK</w:t>
      </w:r>
      <w:r>
        <w:rPr>
          <w:rFonts w:ascii="Times New Roman" w:hAnsi="Times New Roman" w:cs="Times New Roman"/>
          <w:sz w:val="24"/>
          <w:szCs w:val="24"/>
        </w:rPr>
        <w:t xml:space="preserve"> components.</w:t>
      </w:r>
    </w:p>
    <w:p w14:paraId="5E56744E" w14:textId="15811EAD" w:rsidR="00062D8B" w:rsidRDefault="007834EF" w:rsidP="00BF216A">
      <w:pPr>
        <w:rPr>
          <w:rFonts w:ascii="Times New Roman" w:hAnsi="Times New Roman" w:cs="Times New Roman"/>
          <w:sz w:val="24"/>
          <w:szCs w:val="24"/>
        </w:rPr>
      </w:pPr>
      <w:r>
        <w:rPr>
          <w:rFonts w:ascii="Times New Roman" w:hAnsi="Times New Roman" w:cs="Times New Roman"/>
          <w:sz w:val="24"/>
          <w:szCs w:val="24"/>
        </w:rPr>
        <w:t>A full description of a power grid network requires specification of both the network</w:t>
      </w:r>
      <w:r w:rsidR="005548A4">
        <w:rPr>
          <w:rFonts w:ascii="Times New Roman" w:hAnsi="Times New Roman" w:cs="Times New Roman"/>
          <w:sz w:val="24"/>
          <w:szCs w:val="24"/>
        </w:rPr>
        <w:t xml:space="preserve"> topology</w:t>
      </w:r>
      <w:r>
        <w:rPr>
          <w:rFonts w:ascii="Times New Roman" w:hAnsi="Times New Roman" w:cs="Times New Roman"/>
          <w:sz w:val="24"/>
          <w:szCs w:val="24"/>
        </w:rPr>
        <w:t xml:space="preserve"> and the</w:t>
      </w:r>
      <w:r w:rsidR="005548A4">
        <w:rPr>
          <w:rFonts w:ascii="Times New Roman" w:hAnsi="Times New Roman" w:cs="Times New Roman"/>
          <w:sz w:val="24"/>
          <w:szCs w:val="24"/>
        </w:rPr>
        <w:t xml:space="preserve"> physical properties of the</w:t>
      </w:r>
      <w:r>
        <w:rPr>
          <w:rFonts w:ascii="Times New Roman" w:hAnsi="Times New Roman" w:cs="Times New Roman"/>
          <w:sz w:val="24"/>
          <w:szCs w:val="24"/>
        </w:rPr>
        <w:t xml:space="preserve"> bus and branch c</w:t>
      </w:r>
      <w:r w:rsidR="005548A4">
        <w:rPr>
          <w:rFonts w:ascii="Times New Roman" w:hAnsi="Times New Roman" w:cs="Times New Roman"/>
          <w:sz w:val="24"/>
          <w:szCs w:val="24"/>
        </w:rPr>
        <w:t xml:space="preserve">omponents. The models representing the network generate </w:t>
      </w:r>
      <w:r>
        <w:rPr>
          <w:rFonts w:ascii="Times New Roman" w:hAnsi="Times New Roman" w:cs="Times New Roman"/>
          <w:sz w:val="24"/>
          <w:szCs w:val="24"/>
        </w:rPr>
        <w:t xml:space="preserve">algebraic equations describing the system </w:t>
      </w:r>
      <w:r w:rsidR="005548A4">
        <w:rPr>
          <w:rFonts w:ascii="Times New Roman" w:hAnsi="Times New Roman" w:cs="Times New Roman"/>
          <w:sz w:val="24"/>
          <w:szCs w:val="24"/>
        </w:rPr>
        <w:t>that can be solved to get desired system properties</w:t>
      </w:r>
      <w:r>
        <w:rPr>
          <w:rFonts w:ascii="Times New Roman" w:hAnsi="Times New Roman" w:cs="Times New Roman"/>
          <w:sz w:val="24"/>
          <w:szCs w:val="24"/>
        </w:rPr>
        <w:t xml:space="preserve">. </w:t>
      </w:r>
      <w:r w:rsidR="005548A4">
        <w:rPr>
          <w:rFonts w:ascii="Times New Roman" w:hAnsi="Times New Roman" w:cs="Times New Roman"/>
          <w:sz w:val="24"/>
          <w:szCs w:val="24"/>
        </w:rPr>
        <w:t>GridPACK supplies numerous modules to simplify the process of specifying the model and solving it. T</w:t>
      </w:r>
      <w:r w:rsidR="00006097">
        <w:rPr>
          <w:rFonts w:ascii="Times New Roman" w:hAnsi="Times New Roman" w:cs="Times New Roman"/>
          <w:sz w:val="24"/>
          <w:szCs w:val="24"/>
        </w:rPr>
        <w:t xml:space="preserve">hese include </w:t>
      </w:r>
      <w:r w:rsidR="00451F80">
        <w:rPr>
          <w:rFonts w:ascii="Times New Roman" w:hAnsi="Times New Roman" w:cs="Times New Roman"/>
          <w:sz w:val="24"/>
          <w:szCs w:val="24"/>
        </w:rPr>
        <w:t>grid components that describe the physics of the different network models or analyses, grid component factories that initialize the g</w:t>
      </w:r>
      <w:r w:rsidR="00FC1201">
        <w:rPr>
          <w:rFonts w:ascii="Times New Roman" w:hAnsi="Times New Roman" w:cs="Times New Roman"/>
          <w:sz w:val="24"/>
          <w:szCs w:val="24"/>
        </w:rPr>
        <w:t>rid components, mappers</w:t>
      </w:r>
      <w:r w:rsidR="00451F80">
        <w:rPr>
          <w:rFonts w:ascii="Times New Roman" w:hAnsi="Times New Roman" w:cs="Times New Roman"/>
          <w:sz w:val="24"/>
          <w:szCs w:val="24"/>
        </w:rPr>
        <w:t xml:space="preserve"> that convert the current state of the grid components into matrices and </w:t>
      </w:r>
      <w:r w:rsidR="00ED3D1F">
        <w:rPr>
          <w:rFonts w:ascii="Times New Roman" w:hAnsi="Times New Roman" w:cs="Times New Roman"/>
          <w:sz w:val="24"/>
          <w:szCs w:val="24"/>
        </w:rPr>
        <w:t>vectors</w:t>
      </w:r>
      <w:r w:rsidR="00221351">
        <w:rPr>
          <w:rFonts w:ascii="Times New Roman" w:hAnsi="Times New Roman" w:cs="Times New Roman"/>
          <w:sz w:val="24"/>
          <w:szCs w:val="24"/>
        </w:rPr>
        <w:t>, solvers</w:t>
      </w:r>
      <w:r w:rsidR="00451F80">
        <w:rPr>
          <w:rFonts w:ascii="Times New Roman" w:hAnsi="Times New Roman" w:cs="Times New Roman"/>
          <w:sz w:val="24"/>
          <w:szCs w:val="24"/>
        </w:rPr>
        <w:t xml:space="preserve"> that supply the preconditioner and solver functionality necessary to implement solution algorithms, input and output modules that allow developers to import and ex</w:t>
      </w:r>
      <w:r w:rsidR="00221351">
        <w:rPr>
          <w:rFonts w:ascii="Times New Roman" w:hAnsi="Times New Roman" w:cs="Times New Roman"/>
          <w:sz w:val="24"/>
          <w:szCs w:val="24"/>
        </w:rPr>
        <w:t>port data</w:t>
      </w:r>
      <w:r w:rsidR="00451F80">
        <w:rPr>
          <w:rFonts w:ascii="Times New Roman" w:hAnsi="Times New Roman" w:cs="Times New Roman"/>
          <w:sz w:val="24"/>
          <w:szCs w:val="24"/>
        </w:rPr>
        <w:t>, and other utility modules that support standard code develop operations like timing, eve</w:t>
      </w:r>
      <w:r w:rsidR="00062D8B">
        <w:rPr>
          <w:rFonts w:ascii="Times New Roman" w:hAnsi="Times New Roman" w:cs="Times New Roman"/>
          <w:sz w:val="24"/>
          <w:szCs w:val="24"/>
        </w:rPr>
        <w:t>nt logging, and error handling.</w:t>
      </w:r>
    </w:p>
    <w:p w14:paraId="4C270602" w14:textId="15003022" w:rsidR="000D5D08" w:rsidRDefault="00221351" w:rsidP="00BF216A">
      <w:pPr>
        <w:rPr>
          <w:rFonts w:ascii="Times New Roman" w:hAnsi="Times New Roman" w:cs="Times New Roman"/>
          <w:sz w:val="24"/>
          <w:szCs w:val="24"/>
        </w:rPr>
      </w:pPr>
      <w:r>
        <w:rPr>
          <w:rFonts w:ascii="Times New Roman" w:hAnsi="Times New Roman" w:cs="Times New Roman"/>
          <w:sz w:val="24"/>
          <w:szCs w:val="24"/>
        </w:rPr>
        <w:t>Many of these modules are</w:t>
      </w:r>
      <w:r w:rsidR="00062D8B">
        <w:rPr>
          <w:rFonts w:ascii="Times New Roman" w:hAnsi="Times New Roman" w:cs="Times New Roman"/>
          <w:sz w:val="24"/>
          <w:szCs w:val="24"/>
        </w:rPr>
        <w:t xml:space="preserve"> constructed using libraries developed elsewhere so as to minimize framework development time. Howe</w:t>
      </w:r>
      <w:r w:rsidR="00006097">
        <w:rPr>
          <w:rFonts w:ascii="Times New Roman" w:hAnsi="Times New Roman" w:cs="Times New Roman"/>
          <w:sz w:val="24"/>
          <w:szCs w:val="24"/>
        </w:rPr>
        <w:t>ver, by wrapping them</w:t>
      </w:r>
      <w:r w:rsidR="00062D8B">
        <w:rPr>
          <w:rFonts w:ascii="Times New Roman" w:hAnsi="Times New Roman" w:cs="Times New Roman"/>
          <w:sz w:val="24"/>
          <w:szCs w:val="24"/>
        </w:rPr>
        <w:t xml:space="preserve"> in interfaces geared towards power grid applications these libraries can be made easier to use by power grid engineers. The interfaces a</w:t>
      </w:r>
      <w:r>
        <w:rPr>
          <w:rFonts w:ascii="Times New Roman" w:hAnsi="Times New Roman" w:cs="Times New Roman"/>
          <w:sz w:val="24"/>
          <w:szCs w:val="24"/>
        </w:rPr>
        <w:t>lso make it possible</w:t>
      </w:r>
      <w:r w:rsidR="00006097">
        <w:rPr>
          <w:rFonts w:ascii="Times New Roman" w:hAnsi="Times New Roman" w:cs="Times New Roman"/>
          <w:sz w:val="24"/>
          <w:szCs w:val="24"/>
        </w:rPr>
        <w:t xml:space="preserve"> in the future</w:t>
      </w:r>
      <w:r>
        <w:rPr>
          <w:rFonts w:ascii="Times New Roman" w:hAnsi="Times New Roman" w:cs="Times New Roman"/>
          <w:sz w:val="24"/>
          <w:szCs w:val="24"/>
        </w:rPr>
        <w:t xml:space="preserve"> to exchange</w:t>
      </w:r>
      <w:r w:rsidR="00006097">
        <w:rPr>
          <w:rFonts w:ascii="Times New Roman" w:hAnsi="Times New Roman" w:cs="Times New Roman"/>
          <w:sz w:val="24"/>
          <w:szCs w:val="24"/>
        </w:rPr>
        <w:t xml:space="preserve"> libraries</w:t>
      </w:r>
      <w:r w:rsidR="00062D8B">
        <w:rPr>
          <w:rFonts w:ascii="Times New Roman" w:hAnsi="Times New Roman" w:cs="Times New Roman"/>
          <w:sz w:val="24"/>
          <w:szCs w:val="24"/>
        </w:rPr>
        <w:t xml:space="preserve"> for new or improved implementations of specific functionality without requiring application developers to rewrite their codes. This can significantly reduce the cost of introducing new technology into the framework.</w:t>
      </w:r>
      <w:r>
        <w:rPr>
          <w:rFonts w:ascii="Times New Roman" w:hAnsi="Times New Roman" w:cs="Times New Roman"/>
          <w:sz w:val="24"/>
          <w:szCs w:val="24"/>
        </w:rPr>
        <w:t xml:space="preserve"> The </w:t>
      </w:r>
      <w:r w:rsidR="005E21FF">
        <w:rPr>
          <w:rFonts w:ascii="Times New Roman" w:hAnsi="Times New Roman" w:cs="Times New Roman"/>
          <w:sz w:val="24"/>
          <w:szCs w:val="24"/>
        </w:rPr>
        <w:t>software layers in the GridPACK</w:t>
      </w:r>
      <w:r>
        <w:rPr>
          <w:rFonts w:ascii="Times New Roman" w:hAnsi="Times New Roman" w:cs="Times New Roman"/>
          <w:sz w:val="24"/>
          <w:szCs w:val="24"/>
        </w:rPr>
        <w:t xml:space="preserve"> framework are</w:t>
      </w:r>
      <w:r w:rsidR="00AA5485">
        <w:rPr>
          <w:rFonts w:ascii="Times New Roman" w:hAnsi="Times New Roman" w:cs="Times New Roman"/>
          <w:sz w:val="24"/>
          <w:szCs w:val="24"/>
        </w:rPr>
        <w:t xml:space="preserve"> shown schematically in Figure 2</w:t>
      </w:r>
      <w:r>
        <w:rPr>
          <w:rFonts w:ascii="Times New Roman" w:hAnsi="Times New Roman" w:cs="Times New Roman"/>
          <w:sz w:val="24"/>
          <w:szCs w:val="24"/>
        </w:rPr>
        <w:t>.</w:t>
      </w:r>
    </w:p>
    <w:p w14:paraId="48C280AF" w14:textId="7E9E87E8" w:rsidR="00221351" w:rsidRDefault="00746664" w:rsidP="00BF216A">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181491AD" wp14:editId="2D5A5C95">
            <wp:extent cx="5495925" cy="37052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11">
                      <a:extLst>
                        <a:ext uri="{28A0092B-C50C-407E-A947-70E740481C1C}">
                          <a14:useLocalDpi xmlns:a14="http://schemas.microsoft.com/office/drawing/2010/main" val="0"/>
                        </a:ext>
                      </a:extLst>
                    </a:blip>
                    <a:srcRect t="8975" r="7532" b="7906"/>
                    <a:stretch/>
                  </pic:blipFill>
                  <pic:spPr bwMode="auto">
                    <a:xfrm>
                      <a:off x="0" y="0"/>
                      <a:ext cx="5495925" cy="3705225"/>
                    </a:xfrm>
                    <a:prstGeom prst="rect">
                      <a:avLst/>
                    </a:prstGeom>
                    <a:ln>
                      <a:noFill/>
                    </a:ln>
                    <a:extLst>
                      <a:ext uri="{53640926-AAD7-44D8-BBD7-CCE9431645EC}">
                        <a14:shadowObscured xmlns:a14="http://schemas.microsoft.com/office/drawing/2010/main"/>
                      </a:ext>
                    </a:extLst>
                  </pic:spPr>
                </pic:pic>
              </a:graphicData>
            </a:graphic>
          </wp:inline>
        </w:drawing>
      </w:r>
    </w:p>
    <w:p w14:paraId="50BDD465" w14:textId="40406D45" w:rsidR="00315896" w:rsidRDefault="00AA5485" w:rsidP="00BF216A">
      <w:pPr>
        <w:rPr>
          <w:rFonts w:ascii="Times New Roman" w:hAnsi="Times New Roman" w:cs="Times New Roman"/>
          <w:sz w:val="24"/>
          <w:szCs w:val="24"/>
        </w:rPr>
      </w:pPr>
      <w:r>
        <w:rPr>
          <w:rFonts w:ascii="Times New Roman" w:hAnsi="Times New Roman" w:cs="Times New Roman"/>
          <w:b/>
          <w:sz w:val="24"/>
          <w:szCs w:val="24"/>
        </w:rPr>
        <w:t>Figure 2</w:t>
      </w:r>
      <w:r w:rsidR="00315896">
        <w:rPr>
          <w:rFonts w:ascii="Times New Roman" w:hAnsi="Times New Roman" w:cs="Times New Roman"/>
          <w:b/>
          <w:sz w:val="24"/>
          <w:szCs w:val="24"/>
        </w:rPr>
        <w:t>.</w:t>
      </w:r>
      <w:r w:rsidR="00315896">
        <w:rPr>
          <w:rFonts w:ascii="Times New Roman" w:hAnsi="Times New Roman" w:cs="Times New Roman"/>
          <w:sz w:val="24"/>
          <w:szCs w:val="24"/>
        </w:rPr>
        <w:t xml:space="preserve"> A s</w:t>
      </w:r>
      <w:r w:rsidR="00824F4C">
        <w:rPr>
          <w:rFonts w:ascii="Times New Roman" w:hAnsi="Times New Roman" w:cs="Times New Roman"/>
          <w:sz w:val="24"/>
          <w:szCs w:val="24"/>
        </w:rPr>
        <w:t>chematic diagram of the GridPACK</w:t>
      </w:r>
      <w:r w:rsidR="00746664">
        <w:rPr>
          <w:rFonts w:ascii="Times New Roman" w:hAnsi="Times New Roman" w:cs="Times New Roman"/>
          <w:sz w:val="24"/>
          <w:szCs w:val="24"/>
        </w:rPr>
        <w:t xml:space="preserve"> framework software data stack.</w:t>
      </w:r>
      <w:r w:rsidR="00824F4C">
        <w:rPr>
          <w:rFonts w:ascii="Times New Roman" w:hAnsi="Times New Roman" w:cs="Times New Roman"/>
          <w:sz w:val="24"/>
          <w:szCs w:val="24"/>
        </w:rPr>
        <w:t xml:space="preserve"> Green represents components supplied by the framework and blue represents code the is developed by the user.</w:t>
      </w:r>
    </w:p>
    <w:p w14:paraId="0C23A1D0" w14:textId="0732707B" w:rsidR="00062D8B" w:rsidRDefault="00062D8B" w:rsidP="00BF216A">
      <w:pPr>
        <w:rPr>
          <w:rFonts w:ascii="Times New Roman" w:hAnsi="Times New Roman" w:cs="Times New Roman"/>
          <w:sz w:val="24"/>
          <w:szCs w:val="24"/>
        </w:rPr>
      </w:pPr>
      <w:r>
        <w:rPr>
          <w:rFonts w:ascii="Times New Roman" w:hAnsi="Times New Roman" w:cs="Times New Roman"/>
          <w:sz w:val="24"/>
          <w:szCs w:val="24"/>
        </w:rPr>
        <w:t>Core framework components are described below.</w:t>
      </w:r>
      <w:r w:rsidR="00906BD1">
        <w:rPr>
          <w:rFonts w:ascii="Times New Roman" w:hAnsi="Times New Roman" w:cs="Times New Roman"/>
          <w:sz w:val="24"/>
          <w:szCs w:val="24"/>
        </w:rPr>
        <w:t xml:space="preserve"> Before discussing the components themselves, some of the coding conventions</w:t>
      </w:r>
      <w:r w:rsidR="005E21FF">
        <w:rPr>
          <w:rFonts w:ascii="Times New Roman" w:hAnsi="Times New Roman" w:cs="Times New Roman"/>
          <w:sz w:val="24"/>
          <w:szCs w:val="24"/>
        </w:rPr>
        <w:t xml:space="preserve"> and libraries used in GridPACK</w:t>
      </w:r>
      <w:r w:rsidR="00906BD1">
        <w:rPr>
          <w:rFonts w:ascii="Times New Roman" w:hAnsi="Times New Roman" w:cs="Times New Roman"/>
          <w:sz w:val="24"/>
          <w:szCs w:val="24"/>
        </w:rPr>
        <w:t xml:space="preserve"> will be described.</w:t>
      </w:r>
    </w:p>
    <w:p w14:paraId="4DBF4823" w14:textId="0F636929" w:rsidR="00906BD1" w:rsidRDefault="00BF7AFC" w:rsidP="00BF216A">
      <w:pPr>
        <w:rPr>
          <w:rFonts w:ascii="Times New Roman" w:hAnsi="Times New Roman" w:cs="Times New Roman"/>
          <w:sz w:val="24"/>
          <w:szCs w:val="24"/>
        </w:rPr>
      </w:pPr>
      <w:r w:rsidRPr="00E43020">
        <w:rPr>
          <w:rFonts w:ascii="Times New Roman" w:hAnsi="Times New Roman" w:cs="Times New Roman"/>
          <w:b/>
          <w:sz w:val="24"/>
          <w:szCs w:val="24"/>
        </w:rPr>
        <w:t>Preliminaries:</w:t>
      </w:r>
      <w:r w:rsidR="005E21FF">
        <w:rPr>
          <w:rFonts w:ascii="Times New Roman" w:hAnsi="Times New Roman" w:cs="Times New Roman"/>
          <w:sz w:val="24"/>
          <w:szCs w:val="24"/>
        </w:rPr>
        <w:t xml:space="preserve"> The GridPACK</w:t>
      </w:r>
      <w:r>
        <w:rPr>
          <w:rFonts w:ascii="Times New Roman" w:hAnsi="Times New Roman" w:cs="Times New Roman"/>
          <w:sz w:val="24"/>
          <w:szCs w:val="24"/>
        </w:rPr>
        <w:t xml:space="preserve"> software uses a few coding conventions to help improve memory management and to minimize run-time errors. The first of these is to employ namespaces for all GridPA</w:t>
      </w:r>
      <w:r w:rsidR="005E21FF">
        <w:rPr>
          <w:rFonts w:ascii="Times New Roman" w:hAnsi="Times New Roman" w:cs="Times New Roman"/>
          <w:sz w:val="24"/>
          <w:szCs w:val="24"/>
        </w:rPr>
        <w:t>CK modules. The entire GridPACK</w:t>
      </w:r>
      <w:r>
        <w:rPr>
          <w:rFonts w:ascii="Times New Roman" w:hAnsi="Times New Roman" w:cs="Times New Roman"/>
          <w:sz w:val="24"/>
          <w:szCs w:val="24"/>
        </w:rPr>
        <w:t xml:space="preserve"> framework uses the </w:t>
      </w:r>
      <w:r w:rsidRPr="00BF7AFC">
        <w:rPr>
          <w:rStyle w:val="Heading1Char"/>
        </w:rPr>
        <w:t>gridpack</w:t>
      </w:r>
      <w:r>
        <w:rPr>
          <w:rFonts w:ascii="Times New Roman" w:hAnsi="Times New Roman" w:cs="Times New Roman"/>
          <w:sz w:val="24"/>
          <w:szCs w:val="24"/>
        </w:rPr>
        <w:t xml:space="preserve"> namespace, ind</w:t>
      </w:r>
      <w:r w:rsidR="005E21FF">
        <w:rPr>
          <w:rFonts w:ascii="Times New Roman" w:hAnsi="Times New Roman" w:cs="Times New Roman"/>
          <w:sz w:val="24"/>
          <w:szCs w:val="24"/>
        </w:rPr>
        <w:t>ividual modules within GridPACK</w:t>
      </w:r>
      <w:r>
        <w:rPr>
          <w:rFonts w:ascii="Times New Roman" w:hAnsi="Times New Roman" w:cs="Times New Roman"/>
          <w:sz w:val="24"/>
          <w:szCs w:val="24"/>
        </w:rPr>
        <w:t xml:space="preserve"> are further delimited by their own namespaces. </w:t>
      </w:r>
      <w:r w:rsidR="00E43020">
        <w:rPr>
          <w:rFonts w:ascii="Times New Roman" w:hAnsi="Times New Roman" w:cs="Times New Roman"/>
          <w:sz w:val="24"/>
          <w:szCs w:val="24"/>
        </w:rPr>
        <w:t xml:space="preserve">For example, the BaseNetwork class discussed in the next section resides in the </w:t>
      </w:r>
      <w:r w:rsidR="00E43020" w:rsidRPr="00E43020">
        <w:rPr>
          <w:rStyle w:val="Heading1Char"/>
        </w:rPr>
        <w:t>gridpack::network</w:t>
      </w:r>
      <w:r w:rsidR="00E43020">
        <w:rPr>
          <w:rFonts w:ascii="Times New Roman" w:hAnsi="Times New Roman" w:cs="Times New Roman"/>
          <w:sz w:val="24"/>
          <w:szCs w:val="24"/>
        </w:rPr>
        <w:t xml:space="preserve"> namespace and other modules have similar delineations. The example applications included in the source code also have their own namespaces, but this is not a requ</w:t>
      </w:r>
      <w:r w:rsidR="005E21FF">
        <w:rPr>
          <w:rFonts w:ascii="Times New Roman" w:hAnsi="Times New Roman" w:cs="Times New Roman"/>
          <w:sz w:val="24"/>
          <w:szCs w:val="24"/>
        </w:rPr>
        <w:t>irement for developing GridPACK</w:t>
      </w:r>
      <w:r w:rsidR="00E43020">
        <w:rPr>
          <w:rFonts w:ascii="Times New Roman" w:hAnsi="Times New Roman" w:cs="Times New Roman"/>
          <w:sz w:val="24"/>
          <w:szCs w:val="24"/>
        </w:rPr>
        <w:t>-based applications.</w:t>
      </w:r>
    </w:p>
    <w:p w14:paraId="48B5D606" w14:textId="113F0D07" w:rsidR="00E43020" w:rsidRDefault="00E43020" w:rsidP="00BF216A">
      <w:pPr>
        <w:rPr>
          <w:rFonts w:ascii="Times New Roman" w:hAnsi="Times New Roman" w:cs="Times New Roman"/>
          <w:sz w:val="24"/>
          <w:szCs w:val="24"/>
        </w:rPr>
      </w:pPr>
      <w:r>
        <w:rPr>
          <w:rFonts w:ascii="Times New Roman" w:hAnsi="Times New Roman" w:cs="Times New Roman"/>
          <w:sz w:val="24"/>
          <w:szCs w:val="24"/>
        </w:rPr>
        <w:t>To help with m</w:t>
      </w:r>
      <w:r w:rsidR="005E21FF">
        <w:rPr>
          <w:rFonts w:ascii="Times New Roman" w:hAnsi="Times New Roman" w:cs="Times New Roman"/>
          <w:sz w:val="24"/>
          <w:szCs w:val="24"/>
        </w:rPr>
        <w:t>emory management, many GridPACK</w:t>
      </w:r>
      <w:r>
        <w:rPr>
          <w:rFonts w:ascii="Times New Roman" w:hAnsi="Times New Roman" w:cs="Times New Roman"/>
          <w:sz w:val="24"/>
          <w:szCs w:val="24"/>
        </w:rPr>
        <w:t xml:space="preserve"> functions return boost shared pointers instead of conventional C++ pointers. These can be converted to a conventional pointer using the </w:t>
      </w:r>
      <w:r w:rsidRPr="00E43020">
        <w:rPr>
          <w:rStyle w:val="Heading1Char"/>
        </w:rPr>
        <w:t>get()</w:t>
      </w:r>
      <w:r>
        <w:rPr>
          <w:rFonts w:ascii="Times New Roman" w:hAnsi="Times New Roman" w:cs="Times New Roman"/>
          <w:sz w:val="24"/>
          <w:szCs w:val="24"/>
        </w:rPr>
        <w:t xml:space="preserve"> command. We also recommend that pointers be converted using a </w:t>
      </w:r>
      <w:r w:rsidRPr="00E43020">
        <w:rPr>
          <w:rStyle w:val="Heading1Char"/>
        </w:rPr>
        <w:t>dynamic_cast</w:t>
      </w:r>
      <w:r>
        <w:rPr>
          <w:rFonts w:ascii="Times New Roman" w:hAnsi="Times New Roman" w:cs="Times New Roman"/>
          <w:sz w:val="24"/>
          <w:szCs w:val="24"/>
        </w:rPr>
        <w:t xml:space="preserve"> instead of conventional C-style cast.</w:t>
      </w:r>
    </w:p>
    <w:p w14:paraId="7B9E7420" w14:textId="54ADA432" w:rsidR="00746664" w:rsidRDefault="00746664" w:rsidP="00BF216A">
      <w:pPr>
        <w:rPr>
          <w:rFonts w:ascii="Times New Roman" w:hAnsi="Times New Roman" w:cs="Times New Roman"/>
          <w:sz w:val="24"/>
          <w:szCs w:val="24"/>
        </w:rPr>
      </w:pPr>
      <w:r>
        <w:rPr>
          <w:rFonts w:ascii="Times New Roman" w:hAnsi="Times New Roman" w:cs="Times New Roman"/>
          <w:sz w:val="24"/>
          <w:szCs w:val="24"/>
        </w:rPr>
        <w:lastRenderedPageBreak/>
        <w:t xml:space="preserve">Application files should include the </w:t>
      </w:r>
      <w:r w:rsidRPr="00746664">
        <w:rPr>
          <w:rFonts w:ascii="Courier New" w:hAnsi="Courier New" w:cs="Courier New"/>
          <w:b/>
          <w:sz w:val="24"/>
          <w:szCs w:val="24"/>
        </w:rPr>
        <w:t>gridpack.hpp</w:t>
      </w:r>
      <w:r>
        <w:rPr>
          <w:rFonts w:ascii="Times New Roman" w:hAnsi="Times New Roman" w:cs="Times New Roman"/>
          <w:sz w:val="24"/>
          <w:szCs w:val="24"/>
        </w:rPr>
        <w:t xml:space="preserve"> header file. This can be done by adding the line</w:t>
      </w:r>
    </w:p>
    <w:p w14:paraId="77B16881" w14:textId="0C88E6B7" w:rsidR="00746664" w:rsidRDefault="00746664" w:rsidP="00746664">
      <w:pPr>
        <w:pStyle w:val="RedBoldCode"/>
      </w:pPr>
      <w:r>
        <w:t>#include “gridpack/include/gridpack.hpp”</w:t>
      </w:r>
    </w:p>
    <w:p w14:paraId="5A26685C" w14:textId="4378888F" w:rsidR="00746664" w:rsidRDefault="00746664" w:rsidP="00BF216A">
      <w:pPr>
        <w:rPr>
          <w:rFonts w:ascii="Times New Roman" w:hAnsi="Times New Roman" w:cs="Times New Roman"/>
          <w:sz w:val="24"/>
          <w:szCs w:val="24"/>
        </w:rPr>
      </w:pPr>
      <w:r>
        <w:rPr>
          <w:rFonts w:ascii="Times New Roman" w:hAnsi="Times New Roman" w:cs="Times New Roman"/>
          <w:sz w:val="24"/>
          <w:szCs w:val="24"/>
        </w:rPr>
        <w:t xml:space="preserve">at the top of the application .hpp and/or .cpp files. This file contains </w:t>
      </w:r>
      <w:r w:rsidR="005E21FF">
        <w:rPr>
          <w:rFonts w:ascii="Times New Roman" w:hAnsi="Times New Roman" w:cs="Times New Roman"/>
          <w:sz w:val="24"/>
          <w:szCs w:val="24"/>
        </w:rPr>
        <w:t>definitions of all the GridPACK</w:t>
      </w:r>
      <w:r>
        <w:rPr>
          <w:rFonts w:ascii="Times New Roman" w:hAnsi="Times New Roman" w:cs="Times New Roman"/>
          <w:sz w:val="24"/>
          <w:szCs w:val="24"/>
        </w:rPr>
        <w:t xml:space="preserve"> modules and their associated functions.</w:t>
      </w:r>
    </w:p>
    <w:p w14:paraId="2A494B08" w14:textId="6ED49322" w:rsidR="000016DF" w:rsidRDefault="00824F4C" w:rsidP="00BF216A">
      <w:pPr>
        <w:rPr>
          <w:rFonts w:ascii="Times New Roman" w:hAnsi="Times New Roman" w:cs="Times New Roman"/>
          <w:sz w:val="24"/>
          <w:szCs w:val="24"/>
        </w:rPr>
      </w:pPr>
      <w:r>
        <w:rPr>
          <w:rFonts w:ascii="Times New Roman" w:hAnsi="Times New Roman" w:cs="Times New Roman"/>
          <w:sz w:val="24"/>
          <w:szCs w:val="24"/>
        </w:rPr>
        <w:t>Originally m</w:t>
      </w:r>
      <w:r w:rsidR="000016DF">
        <w:rPr>
          <w:rFonts w:ascii="Times New Roman" w:hAnsi="Times New Roman" w:cs="Times New Roman"/>
          <w:sz w:val="24"/>
          <w:szCs w:val="24"/>
        </w:rPr>
        <w:t>atri</w:t>
      </w:r>
      <w:r w:rsidR="005E21FF">
        <w:rPr>
          <w:rFonts w:ascii="Times New Roman" w:hAnsi="Times New Roman" w:cs="Times New Roman"/>
          <w:sz w:val="24"/>
          <w:szCs w:val="24"/>
        </w:rPr>
        <w:t>ces and vectors in GridPACK</w:t>
      </w:r>
      <w:r>
        <w:rPr>
          <w:rFonts w:ascii="Times New Roman" w:hAnsi="Times New Roman" w:cs="Times New Roman"/>
          <w:sz w:val="24"/>
          <w:szCs w:val="24"/>
        </w:rPr>
        <w:t xml:space="preserve"> were </w:t>
      </w:r>
      <w:r w:rsidR="000016DF">
        <w:rPr>
          <w:rFonts w:ascii="Times New Roman" w:hAnsi="Times New Roman" w:cs="Times New Roman"/>
          <w:sz w:val="24"/>
          <w:szCs w:val="24"/>
        </w:rPr>
        <w:t>complex</w:t>
      </w:r>
      <w:r>
        <w:rPr>
          <w:rFonts w:ascii="Times New Roman" w:hAnsi="Times New Roman" w:cs="Times New Roman"/>
          <w:sz w:val="24"/>
          <w:szCs w:val="24"/>
        </w:rPr>
        <w:t xml:space="preserve"> but now either complex or real matrices can be created using the library</w:t>
      </w:r>
      <w:r w:rsidR="000016DF">
        <w:rPr>
          <w:rFonts w:ascii="Times New Roman" w:hAnsi="Times New Roman" w:cs="Times New Roman"/>
          <w:sz w:val="24"/>
          <w:szCs w:val="24"/>
        </w:rPr>
        <w:t>.</w:t>
      </w:r>
      <w:r>
        <w:rPr>
          <w:rFonts w:ascii="Times New Roman" w:hAnsi="Times New Roman" w:cs="Times New Roman"/>
          <w:sz w:val="24"/>
          <w:szCs w:val="24"/>
        </w:rPr>
        <w:t xml:space="preserve"> Inside the GridPACK implementation, the underlying distributed matrices are either complex or real, but the framework adds a layer that supports both types of objects, even if the underlying math library does not. However, computations on complex matrices will perform better if the underlying math library is configured to use complex matrices directly. This should be kept in mind when choosing the math library to build GridPACK on</w:t>
      </w:r>
      <w:r w:rsidR="00CD0FF0">
        <w:rPr>
          <w:rFonts w:ascii="Times New Roman" w:hAnsi="Times New Roman" w:cs="Times New Roman"/>
          <w:sz w:val="24"/>
          <w:szCs w:val="24"/>
        </w:rPr>
        <w:t xml:space="preserve">. The underlying PETSc library can be configured to support either real or complex matrices. </w:t>
      </w:r>
      <w:r w:rsidR="000016DF">
        <w:rPr>
          <w:rFonts w:ascii="Times New Roman" w:hAnsi="Times New Roman" w:cs="Times New Roman"/>
          <w:sz w:val="24"/>
          <w:szCs w:val="24"/>
        </w:rPr>
        <w:t>Complex numb</w:t>
      </w:r>
      <w:r w:rsidR="005E21FF">
        <w:rPr>
          <w:rFonts w:ascii="Times New Roman" w:hAnsi="Times New Roman" w:cs="Times New Roman"/>
          <w:sz w:val="24"/>
          <w:szCs w:val="24"/>
        </w:rPr>
        <w:t>ers are represented in GridPACK</w:t>
      </w:r>
      <w:r w:rsidR="000016DF">
        <w:rPr>
          <w:rFonts w:ascii="Times New Roman" w:hAnsi="Times New Roman" w:cs="Times New Roman"/>
          <w:sz w:val="24"/>
          <w:szCs w:val="24"/>
        </w:rPr>
        <w:t xml:space="preserve"> as having type </w:t>
      </w:r>
      <w:r w:rsidR="000016DF" w:rsidRPr="000016DF">
        <w:rPr>
          <w:rStyle w:val="Heading1Char"/>
        </w:rPr>
        <w:t>ComplexType</w:t>
      </w:r>
      <w:r w:rsidR="000016DF">
        <w:rPr>
          <w:rFonts w:ascii="Times New Roman" w:hAnsi="Times New Roman" w:cs="Times New Roman"/>
          <w:sz w:val="24"/>
          <w:szCs w:val="24"/>
        </w:rPr>
        <w:t xml:space="preserve">. The real and imaginary parts of a complex number </w:t>
      </w:r>
      <w:r w:rsidR="000016DF" w:rsidRPr="000016DF">
        <w:rPr>
          <w:rStyle w:val="Heading1Char"/>
        </w:rPr>
        <w:t>x</w:t>
      </w:r>
      <w:r w:rsidR="000016DF">
        <w:rPr>
          <w:rFonts w:ascii="Times New Roman" w:hAnsi="Times New Roman" w:cs="Times New Roman"/>
          <w:sz w:val="24"/>
          <w:szCs w:val="24"/>
        </w:rPr>
        <w:t xml:space="preserve"> can be obtained using the functions </w:t>
      </w:r>
      <w:r w:rsidR="000016DF" w:rsidRPr="000016DF">
        <w:rPr>
          <w:rStyle w:val="Heading1Char"/>
        </w:rPr>
        <w:t>real(x)</w:t>
      </w:r>
      <w:r w:rsidR="000016DF">
        <w:rPr>
          <w:rFonts w:ascii="Times New Roman" w:hAnsi="Times New Roman" w:cs="Times New Roman"/>
          <w:sz w:val="24"/>
          <w:szCs w:val="24"/>
        </w:rPr>
        <w:t xml:space="preserve"> and </w:t>
      </w:r>
      <w:r w:rsidR="000016DF" w:rsidRPr="000016DF">
        <w:rPr>
          <w:rStyle w:val="Heading1Char"/>
        </w:rPr>
        <w:t>imag(x)</w:t>
      </w:r>
      <w:r w:rsidR="000016DF">
        <w:rPr>
          <w:rFonts w:ascii="Times New Roman" w:hAnsi="Times New Roman" w:cs="Times New Roman"/>
          <w:sz w:val="24"/>
          <w:szCs w:val="24"/>
        </w:rPr>
        <w:t>.</w:t>
      </w:r>
    </w:p>
    <w:p w14:paraId="1284231A" w14:textId="77777777" w:rsidR="00192B62" w:rsidRPr="00192B62" w:rsidRDefault="00192B62" w:rsidP="00192B62">
      <w:pPr>
        <w:pStyle w:val="Heading3"/>
      </w:pPr>
      <w:bookmarkStart w:id="7" w:name="_Toc482792095"/>
      <w:r w:rsidRPr="00192B62">
        <w:rPr>
          <w:rStyle w:val="Heading3Char"/>
          <w:b/>
          <w:bCs/>
        </w:rPr>
        <w:t>Network Module</w:t>
      </w:r>
      <w:bookmarkEnd w:id="7"/>
    </w:p>
    <w:p w14:paraId="72707500" w14:textId="6A4D487D" w:rsidR="00062D8B" w:rsidRDefault="00192B62" w:rsidP="00062D8B">
      <w:pPr>
        <w:rPr>
          <w:rFonts w:ascii="Times New Roman" w:hAnsi="Times New Roman" w:cs="Times New Roman"/>
          <w:sz w:val="24"/>
          <w:szCs w:val="24"/>
        </w:rPr>
      </w:pPr>
      <w:r>
        <w:rPr>
          <w:rFonts w:ascii="Times New Roman" w:hAnsi="Times New Roman" w:cs="Times New Roman"/>
          <w:sz w:val="24"/>
          <w:szCs w:val="24"/>
        </w:rPr>
        <w:t>T</w:t>
      </w:r>
      <w:r w:rsidR="00062D8B">
        <w:rPr>
          <w:rFonts w:ascii="Times New Roman" w:hAnsi="Times New Roman" w:cs="Times New Roman"/>
          <w:sz w:val="24"/>
          <w:szCs w:val="24"/>
        </w:rPr>
        <w:t>he network m</w:t>
      </w:r>
      <w:r w:rsidR="0057712F">
        <w:rPr>
          <w:rFonts w:ascii="Times New Roman" w:hAnsi="Times New Roman" w:cs="Times New Roman"/>
          <w:sz w:val="24"/>
          <w:szCs w:val="24"/>
        </w:rPr>
        <w:t xml:space="preserve">odule is designed to represent the power grid </w:t>
      </w:r>
      <w:r w:rsidR="00CD0FF0">
        <w:rPr>
          <w:rFonts w:ascii="Times New Roman" w:hAnsi="Times New Roman" w:cs="Times New Roman"/>
          <w:sz w:val="24"/>
          <w:szCs w:val="24"/>
        </w:rPr>
        <w:t xml:space="preserve">and </w:t>
      </w:r>
      <w:r w:rsidR="0057712F">
        <w:rPr>
          <w:rFonts w:ascii="Times New Roman" w:hAnsi="Times New Roman" w:cs="Times New Roman"/>
          <w:sz w:val="24"/>
          <w:szCs w:val="24"/>
        </w:rPr>
        <w:t>has</w:t>
      </w:r>
      <w:r w:rsidR="00062D8B">
        <w:rPr>
          <w:rFonts w:ascii="Times New Roman" w:hAnsi="Times New Roman" w:cs="Times New Roman"/>
          <w:sz w:val="24"/>
          <w:szCs w:val="24"/>
        </w:rPr>
        <w:t xml:space="preserve"> </w:t>
      </w:r>
      <w:r w:rsidR="00315896">
        <w:rPr>
          <w:rFonts w:ascii="Times New Roman" w:hAnsi="Times New Roman" w:cs="Times New Roman"/>
          <w:sz w:val="24"/>
          <w:szCs w:val="24"/>
        </w:rPr>
        <w:t xml:space="preserve">four </w:t>
      </w:r>
      <w:r w:rsidR="00062D8B">
        <w:rPr>
          <w:rFonts w:ascii="Times New Roman" w:hAnsi="Times New Roman" w:cs="Times New Roman"/>
          <w:sz w:val="24"/>
          <w:szCs w:val="24"/>
        </w:rPr>
        <w:t>major functions</w:t>
      </w:r>
    </w:p>
    <w:p w14:paraId="2A8A64E6" w14:textId="73CB0C33"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00062D8B" w:rsidRPr="00110DF7">
        <w:rPr>
          <w:rFonts w:ascii="Times New Roman" w:hAnsi="Times New Roman" w:cs="Times New Roman"/>
          <w:sz w:val="24"/>
          <w:szCs w:val="24"/>
        </w:rPr>
        <w:t>he networ</w:t>
      </w:r>
      <w:r w:rsidR="0057712F">
        <w:rPr>
          <w:rFonts w:ascii="Times New Roman" w:hAnsi="Times New Roman" w:cs="Times New Roman"/>
          <w:sz w:val="24"/>
          <w:szCs w:val="24"/>
        </w:rPr>
        <w:t>k is a container for the grid</w:t>
      </w:r>
      <w:r w:rsidR="00062D8B" w:rsidRPr="00110DF7">
        <w:rPr>
          <w:rFonts w:ascii="Times New Roman" w:hAnsi="Times New Roman" w:cs="Times New Roman"/>
          <w:sz w:val="24"/>
          <w:szCs w:val="24"/>
        </w:rPr>
        <w:t xml:space="preserve"> topology. </w:t>
      </w:r>
      <w:r>
        <w:rPr>
          <w:rFonts w:ascii="Times New Roman" w:hAnsi="Times New Roman" w:cs="Times New Roman"/>
          <w:sz w:val="24"/>
          <w:szCs w:val="24"/>
        </w:rPr>
        <w:t>The con</w:t>
      </w:r>
      <w:r w:rsidR="00FC1201">
        <w:rPr>
          <w:rFonts w:ascii="Times New Roman" w:hAnsi="Times New Roman" w:cs="Times New Roman"/>
          <w:sz w:val="24"/>
          <w:szCs w:val="24"/>
        </w:rPr>
        <w:t>nectivity of the network is</w:t>
      </w:r>
      <w:r>
        <w:rPr>
          <w:rFonts w:ascii="Times New Roman" w:hAnsi="Times New Roman" w:cs="Times New Roman"/>
          <w:sz w:val="24"/>
          <w:szCs w:val="24"/>
        </w:rPr>
        <w:t xml:space="preserve"> maintained by the network object and can be made available through requests to the network. The network also maintains the “g</w:t>
      </w:r>
      <w:r w:rsidR="00C7784D">
        <w:rPr>
          <w:rFonts w:ascii="Times New Roman" w:hAnsi="Times New Roman" w:cs="Times New Roman"/>
          <w:sz w:val="24"/>
          <w:szCs w:val="24"/>
        </w:rPr>
        <w:t>host” status of</w:t>
      </w:r>
      <w:r w:rsidR="00FC1201">
        <w:rPr>
          <w:rFonts w:ascii="Times New Roman" w:hAnsi="Times New Roman" w:cs="Times New Roman"/>
          <w:sz w:val="24"/>
          <w:szCs w:val="24"/>
        </w:rPr>
        <w:t xml:space="preserve"> bu</w:t>
      </w:r>
      <w:r>
        <w:rPr>
          <w:rFonts w:ascii="Times New Roman" w:hAnsi="Times New Roman" w:cs="Times New Roman"/>
          <w:sz w:val="24"/>
          <w:szCs w:val="24"/>
        </w:rPr>
        <w:t>ses and branches an</w:t>
      </w:r>
      <w:r w:rsidR="00FC1201">
        <w:rPr>
          <w:rFonts w:ascii="Times New Roman" w:hAnsi="Times New Roman" w:cs="Times New Roman"/>
          <w:sz w:val="24"/>
          <w:szCs w:val="24"/>
        </w:rPr>
        <w:t>d</w:t>
      </w:r>
      <w:r>
        <w:rPr>
          <w:rFonts w:ascii="Times New Roman" w:hAnsi="Times New Roman" w:cs="Times New Roman"/>
          <w:sz w:val="24"/>
          <w:szCs w:val="24"/>
        </w:rPr>
        <w:t xml:space="preserve"> determines whether a bus or branch is owned by a particular processor or represents a ghost image of a bus or branch owned by a neighboring processor.</w:t>
      </w:r>
    </w:p>
    <w:p w14:paraId="51ADD8E9" w14:textId="6455C75F" w:rsidR="00062D8B" w:rsidRPr="00110DF7" w:rsidRDefault="00C7784D"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network topology can </w:t>
      </w:r>
      <w:r w:rsidR="00FC1201">
        <w:rPr>
          <w:rFonts w:ascii="Times New Roman" w:hAnsi="Times New Roman" w:cs="Times New Roman"/>
          <w:sz w:val="24"/>
          <w:szCs w:val="24"/>
        </w:rPr>
        <w:t xml:space="preserve">be decorated with bus and branch objects that </w:t>
      </w:r>
      <w:r w:rsidR="007B0265">
        <w:rPr>
          <w:rFonts w:ascii="Times New Roman" w:hAnsi="Times New Roman" w:cs="Times New Roman"/>
          <w:sz w:val="24"/>
          <w:szCs w:val="24"/>
        </w:rPr>
        <w:t xml:space="preserve">describe </w:t>
      </w:r>
      <w:r w:rsidR="00FC1201">
        <w:rPr>
          <w:rFonts w:ascii="Times New Roman" w:hAnsi="Times New Roman" w:cs="Times New Roman"/>
          <w:sz w:val="24"/>
          <w:szCs w:val="24"/>
        </w:rPr>
        <w:t>the properties of the particular physical sys</w:t>
      </w:r>
      <w:r w:rsidR="007B0265">
        <w:rPr>
          <w:rFonts w:ascii="Times New Roman" w:hAnsi="Times New Roman" w:cs="Times New Roman"/>
          <w:sz w:val="24"/>
          <w:szCs w:val="24"/>
        </w:rPr>
        <w:t>tem under investigation. B</w:t>
      </w:r>
      <w:r w:rsidR="00FC1201">
        <w:rPr>
          <w:rFonts w:ascii="Times New Roman" w:hAnsi="Times New Roman" w:cs="Times New Roman"/>
          <w:sz w:val="24"/>
          <w:szCs w:val="24"/>
        </w:rPr>
        <w:t>us and branch objects are written by the application deve</w:t>
      </w:r>
      <w:r w:rsidR="0057712F">
        <w:rPr>
          <w:rFonts w:ascii="Times New Roman" w:hAnsi="Times New Roman" w:cs="Times New Roman"/>
          <w:sz w:val="24"/>
          <w:szCs w:val="24"/>
        </w:rPr>
        <w:t xml:space="preserve">loper and </w:t>
      </w:r>
      <w:r w:rsidR="007B0265">
        <w:rPr>
          <w:rFonts w:ascii="Times New Roman" w:hAnsi="Times New Roman" w:cs="Times New Roman"/>
          <w:sz w:val="24"/>
          <w:szCs w:val="24"/>
        </w:rPr>
        <w:t>incorporate the grid model</w:t>
      </w:r>
      <w:r w:rsidR="00FC1201">
        <w:rPr>
          <w:rFonts w:ascii="Times New Roman" w:hAnsi="Times New Roman" w:cs="Times New Roman"/>
          <w:sz w:val="24"/>
          <w:szCs w:val="24"/>
        </w:rPr>
        <w:t xml:space="preserve"> and the analyses that need to be performed on it. Different applications will use different bus and branch implementations.</w:t>
      </w:r>
    </w:p>
    <w:p w14:paraId="402BD613" w14:textId="3CE8960C"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network module is responsible </w:t>
      </w:r>
      <w:r w:rsidR="007B0265">
        <w:rPr>
          <w:rFonts w:ascii="Times New Roman" w:hAnsi="Times New Roman" w:cs="Times New Roman"/>
          <w:sz w:val="24"/>
          <w:szCs w:val="24"/>
        </w:rPr>
        <w:t>supplying</w:t>
      </w:r>
      <w:r>
        <w:rPr>
          <w:rFonts w:ascii="Times New Roman" w:hAnsi="Times New Roman" w:cs="Times New Roman"/>
          <w:sz w:val="24"/>
          <w:szCs w:val="24"/>
        </w:rPr>
        <w:t xml:space="preserve"> update operations that can be used to fill in the value of ghost cell fields with current data from other processors. </w:t>
      </w:r>
      <w:r w:rsidR="00FC1201">
        <w:rPr>
          <w:rFonts w:ascii="Times New Roman" w:hAnsi="Times New Roman" w:cs="Times New Roman"/>
          <w:sz w:val="24"/>
          <w:szCs w:val="24"/>
        </w:rPr>
        <w:t>The update</w:t>
      </w:r>
      <w:r w:rsidR="007B0265">
        <w:rPr>
          <w:rFonts w:ascii="Times New Roman" w:hAnsi="Times New Roman" w:cs="Times New Roman"/>
          <w:sz w:val="24"/>
          <w:szCs w:val="24"/>
        </w:rPr>
        <w:t>s</w:t>
      </w:r>
      <w:r w:rsidR="00FC1201">
        <w:rPr>
          <w:rFonts w:ascii="Times New Roman" w:hAnsi="Times New Roman" w:cs="Times New Roman"/>
          <w:sz w:val="24"/>
          <w:szCs w:val="24"/>
        </w:rPr>
        <w:t xml:space="preserve"> of ghost buses and ghost branches have been split into separate operations to give users flexibility in optimizing performance by minimizing the amount of data that needs to be communicated in the code.</w:t>
      </w:r>
      <w:r w:rsidR="00C7784D">
        <w:rPr>
          <w:rFonts w:ascii="Times New Roman" w:hAnsi="Times New Roman" w:cs="Times New Roman"/>
          <w:sz w:val="24"/>
          <w:szCs w:val="24"/>
        </w:rPr>
        <w:t xml:space="preserve"> Many applications do not require exchanges of branch data.</w:t>
      </w:r>
    </w:p>
    <w:p w14:paraId="12A9A11B" w14:textId="7EF10F29" w:rsidR="00315896" w:rsidRDefault="00315896" w:rsidP="0057521D">
      <w:pPr>
        <w:pStyle w:val="ListParagraph"/>
        <w:numPr>
          <w:ilvl w:val="0"/>
          <w:numId w:val="9"/>
        </w:numPr>
        <w:rPr>
          <w:rFonts w:ascii="Times New Roman" w:hAnsi="Times New Roman" w:cs="Times New Roman"/>
          <w:sz w:val="24"/>
          <w:szCs w:val="24"/>
        </w:rPr>
      </w:pPr>
      <w:r w:rsidRPr="00315896">
        <w:rPr>
          <w:rFonts w:ascii="Times New Roman" w:hAnsi="Times New Roman" w:cs="Times New Roman"/>
          <w:sz w:val="24"/>
          <w:szCs w:val="24"/>
        </w:rPr>
        <w:t>The network contains the partitioner. The partitioner is embedded in t</w:t>
      </w:r>
      <w:r w:rsidR="00C7784D">
        <w:rPr>
          <w:rFonts w:ascii="Times New Roman" w:hAnsi="Times New Roman" w:cs="Times New Roman"/>
          <w:sz w:val="24"/>
          <w:szCs w:val="24"/>
        </w:rPr>
        <w:t>he network module but it is</w:t>
      </w:r>
      <w:r w:rsidRPr="00315896">
        <w:rPr>
          <w:rFonts w:ascii="Times New Roman" w:hAnsi="Times New Roman" w:cs="Times New Roman"/>
          <w:sz w:val="24"/>
          <w:szCs w:val="24"/>
        </w:rPr>
        <w:t xml:space="preserve"> a substantial</w:t>
      </w:r>
      <w:r w:rsidR="00C7784D">
        <w:rPr>
          <w:rFonts w:ascii="Times New Roman" w:hAnsi="Times New Roman" w:cs="Times New Roman"/>
          <w:sz w:val="24"/>
          <w:szCs w:val="24"/>
        </w:rPr>
        <w:t xml:space="preserve"> computational</w:t>
      </w:r>
      <w:r w:rsidRPr="00315896">
        <w:rPr>
          <w:rFonts w:ascii="Times New Roman" w:hAnsi="Times New Roman" w:cs="Times New Roman"/>
          <w:sz w:val="24"/>
          <w:szCs w:val="24"/>
        </w:rPr>
        <w:t xml:space="preserve"> technology in its own right. </w:t>
      </w:r>
      <w:r w:rsidR="0057521D" w:rsidRPr="00315896">
        <w:rPr>
          <w:rFonts w:ascii="Times New Roman" w:hAnsi="Times New Roman" w:cs="Times New Roman"/>
          <w:sz w:val="24"/>
          <w:szCs w:val="24"/>
        </w:rPr>
        <w:t>Partitioning is a key part of parallel application development. It represents the act of dividing up the problem so that each processor is left with approximately eq</w:t>
      </w:r>
      <w:r w:rsidR="00C7784D">
        <w:rPr>
          <w:rFonts w:ascii="Times New Roman" w:hAnsi="Times New Roman" w:cs="Times New Roman"/>
          <w:sz w:val="24"/>
          <w:szCs w:val="24"/>
        </w:rPr>
        <w:t xml:space="preserve">ual amounts of work. At the same time, </w:t>
      </w:r>
      <w:r w:rsidR="00C7784D">
        <w:rPr>
          <w:rFonts w:ascii="Times New Roman" w:hAnsi="Times New Roman" w:cs="Times New Roman"/>
          <w:sz w:val="24"/>
          <w:szCs w:val="24"/>
        </w:rPr>
        <w:lastRenderedPageBreak/>
        <w:t xml:space="preserve">the partition is chosen so that </w:t>
      </w:r>
      <w:r w:rsidR="0057521D" w:rsidRPr="00315896">
        <w:rPr>
          <w:rFonts w:ascii="Times New Roman" w:hAnsi="Times New Roman" w:cs="Times New Roman"/>
          <w:sz w:val="24"/>
          <w:szCs w:val="24"/>
        </w:rPr>
        <w:t xml:space="preserve">communication between processors (a major source of computational inefficiency in HPC programs) is minimized. </w:t>
      </w:r>
    </w:p>
    <w:p w14:paraId="6BF131E4" w14:textId="3DEAB36D" w:rsidR="00AC6AD6" w:rsidRDefault="00AC6AD6" w:rsidP="00315896">
      <w:pPr>
        <w:rPr>
          <w:rFonts w:ascii="Times New Roman" w:hAnsi="Times New Roman" w:cs="Times New Roman"/>
          <w:sz w:val="24"/>
          <w:szCs w:val="24"/>
        </w:rPr>
      </w:pPr>
      <w:r>
        <w:rPr>
          <w:rFonts w:ascii="Times New Roman" w:hAnsi="Times New Roman" w:cs="Times New Roman"/>
          <w:sz w:val="24"/>
          <w:szCs w:val="24"/>
        </w:rPr>
        <w:t>A network is illustrated schematically in</w:t>
      </w:r>
      <w:r w:rsidR="00AA5485">
        <w:rPr>
          <w:rFonts w:ascii="Times New Roman" w:hAnsi="Times New Roman" w:cs="Times New Roman"/>
          <w:sz w:val="24"/>
          <w:szCs w:val="24"/>
        </w:rPr>
        <w:t xml:space="preserve"> Figure 3</w:t>
      </w:r>
      <w:r>
        <w:rPr>
          <w:rFonts w:ascii="Times New Roman" w:hAnsi="Times New Roman" w:cs="Times New Roman"/>
          <w:sz w:val="24"/>
          <w:szCs w:val="24"/>
        </w:rPr>
        <w:t>.</w:t>
      </w:r>
      <w:r w:rsidR="00D40158">
        <w:rPr>
          <w:rFonts w:ascii="Times New Roman" w:hAnsi="Times New Roman" w:cs="Times New Roman"/>
          <w:sz w:val="24"/>
          <w:szCs w:val="24"/>
        </w:rPr>
        <w:t xml:space="preserve"> Each bus and branch has an associated bus or branch object. The buses and branches are derived from base classes that specify certain functions that must be implemented by the application developer so that the network c</w:t>
      </w:r>
      <w:r w:rsidR="005E21FF">
        <w:rPr>
          <w:rFonts w:ascii="Times New Roman" w:hAnsi="Times New Roman" w:cs="Times New Roman"/>
          <w:sz w:val="24"/>
          <w:szCs w:val="24"/>
        </w:rPr>
        <w:t>an interact with other GridPACK</w:t>
      </w:r>
      <w:r w:rsidR="00D40158">
        <w:rPr>
          <w:rFonts w:ascii="Times New Roman" w:hAnsi="Times New Roman" w:cs="Times New Roman"/>
          <w:sz w:val="24"/>
          <w:szCs w:val="24"/>
        </w:rPr>
        <w:t xml:space="preserve"> modules. In addition, the application can have functionality</w:t>
      </w:r>
      <w:r w:rsidR="00C7784D">
        <w:rPr>
          <w:rFonts w:ascii="Times New Roman" w:hAnsi="Times New Roman" w:cs="Times New Roman"/>
          <w:sz w:val="24"/>
          <w:szCs w:val="24"/>
        </w:rPr>
        <w:t xml:space="preserve"> outside the base class that is</w:t>
      </w:r>
      <w:r w:rsidR="00D40158">
        <w:rPr>
          <w:rFonts w:ascii="Times New Roman" w:hAnsi="Times New Roman" w:cs="Times New Roman"/>
          <w:sz w:val="24"/>
          <w:szCs w:val="24"/>
        </w:rPr>
        <w:t xml:space="preserve"> unique to the particular application.</w:t>
      </w:r>
    </w:p>
    <w:p w14:paraId="3AD4D3AD" w14:textId="74F0BE1A" w:rsidR="00D40158" w:rsidRDefault="00D40158" w:rsidP="003158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9FCC566" wp14:editId="000257D9">
            <wp:extent cx="504825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jpg"/>
                    <pic:cNvPicPr/>
                  </pic:nvPicPr>
                  <pic:blipFill rotWithShape="1">
                    <a:blip r:embed="rId12">
                      <a:extLst>
                        <a:ext uri="{28A0092B-C50C-407E-A947-70E740481C1C}">
                          <a14:useLocalDpi xmlns:a14="http://schemas.microsoft.com/office/drawing/2010/main" val="0"/>
                        </a:ext>
                      </a:extLst>
                    </a:blip>
                    <a:srcRect l="8013" t="10685" r="7051" b="9828"/>
                    <a:stretch/>
                  </pic:blipFill>
                  <pic:spPr bwMode="auto">
                    <a:xfrm>
                      <a:off x="0" y="0"/>
                      <a:ext cx="5048250" cy="3543300"/>
                    </a:xfrm>
                    <a:prstGeom prst="rect">
                      <a:avLst/>
                    </a:prstGeom>
                    <a:ln>
                      <a:noFill/>
                    </a:ln>
                    <a:extLst>
                      <a:ext uri="{53640926-AAD7-44D8-BBD7-CCE9431645EC}">
                        <a14:shadowObscured xmlns:a14="http://schemas.microsoft.com/office/drawing/2010/main"/>
                      </a:ext>
                    </a:extLst>
                  </pic:spPr>
                </pic:pic>
              </a:graphicData>
            </a:graphic>
          </wp:inline>
        </w:drawing>
      </w:r>
    </w:p>
    <w:p w14:paraId="52B9D3F9" w14:textId="39BD7CC2" w:rsidR="00D40158" w:rsidRDefault="00AA5485" w:rsidP="00315896">
      <w:pPr>
        <w:rPr>
          <w:rFonts w:ascii="Times New Roman" w:hAnsi="Times New Roman" w:cs="Times New Roman"/>
          <w:sz w:val="24"/>
          <w:szCs w:val="24"/>
        </w:rPr>
      </w:pPr>
      <w:r>
        <w:rPr>
          <w:rFonts w:ascii="Times New Roman" w:hAnsi="Times New Roman" w:cs="Times New Roman"/>
          <w:b/>
          <w:sz w:val="24"/>
          <w:szCs w:val="24"/>
        </w:rPr>
        <w:t>Figure 3</w:t>
      </w:r>
      <w:r w:rsidR="00D40158">
        <w:rPr>
          <w:rFonts w:ascii="Times New Roman" w:hAnsi="Times New Roman" w:cs="Times New Roman"/>
          <w:sz w:val="24"/>
          <w:szCs w:val="24"/>
        </w:rPr>
        <w:t>. Schemat</w:t>
      </w:r>
      <w:r w:rsidR="005E21FF">
        <w:rPr>
          <w:rFonts w:ascii="Times New Roman" w:hAnsi="Times New Roman" w:cs="Times New Roman"/>
          <w:sz w:val="24"/>
          <w:szCs w:val="24"/>
        </w:rPr>
        <w:t>ic representation of a GridPACK</w:t>
      </w:r>
      <w:r w:rsidR="00D40158">
        <w:rPr>
          <w:rFonts w:ascii="Times New Roman" w:hAnsi="Times New Roman" w:cs="Times New Roman"/>
          <w:sz w:val="24"/>
          <w:szCs w:val="24"/>
        </w:rPr>
        <w:t xml:space="preserve"> network. The squares are branch objects and the circles are bus objects. Framework-specified interfaces are green and user supplied functionality is blue.</w:t>
      </w:r>
    </w:p>
    <w:p w14:paraId="43BA12A0" w14:textId="46D84A58" w:rsidR="00D6303C" w:rsidRDefault="00D6303C" w:rsidP="00315896">
      <w:pPr>
        <w:rPr>
          <w:rFonts w:ascii="Times New Roman" w:hAnsi="Times New Roman" w:cs="Times New Roman"/>
          <w:sz w:val="24"/>
          <w:szCs w:val="24"/>
        </w:rPr>
      </w:pPr>
      <w:r w:rsidRPr="00315896">
        <w:rPr>
          <w:rFonts w:ascii="Times New Roman" w:hAnsi="Times New Roman" w:cs="Times New Roman"/>
          <w:sz w:val="24"/>
          <w:szCs w:val="24"/>
        </w:rPr>
        <w:t>A majo</w:t>
      </w:r>
      <w:r w:rsidR="00315896">
        <w:rPr>
          <w:rFonts w:ascii="Times New Roman" w:hAnsi="Times New Roman" w:cs="Times New Roman"/>
          <w:sz w:val="24"/>
          <w:szCs w:val="24"/>
        </w:rPr>
        <w:t>r use of the partitioner is</w:t>
      </w:r>
      <w:r w:rsidRPr="00315896">
        <w:rPr>
          <w:rFonts w:ascii="Times New Roman" w:hAnsi="Times New Roman" w:cs="Times New Roman"/>
          <w:sz w:val="24"/>
          <w:szCs w:val="24"/>
        </w:rPr>
        <w:t xml:space="preserve"> to rearrange the network in a form that is useful for computation immediately after it is read in from an external file. Typically, the information in the external file is not organized in </w:t>
      </w:r>
      <w:r w:rsidR="00800320">
        <w:rPr>
          <w:rFonts w:ascii="Times New Roman" w:hAnsi="Times New Roman" w:cs="Times New Roman"/>
          <w:sz w:val="24"/>
          <w:szCs w:val="24"/>
        </w:rPr>
        <w:t>a way that is necessarily optimal</w:t>
      </w:r>
      <w:r w:rsidRPr="00315896">
        <w:rPr>
          <w:rFonts w:ascii="Times New Roman" w:hAnsi="Times New Roman" w:cs="Times New Roman"/>
          <w:sz w:val="24"/>
          <w:szCs w:val="24"/>
        </w:rPr>
        <w:t xml:space="preserve">, so </w:t>
      </w:r>
      <w:r w:rsidR="00A018B0" w:rsidRPr="00315896">
        <w:rPr>
          <w:rFonts w:ascii="Times New Roman" w:hAnsi="Times New Roman" w:cs="Times New Roman"/>
          <w:sz w:val="24"/>
          <w:szCs w:val="24"/>
        </w:rPr>
        <w:t>the par</w:t>
      </w:r>
      <w:r w:rsidR="0057712F">
        <w:rPr>
          <w:rFonts w:ascii="Times New Roman" w:hAnsi="Times New Roman" w:cs="Times New Roman"/>
          <w:sz w:val="24"/>
          <w:szCs w:val="24"/>
        </w:rPr>
        <w:t>titioner must redistribute</w:t>
      </w:r>
      <w:r w:rsidR="00315896">
        <w:rPr>
          <w:rFonts w:ascii="Times New Roman" w:hAnsi="Times New Roman" w:cs="Times New Roman"/>
          <w:sz w:val="24"/>
          <w:szCs w:val="24"/>
        </w:rPr>
        <w:t xml:space="preserve"> data such</w:t>
      </w:r>
      <w:r w:rsidR="00A018B0" w:rsidRPr="00315896">
        <w:rPr>
          <w:rFonts w:ascii="Times New Roman" w:hAnsi="Times New Roman" w:cs="Times New Roman"/>
          <w:sz w:val="24"/>
          <w:szCs w:val="24"/>
        </w:rPr>
        <w:t xml:space="preserve"> that large connected blocks are all on the same processor. The partitioner is also resp</w:t>
      </w:r>
      <w:r w:rsidR="00BB0DA7" w:rsidRPr="00315896">
        <w:rPr>
          <w:rFonts w:ascii="Times New Roman" w:hAnsi="Times New Roman" w:cs="Times New Roman"/>
          <w:sz w:val="24"/>
          <w:szCs w:val="24"/>
        </w:rPr>
        <w:t>onsible for adding the ghost bu</w:t>
      </w:r>
      <w:r w:rsidR="00315896">
        <w:rPr>
          <w:rFonts w:ascii="Times New Roman" w:hAnsi="Times New Roman" w:cs="Times New Roman"/>
          <w:sz w:val="24"/>
          <w:szCs w:val="24"/>
        </w:rPr>
        <w:t>ses and branches to the system.</w:t>
      </w:r>
    </w:p>
    <w:p w14:paraId="50990022" w14:textId="0F96EF91" w:rsidR="00315896" w:rsidRDefault="00315896" w:rsidP="00315896">
      <w:pPr>
        <w:rPr>
          <w:rFonts w:ascii="Times New Roman" w:hAnsi="Times New Roman" w:cs="Times New Roman"/>
          <w:sz w:val="24"/>
          <w:szCs w:val="24"/>
        </w:rPr>
      </w:pPr>
      <w:r>
        <w:rPr>
          <w:rFonts w:ascii="Times New Roman" w:hAnsi="Times New Roman" w:cs="Times New Roman"/>
          <w:sz w:val="24"/>
          <w:szCs w:val="24"/>
        </w:rPr>
        <w:t xml:space="preserve">Ghost buses and branches in a parallel program represent images of buses and branches that are owned by other processes. In order to carry out operations on buses and branches it is frequently necessary to </w:t>
      </w:r>
      <w:r w:rsidR="00F73DDB">
        <w:rPr>
          <w:rFonts w:ascii="Times New Roman" w:hAnsi="Times New Roman" w:cs="Times New Roman"/>
          <w:sz w:val="24"/>
          <w:szCs w:val="24"/>
        </w:rPr>
        <w:t>gain access to data associated with attached buses and branches.</w:t>
      </w:r>
      <w:r w:rsidR="00144758">
        <w:rPr>
          <w:rFonts w:ascii="Times New Roman" w:hAnsi="Times New Roman" w:cs="Times New Roman"/>
          <w:sz w:val="24"/>
          <w:szCs w:val="24"/>
        </w:rPr>
        <w:t xml:space="preserve"> The most efficient way to do this is to create copies of the buses and branches from other proces</w:t>
      </w:r>
      <w:r w:rsidR="00C7784D">
        <w:rPr>
          <w:rFonts w:ascii="Times New Roman" w:hAnsi="Times New Roman" w:cs="Times New Roman"/>
          <w:sz w:val="24"/>
          <w:szCs w:val="24"/>
        </w:rPr>
        <w:t>sors on each process that are connected to</w:t>
      </w:r>
      <w:r w:rsidR="00144758">
        <w:rPr>
          <w:rFonts w:ascii="Times New Roman" w:hAnsi="Times New Roman" w:cs="Times New Roman"/>
          <w:sz w:val="24"/>
          <w:szCs w:val="24"/>
        </w:rPr>
        <w:t xml:space="preserve"> loc</w:t>
      </w:r>
      <w:r w:rsidR="00C7784D">
        <w:rPr>
          <w:rFonts w:ascii="Times New Roman" w:hAnsi="Times New Roman" w:cs="Times New Roman"/>
          <w:sz w:val="24"/>
          <w:szCs w:val="24"/>
        </w:rPr>
        <w:t xml:space="preserve">ally owned objects so that all local network components have a </w:t>
      </w:r>
      <w:r w:rsidR="00C7784D">
        <w:rPr>
          <w:rFonts w:ascii="Times New Roman" w:hAnsi="Times New Roman" w:cs="Times New Roman"/>
          <w:sz w:val="24"/>
          <w:szCs w:val="24"/>
        </w:rPr>
        <w:lastRenderedPageBreak/>
        <w:t>complete set of attached neighbors</w:t>
      </w:r>
      <w:r w:rsidR="00144758">
        <w:rPr>
          <w:rFonts w:ascii="Times New Roman" w:hAnsi="Times New Roman" w:cs="Times New Roman"/>
          <w:sz w:val="24"/>
          <w:szCs w:val="24"/>
        </w:rPr>
        <w:t>. The ghost objects are then updated collectively with current information from their home processors at points in the computation. Updating all ghosts at once is almost always more efficient than access</w:t>
      </w:r>
      <w:r w:rsidR="00800320">
        <w:rPr>
          <w:rFonts w:ascii="Times New Roman" w:hAnsi="Times New Roman" w:cs="Times New Roman"/>
          <w:sz w:val="24"/>
          <w:szCs w:val="24"/>
        </w:rPr>
        <w:t>ing</w:t>
      </w:r>
      <w:r w:rsidR="00144758">
        <w:rPr>
          <w:rFonts w:ascii="Times New Roman" w:hAnsi="Times New Roman" w:cs="Times New Roman"/>
          <w:sz w:val="24"/>
          <w:szCs w:val="24"/>
        </w:rPr>
        <w:t xml:space="preserve"> data from one</w:t>
      </w:r>
      <w:r w:rsidR="0057712F">
        <w:rPr>
          <w:rFonts w:ascii="Times New Roman" w:hAnsi="Times New Roman" w:cs="Times New Roman"/>
          <w:sz w:val="24"/>
          <w:szCs w:val="24"/>
        </w:rPr>
        <w:t xml:space="preserve"> remote</w:t>
      </w:r>
      <w:r w:rsidR="00144758">
        <w:rPr>
          <w:rFonts w:ascii="Times New Roman" w:hAnsi="Times New Roman" w:cs="Times New Roman"/>
          <w:sz w:val="24"/>
          <w:szCs w:val="24"/>
        </w:rPr>
        <w:t xml:space="preserve"> bus or branch at a time.</w:t>
      </w:r>
    </w:p>
    <w:p w14:paraId="7B6372DF" w14:textId="282B4F69" w:rsidR="002F015A" w:rsidRDefault="002F015A" w:rsidP="00315896">
      <w:pPr>
        <w:rPr>
          <w:rFonts w:ascii="Times New Roman" w:hAnsi="Times New Roman" w:cs="Times New Roman"/>
          <w:sz w:val="24"/>
          <w:szCs w:val="24"/>
        </w:rPr>
      </w:pPr>
      <w:r>
        <w:rPr>
          <w:rFonts w:ascii="Times New Roman" w:hAnsi="Times New Roman" w:cs="Times New Roman"/>
          <w:sz w:val="24"/>
          <w:szCs w:val="24"/>
        </w:rPr>
        <w:t xml:space="preserve">The use of the partitioner to distribute the network between different processors and create ghost nodes and branches is illustrated in Figure </w:t>
      </w:r>
      <w:r w:rsidR="00AA5485">
        <w:rPr>
          <w:rFonts w:ascii="Times New Roman" w:hAnsi="Times New Roman" w:cs="Times New Roman"/>
          <w:sz w:val="24"/>
          <w:szCs w:val="24"/>
        </w:rPr>
        <w:t>4</w:t>
      </w:r>
      <w:r>
        <w:rPr>
          <w:rFonts w:ascii="Times New Roman" w:hAnsi="Times New Roman" w:cs="Times New Roman"/>
          <w:sz w:val="24"/>
          <w:szCs w:val="24"/>
        </w:rPr>
        <w:t xml:space="preserve">. Figure </w:t>
      </w:r>
      <w:r w:rsidR="00AA5485">
        <w:rPr>
          <w:rFonts w:ascii="Times New Roman" w:hAnsi="Times New Roman" w:cs="Times New Roman"/>
          <w:sz w:val="24"/>
          <w:szCs w:val="24"/>
        </w:rPr>
        <w:t>4</w:t>
      </w:r>
      <w:r>
        <w:rPr>
          <w:rFonts w:ascii="Times New Roman" w:hAnsi="Times New Roman" w:cs="Times New Roman"/>
          <w:sz w:val="24"/>
          <w:szCs w:val="24"/>
        </w:rPr>
        <w:t xml:space="preserve">(a) shows a simple network and Figures </w:t>
      </w:r>
      <w:r w:rsidR="00AA5485">
        <w:rPr>
          <w:rFonts w:ascii="Times New Roman" w:hAnsi="Times New Roman" w:cs="Times New Roman"/>
          <w:sz w:val="24"/>
          <w:szCs w:val="24"/>
        </w:rPr>
        <w:t>4</w:t>
      </w:r>
      <w:r>
        <w:rPr>
          <w:rFonts w:ascii="Times New Roman" w:hAnsi="Times New Roman" w:cs="Times New Roman"/>
          <w:sz w:val="24"/>
          <w:szCs w:val="24"/>
        </w:rPr>
        <w:t xml:space="preserve">(b) and </w:t>
      </w:r>
      <w:r w:rsidR="00AA5485">
        <w:rPr>
          <w:rFonts w:ascii="Times New Roman" w:hAnsi="Times New Roman" w:cs="Times New Roman"/>
          <w:sz w:val="24"/>
          <w:szCs w:val="24"/>
        </w:rPr>
        <w:t>4</w:t>
      </w:r>
      <w:r>
        <w:rPr>
          <w:rFonts w:ascii="Times New Roman" w:hAnsi="Times New Roman" w:cs="Times New Roman"/>
          <w:sz w:val="24"/>
          <w:szCs w:val="24"/>
        </w:rPr>
        <w:t>(c) show the result of distributing the network between two processors.</w:t>
      </w:r>
    </w:p>
    <w:p w14:paraId="36B6D747" w14:textId="7030C522"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079207" wp14:editId="4C0ADE8E">
            <wp:extent cx="5943600" cy="3248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jpg"/>
                    <pic:cNvPicPr/>
                  </pic:nvPicPr>
                  <pic:blipFill rotWithShape="1">
                    <a:blip r:embed="rId13">
                      <a:extLst>
                        <a:ext uri="{28A0092B-C50C-407E-A947-70E740481C1C}">
                          <a14:useLocalDpi xmlns:a14="http://schemas.microsoft.com/office/drawing/2010/main" val="0"/>
                        </a:ext>
                      </a:extLst>
                    </a:blip>
                    <a:srcRect t="17949" b="9188"/>
                    <a:stretch/>
                  </pic:blipFill>
                  <pic:spPr bwMode="auto">
                    <a:xfrm>
                      <a:off x="0" y="0"/>
                      <a:ext cx="5943600" cy="3248025"/>
                    </a:xfrm>
                    <a:prstGeom prst="rect">
                      <a:avLst/>
                    </a:prstGeom>
                    <a:ln>
                      <a:noFill/>
                    </a:ln>
                    <a:extLst>
                      <a:ext uri="{53640926-AAD7-44D8-BBD7-CCE9431645EC}">
                        <a14:shadowObscured xmlns:a14="http://schemas.microsoft.com/office/drawing/2010/main"/>
                      </a:ext>
                    </a:extLst>
                  </pic:spPr>
                </pic:pic>
              </a:graphicData>
            </a:graphic>
          </wp:inline>
        </w:drawing>
      </w:r>
    </w:p>
    <w:p w14:paraId="5808DE80" w14:textId="07FF00C9"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DC72E" wp14:editId="5F4217E3">
            <wp:extent cx="5943600" cy="3238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b.jpg"/>
                    <pic:cNvPicPr/>
                  </pic:nvPicPr>
                  <pic:blipFill rotWithShape="1">
                    <a:blip r:embed="rId14">
                      <a:extLst>
                        <a:ext uri="{28A0092B-C50C-407E-A947-70E740481C1C}">
                          <a14:useLocalDpi xmlns:a14="http://schemas.microsoft.com/office/drawing/2010/main" val="0"/>
                        </a:ext>
                      </a:extLst>
                    </a:blip>
                    <a:srcRect t="19017" b="8333"/>
                    <a:stretch/>
                  </pic:blipFill>
                  <pic:spPr bwMode="auto">
                    <a:xfrm>
                      <a:off x="0" y="0"/>
                      <a:ext cx="5943600" cy="3238500"/>
                    </a:xfrm>
                    <a:prstGeom prst="rect">
                      <a:avLst/>
                    </a:prstGeom>
                    <a:ln>
                      <a:noFill/>
                    </a:ln>
                    <a:extLst>
                      <a:ext uri="{53640926-AAD7-44D8-BBD7-CCE9431645EC}">
                        <a14:shadowObscured xmlns:a14="http://schemas.microsoft.com/office/drawing/2010/main"/>
                      </a:ext>
                    </a:extLst>
                  </pic:spPr>
                </pic:pic>
              </a:graphicData>
            </a:graphic>
          </wp:inline>
        </w:drawing>
      </w:r>
    </w:p>
    <w:p w14:paraId="059B5601" w14:textId="2306FD02" w:rsidR="004E428E" w:rsidRDefault="004E428E" w:rsidP="0031589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24FF74" wp14:editId="6BB0B2ED">
            <wp:extent cx="59436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c.jpg"/>
                    <pic:cNvPicPr/>
                  </pic:nvPicPr>
                  <pic:blipFill rotWithShape="1">
                    <a:blip r:embed="rId15">
                      <a:extLst>
                        <a:ext uri="{28A0092B-C50C-407E-A947-70E740481C1C}">
                          <a14:useLocalDpi xmlns:a14="http://schemas.microsoft.com/office/drawing/2010/main" val="0"/>
                        </a:ext>
                      </a:extLst>
                    </a:blip>
                    <a:srcRect t="19444" b="14102"/>
                    <a:stretch/>
                  </pic:blipFill>
                  <pic:spPr bwMode="auto">
                    <a:xfrm>
                      <a:off x="0" y="0"/>
                      <a:ext cx="5943600" cy="2962275"/>
                    </a:xfrm>
                    <a:prstGeom prst="rect">
                      <a:avLst/>
                    </a:prstGeom>
                    <a:ln>
                      <a:noFill/>
                    </a:ln>
                    <a:extLst>
                      <a:ext uri="{53640926-AAD7-44D8-BBD7-CCE9431645EC}">
                        <a14:shadowObscured xmlns:a14="http://schemas.microsoft.com/office/drawing/2010/main"/>
                      </a:ext>
                    </a:extLst>
                  </pic:spPr>
                </pic:pic>
              </a:graphicData>
            </a:graphic>
          </wp:inline>
        </w:drawing>
      </w:r>
    </w:p>
    <w:p w14:paraId="6ED4FF2E" w14:textId="2504345F" w:rsidR="004E428E" w:rsidRDefault="004E428E" w:rsidP="00315896">
      <w:pPr>
        <w:rPr>
          <w:rFonts w:ascii="Times New Roman" w:hAnsi="Times New Roman" w:cs="Times New Roman"/>
          <w:sz w:val="24"/>
          <w:szCs w:val="24"/>
        </w:rPr>
      </w:pPr>
      <w:r w:rsidRPr="004E428E">
        <w:rPr>
          <w:rFonts w:ascii="Times New Roman" w:hAnsi="Times New Roman" w:cs="Times New Roman"/>
          <w:b/>
          <w:sz w:val="24"/>
          <w:szCs w:val="24"/>
        </w:rPr>
        <w:t xml:space="preserve">Figure </w:t>
      </w:r>
      <w:r w:rsidR="00AA5485">
        <w:rPr>
          <w:rFonts w:ascii="Times New Roman" w:hAnsi="Times New Roman" w:cs="Times New Roman"/>
          <w:b/>
          <w:sz w:val="24"/>
          <w:szCs w:val="24"/>
        </w:rPr>
        <w:t>4</w:t>
      </w:r>
      <w:r w:rsidRPr="004E428E">
        <w:rPr>
          <w:rFonts w:ascii="Times New Roman" w:hAnsi="Times New Roman" w:cs="Times New Roman"/>
          <w:b/>
          <w:sz w:val="24"/>
          <w:szCs w:val="24"/>
        </w:rPr>
        <w:t>.</w:t>
      </w:r>
      <w:r>
        <w:rPr>
          <w:rFonts w:ascii="Times New Roman" w:hAnsi="Times New Roman" w:cs="Times New Roman"/>
          <w:sz w:val="24"/>
          <w:szCs w:val="24"/>
        </w:rPr>
        <w:t xml:space="preserve"> (a) a simple network (b) partition of network on processor 0 (b) partition of network on processor 1. Open circles indicate ghost buses and dotted lines indicate ghost branches.</w:t>
      </w:r>
    </w:p>
    <w:p w14:paraId="46840A5F" w14:textId="3325B75E" w:rsidR="00C620F4"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Networks can be created using the templated base class </w:t>
      </w:r>
      <w:r w:rsidRPr="00740D42">
        <w:rPr>
          <w:rStyle w:val="Heading1Char"/>
        </w:rPr>
        <w:t>BaseNetwork&lt;class Bus, class Branch&gt;</w:t>
      </w:r>
      <w:r>
        <w:rPr>
          <w:rFonts w:ascii="Times New Roman" w:hAnsi="Times New Roman" w:cs="Times New Roman"/>
          <w:sz w:val="24"/>
          <w:szCs w:val="24"/>
        </w:rPr>
        <w:t xml:space="preserve">, where </w:t>
      </w:r>
      <w:r w:rsidRPr="0057712F">
        <w:rPr>
          <w:rStyle w:val="Heading1Char"/>
        </w:rPr>
        <w:t>Bus</w:t>
      </w:r>
      <w:r>
        <w:rPr>
          <w:rFonts w:ascii="Times New Roman" w:hAnsi="Times New Roman" w:cs="Times New Roman"/>
          <w:sz w:val="24"/>
          <w:szCs w:val="24"/>
        </w:rPr>
        <w:t xml:space="preserve"> and </w:t>
      </w:r>
      <w:r w:rsidRPr="0057712F">
        <w:rPr>
          <w:rStyle w:val="Heading1Char"/>
        </w:rPr>
        <w:t>Branch</w:t>
      </w:r>
      <w:r w:rsidR="00C7784D">
        <w:rPr>
          <w:rFonts w:ascii="Times New Roman" w:hAnsi="Times New Roman" w:cs="Times New Roman"/>
          <w:sz w:val="24"/>
          <w:szCs w:val="24"/>
        </w:rPr>
        <w:t xml:space="preserve"> are application-</w:t>
      </w:r>
      <w:r>
        <w:rPr>
          <w:rFonts w:ascii="Times New Roman" w:hAnsi="Times New Roman" w:cs="Times New Roman"/>
          <w:sz w:val="24"/>
          <w:szCs w:val="24"/>
        </w:rPr>
        <w:t xml:space="preserve">specific classes describing the properties of buses and branches in the network. The </w:t>
      </w:r>
      <w:r w:rsidRPr="00740D42">
        <w:rPr>
          <w:rStyle w:val="Heading1Char"/>
        </w:rPr>
        <w:t>BaseNetwork</w:t>
      </w:r>
      <w:r>
        <w:rPr>
          <w:rFonts w:ascii="Times New Roman" w:hAnsi="Times New Roman" w:cs="Times New Roman"/>
          <w:sz w:val="24"/>
          <w:szCs w:val="24"/>
        </w:rPr>
        <w:t xml:space="preserve"> class is defined within the </w:t>
      </w:r>
      <w:r w:rsidRPr="00740D42">
        <w:rPr>
          <w:rStyle w:val="Heading1Char"/>
        </w:rPr>
        <w:t>gridpack::network</w:t>
      </w:r>
      <w:r w:rsidR="00E43020">
        <w:rPr>
          <w:rFonts w:ascii="Times New Roman" w:hAnsi="Times New Roman" w:cs="Times New Roman"/>
          <w:sz w:val="24"/>
          <w:szCs w:val="24"/>
        </w:rPr>
        <w:t xml:space="preserve"> namespace</w:t>
      </w:r>
      <w:r w:rsidR="00800320">
        <w:rPr>
          <w:rFonts w:ascii="Times New Roman" w:hAnsi="Times New Roman" w:cs="Times New Roman"/>
          <w:sz w:val="24"/>
          <w:szCs w:val="24"/>
        </w:rPr>
        <w:t>.</w:t>
      </w:r>
      <w:r w:rsidR="00E43020">
        <w:rPr>
          <w:rFonts w:ascii="Times New Roman" w:hAnsi="Times New Roman" w:cs="Times New Roman"/>
          <w:sz w:val="24"/>
          <w:szCs w:val="24"/>
        </w:rPr>
        <w:t xml:space="preserve"> </w:t>
      </w:r>
      <w:r w:rsidR="00C620F4">
        <w:rPr>
          <w:rFonts w:ascii="Times New Roman" w:hAnsi="Times New Roman" w:cs="Times New Roman"/>
          <w:sz w:val="24"/>
          <w:szCs w:val="24"/>
        </w:rPr>
        <w:t xml:space="preserve">In addition to the </w:t>
      </w:r>
      <w:r w:rsidR="00C620F4" w:rsidRPr="00800320">
        <w:rPr>
          <w:rStyle w:val="Heading1Char"/>
        </w:rPr>
        <w:t>Bus</w:t>
      </w:r>
      <w:r w:rsidR="00C620F4">
        <w:rPr>
          <w:rFonts w:ascii="Times New Roman" w:hAnsi="Times New Roman" w:cs="Times New Roman"/>
          <w:sz w:val="24"/>
          <w:szCs w:val="24"/>
        </w:rPr>
        <w:t xml:space="preserve"> and </w:t>
      </w:r>
      <w:r w:rsidR="00C620F4" w:rsidRPr="00800320">
        <w:rPr>
          <w:rStyle w:val="Heading1Char"/>
        </w:rPr>
        <w:t>Branch</w:t>
      </w:r>
      <w:r w:rsidR="00C620F4">
        <w:rPr>
          <w:rFonts w:ascii="Times New Roman" w:hAnsi="Times New Roman" w:cs="Times New Roman"/>
          <w:sz w:val="24"/>
          <w:szCs w:val="24"/>
        </w:rPr>
        <w:t xml:space="preserve"> classes, each bus and branch has an associated </w:t>
      </w:r>
      <w:r w:rsidR="00C620F4" w:rsidRPr="00740D42">
        <w:rPr>
          <w:rStyle w:val="Heading1Char"/>
        </w:rPr>
        <w:t>DataCollection</w:t>
      </w:r>
      <w:r w:rsidR="00C620F4">
        <w:rPr>
          <w:rFonts w:ascii="Times New Roman" w:hAnsi="Times New Roman" w:cs="Times New Roman"/>
          <w:sz w:val="24"/>
          <w:szCs w:val="24"/>
        </w:rPr>
        <w:t xml:space="preserve"> object, which is described in more detail in the network components section. The </w:t>
      </w:r>
      <w:r w:rsidR="00C620F4" w:rsidRPr="00740D42">
        <w:rPr>
          <w:rStyle w:val="Heading1Char"/>
        </w:rPr>
        <w:t>DataCollection</w:t>
      </w:r>
      <w:r w:rsidR="00C620F4">
        <w:rPr>
          <w:rFonts w:ascii="Times New Roman" w:hAnsi="Times New Roman" w:cs="Times New Roman"/>
          <w:sz w:val="24"/>
          <w:szCs w:val="24"/>
        </w:rPr>
        <w:t xml:space="preserve"> object is a collection of key-value pairs that acts as an intermediary between data that is read in from external configuration files and the bus and branch classes that define the network.</w:t>
      </w:r>
    </w:p>
    <w:p w14:paraId="60571439" w14:textId="6E9D24E4" w:rsidR="003E249F"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BaseNetwork</w:t>
      </w:r>
      <w:r>
        <w:rPr>
          <w:rFonts w:ascii="Times New Roman" w:hAnsi="Times New Roman" w:cs="Times New Roman"/>
          <w:sz w:val="24"/>
          <w:szCs w:val="24"/>
        </w:rPr>
        <w:t xml:space="preserve"> class contains a large number of methods, but only a relatively small number will be of interest to application </w:t>
      </w:r>
      <w:r w:rsidR="00740D42">
        <w:rPr>
          <w:rFonts w:ascii="Times New Roman" w:hAnsi="Times New Roman" w:cs="Times New Roman"/>
          <w:sz w:val="24"/>
          <w:szCs w:val="24"/>
        </w:rPr>
        <w:t>developers. Most of the remaining methods</w:t>
      </w:r>
      <w:r w:rsidR="0020399C">
        <w:rPr>
          <w:rFonts w:ascii="Times New Roman" w:hAnsi="Times New Roman" w:cs="Times New Roman"/>
          <w:sz w:val="24"/>
          <w:szCs w:val="24"/>
        </w:rPr>
        <w:t xml:space="preserve"> </w:t>
      </w:r>
      <w:r>
        <w:rPr>
          <w:rFonts w:ascii="Times New Roman" w:hAnsi="Times New Roman" w:cs="Times New Roman"/>
          <w:sz w:val="24"/>
          <w:szCs w:val="24"/>
        </w:rPr>
        <w:t xml:space="preserve">are used </w:t>
      </w:r>
      <w:r w:rsidR="005E21FF">
        <w:rPr>
          <w:rFonts w:ascii="Times New Roman" w:hAnsi="Times New Roman" w:cs="Times New Roman"/>
          <w:sz w:val="24"/>
          <w:szCs w:val="24"/>
        </w:rPr>
        <w:t>primarily within other GridPACK</w:t>
      </w:r>
      <w:r>
        <w:rPr>
          <w:rFonts w:ascii="Times New Roman" w:hAnsi="Times New Roman" w:cs="Times New Roman"/>
          <w:sz w:val="24"/>
          <w:szCs w:val="24"/>
        </w:rPr>
        <w:t xml:space="preserve"> modules to implement higher level capabilities.</w:t>
      </w:r>
      <w:r w:rsidR="0020399C">
        <w:rPr>
          <w:rFonts w:ascii="Times New Roman" w:hAnsi="Times New Roman" w:cs="Times New Roman"/>
          <w:sz w:val="24"/>
          <w:szCs w:val="24"/>
        </w:rPr>
        <w:t xml:space="preserve"> This document will focus on calls that are likely to be used by application developers.</w:t>
      </w:r>
    </w:p>
    <w:p w14:paraId="5290833D" w14:textId="61FAA936" w:rsidR="003E249F" w:rsidRDefault="003E249F" w:rsidP="00315896">
      <w:pPr>
        <w:rPr>
          <w:rFonts w:ascii="Times New Roman" w:hAnsi="Times New Roman" w:cs="Times New Roman"/>
          <w:sz w:val="24"/>
          <w:szCs w:val="24"/>
        </w:rPr>
      </w:pPr>
      <w:r>
        <w:rPr>
          <w:rFonts w:ascii="Times New Roman" w:hAnsi="Times New Roman" w:cs="Times New Roman"/>
          <w:sz w:val="24"/>
          <w:szCs w:val="24"/>
        </w:rPr>
        <w:t>The constructor for the network class is the function</w:t>
      </w:r>
    </w:p>
    <w:p w14:paraId="7A7B29AC" w14:textId="25A2A3AC" w:rsidR="003E249F" w:rsidRPr="003E249F" w:rsidRDefault="003E249F" w:rsidP="00103C3A">
      <w:pPr>
        <w:pStyle w:val="RedBoldCode"/>
      </w:pPr>
      <w:r w:rsidRPr="003E249F">
        <w:t>BaseNetwork(const parallel::Communicator &amp;comm)</w:t>
      </w:r>
    </w:p>
    <w:p w14:paraId="5260333F" w14:textId="3CACA782" w:rsidR="008B26DA"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Communicator</w:t>
      </w:r>
      <w:r w:rsidR="00F77D23">
        <w:rPr>
          <w:rFonts w:ascii="Times New Roman" w:hAnsi="Times New Roman" w:cs="Times New Roman"/>
          <w:sz w:val="24"/>
          <w:szCs w:val="24"/>
        </w:rPr>
        <w:t xml:space="preserve"> object is</w:t>
      </w:r>
      <w:r>
        <w:rPr>
          <w:rFonts w:ascii="Times New Roman" w:hAnsi="Times New Roman" w:cs="Times New Roman"/>
          <w:sz w:val="24"/>
          <w:szCs w:val="24"/>
        </w:rPr>
        <w:t xml:space="preserve"> used to define the set of processors over which the network is distributed.</w:t>
      </w:r>
      <w:r w:rsidR="00800320">
        <w:rPr>
          <w:rFonts w:ascii="Times New Roman" w:hAnsi="Times New Roman" w:cs="Times New Roman"/>
          <w:sz w:val="24"/>
          <w:szCs w:val="24"/>
        </w:rPr>
        <w:t xml:space="preserve"> Communicators are discussed in more detail below. The network</w:t>
      </w:r>
      <w:r>
        <w:rPr>
          <w:rFonts w:ascii="Times New Roman" w:hAnsi="Times New Roman" w:cs="Times New Roman"/>
          <w:sz w:val="24"/>
          <w:szCs w:val="24"/>
        </w:rPr>
        <w:t xml:space="preserve"> constructor creates an empty shell </w:t>
      </w:r>
      <w:r w:rsidR="00800320">
        <w:rPr>
          <w:rFonts w:ascii="Times New Roman" w:hAnsi="Times New Roman" w:cs="Times New Roman"/>
          <w:sz w:val="24"/>
          <w:szCs w:val="24"/>
        </w:rPr>
        <w:t xml:space="preserve">that </w:t>
      </w:r>
      <w:r>
        <w:rPr>
          <w:rFonts w:ascii="Times New Roman" w:hAnsi="Times New Roman" w:cs="Times New Roman"/>
          <w:sz w:val="24"/>
          <w:szCs w:val="24"/>
        </w:rPr>
        <w:t xml:space="preserve">does not contain any information about an actual network. The remainder of the network must be built up by adding buses and branches to it. Typically, buses and branches </w:t>
      </w:r>
      <w:r>
        <w:rPr>
          <w:rFonts w:ascii="Times New Roman" w:hAnsi="Times New Roman" w:cs="Times New Roman"/>
          <w:sz w:val="24"/>
          <w:szCs w:val="24"/>
        </w:rPr>
        <w:lastRenderedPageBreak/>
        <w:t>are added by passing the network</w:t>
      </w:r>
      <w:r w:rsidR="008B26DA">
        <w:rPr>
          <w:rFonts w:ascii="Times New Roman" w:hAnsi="Times New Roman" w:cs="Times New Roman"/>
          <w:sz w:val="24"/>
          <w:szCs w:val="24"/>
        </w:rPr>
        <w:t xml:space="preserve"> to a parser (see import module) which will create an initial version of the network. The constructor is paired with a corresponding destructor</w:t>
      </w:r>
    </w:p>
    <w:p w14:paraId="6AC3C317" w14:textId="751B534A" w:rsidR="008B26DA" w:rsidRPr="008B26DA" w:rsidRDefault="008B26DA" w:rsidP="00103C3A">
      <w:pPr>
        <w:pStyle w:val="RedBoldCode"/>
      </w:pPr>
      <w:r w:rsidRPr="008B26DA">
        <w:t>~BaseNetwork()</w:t>
      </w:r>
    </w:p>
    <w:p w14:paraId="33F5BB33" w14:textId="00E44889"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that is called when the network object passes out of scope or is explicitly deleted by the user.</w:t>
      </w:r>
    </w:p>
    <w:p w14:paraId="45B66242" w14:textId="2F14C557" w:rsidR="008B26DA" w:rsidRDefault="008B26DA" w:rsidP="00315896">
      <w:pPr>
        <w:rPr>
          <w:rFonts w:ascii="Times New Roman" w:hAnsi="Times New Roman" w:cs="Times New Roman"/>
          <w:sz w:val="24"/>
          <w:szCs w:val="24"/>
        </w:rPr>
      </w:pPr>
      <w:r>
        <w:rPr>
          <w:rFonts w:ascii="Times New Roman" w:hAnsi="Times New Roman" w:cs="Times New Roman"/>
          <w:sz w:val="24"/>
          <w:szCs w:val="24"/>
        </w:rPr>
        <w:t>Two functions are available that return the number of buses or branches that are available on a process. Th</w:t>
      </w:r>
      <w:r w:rsidR="00800320">
        <w:rPr>
          <w:rFonts w:ascii="Times New Roman" w:hAnsi="Times New Roman" w:cs="Times New Roman"/>
          <w:sz w:val="24"/>
          <w:szCs w:val="24"/>
        </w:rPr>
        <w:t xml:space="preserve">is number includes both </w:t>
      </w:r>
      <w:r>
        <w:rPr>
          <w:rFonts w:ascii="Times New Roman" w:hAnsi="Times New Roman" w:cs="Times New Roman"/>
          <w:sz w:val="24"/>
          <w:szCs w:val="24"/>
        </w:rPr>
        <w:t>buses and branches</w:t>
      </w:r>
      <w:r w:rsidR="00800320">
        <w:rPr>
          <w:rFonts w:ascii="Times New Roman" w:hAnsi="Times New Roman" w:cs="Times New Roman"/>
          <w:sz w:val="24"/>
          <w:szCs w:val="24"/>
        </w:rPr>
        <w:t xml:space="preserve"> that are held locally</w:t>
      </w:r>
      <w:r>
        <w:rPr>
          <w:rFonts w:ascii="Times New Roman" w:hAnsi="Times New Roman" w:cs="Times New Roman"/>
          <w:sz w:val="24"/>
          <w:szCs w:val="24"/>
        </w:rPr>
        <w:t xml:space="preserve"> as well as any ghosts that may be located on the process.</w:t>
      </w:r>
    </w:p>
    <w:p w14:paraId="6AEAAB90" w14:textId="4E879AC4" w:rsidR="008B26DA" w:rsidRPr="008B26DA" w:rsidRDefault="008B26DA" w:rsidP="00103C3A">
      <w:pPr>
        <w:pStyle w:val="RedBoldCode"/>
      </w:pPr>
      <w:r w:rsidRPr="008B26DA">
        <w:t>int numBuses()</w:t>
      </w:r>
    </w:p>
    <w:p w14:paraId="31D9059C" w14:textId="77777777" w:rsidR="00103C3A" w:rsidRDefault="00103C3A" w:rsidP="00103C3A">
      <w:pPr>
        <w:pStyle w:val="RedBoldCode"/>
      </w:pPr>
    </w:p>
    <w:p w14:paraId="68772EB3" w14:textId="691935C3" w:rsidR="008B26DA" w:rsidRPr="008B26DA" w:rsidRDefault="008B26DA" w:rsidP="00103C3A">
      <w:pPr>
        <w:pStyle w:val="RedBoldCode"/>
      </w:pPr>
      <w:r w:rsidRPr="008B26DA">
        <w:t>int numBranches()</w:t>
      </w:r>
    </w:p>
    <w:p w14:paraId="07305CC0" w14:textId="4ACF0A87"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There are also functions that will return the total number of buses or branches in the netw</w:t>
      </w:r>
      <w:r w:rsidR="0057712F">
        <w:rPr>
          <w:rFonts w:ascii="Times New Roman" w:hAnsi="Times New Roman" w:cs="Times New Roman"/>
          <w:sz w:val="24"/>
          <w:szCs w:val="24"/>
        </w:rPr>
        <w:t>ork. These numbers ignore ghost</w:t>
      </w:r>
      <w:r>
        <w:rPr>
          <w:rFonts w:ascii="Times New Roman" w:hAnsi="Times New Roman" w:cs="Times New Roman"/>
          <w:sz w:val="24"/>
          <w:szCs w:val="24"/>
        </w:rPr>
        <w:t xml:space="preserve"> buses and ghost branches.</w:t>
      </w:r>
    </w:p>
    <w:p w14:paraId="71BD66ED" w14:textId="5FFF84CB" w:rsidR="008B26DA" w:rsidRPr="008E37F9" w:rsidRDefault="008E37F9" w:rsidP="00103C3A">
      <w:pPr>
        <w:pStyle w:val="RedBoldCode"/>
      </w:pPr>
      <w:r w:rsidRPr="008E37F9">
        <w:t>i</w:t>
      </w:r>
      <w:r w:rsidR="008B26DA" w:rsidRPr="008E37F9">
        <w:t>nt totalBuses()</w:t>
      </w:r>
    </w:p>
    <w:p w14:paraId="6DB912B4" w14:textId="77777777" w:rsidR="00103C3A" w:rsidRDefault="00103C3A" w:rsidP="00103C3A">
      <w:pPr>
        <w:pStyle w:val="RedBoldCode"/>
      </w:pPr>
    </w:p>
    <w:p w14:paraId="0573F52C" w14:textId="67B5CF72" w:rsidR="008B26DA" w:rsidRPr="008E37F9" w:rsidRDefault="008E37F9" w:rsidP="00103C3A">
      <w:pPr>
        <w:pStyle w:val="RedBoldCode"/>
      </w:pPr>
      <w:r w:rsidRPr="008E37F9">
        <w:t>i</w:t>
      </w:r>
      <w:r w:rsidR="008B26DA" w:rsidRPr="008E37F9">
        <w:t>nt totalBranches()</w:t>
      </w:r>
    </w:p>
    <w:p w14:paraId="7AB3D91E" w14:textId="73F4C4C7" w:rsidR="008B26DA" w:rsidRDefault="008E37F9" w:rsidP="00315896">
      <w:pPr>
        <w:rPr>
          <w:rFonts w:ascii="Times New Roman" w:hAnsi="Times New Roman" w:cs="Times New Roman"/>
          <w:sz w:val="24"/>
          <w:szCs w:val="24"/>
        </w:rPr>
      </w:pPr>
      <w:r>
        <w:rPr>
          <w:rFonts w:ascii="Times New Roman" w:hAnsi="Times New Roman" w:cs="Times New Roman"/>
          <w:sz w:val="24"/>
          <w:szCs w:val="24"/>
        </w:rPr>
        <w:t>Buses and branches in the network can be identified using a loca</w:t>
      </w:r>
      <w:r w:rsidR="0057712F">
        <w:rPr>
          <w:rFonts w:ascii="Times New Roman" w:hAnsi="Times New Roman" w:cs="Times New Roman"/>
          <w:sz w:val="24"/>
          <w:szCs w:val="24"/>
        </w:rPr>
        <w:t>l index that runs from 0 to the</w:t>
      </w:r>
      <w:r>
        <w:rPr>
          <w:rFonts w:ascii="Times New Roman" w:hAnsi="Times New Roman" w:cs="Times New Roman"/>
          <w:sz w:val="24"/>
          <w:szCs w:val="24"/>
        </w:rPr>
        <w:t xml:space="preserve"> number of buses or branches on the process</w:t>
      </w:r>
      <w:r w:rsidR="00800320">
        <w:rPr>
          <w:rFonts w:ascii="Times New Roman" w:hAnsi="Times New Roman" w:cs="Times New Roman"/>
          <w:sz w:val="24"/>
          <w:szCs w:val="24"/>
        </w:rPr>
        <w:t xml:space="preserve"> minus 1</w:t>
      </w:r>
      <w:r>
        <w:rPr>
          <w:rFonts w:ascii="Times New Roman" w:hAnsi="Times New Roman" w:cs="Times New Roman"/>
          <w:sz w:val="24"/>
          <w:szCs w:val="24"/>
        </w:rPr>
        <w:t xml:space="preserve"> (0-based indexing). For some calculations, it is necessary to identify one bus in the network as a reference bus. This bus is usually set when the network is created using an import parser. It can subsequently be identified using the function</w:t>
      </w:r>
    </w:p>
    <w:p w14:paraId="55CB5232" w14:textId="43CDE07D" w:rsidR="008E37F9" w:rsidRPr="002902E5" w:rsidRDefault="008E37F9" w:rsidP="00103C3A">
      <w:pPr>
        <w:pStyle w:val="RedBoldCode"/>
      </w:pPr>
      <w:r w:rsidRPr="002902E5">
        <w:t>int getReferenceBus()</w:t>
      </w:r>
    </w:p>
    <w:p w14:paraId="7B8C3871" w14:textId="58949ED5" w:rsidR="008E37F9" w:rsidRDefault="002902E5" w:rsidP="00315896">
      <w:pPr>
        <w:rPr>
          <w:rFonts w:ascii="Times New Roman" w:hAnsi="Times New Roman" w:cs="Times New Roman"/>
          <w:sz w:val="24"/>
          <w:szCs w:val="24"/>
        </w:rPr>
      </w:pPr>
      <w:r>
        <w:rPr>
          <w:rFonts w:ascii="Times New Roman" w:hAnsi="Times New Roman" w:cs="Times New Roman"/>
          <w:sz w:val="24"/>
          <w:szCs w:val="24"/>
        </w:rPr>
        <w:t>If the reference bus is located on this processor (either as a local bus or a ghost) then this function returns the local index of the bus, otherwise it returns -1.</w:t>
      </w:r>
    </w:p>
    <w:p w14:paraId="589E3854" w14:textId="1BBC30FC" w:rsidR="002902E5" w:rsidRDefault="002902E5" w:rsidP="00315896">
      <w:pPr>
        <w:rPr>
          <w:rFonts w:ascii="Times New Roman" w:hAnsi="Times New Roman" w:cs="Times New Roman"/>
          <w:sz w:val="24"/>
          <w:szCs w:val="24"/>
        </w:rPr>
      </w:pPr>
      <w:r>
        <w:rPr>
          <w:rFonts w:ascii="Times New Roman" w:hAnsi="Times New Roman" w:cs="Times New Roman"/>
          <w:sz w:val="24"/>
          <w:szCs w:val="24"/>
        </w:rPr>
        <w:t>Ghost buses and branches are distinguished from locally owned buses and branches based on whether or not they are “active”. The two functions</w:t>
      </w:r>
    </w:p>
    <w:p w14:paraId="1DAB7638" w14:textId="594BBE53" w:rsidR="002902E5" w:rsidRPr="002902E5" w:rsidRDefault="002902E5" w:rsidP="00103C3A">
      <w:pPr>
        <w:pStyle w:val="RedBoldCode"/>
      </w:pPr>
      <w:r w:rsidRPr="002902E5">
        <w:t>bool getActiveBus(int idx)</w:t>
      </w:r>
    </w:p>
    <w:p w14:paraId="695FE0B2" w14:textId="77777777" w:rsidR="00103C3A" w:rsidRDefault="00103C3A" w:rsidP="00103C3A">
      <w:pPr>
        <w:pStyle w:val="RedBoldCode"/>
      </w:pPr>
    </w:p>
    <w:p w14:paraId="2348C12D" w14:textId="7EE52A35" w:rsidR="002902E5" w:rsidRPr="002902E5" w:rsidRDefault="002902E5" w:rsidP="00103C3A">
      <w:pPr>
        <w:pStyle w:val="RedBoldCode"/>
      </w:pPr>
      <w:r w:rsidRPr="002902E5">
        <w:t>bool getActiveBranch(int idx)</w:t>
      </w:r>
    </w:p>
    <w:p w14:paraId="55E304E1" w14:textId="1DAFEE98" w:rsidR="002902E5" w:rsidRDefault="002902E5" w:rsidP="00315896">
      <w:pPr>
        <w:rPr>
          <w:rFonts w:ascii="Times New Roman" w:hAnsi="Times New Roman" w:cs="Times New Roman"/>
          <w:sz w:val="24"/>
          <w:szCs w:val="24"/>
        </w:rPr>
      </w:pPr>
      <w:r>
        <w:rPr>
          <w:rFonts w:ascii="Times New Roman" w:hAnsi="Times New Roman" w:cs="Times New Roman"/>
          <w:sz w:val="24"/>
          <w:szCs w:val="24"/>
        </w:rPr>
        <w:t xml:space="preserve">provide the active status of a bus or branch on a process. The index </w:t>
      </w:r>
      <w:r w:rsidRPr="00A66E88">
        <w:rPr>
          <w:rStyle w:val="Heading1Char"/>
        </w:rPr>
        <w:t>idx</w:t>
      </w:r>
      <w:r>
        <w:rPr>
          <w:rFonts w:ascii="Times New Roman" w:hAnsi="Times New Roman" w:cs="Times New Roman"/>
          <w:sz w:val="24"/>
          <w:szCs w:val="24"/>
        </w:rPr>
        <w:t xml:space="preserve"> is a local index for the bus or branch.</w:t>
      </w:r>
    </w:p>
    <w:p w14:paraId="0160F5CB" w14:textId="6159C0F2" w:rsidR="002902E5" w:rsidRDefault="002902E5" w:rsidP="00315896">
      <w:pPr>
        <w:rPr>
          <w:rFonts w:ascii="Times New Roman" w:hAnsi="Times New Roman" w:cs="Times New Roman"/>
          <w:sz w:val="24"/>
          <w:szCs w:val="24"/>
        </w:rPr>
      </w:pPr>
      <w:r>
        <w:rPr>
          <w:rFonts w:ascii="Times New Roman" w:hAnsi="Times New Roman" w:cs="Times New Roman"/>
          <w:sz w:val="24"/>
          <w:szCs w:val="24"/>
        </w:rPr>
        <w:t>Buses and branches are characterized by a number of different indices. One is the local index, already discussed above, but there are several others. Most of these are used internally by other parts of the framework but on</w:t>
      </w:r>
      <w:r w:rsidR="00800320">
        <w:rPr>
          <w:rFonts w:ascii="Times New Roman" w:hAnsi="Times New Roman" w:cs="Times New Roman"/>
          <w:sz w:val="24"/>
          <w:szCs w:val="24"/>
        </w:rPr>
        <w:t>e</w:t>
      </w:r>
      <w:r>
        <w:rPr>
          <w:rFonts w:ascii="Times New Roman" w:hAnsi="Times New Roman" w:cs="Times New Roman"/>
          <w:sz w:val="24"/>
          <w:szCs w:val="24"/>
        </w:rPr>
        <w:t xml:space="preserve"> index is of interest to application developers. This is the </w:t>
      </w:r>
      <w:r>
        <w:rPr>
          <w:rFonts w:ascii="Times New Roman" w:hAnsi="Times New Roman" w:cs="Times New Roman"/>
          <w:sz w:val="24"/>
          <w:szCs w:val="24"/>
        </w:rPr>
        <w:lastRenderedPageBreak/>
        <w:t>“original” bus index. When the network is described in the input file, the buses are labeled with a (usually) positive integer. Th</w:t>
      </w:r>
      <w:r w:rsidR="002821A8">
        <w:rPr>
          <w:rFonts w:ascii="Times New Roman" w:hAnsi="Times New Roman" w:cs="Times New Roman"/>
          <w:sz w:val="24"/>
          <w:szCs w:val="24"/>
        </w:rPr>
        <w:t>ere or no requirements that these</w:t>
      </w:r>
      <w:r>
        <w:rPr>
          <w:rFonts w:ascii="Times New Roman" w:hAnsi="Times New Roman" w:cs="Times New Roman"/>
          <w:sz w:val="24"/>
          <w:szCs w:val="24"/>
        </w:rPr>
        <w:t xml:space="preserve"> integer</w:t>
      </w:r>
      <w:r w:rsidR="002821A8">
        <w:rPr>
          <w:rFonts w:ascii="Times New Roman" w:hAnsi="Times New Roman" w:cs="Times New Roman"/>
          <w:sz w:val="24"/>
          <w:szCs w:val="24"/>
        </w:rPr>
        <w:t>s</w:t>
      </w:r>
      <w:r>
        <w:rPr>
          <w:rFonts w:ascii="Times New Roman" w:hAnsi="Times New Roman" w:cs="Times New Roman"/>
          <w:sz w:val="24"/>
          <w:szCs w:val="24"/>
        </w:rPr>
        <w:t xml:space="preserve"> be consecutive, only that each bus has its own unique index.</w:t>
      </w:r>
      <w:r w:rsidR="00C620F4">
        <w:rPr>
          <w:rFonts w:ascii="Times New Roman" w:hAnsi="Times New Roman" w:cs="Times New Roman"/>
          <w:sz w:val="24"/>
          <w:szCs w:val="24"/>
        </w:rPr>
        <w:t xml:space="preserve"> The value of this index can be recovered using the function</w:t>
      </w:r>
    </w:p>
    <w:p w14:paraId="1E5FFEFF" w14:textId="73E3931F" w:rsidR="00C620F4" w:rsidRPr="00625DAC" w:rsidRDefault="00C620F4" w:rsidP="00625DAC">
      <w:pPr>
        <w:pStyle w:val="RedBoldCode"/>
      </w:pPr>
      <w:r w:rsidRPr="00625DAC">
        <w:t>int getOriginalBusIndex(int idx)</w:t>
      </w:r>
    </w:p>
    <w:p w14:paraId="262FB389" w14:textId="3E68D553" w:rsidR="00C620F4" w:rsidRDefault="00C620F4" w:rsidP="00315896">
      <w:pPr>
        <w:rPr>
          <w:rFonts w:ascii="Times New Roman" w:hAnsi="Times New Roman" w:cs="Times New Roman"/>
          <w:sz w:val="24"/>
          <w:szCs w:val="24"/>
        </w:rPr>
      </w:pPr>
      <w:r>
        <w:rPr>
          <w:rFonts w:ascii="Times New Roman" w:hAnsi="Times New Roman" w:cs="Times New Roman"/>
          <w:sz w:val="24"/>
          <w:szCs w:val="24"/>
        </w:rPr>
        <w:t xml:space="preserve">The variable </w:t>
      </w:r>
      <w:r w:rsidRPr="00A66E88">
        <w:rPr>
          <w:rStyle w:val="Heading1Char"/>
        </w:rPr>
        <w:t>idx</w:t>
      </w:r>
      <w:r>
        <w:rPr>
          <w:rFonts w:ascii="Times New Roman" w:hAnsi="Times New Roman" w:cs="Times New Roman"/>
          <w:sz w:val="24"/>
          <w:szCs w:val="24"/>
        </w:rPr>
        <w:t xml:space="preserve"> is the local index of the bus. Branches are usually described in terms of the original bus indices for the two buses at each end of the branch, so there is no corresponding function for branches. Instead, the procedure is to get the local indices of the two buses at each end of the branch and then get the corresponding original indices of the buses. This information is usually used for output.</w:t>
      </w:r>
    </w:p>
    <w:p w14:paraId="7C901454" w14:textId="5A3A4069" w:rsidR="00C620F4" w:rsidRDefault="00C620F4" w:rsidP="00315896">
      <w:pPr>
        <w:rPr>
          <w:rFonts w:ascii="Times New Roman" w:hAnsi="Times New Roman" w:cs="Times New Roman"/>
          <w:sz w:val="24"/>
          <w:szCs w:val="24"/>
        </w:rPr>
      </w:pPr>
      <w:r>
        <w:rPr>
          <w:rFonts w:ascii="Times New Roman" w:hAnsi="Times New Roman" w:cs="Times New Roman"/>
          <w:sz w:val="24"/>
          <w:szCs w:val="24"/>
        </w:rPr>
        <w:t>It is frequently necessary to gain access to the objects associated w</w:t>
      </w:r>
      <w:r w:rsidR="007A7716">
        <w:rPr>
          <w:rFonts w:ascii="Times New Roman" w:hAnsi="Times New Roman" w:cs="Times New Roman"/>
          <w:sz w:val="24"/>
          <w:szCs w:val="24"/>
        </w:rPr>
        <w:t>ith each bus or branch. The following four methods can be used to access these objects</w:t>
      </w:r>
    </w:p>
    <w:p w14:paraId="1D2CC97B" w14:textId="2DB7CA7D" w:rsidR="007A7716" w:rsidRPr="00625DAC" w:rsidRDefault="00EF27ED" w:rsidP="00625DAC">
      <w:pPr>
        <w:pStyle w:val="RedBoldCode"/>
      </w:pPr>
      <w:r w:rsidRPr="00625DAC">
        <w:t>b</w:t>
      </w:r>
      <w:r w:rsidR="007A7716" w:rsidRPr="00625DAC">
        <w:t xml:space="preserve">oost::shared_ptr&lt;Bus&gt; </w:t>
      </w:r>
      <w:r w:rsidRPr="00625DAC">
        <w:t>getBus(int idx)</w:t>
      </w:r>
    </w:p>
    <w:p w14:paraId="64A4B359" w14:textId="77777777" w:rsidR="00625DAC" w:rsidRPr="00625DAC" w:rsidRDefault="00625DAC" w:rsidP="00625DAC">
      <w:pPr>
        <w:pStyle w:val="RedBoldCode"/>
      </w:pPr>
    </w:p>
    <w:p w14:paraId="64337F13" w14:textId="6DBECAB8" w:rsidR="00EF27ED" w:rsidRPr="00625DAC" w:rsidRDefault="00EF27ED" w:rsidP="00625DAC">
      <w:pPr>
        <w:pStyle w:val="RedBoldCode"/>
      </w:pPr>
      <w:r w:rsidRPr="00625DAC">
        <w:t>boost::shared_ptr&lt;Branch&gt; getBranch(int idx)</w:t>
      </w:r>
    </w:p>
    <w:p w14:paraId="1D815991" w14:textId="77777777" w:rsidR="00625DAC" w:rsidRPr="00625DAC" w:rsidRDefault="00625DAC" w:rsidP="00625DAC">
      <w:pPr>
        <w:pStyle w:val="RedBoldCode"/>
      </w:pPr>
    </w:p>
    <w:p w14:paraId="3B9970B9" w14:textId="36091319" w:rsidR="00EF27ED" w:rsidRPr="00625DAC" w:rsidRDefault="00EF27ED" w:rsidP="00625DAC">
      <w:pPr>
        <w:pStyle w:val="RedBoldCode"/>
      </w:pPr>
      <w:r w:rsidRPr="00625DAC">
        <w:t>boost::shared_ptr&lt;DataCollection&gt; getBusData(int idx)</w:t>
      </w:r>
    </w:p>
    <w:p w14:paraId="0655C94D" w14:textId="77777777" w:rsidR="00625DAC" w:rsidRPr="00625DAC" w:rsidRDefault="00625DAC" w:rsidP="00625DAC">
      <w:pPr>
        <w:pStyle w:val="RedBoldCode"/>
      </w:pPr>
    </w:p>
    <w:p w14:paraId="21CCB4C6" w14:textId="3036DD37" w:rsidR="00EF27ED" w:rsidRPr="00625DAC" w:rsidRDefault="00EF27ED" w:rsidP="00625DAC">
      <w:pPr>
        <w:pStyle w:val="RedBoldCode"/>
      </w:pPr>
      <w:r w:rsidRPr="00625DAC">
        <w:t>boost::shared_ptr&lt;DataCollection&gt; getBranchData(int idx)</w:t>
      </w:r>
    </w:p>
    <w:p w14:paraId="1BD924DF" w14:textId="4EA90321" w:rsidR="00220E92" w:rsidRDefault="00EF27ED" w:rsidP="00315896">
      <w:pPr>
        <w:rPr>
          <w:rFonts w:ascii="Times New Roman" w:hAnsi="Times New Roman" w:cs="Times New Roman"/>
          <w:sz w:val="24"/>
          <w:szCs w:val="24"/>
        </w:rPr>
      </w:pPr>
      <w:r>
        <w:rPr>
          <w:rFonts w:ascii="Times New Roman" w:hAnsi="Times New Roman" w:cs="Times New Roman"/>
          <w:sz w:val="24"/>
          <w:szCs w:val="24"/>
        </w:rPr>
        <w:t xml:space="preserve">The first two methods can be used to get Boost shared pointers to individual bus or branch objects indexed by local indices </w:t>
      </w:r>
      <w:r w:rsidRPr="00A66E88">
        <w:rPr>
          <w:rStyle w:val="Heading1Char"/>
        </w:rPr>
        <w:t>idx</w:t>
      </w:r>
      <w:r>
        <w:rPr>
          <w:rFonts w:ascii="Times New Roman" w:hAnsi="Times New Roman" w:cs="Times New Roman"/>
          <w:sz w:val="24"/>
          <w:szCs w:val="24"/>
        </w:rPr>
        <w:t xml:space="preserve">. The second two functions return pointers to the </w:t>
      </w:r>
      <w:r w:rsidRPr="00A66E88">
        <w:rPr>
          <w:rStyle w:val="Heading1Char"/>
        </w:rPr>
        <w:t xml:space="preserve">DataCollection </w:t>
      </w:r>
      <w:r>
        <w:rPr>
          <w:rFonts w:ascii="Times New Roman" w:hAnsi="Times New Roman" w:cs="Times New Roman"/>
          <w:sz w:val="24"/>
          <w:szCs w:val="24"/>
        </w:rPr>
        <w:t xml:space="preserve">objects associated with each bus or branch. These </w:t>
      </w:r>
      <w:r w:rsidR="00F77D23" w:rsidRPr="00F77D23">
        <w:rPr>
          <w:rStyle w:val="Heading1Char"/>
        </w:rPr>
        <w:t>DataCollection</w:t>
      </w:r>
      <w:r w:rsidR="00F77D23">
        <w:rPr>
          <w:rFonts w:ascii="Times New Roman" w:hAnsi="Times New Roman" w:cs="Times New Roman"/>
          <w:sz w:val="24"/>
          <w:szCs w:val="24"/>
        </w:rPr>
        <w:t xml:space="preserve"> </w:t>
      </w:r>
      <w:r>
        <w:rPr>
          <w:rFonts w:ascii="Times New Roman" w:hAnsi="Times New Roman" w:cs="Times New Roman"/>
          <w:sz w:val="24"/>
          <w:szCs w:val="24"/>
        </w:rPr>
        <w:t>objects are usually used to initialize the bus and branch objects at the start of a calculation</w:t>
      </w:r>
      <w:r w:rsidR="00F77D23">
        <w:rPr>
          <w:rFonts w:ascii="Times New Roman" w:hAnsi="Times New Roman" w:cs="Times New Roman"/>
          <w:sz w:val="24"/>
          <w:szCs w:val="24"/>
        </w:rPr>
        <w:t xml:space="preserve"> but they can also be useful when converting a network of one type to a network of another type. This often happens when different computations are chained together.</w:t>
      </w:r>
    </w:p>
    <w:p w14:paraId="44E9D591" w14:textId="396B4612" w:rsidR="00220E92" w:rsidRDefault="00220E92" w:rsidP="00315896">
      <w:pPr>
        <w:rPr>
          <w:rFonts w:ascii="Times New Roman" w:hAnsi="Times New Roman" w:cs="Times New Roman"/>
          <w:sz w:val="24"/>
          <w:szCs w:val="24"/>
        </w:rPr>
      </w:pPr>
      <w:r>
        <w:rPr>
          <w:rFonts w:ascii="Times New Roman" w:hAnsi="Times New Roman" w:cs="Times New Roman"/>
          <w:sz w:val="24"/>
          <w:szCs w:val="24"/>
        </w:rPr>
        <w:t>The following functions can be useful for handling input that is directed at certain network components</w:t>
      </w:r>
    </w:p>
    <w:p w14:paraId="636BFA27" w14:textId="14744907" w:rsidR="00220E92" w:rsidRDefault="00220E92" w:rsidP="0076180F">
      <w:pPr>
        <w:pStyle w:val="RedBoldCode"/>
      </w:pPr>
      <w:r>
        <w:t>std::vector&lt;int&gt; getLocalBusIndices(int idx)</w:t>
      </w:r>
    </w:p>
    <w:p w14:paraId="2FD317E4" w14:textId="5BCCAAD2" w:rsidR="00220E92" w:rsidRDefault="00220E92" w:rsidP="0076180F">
      <w:pPr>
        <w:pStyle w:val="RedBoldCode"/>
      </w:pPr>
      <w:r>
        <w:t>std::vector&lt;int&gt; getLocalBranchIndices(int idx1, int idx2)</w:t>
      </w:r>
    </w:p>
    <w:p w14:paraId="4CEAFCAA" w14:textId="1E04180C" w:rsidR="00220E92" w:rsidRDefault="00220E92" w:rsidP="00315896">
      <w:pPr>
        <w:rPr>
          <w:rFonts w:ascii="Times New Roman" w:hAnsi="Times New Roman" w:cs="Times New Roman"/>
          <w:sz w:val="24"/>
          <w:szCs w:val="24"/>
        </w:rPr>
      </w:pPr>
      <w:r>
        <w:rPr>
          <w:rFonts w:ascii="Times New Roman" w:hAnsi="Times New Roman" w:cs="Times New Roman"/>
          <w:sz w:val="24"/>
          <w:szCs w:val="24"/>
        </w:rPr>
        <w:t xml:space="preserve">These functions return a list of local indices that correspond to either the original bus index </w:t>
      </w:r>
      <w:r w:rsidRPr="0076180F">
        <w:rPr>
          <w:rStyle w:val="Heading1Char"/>
        </w:rPr>
        <w:t xml:space="preserve">idx </w:t>
      </w:r>
      <w:r>
        <w:rPr>
          <w:rFonts w:ascii="Times New Roman" w:hAnsi="Times New Roman" w:cs="Times New Roman"/>
          <w:sz w:val="24"/>
          <w:szCs w:val="24"/>
        </w:rPr>
        <w:t xml:space="preserve">for a bus, or the pair of indices </w:t>
      </w:r>
      <w:r w:rsidRPr="0076180F">
        <w:rPr>
          <w:rStyle w:val="Heading1Char"/>
        </w:rPr>
        <w:t>idx1</w:t>
      </w:r>
      <w:r>
        <w:rPr>
          <w:rFonts w:ascii="Times New Roman" w:hAnsi="Times New Roman" w:cs="Times New Roman"/>
          <w:sz w:val="24"/>
          <w:szCs w:val="24"/>
        </w:rPr>
        <w:t xml:space="preserve">, </w:t>
      </w:r>
      <w:r w:rsidRPr="0076180F">
        <w:rPr>
          <w:rStyle w:val="Heading1Char"/>
        </w:rPr>
        <w:t>idx2</w:t>
      </w:r>
      <w:r>
        <w:rPr>
          <w:rFonts w:ascii="Times New Roman" w:hAnsi="Times New Roman" w:cs="Times New Roman"/>
          <w:sz w:val="24"/>
          <w:szCs w:val="24"/>
        </w:rPr>
        <w:t xml:space="preserve"> for a branch. The reason that a list is returned instead of a single index is that because of ghost buses and branches, more than one copy of a network component may exist on a process. If no copies of a network component exist on a process then the returned vector has zero length. These functions can be used for applications such as contingency analysis, where </w:t>
      </w:r>
      <w:r w:rsidR="0076180F">
        <w:rPr>
          <w:rFonts w:ascii="Times New Roman" w:hAnsi="Times New Roman" w:cs="Times New Roman"/>
          <w:sz w:val="24"/>
          <w:szCs w:val="24"/>
        </w:rPr>
        <w:t xml:space="preserve">modifications are made to a single network component and </w:t>
      </w:r>
      <w:r w:rsidR="0076180F">
        <w:rPr>
          <w:rFonts w:ascii="Times New Roman" w:hAnsi="Times New Roman" w:cs="Times New Roman"/>
          <w:sz w:val="24"/>
          <w:szCs w:val="24"/>
        </w:rPr>
        <w:lastRenderedPageBreak/>
        <w:t xml:space="preserve">the modifications are specified in terms of the original bus indices. These functions can be used to find the local index of the component, if it exists. </w:t>
      </w:r>
    </w:p>
    <w:p w14:paraId="1A9A2072" w14:textId="4554E6E9" w:rsidR="00F77D23" w:rsidRDefault="00F77D23" w:rsidP="00315896">
      <w:pPr>
        <w:rPr>
          <w:rFonts w:ascii="Times New Roman" w:hAnsi="Times New Roman" w:cs="Times New Roman"/>
          <w:sz w:val="24"/>
          <w:szCs w:val="24"/>
        </w:rPr>
      </w:pPr>
      <w:r>
        <w:rPr>
          <w:rFonts w:ascii="Times New Roman" w:hAnsi="Times New Roman" w:cs="Times New Roman"/>
          <w:sz w:val="24"/>
          <w:szCs w:val="24"/>
        </w:rPr>
        <w:t>The network partitioner can be accessed via the function</w:t>
      </w:r>
    </w:p>
    <w:p w14:paraId="3EAA8B3E" w14:textId="417499E7" w:rsidR="00EF27ED" w:rsidRPr="00625DAC" w:rsidRDefault="00AA2886" w:rsidP="00625DAC">
      <w:pPr>
        <w:pStyle w:val="RedBoldCode"/>
      </w:pPr>
      <w:r w:rsidRPr="00625DAC">
        <w:t>void partition()</w:t>
      </w:r>
    </w:p>
    <w:p w14:paraId="3140F7A1" w14:textId="652B53D5" w:rsidR="00AA2886" w:rsidRDefault="00AA2886" w:rsidP="00315896">
      <w:pPr>
        <w:rPr>
          <w:rFonts w:ascii="Times New Roman" w:hAnsi="Times New Roman" w:cs="Times New Roman"/>
          <w:sz w:val="24"/>
          <w:szCs w:val="24"/>
        </w:rPr>
      </w:pPr>
      <w:r>
        <w:rPr>
          <w:rFonts w:ascii="Times New Roman" w:hAnsi="Times New Roman" w:cs="Times New Roman"/>
          <w:sz w:val="24"/>
          <w:szCs w:val="24"/>
        </w:rPr>
        <w:t xml:space="preserve">The partition function distributes the buses and branches across processers such </w:t>
      </w:r>
      <w:r w:rsidR="0057712F">
        <w:rPr>
          <w:rFonts w:ascii="Times New Roman" w:hAnsi="Times New Roman" w:cs="Times New Roman"/>
          <w:sz w:val="24"/>
          <w:szCs w:val="24"/>
        </w:rPr>
        <w:t xml:space="preserve">that </w:t>
      </w:r>
      <w:r>
        <w:rPr>
          <w:rFonts w:ascii="Times New Roman" w:hAnsi="Times New Roman" w:cs="Times New Roman"/>
          <w:sz w:val="24"/>
          <w:szCs w:val="24"/>
        </w:rPr>
        <w:t>the connectivity to branches and buses on other processors is minimized. It is</w:t>
      </w:r>
      <w:r w:rsidR="0057712F">
        <w:rPr>
          <w:rFonts w:ascii="Times New Roman" w:hAnsi="Times New Roman" w:cs="Times New Roman"/>
          <w:sz w:val="24"/>
          <w:szCs w:val="24"/>
        </w:rPr>
        <w:t xml:space="preserve"> also responsible for adding</w:t>
      </w:r>
      <w:r>
        <w:rPr>
          <w:rFonts w:ascii="Times New Roman" w:hAnsi="Times New Roman" w:cs="Times New Roman"/>
          <w:sz w:val="24"/>
          <w:szCs w:val="24"/>
        </w:rPr>
        <w:t xml:space="preserve"> ghost buses and branches to the network. This function should be called after the network is read in but before any other operations, such as setting up exchange buffers or creating neighbor lists</w:t>
      </w:r>
      <w:r w:rsidR="00F77D23">
        <w:rPr>
          <w:rFonts w:ascii="Times New Roman" w:hAnsi="Times New Roman" w:cs="Times New Roman"/>
          <w:sz w:val="24"/>
          <w:szCs w:val="24"/>
        </w:rPr>
        <w:t>,</w:t>
      </w:r>
      <w:r>
        <w:rPr>
          <w:rFonts w:ascii="Times New Roman" w:hAnsi="Times New Roman" w:cs="Times New Roman"/>
          <w:sz w:val="24"/>
          <w:szCs w:val="24"/>
        </w:rPr>
        <w:t xml:space="preserve"> have been performed.</w:t>
      </w:r>
    </w:p>
    <w:p w14:paraId="5F20D0A4" w14:textId="2C07696D" w:rsidR="006B6CD4" w:rsidRDefault="006B6CD4" w:rsidP="00315896">
      <w:pPr>
        <w:rPr>
          <w:rFonts w:ascii="Times New Roman" w:hAnsi="Times New Roman" w:cs="Times New Roman"/>
          <w:sz w:val="24"/>
          <w:szCs w:val="24"/>
        </w:rPr>
      </w:pPr>
      <w:r>
        <w:rPr>
          <w:rFonts w:ascii="Times New Roman" w:hAnsi="Times New Roman" w:cs="Times New Roman"/>
          <w:sz w:val="24"/>
          <w:szCs w:val="24"/>
        </w:rPr>
        <w:t>Finally, two sets of functions are required in order to set up and execute data exchanges between buses and branches in a distributed network. These exchanges are used to move data from active components to ghost components residing on other processors. Before these functions can be called, the buffers in individual network components must be allocated. See the documentation below on network components and the network factory for more information on how to do this. Once the buffers are in place, bus and branch exchanges can be set up and executed with just a few calls. The functions</w:t>
      </w:r>
    </w:p>
    <w:p w14:paraId="1819ACD0" w14:textId="13FE06C6" w:rsidR="006B6CD4" w:rsidRPr="00625DAC" w:rsidRDefault="00632916" w:rsidP="00625DAC">
      <w:pPr>
        <w:pStyle w:val="RedBoldCode"/>
      </w:pPr>
      <w:r w:rsidRPr="00625DAC">
        <w:t>void initBusUpdate()</w:t>
      </w:r>
    </w:p>
    <w:p w14:paraId="7255B26F" w14:textId="77777777" w:rsidR="00625DAC" w:rsidRPr="00625DAC" w:rsidRDefault="00625DAC" w:rsidP="00625DAC">
      <w:pPr>
        <w:pStyle w:val="RedBoldCode"/>
      </w:pPr>
    </w:p>
    <w:p w14:paraId="064809C1" w14:textId="7DF9983B" w:rsidR="00632916" w:rsidRPr="00625DAC" w:rsidRDefault="00632916" w:rsidP="00625DAC">
      <w:pPr>
        <w:pStyle w:val="RedBoldCode"/>
      </w:pPr>
      <w:r w:rsidRPr="00625DAC">
        <w:t>void initBranchUpdate()</w:t>
      </w:r>
    </w:p>
    <w:p w14:paraId="5CD4B6BC" w14:textId="4A3BEE64" w:rsidR="00632916" w:rsidRDefault="00632916" w:rsidP="00315896">
      <w:pPr>
        <w:rPr>
          <w:rFonts w:ascii="Times New Roman" w:hAnsi="Times New Roman" w:cs="Times New Roman"/>
          <w:sz w:val="24"/>
          <w:szCs w:val="24"/>
        </w:rPr>
      </w:pPr>
      <w:r>
        <w:rPr>
          <w:rFonts w:ascii="Times New Roman" w:hAnsi="Times New Roman" w:cs="Times New Roman"/>
          <w:sz w:val="24"/>
          <w:szCs w:val="24"/>
        </w:rPr>
        <w:t>are used to initialize the data structures inside the network object that manage data exchanges. Exchanges between buses and branches are handled separately, since not all applications will require exchanges between both sets of objects. The initialization routines are relatively complex and allocate several large internal data structures</w:t>
      </w:r>
      <w:r w:rsidR="00F77D23">
        <w:rPr>
          <w:rFonts w:ascii="Times New Roman" w:hAnsi="Times New Roman" w:cs="Times New Roman"/>
          <w:sz w:val="24"/>
          <w:szCs w:val="24"/>
        </w:rPr>
        <w:t>,</w:t>
      </w:r>
      <w:r>
        <w:rPr>
          <w:rFonts w:ascii="Times New Roman" w:hAnsi="Times New Roman" w:cs="Times New Roman"/>
          <w:sz w:val="24"/>
          <w:szCs w:val="24"/>
        </w:rPr>
        <w:t xml:space="preserve"> so they should not be called if there is no need to exchange data between buses or branches.</w:t>
      </w:r>
    </w:p>
    <w:p w14:paraId="03E60529" w14:textId="7A2622F0" w:rsidR="00632916" w:rsidRDefault="00632916" w:rsidP="00315896">
      <w:pPr>
        <w:rPr>
          <w:rFonts w:ascii="Times New Roman" w:hAnsi="Times New Roman" w:cs="Times New Roman"/>
          <w:sz w:val="24"/>
          <w:szCs w:val="24"/>
        </w:rPr>
      </w:pPr>
      <w:r>
        <w:rPr>
          <w:rFonts w:ascii="Times New Roman" w:hAnsi="Times New Roman" w:cs="Times New Roman"/>
          <w:sz w:val="24"/>
          <w:szCs w:val="24"/>
        </w:rPr>
        <w:t>After the updates have been initialized, it is possible to execute a data exchange at any point in the code by calling the functions</w:t>
      </w:r>
    </w:p>
    <w:p w14:paraId="59FDD6CB" w14:textId="666DF277" w:rsidR="00632916" w:rsidRPr="00625DAC" w:rsidRDefault="00632916" w:rsidP="00625DAC">
      <w:pPr>
        <w:pStyle w:val="RedBoldCode"/>
      </w:pPr>
      <w:r w:rsidRPr="00625DAC">
        <w:t>void updateBuses()</w:t>
      </w:r>
    </w:p>
    <w:p w14:paraId="5CAB53B8" w14:textId="77777777" w:rsidR="00625DAC" w:rsidRPr="00625DAC" w:rsidRDefault="00625DAC" w:rsidP="00625DAC">
      <w:pPr>
        <w:pStyle w:val="RedBoldCode"/>
      </w:pPr>
    </w:p>
    <w:p w14:paraId="786B3C13" w14:textId="7099D6C4" w:rsidR="00632916" w:rsidRPr="00625DAC" w:rsidRDefault="00632916" w:rsidP="00625DAC">
      <w:pPr>
        <w:pStyle w:val="RedBoldCode"/>
      </w:pPr>
      <w:r w:rsidRPr="00625DAC">
        <w:t>void updateBranches()</w:t>
      </w:r>
    </w:p>
    <w:p w14:paraId="0415EE15" w14:textId="22D446BC" w:rsidR="00632916" w:rsidRDefault="000C4F9C" w:rsidP="00315896">
      <w:pPr>
        <w:rPr>
          <w:rFonts w:ascii="Times New Roman" w:hAnsi="Times New Roman" w:cs="Times New Roman"/>
          <w:sz w:val="24"/>
          <w:szCs w:val="24"/>
        </w:rPr>
      </w:pPr>
      <w:r>
        <w:rPr>
          <w:rFonts w:ascii="Times New Roman" w:hAnsi="Times New Roman" w:cs="Times New Roman"/>
          <w:sz w:val="24"/>
          <w:szCs w:val="24"/>
        </w:rPr>
        <w:t>These functions will</w:t>
      </w:r>
      <w:r w:rsidR="00632916">
        <w:rPr>
          <w:rFonts w:ascii="Times New Roman" w:hAnsi="Times New Roman" w:cs="Times New Roman"/>
          <w:sz w:val="24"/>
          <w:szCs w:val="24"/>
        </w:rPr>
        <w:t xml:space="preserve"> cause data to be exchanged between active buses and branches and their corresponding ghosts buses and branches located on other processors.</w:t>
      </w:r>
    </w:p>
    <w:p w14:paraId="32D23BB1" w14:textId="70230210" w:rsidR="008E4E09" w:rsidRDefault="008E4E09" w:rsidP="00315896">
      <w:pPr>
        <w:rPr>
          <w:rFonts w:ascii="Times New Roman" w:hAnsi="Times New Roman" w:cs="Times New Roman"/>
          <w:sz w:val="24"/>
          <w:szCs w:val="24"/>
        </w:rPr>
      </w:pPr>
      <w:r>
        <w:rPr>
          <w:rFonts w:ascii="Times New Roman" w:hAnsi="Times New Roman" w:cs="Times New Roman"/>
          <w:sz w:val="24"/>
          <w:szCs w:val="24"/>
        </w:rPr>
        <w:t>One additional network function that can be useful in certain circumstances is the capability for recovering the communicator on which the network is defined</w:t>
      </w:r>
    </w:p>
    <w:p w14:paraId="4648C10E" w14:textId="07D9BC60" w:rsidR="008E4E09" w:rsidRDefault="008E4E09" w:rsidP="008E4E09">
      <w:pPr>
        <w:pStyle w:val="RedBoldCode"/>
      </w:pPr>
      <w:r>
        <w:lastRenderedPageBreak/>
        <w:t>const Communicator&amp; communicator() const</w:t>
      </w:r>
    </w:p>
    <w:p w14:paraId="1EFFB5EE" w14:textId="544CEAFB" w:rsidR="008E4E09" w:rsidRDefault="008E4E09" w:rsidP="00315896">
      <w:pPr>
        <w:rPr>
          <w:rFonts w:ascii="Times New Roman" w:hAnsi="Times New Roman" w:cs="Times New Roman"/>
          <w:sz w:val="24"/>
          <w:szCs w:val="24"/>
        </w:rPr>
      </w:pPr>
      <w:r>
        <w:rPr>
          <w:rFonts w:ascii="Times New Roman" w:hAnsi="Times New Roman" w:cs="Times New Roman"/>
          <w:sz w:val="24"/>
          <w:szCs w:val="24"/>
        </w:rPr>
        <w:t>This function is useful in implementing multilevel parallelism and in converting applications to user modules that can be used to create higher level workflows that combine multiple different types of applications. This is discussed in more detail below.</w:t>
      </w:r>
    </w:p>
    <w:p w14:paraId="27D97D98" w14:textId="65CCA719" w:rsidR="00AA2886" w:rsidRPr="00315896" w:rsidRDefault="00AA2886"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A66E88">
        <w:rPr>
          <w:rStyle w:val="Heading1Char"/>
        </w:rPr>
        <w:t>BaseNetwork</w:t>
      </w:r>
      <w:r w:rsidR="008E4E09">
        <w:rPr>
          <w:rFonts w:ascii="Times New Roman" w:hAnsi="Times New Roman" w:cs="Times New Roman"/>
          <w:sz w:val="24"/>
          <w:szCs w:val="24"/>
        </w:rPr>
        <w:t xml:space="preserve"> methods described in this section</w:t>
      </w:r>
      <w:r>
        <w:rPr>
          <w:rFonts w:ascii="Times New Roman" w:hAnsi="Times New Roman" w:cs="Times New Roman"/>
          <w:sz w:val="24"/>
          <w:szCs w:val="24"/>
        </w:rPr>
        <w:t xml:space="preserve"> are only a subset of the total functionality available but they represent most of the </w:t>
      </w:r>
      <w:r w:rsidR="008E4E09">
        <w:rPr>
          <w:rFonts w:ascii="Times New Roman" w:hAnsi="Times New Roman" w:cs="Times New Roman"/>
          <w:sz w:val="24"/>
          <w:szCs w:val="24"/>
        </w:rPr>
        <w:t>methods</w:t>
      </w:r>
      <w:r>
        <w:rPr>
          <w:rFonts w:ascii="Times New Roman" w:hAnsi="Times New Roman" w:cs="Times New Roman"/>
          <w:sz w:val="24"/>
          <w:szCs w:val="24"/>
        </w:rPr>
        <w:t xml:space="preserve"> that a typical developer would use. The remaining functions are primarily used to implem</w:t>
      </w:r>
      <w:r w:rsidR="005E21FF">
        <w:rPr>
          <w:rFonts w:ascii="Times New Roman" w:hAnsi="Times New Roman" w:cs="Times New Roman"/>
          <w:sz w:val="24"/>
          <w:szCs w:val="24"/>
        </w:rPr>
        <w:t>ent other parts of the GridPACK</w:t>
      </w:r>
      <w:r>
        <w:rPr>
          <w:rFonts w:ascii="Times New Roman" w:hAnsi="Times New Roman" w:cs="Times New Roman"/>
          <w:sz w:val="24"/>
          <w:szCs w:val="24"/>
        </w:rPr>
        <w:t xml:space="preserve"> framework but are generally not required by people writing applications.</w:t>
      </w:r>
      <w:r w:rsidR="00DD03B0">
        <w:rPr>
          <w:rFonts w:ascii="Times New Roman" w:hAnsi="Times New Roman" w:cs="Times New Roman"/>
          <w:sz w:val="24"/>
          <w:szCs w:val="24"/>
        </w:rPr>
        <w:t xml:space="preserve"> More information on how the</w:t>
      </w:r>
      <w:r w:rsidR="000C4F9C">
        <w:rPr>
          <w:rFonts w:ascii="Times New Roman" w:hAnsi="Times New Roman" w:cs="Times New Roman"/>
          <w:sz w:val="24"/>
          <w:szCs w:val="24"/>
        </w:rPr>
        <w:t xml:space="preserve"> functions</w:t>
      </w:r>
      <w:r w:rsidR="00DD03B0">
        <w:rPr>
          <w:rFonts w:ascii="Times New Roman" w:hAnsi="Times New Roman" w:cs="Times New Roman"/>
          <w:sz w:val="24"/>
          <w:szCs w:val="24"/>
        </w:rPr>
        <w:t xml:space="preserve"> described above</w:t>
      </w:r>
      <w:r w:rsidR="000C4F9C">
        <w:rPr>
          <w:rFonts w:ascii="Times New Roman" w:hAnsi="Times New Roman" w:cs="Times New Roman"/>
          <w:sz w:val="24"/>
          <w:szCs w:val="24"/>
        </w:rPr>
        <w:t xml:space="preserve"> are used in practice can be f</w:t>
      </w:r>
      <w:r w:rsidR="005E21FF">
        <w:rPr>
          <w:rFonts w:ascii="Times New Roman" w:hAnsi="Times New Roman" w:cs="Times New Roman"/>
          <w:sz w:val="24"/>
          <w:szCs w:val="24"/>
        </w:rPr>
        <w:t>ound in the section on GridPACK</w:t>
      </w:r>
      <w:r w:rsidR="000C4F9C">
        <w:rPr>
          <w:rFonts w:ascii="Times New Roman" w:hAnsi="Times New Roman" w:cs="Times New Roman"/>
          <w:sz w:val="24"/>
          <w:szCs w:val="24"/>
        </w:rPr>
        <w:t xml:space="preserve"> factories.</w:t>
      </w:r>
    </w:p>
    <w:p w14:paraId="63A2C1A3" w14:textId="64BAA4CF" w:rsidR="00192B62" w:rsidRDefault="00F466AB" w:rsidP="00192B62">
      <w:pPr>
        <w:pStyle w:val="Heading3"/>
      </w:pPr>
      <w:bookmarkStart w:id="8" w:name="_Toc482792096"/>
      <w:r>
        <w:t>Math Module</w:t>
      </w:r>
      <w:bookmarkEnd w:id="8"/>
    </w:p>
    <w:p w14:paraId="2C92A675" w14:textId="6BC5D3EE" w:rsidR="00A018B0" w:rsidRDefault="00192B62" w:rsidP="0057521D">
      <w:pPr>
        <w:rPr>
          <w:rFonts w:ascii="Times New Roman" w:hAnsi="Times New Roman" w:cs="Times New Roman"/>
          <w:sz w:val="24"/>
          <w:szCs w:val="24"/>
        </w:rPr>
      </w:pPr>
      <w:r>
        <w:rPr>
          <w:rFonts w:ascii="Times New Roman" w:hAnsi="Times New Roman" w:cs="Times New Roman"/>
          <w:sz w:val="24"/>
          <w:szCs w:val="24"/>
        </w:rPr>
        <w:t>T</w:t>
      </w:r>
      <w:r w:rsidR="00F466AB">
        <w:rPr>
          <w:rFonts w:ascii="Times New Roman" w:hAnsi="Times New Roman" w:cs="Times New Roman"/>
          <w:sz w:val="24"/>
          <w:szCs w:val="24"/>
        </w:rPr>
        <w:t>he math module is</w:t>
      </w:r>
      <w:r w:rsidR="00A018B0">
        <w:rPr>
          <w:rFonts w:ascii="Times New Roman" w:hAnsi="Times New Roman" w:cs="Times New Roman"/>
          <w:sz w:val="24"/>
          <w:szCs w:val="24"/>
        </w:rPr>
        <w:t xml:space="preserve"> used to provide support for distributed matrices and vectors</w:t>
      </w:r>
      <w:r w:rsidR="00F466AB">
        <w:rPr>
          <w:rFonts w:ascii="Times New Roman" w:hAnsi="Times New Roman" w:cs="Times New Roman"/>
          <w:sz w:val="24"/>
          <w:szCs w:val="24"/>
        </w:rPr>
        <w:t xml:space="preserve"> as well as linear solvers, non-linear solvers, and preconditioners</w:t>
      </w:r>
      <w:r w:rsidR="00A018B0">
        <w:rPr>
          <w:rFonts w:ascii="Times New Roman" w:hAnsi="Times New Roman" w:cs="Times New Roman"/>
          <w:sz w:val="24"/>
          <w:szCs w:val="24"/>
        </w:rPr>
        <w:t>. Once created</w:t>
      </w:r>
      <w:r w:rsidR="00BB0DA7">
        <w:rPr>
          <w:rFonts w:ascii="Times New Roman" w:hAnsi="Times New Roman" w:cs="Times New Roman"/>
          <w:sz w:val="24"/>
          <w:szCs w:val="24"/>
        </w:rPr>
        <w:t>,</w:t>
      </w:r>
      <w:r w:rsidR="00A018B0">
        <w:rPr>
          <w:rFonts w:ascii="Times New Roman" w:hAnsi="Times New Roman" w:cs="Times New Roman"/>
          <w:sz w:val="24"/>
          <w:szCs w:val="24"/>
        </w:rPr>
        <w:t xml:space="preserve"> matrices can be treated as opaque objects and manipulated using a high level syntax that </w:t>
      </w:r>
      <w:r w:rsidR="00F77D23">
        <w:rPr>
          <w:rFonts w:ascii="Times New Roman" w:hAnsi="Times New Roman" w:cs="Times New Roman"/>
          <w:sz w:val="24"/>
          <w:szCs w:val="24"/>
        </w:rPr>
        <w:t>is</w:t>
      </w:r>
      <w:r w:rsidR="00A018B0">
        <w:rPr>
          <w:rFonts w:ascii="Times New Roman" w:hAnsi="Times New Roman" w:cs="Times New Roman"/>
          <w:sz w:val="24"/>
          <w:szCs w:val="24"/>
        </w:rPr>
        <w:t xml:space="preserve"> comparable to writing Matlab code.</w:t>
      </w:r>
      <w:r w:rsidR="00583621">
        <w:rPr>
          <w:rFonts w:ascii="Times New Roman" w:hAnsi="Times New Roman" w:cs="Times New Roman"/>
          <w:sz w:val="24"/>
          <w:szCs w:val="24"/>
        </w:rPr>
        <w:t xml:space="preserve"> The distributed matrix and vector data structures themselves </w:t>
      </w:r>
      <w:r w:rsidR="00F466AB">
        <w:rPr>
          <w:rFonts w:ascii="Times New Roman" w:hAnsi="Times New Roman" w:cs="Times New Roman"/>
          <w:sz w:val="24"/>
          <w:szCs w:val="24"/>
        </w:rPr>
        <w:t>are</w:t>
      </w:r>
      <w:r w:rsidR="00DD03B0">
        <w:rPr>
          <w:rFonts w:ascii="Times New Roman" w:hAnsi="Times New Roman" w:cs="Times New Roman"/>
          <w:sz w:val="24"/>
          <w:szCs w:val="24"/>
        </w:rPr>
        <w:t xml:space="preserve"> based on external</w:t>
      </w:r>
      <w:r w:rsidR="00F466AB">
        <w:rPr>
          <w:rFonts w:ascii="Times New Roman" w:hAnsi="Times New Roman" w:cs="Times New Roman"/>
          <w:sz w:val="24"/>
          <w:szCs w:val="24"/>
        </w:rPr>
        <w:t xml:space="preserve"> solver libraries and</w:t>
      </w:r>
      <w:r w:rsidR="00583621">
        <w:rPr>
          <w:rFonts w:ascii="Times New Roman" w:hAnsi="Times New Roman" w:cs="Times New Roman"/>
          <w:sz w:val="24"/>
          <w:szCs w:val="24"/>
        </w:rPr>
        <w:t xml:space="preserve"> represent relatively lightweight wrappers on existing code. </w:t>
      </w:r>
      <w:r w:rsidR="00F466AB">
        <w:rPr>
          <w:rFonts w:ascii="Times New Roman" w:hAnsi="Times New Roman" w:cs="Times New Roman"/>
          <w:sz w:val="24"/>
          <w:szCs w:val="24"/>
        </w:rPr>
        <w:t>The current math module is built on the PETSc library but other libraries, such as Hypre and Tr</w:t>
      </w:r>
      <w:r w:rsidR="00DD03B0">
        <w:rPr>
          <w:rFonts w:ascii="Times New Roman" w:hAnsi="Times New Roman" w:cs="Times New Roman"/>
          <w:sz w:val="24"/>
          <w:szCs w:val="24"/>
        </w:rPr>
        <w:t>ilinos could be used instead</w:t>
      </w:r>
      <w:r w:rsidR="00F466AB">
        <w:rPr>
          <w:rFonts w:ascii="Times New Roman" w:hAnsi="Times New Roman" w:cs="Times New Roman"/>
          <w:sz w:val="24"/>
          <w:szCs w:val="24"/>
        </w:rPr>
        <w:t>.</w:t>
      </w:r>
    </w:p>
    <w:p w14:paraId="44082909" w14:textId="39A1ED85" w:rsidR="00583621" w:rsidRDefault="00583621" w:rsidP="0057521D">
      <w:pPr>
        <w:rPr>
          <w:rFonts w:ascii="Times New Roman" w:hAnsi="Times New Roman" w:cs="Times New Roman"/>
          <w:sz w:val="24"/>
          <w:szCs w:val="24"/>
        </w:rPr>
      </w:pPr>
      <w:r>
        <w:rPr>
          <w:rFonts w:ascii="Times New Roman" w:hAnsi="Times New Roman" w:cs="Times New Roman"/>
          <w:sz w:val="24"/>
          <w:szCs w:val="24"/>
        </w:rPr>
        <w:t>The main fun</w:t>
      </w:r>
      <w:r w:rsidR="00D05643">
        <w:rPr>
          <w:rFonts w:ascii="Times New Roman" w:hAnsi="Times New Roman" w:cs="Times New Roman"/>
          <w:sz w:val="24"/>
          <w:szCs w:val="24"/>
        </w:rPr>
        <w:t>ctionality associated with the math module is</w:t>
      </w:r>
      <w:r>
        <w:rPr>
          <w:rFonts w:ascii="Times New Roman" w:hAnsi="Times New Roman" w:cs="Times New Roman"/>
          <w:sz w:val="24"/>
          <w:szCs w:val="24"/>
        </w:rPr>
        <w:t xml:space="preserve"> the ability to instantiate new matrices and vectors, add individual matrix and vector elements (and their values) to the</w:t>
      </w:r>
      <w:r w:rsidR="00D05643">
        <w:rPr>
          <w:rFonts w:ascii="Times New Roman" w:hAnsi="Times New Roman" w:cs="Times New Roman"/>
          <w:sz w:val="24"/>
          <w:szCs w:val="24"/>
        </w:rPr>
        <w:t xml:space="preserve"> matrix/vector</w:t>
      </w:r>
      <w:r w:rsidR="00DD03B0">
        <w:rPr>
          <w:rFonts w:ascii="Times New Roman" w:hAnsi="Times New Roman" w:cs="Times New Roman"/>
          <w:sz w:val="24"/>
          <w:szCs w:val="24"/>
        </w:rPr>
        <w:t xml:space="preserve"> objects,</w:t>
      </w:r>
      <w:r w:rsidR="000C4F9C">
        <w:rPr>
          <w:rFonts w:ascii="Times New Roman" w:hAnsi="Times New Roman" w:cs="Times New Roman"/>
          <w:sz w:val="24"/>
          <w:szCs w:val="24"/>
        </w:rPr>
        <w:t xml:space="preserve"> invoke the</w:t>
      </w:r>
      <w:r>
        <w:rPr>
          <w:rFonts w:ascii="Times New Roman" w:hAnsi="Times New Roman" w:cs="Times New Roman"/>
          <w:sz w:val="24"/>
          <w:szCs w:val="24"/>
        </w:rPr>
        <w:t xml:space="preserve"> assemble operation on the object</w:t>
      </w:r>
      <w:r w:rsidR="00DD03B0">
        <w:rPr>
          <w:rFonts w:ascii="Times New Roman" w:hAnsi="Times New Roman" w:cs="Times New Roman"/>
          <w:sz w:val="24"/>
          <w:szCs w:val="24"/>
        </w:rPr>
        <w:t xml:space="preserve"> and solve systems of algebraic equations</w:t>
      </w:r>
      <w:r>
        <w:rPr>
          <w:rFonts w:ascii="Times New Roman" w:hAnsi="Times New Roman" w:cs="Times New Roman"/>
          <w:sz w:val="24"/>
          <w:szCs w:val="24"/>
        </w:rPr>
        <w:t xml:space="preserve">. The assemble operation is designed to give the library a chance to set up internal data structures and repartition the matrix elements, etc. in a way that will optimize subsequent calculations. </w:t>
      </w:r>
      <w:r w:rsidR="000C4F9C">
        <w:rPr>
          <w:rFonts w:ascii="Times New Roman" w:hAnsi="Times New Roman" w:cs="Times New Roman"/>
          <w:sz w:val="24"/>
          <w:szCs w:val="24"/>
        </w:rPr>
        <w:t>Inclusion of this operation</w:t>
      </w:r>
      <w:r>
        <w:rPr>
          <w:rFonts w:ascii="Times New Roman" w:hAnsi="Times New Roman" w:cs="Times New Roman"/>
          <w:sz w:val="24"/>
          <w:szCs w:val="24"/>
        </w:rPr>
        <w:t xml:space="preserve"> follows the syntax of most solver libraries when the</w:t>
      </w:r>
      <w:r w:rsidR="00D05643">
        <w:rPr>
          <w:rFonts w:ascii="Times New Roman" w:hAnsi="Times New Roman" w:cs="Times New Roman"/>
          <w:sz w:val="24"/>
          <w:szCs w:val="24"/>
        </w:rPr>
        <w:t>y construct a matrix or vector. This module</w:t>
      </w:r>
      <w:r>
        <w:rPr>
          <w:rFonts w:ascii="Times New Roman" w:hAnsi="Times New Roman" w:cs="Times New Roman"/>
          <w:sz w:val="24"/>
          <w:szCs w:val="24"/>
        </w:rPr>
        <w:t xml:space="preserve"> also include</w:t>
      </w:r>
      <w:r w:rsidR="00D05643">
        <w:rPr>
          <w:rFonts w:ascii="Times New Roman" w:hAnsi="Times New Roman" w:cs="Times New Roman"/>
          <w:sz w:val="24"/>
          <w:szCs w:val="24"/>
        </w:rPr>
        <w:t>s</w:t>
      </w:r>
      <w:r>
        <w:rPr>
          <w:rFonts w:ascii="Times New Roman" w:hAnsi="Times New Roman" w:cs="Times New Roman"/>
          <w:sz w:val="24"/>
          <w:szCs w:val="24"/>
        </w:rPr>
        <w:t xml:space="preserve"> some basic matrix and vector operations</w:t>
      </w:r>
      <w:r w:rsidR="00941E78">
        <w:rPr>
          <w:rFonts w:ascii="Times New Roman" w:hAnsi="Times New Roman" w:cs="Times New Roman"/>
          <w:sz w:val="24"/>
          <w:szCs w:val="24"/>
        </w:rPr>
        <w:t xml:space="preserve"> such as matrix-vec</w:t>
      </w:r>
      <w:r w:rsidR="00D05643">
        <w:rPr>
          <w:rFonts w:ascii="Times New Roman" w:hAnsi="Times New Roman" w:cs="Times New Roman"/>
          <w:sz w:val="24"/>
          <w:szCs w:val="24"/>
        </w:rPr>
        <w:t>tor multiply and norms.</w:t>
      </w:r>
    </w:p>
    <w:p w14:paraId="0B723E6B" w14:textId="69C0D82C" w:rsidR="00D05643" w:rsidRDefault="00D05643" w:rsidP="0057521D">
      <w:pPr>
        <w:rPr>
          <w:rFonts w:ascii="Times New Roman" w:hAnsi="Times New Roman" w:cs="Times New Roman"/>
          <w:sz w:val="24"/>
          <w:szCs w:val="24"/>
        </w:rPr>
      </w:pPr>
      <w:r>
        <w:rPr>
          <w:rFonts w:ascii="Times New Roman" w:hAnsi="Times New Roman" w:cs="Times New Roman"/>
          <w:sz w:val="24"/>
          <w:szCs w:val="24"/>
        </w:rPr>
        <w:t>In addition to basic matrix operations, the math module contains linear and non-linear solvers and precondit</w:t>
      </w:r>
      <w:r w:rsidR="00DD03B0">
        <w:rPr>
          <w:rFonts w:ascii="Times New Roman" w:hAnsi="Times New Roman" w:cs="Times New Roman"/>
          <w:sz w:val="24"/>
          <w:szCs w:val="24"/>
        </w:rPr>
        <w:t xml:space="preserve">ioners. The </w:t>
      </w:r>
      <w:r w:rsidR="000C4F9C">
        <w:rPr>
          <w:rFonts w:ascii="Times New Roman" w:hAnsi="Times New Roman" w:cs="Times New Roman"/>
          <w:sz w:val="24"/>
          <w:szCs w:val="24"/>
        </w:rPr>
        <w:t>module provides</w:t>
      </w:r>
      <w:r>
        <w:rPr>
          <w:rFonts w:ascii="Times New Roman" w:hAnsi="Times New Roman" w:cs="Times New Roman"/>
          <w:sz w:val="24"/>
          <w:szCs w:val="24"/>
        </w:rPr>
        <w:t xml:space="preserve"> a simple interface on top of the PETSc libraries that will allow users access to this functionality without having to be familiar with the libraries themselves. This should make it possible to construct solver routines that are comparable in complexity to Matlab scripts. The use of a wrapper instead of having users directly access the libraries will also make it simpler to switch the underlying library in an application. All that will be required will be for de</w:t>
      </w:r>
      <w:r w:rsidR="000C4F9C">
        <w:rPr>
          <w:rFonts w:ascii="Times New Roman" w:hAnsi="Times New Roman" w:cs="Times New Roman"/>
          <w:sz w:val="24"/>
          <w:szCs w:val="24"/>
        </w:rPr>
        <w:t>velopers to link to an</w:t>
      </w:r>
      <w:r>
        <w:rPr>
          <w:rFonts w:ascii="Times New Roman" w:hAnsi="Times New Roman" w:cs="Times New Roman"/>
          <w:sz w:val="24"/>
          <w:szCs w:val="24"/>
        </w:rPr>
        <w:t xml:space="preserve"> implementation of the math module interface that is built on a differen</w:t>
      </w:r>
      <w:r w:rsidR="000C4F9C">
        <w:rPr>
          <w:rFonts w:ascii="Times New Roman" w:hAnsi="Times New Roman" w:cs="Times New Roman"/>
          <w:sz w:val="24"/>
          <w:szCs w:val="24"/>
        </w:rPr>
        <w:t>t library. There will not be a</w:t>
      </w:r>
      <w:r>
        <w:rPr>
          <w:rFonts w:ascii="Times New Roman" w:hAnsi="Times New Roman" w:cs="Times New Roman"/>
          <w:sz w:val="24"/>
          <w:szCs w:val="24"/>
        </w:rPr>
        <w:t xml:space="preserve"> need to rewrite any application code. This has the advantage that if a different library is used for the math module in one application, it instantly becomes available for other applications.</w:t>
      </w:r>
    </w:p>
    <w:p w14:paraId="58152A22" w14:textId="1BC4C2B4" w:rsidR="00AA2886" w:rsidRDefault="00AA2886" w:rsidP="0057521D">
      <w:pPr>
        <w:rPr>
          <w:rFonts w:ascii="Times New Roman" w:hAnsi="Times New Roman" w:cs="Times New Roman"/>
          <w:sz w:val="24"/>
          <w:szCs w:val="24"/>
        </w:rPr>
      </w:pPr>
      <w:r>
        <w:rPr>
          <w:rFonts w:ascii="Times New Roman" w:hAnsi="Times New Roman" w:cs="Times New Roman"/>
          <w:sz w:val="24"/>
          <w:szCs w:val="24"/>
        </w:rPr>
        <w:t xml:space="preserve">The functionality in the math component is distributed between for classes, </w:t>
      </w:r>
      <w:r w:rsidRPr="00A66E88">
        <w:rPr>
          <w:rStyle w:val="Heading1Char"/>
        </w:rPr>
        <w:t>Matrix</w:t>
      </w:r>
      <w:r w:rsidR="001578FD">
        <w:rPr>
          <w:rStyle w:val="Heading1Char"/>
        </w:rPr>
        <w:t>, RealMatrix</w:t>
      </w:r>
      <w:r>
        <w:rPr>
          <w:rFonts w:ascii="Times New Roman" w:hAnsi="Times New Roman" w:cs="Times New Roman"/>
          <w:sz w:val="24"/>
          <w:szCs w:val="24"/>
        </w:rPr>
        <w:t xml:space="preserve">, </w:t>
      </w:r>
      <w:r w:rsidRPr="00A66E88">
        <w:rPr>
          <w:rStyle w:val="Heading1Char"/>
        </w:rPr>
        <w:t>Vector</w:t>
      </w:r>
      <w:r w:rsidR="001578FD">
        <w:rPr>
          <w:rStyle w:val="Heading1Char"/>
        </w:rPr>
        <w:t>, RealVector</w:t>
      </w:r>
      <w:r>
        <w:rPr>
          <w:rFonts w:ascii="Times New Roman" w:hAnsi="Times New Roman" w:cs="Times New Roman"/>
          <w:sz w:val="24"/>
          <w:szCs w:val="24"/>
        </w:rPr>
        <w:t xml:space="preserve">, </w:t>
      </w:r>
      <w:r w:rsidRPr="00A66E88">
        <w:rPr>
          <w:rStyle w:val="Heading1Char"/>
        </w:rPr>
        <w:t>LinearSolver</w:t>
      </w:r>
      <w:r w:rsidR="008D208E">
        <w:rPr>
          <w:rStyle w:val="Heading1Char"/>
        </w:rPr>
        <w:t xml:space="preserve">, RealLinearSolver, </w:t>
      </w:r>
      <w:r w:rsidR="008D208E">
        <w:rPr>
          <w:rStyle w:val="Heading1Char"/>
        </w:rPr>
        <w:lastRenderedPageBreak/>
        <w:t>NonlinearSolver</w:t>
      </w:r>
      <w:r>
        <w:rPr>
          <w:rFonts w:ascii="Times New Roman" w:hAnsi="Times New Roman" w:cs="Times New Roman"/>
          <w:sz w:val="24"/>
          <w:szCs w:val="24"/>
        </w:rPr>
        <w:t xml:space="preserve"> and </w:t>
      </w:r>
      <w:r w:rsidR="008D208E">
        <w:rPr>
          <w:rStyle w:val="Heading1Char"/>
        </w:rPr>
        <w:t>RealN</w:t>
      </w:r>
      <w:r w:rsidRPr="00A66E88">
        <w:rPr>
          <w:rStyle w:val="Heading1Char"/>
        </w:rPr>
        <w:t>onlinearSolver</w:t>
      </w:r>
      <w:r>
        <w:rPr>
          <w:rFonts w:ascii="Times New Roman" w:hAnsi="Times New Roman" w:cs="Times New Roman"/>
          <w:sz w:val="24"/>
          <w:szCs w:val="24"/>
        </w:rPr>
        <w:t>. Each of the</w:t>
      </w:r>
      <w:r w:rsidR="008D208E">
        <w:rPr>
          <w:rFonts w:ascii="Times New Roman" w:hAnsi="Times New Roman" w:cs="Times New Roman"/>
          <w:sz w:val="24"/>
          <w:szCs w:val="24"/>
        </w:rPr>
        <w:t>se</w:t>
      </w:r>
      <w:r>
        <w:rPr>
          <w:rFonts w:ascii="Times New Roman" w:hAnsi="Times New Roman" w:cs="Times New Roman"/>
          <w:sz w:val="24"/>
          <w:szCs w:val="24"/>
        </w:rPr>
        <w:t xml:space="preserve"> classes</w:t>
      </w:r>
      <w:r w:rsidR="00722581">
        <w:rPr>
          <w:rFonts w:ascii="Times New Roman" w:hAnsi="Times New Roman" w:cs="Times New Roman"/>
          <w:sz w:val="24"/>
          <w:szCs w:val="24"/>
        </w:rPr>
        <w:t xml:space="preserve"> is in the </w:t>
      </w:r>
      <w:r w:rsidR="00722581" w:rsidRPr="00722581">
        <w:rPr>
          <w:rStyle w:val="Heading1Char"/>
        </w:rPr>
        <w:t>gridpack::math</w:t>
      </w:r>
      <w:r w:rsidR="00722581">
        <w:rPr>
          <w:rFonts w:ascii="Times New Roman" w:hAnsi="Times New Roman" w:cs="Times New Roman"/>
          <w:sz w:val="24"/>
          <w:szCs w:val="24"/>
        </w:rPr>
        <w:t xml:space="preserve"> namespace and</w:t>
      </w:r>
      <w:r>
        <w:rPr>
          <w:rFonts w:ascii="Times New Roman" w:hAnsi="Times New Roman" w:cs="Times New Roman"/>
          <w:sz w:val="24"/>
          <w:szCs w:val="24"/>
        </w:rPr>
        <w:t xml:space="preserve"> is described below.</w:t>
      </w:r>
      <w:r w:rsidR="00722581">
        <w:rPr>
          <w:rFonts w:ascii="Times New Roman" w:hAnsi="Times New Roman" w:cs="Times New Roman"/>
          <w:sz w:val="24"/>
          <w:szCs w:val="24"/>
        </w:rPr>
        <w:t xml:space="preserve"> </w:t>
      </w:r>
      <w:r w:rsidR="00000B99">
        <w:rPr>
          <w:rFonts w:ascii="Times New Roman" w:hAnsi="Times New Roman" w:cs="Times New Roman"/>
          <w:sz w:val="24"/>
          <w:szCs w:val="24"/>
        </w:rPr>
        <w:t xml:space="preserve">Like the </w:t>
      </w:r>
      <w:r w:rsidR="00000B99" w:rsidRPr="00A66E88">
        <w:rPr>
          <w:rStyle w:val="Heading1Char"/>
        </w:rPr>
        <w:t>BaseNetwork</w:t>
      </w:r>
      <w:r w:rsidR="00000B99">
        <w:rPr>
          <w:rFonts w:ascii="Times New Roman" w:hAnsi="Times New Roman" w:cs="Times New Roman"/>
          <w:sz w:val="24"/>
          <w:szCs w:val="24"/>
        </w:rPr>
        <w:t xml:space="preserve"> class, there are a lot of functions in </w:t>
      </w:r>
      <w:r w:rsidR="00000B99" w:rsidRPr="00A66E88">
        <w:rPr>
          <w:rStyle w:val="Heading1Char"/>
        </w:rPr>
        <w:t>Matrix</w:t>
      </w:r>
      <w:r w:rsidR="00000B99">
        <w:rPr>
          <w:rFonts w:ascii="Times New Roman" w:hAnsi="Times New Roman" w:cs="Times New Roman"/>
          <w:sz w:val="24"/>
          <w:szCs w:val="24"/>
        </w:rPr>
        <w:t xml:space="preserve"> and </w:t>
      </w:r>
      <w:r w:rsidR="00000B99" w:rsidRPr="00A66E88">
        <w:rPr>
          <w:rStyle w:val="Heading1Char"/>
        </w:rPr>
        <w:t>Vector</w:t>
      </w:r>
      <w:r w:rsidR="00000B99">
        <w:rPr>
          <w:rFonts w:ascii="Times New Roman" w:hAnsi="Times New Roman" w:cs="Times New Roman"/>
          <w:sz w:val="24"/>
          <w:szCs w:val="24"/>
        </w:rPr>
        <w:t xml:space="preserve"> that do not need to be used by users.</w:t>
      </w:r>
      <w:r w:rsidR="00356743">
        <w:rPr>
          <w:rFonts w:ascii="Times New Roman" w:hAnsi="Times New Roman" w:cs="Times New Roman"/>
          <w:sz w:val="24"/>
          <w:szCs w:val="24"/>
        </w:rPr>
        <w:t xml:space="preserve"> Most of the functions related to matrix/vector instantiation and creation are </w:t>
      </w:r>
      <w:r w:rsidR="008D208E">
        <w:rPr>
          <w:rFonts w:ascii="Times New Roman" w:hAnsi="Times New Roman" w:cs="Times New Roman"/>
          <w:sz w:val="24"/>
          <w:szCs w:val="24"/>
        </w:rPr>
        <w:t>are used</w:t>
      </w:r>
      <w:r w:rsidR="00356743">
        <w:rPr>
          <w:rFonts w:ascii="Times New Roman" w:hAnsi="Times New Roman" w:cs="Times New Roman"/>
          <w:sz w:val="24"/>
          <w:szCs w:val="24"/>
        </w:rPr>
        <w:t xml:space="preserve"> inside the</w:t>
      </w:r>
      <w:r w:rsidR="008D208E">
        <w:rPr>
          <w:rFonts w:ascii="Times New Roman" w:hAnsi="Times New Roman" w:cs="Times New Roman"/>
          <w:sz w:val="24"/>
          <w:szCs w:val="24"/>
        </w:rPr>
        <w:t xml:space="preserve"> mapper classes described below, which eliminates the need for users to deal with them directly. However, users may be interested in creating functions not covered by existing library methods and in this case access to these functions is useful.</w:t>
      </w:r>
    </w:p>
    <w:p w14:paraId="63476FB7" w14:textId="3F26CD28" w:rsidR="008D208E" w:rsidRDefault="008D208E" w:rsidP="0057521D">
      <w:pPr>
        <w:rPr>
          <w:rFonts w:ascii="Times New Roman" w:hAnsi="Times New Roman" w:cs="Times New Roman"/>
          <w:sz w:val="24"/>
          <w:szCs w:val="24"/>
        </w:rPr>
      </w:pPr>
      <w:r>
        <w:rPr>
          <w:rFonts w:ascii="Times New Roman" w:hAnsi="Times New Roman" w:cs="Times New Roman"/>
          <w:sz w:val="24"/>
          <w:szCs w:val="24"/>
        </w:rPr>
        <w:t xml:space="preserve">An additional note on the math module class names is in order. Originally, GridPACK only supported complex objects and used the names </w:t>
      </w:r>
      <w:r w:rsidRPr="008D208E">
        <w:rPr>
          <w:rStyle w:val="Heading1Char"/>
        </w:rPr>
        <w:t>Vector</w:t>
      </w:r>
      <w:r>
        <w:rPr>
          <w:rFonts w:ascii="Times New Roman" w:hAnsi="Times New Roman" w:cs="Times New Roman"/>
          <w:sz w:val="24"/>
          <w:szCs w:val="24"/>
        </w:rPr>
        <w:t xml:space="preserve">, </w:t>
      </w:r>
      <w:r w:rsidRPr="008D208E">
        <w:rPr>
          <w:rStyle w:val="Heading1Char"/>
        </w:rPr>
        <w:t>Matrix</w:t>
      </w:r>
      <w:r>
        <w:rPr>
          <w:rFonts w:ascii="Times New Roman" w:hAnsi="Times New Roman" w:cs="Times New Roman"/>
          <w:sz w:val="24"/>
          <w:szCs w:val="24"/>
        </w:rPr>
        <w:t xml:space="preserve">, etc. More recently, the capability for supporting real objects was added and hence the new names </w:t>
      </w:r>
      <w:r w:rsidRPr="008D208E">
        <w:rPr>
          <w:rStyle w:val="Heading1Char"/>
        </w:rPr>
        <w:t>RealVector</w:t>
      </w:r>
      <w:r>
        <w:rPr>
          <w:rFonts w:ascii="Times New Roman" w:hAnsi="Times New Roman" w:cs="Times New Roman"/>
          <w:sz w:val="24"/>
          <w:szCs w:val="24"/>
        </w:rPr>
        <w:t xml:space="preserve">, etc while the original names continued to be used for complex objects to maintain backwards compatibility. Complex objects can also be accessed using the names </w:t>
      </w:r>
      <w:r w:rsidRPr="008D208E">
        <w:rPr>
          <w:rStyle w:val="Heading1Char"/>
        </w:rPr>
        <w:t>ComplexVector</w:t>
      </w:r>
      <w:r>
        <w:rPr>
          <w:rFonts w:ascii="Times New Roman" w:hAnsi="Times New Roman" w:cs="Times New Roman"/>
          <w:sz w:val="24"/>
          <w:szCs w:val="24"/>
        </w:rPr>
        <w:t xml:space="preserve">, </w:t>
      </w:r>
      <w:r w:rsidRPr="008D208E">
        <w:rPr>
          <w:rStyle w:val="Heading1Char"/>
        </w:rPr>
        <w:t>ComplexMatrix</w:t>
      </w:r>
      <w:r>
        <w:rPr>
          <w:rFonts w:ascii="Times New Roman" w:hAnsi="Times New Roman" w:cs="Times New Roman"/>
          <w:sz w:val="24"/>
          <w:szCs w:val="24"/>
        </w:rPr>
        <w:t>, etc., which are mapped to the original complex objects.</w:t>
      </w:r>
    </w:p>
    <w:p w14:paraId="63410AE4" w14:textId="17A60D72" w:rsidR="000E1D48" w:rsidRDefault="000E1D48" w:rsidP="000E1D48">
      <w:pPr>
        <w:pStyle w:val="Heading4"/>
      </w:pPr>
      <w:r>
        <w:t>Matrices</w:t>
      </w:r>
    </w:p>
    <w:p w14:paraId="1D8D7BA5" w14:textId="1E53EC28" w:rsidR="001578FD" w:rsidRDefault="00AA2886"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A66E88">
        <w:rPr>
          <w:rStyle w:val="Heading1Char"/>
        </w:rPr>
        <w:t>Matrix</w:t>
      </w:r>
      <w:r w:rsidR="001578FD">
        <w:rPr>
          <w:rStyle w:val="Heading1Char"/>
        </w:rPr>
        <w:t xml:space="preserve"> and RealMatrix</w:t>
      </w:r>
      <w:r>
        <w:rPr>
          <w:rFonts w:ascii="Times New Roman" w:hAnsi="Times New Roman" w:cs="Times New Roman"/>
          <w:sz w:val="24"/>
          <w:szCs w:val="24"/>
        </w:rPr>
        <w:t xml:space="preserve"> class</w:t>
      </w:r>
      <w:r w:rsidR="001578FD">
        <w:rPr>
          <w:rFonts w:ascii="Times New Roman" w:hAnsi="Times New Roman" w:cs="Times New Roman"/>
          <w:sz w:val="24"/>
          <w:szCs w:val="24"/>
        </w:rPr>
        <w:t>es are</w:t>
      </w:r>
      <w:r>
        <w:rPr>
          <w:rFonts w:ascii="Times New Roman" w:hAnsi="Times New Roman" w:cs="Times New Roman"/>
          <w:sz w:val="24"/>
          <w:szCs w:val="24"/>
        </w:rPr>
        <w:t xml:space="preserve"> designed to create distributed matrices.</w:t>
      </w:r>
      <w:r w:rsidR="001578FD">
        <w:rPr>
          <w:rFonts w:ascii="Times New Roman" w:hAnsi="Times New Roman" w:cs="Times New Roman"/>
          <w:sz w:val="24"/>
          <w:szCs w:val="24"/>
        </w:rPr>
        <w:t xml:space="preserve"> </w:t>
      </w:r>
      <w:r w:rsidR="001578FD" w:rsidRPr="001578FD">
        <w:rPr>
          <w:rStyle w:val="Heading1Char"/>
        </w:rPr>
        <w:t>Matrix</w:t>
      </w:r>
      <w:r w:rsidR="001578FD">
        <w:rPr>
          <w:rFonts w:ascii="Times New Roman" w:hAnsi="Times New Roman" w:cs="Times New Roman"/>
          <w:sz w:val="24"/>
          <w:szCs w:val="24"/>
        </w:rPr>
        <w:t xml:space="preserve"> is used for complex matrices and </w:t>
      </w:r>
      <w:r w:rsidR="001578FD" w:rsidRPr="001578FD">
        <w:rPr>
          <w:rStyle w:val="Heading1Char"/>
        </w:rPr>
        <w:t>RealMatrix</w:t>
      </w:r>
      <w:r w:rsidR="001578FD">
        <w:rPr>
          <w:rFonts w:ascii="Times New Roman" w:hAnsi="Times New Roman" w:cs="Times New Roman"/>
          <w:sz w:val="24"/>
          <w:szCs w:val="24"/>
        </w:rPr>
        <w:t xml:space="preserve"> is used for real matrices. The matrix classes support</w:t>
      </w:r>
      <w:r>
        <w:rPr>
          <w:rFonts w:ascii="Times New Roman" w:hAnsi="Times New Roman" w:cs="Times New Roman"/>
          <w:sz w:val="24"/>
          <w:szCs w:val="24"/>
        </w:rPr>
        <w:t xml:space="preserve"> two types of matrix, </w:t>
      </w:r>
      <w:r w:rsidRPr="00A66E88">
        <w:rPr>
          <w:rStyle w:val="Heading1Char"/>
        </w:rPr>
        <w:t>Dense</w:t>
      </w:r>
      <w:r>
        <w:rPr>
          <w:rFonts w:ascii="Times New Roman" w:hAnsi="Times New Roman" w:cs="Times New Roman"/>
          <w:sz w:val="24"/>
          <w:szCs w:val="24"/>
        </w:rPr>
        <w:t xml:space="preserve"> and </w:t>
      </w:r>
      <w:r w:rsidRPr="00A66E88">
        <w:rPr>
          <w:rStyle w:val="Heading1Char"/>
        </w:rPr>
        <w:t>Sparse</w:t>
      </w:r>
      <w:r>
        <w:rPr>
          <w:rFonts w:ascii="Times New Roman" w:hAnsi="Times New Roman" w:cs="Times New Roman"/>
          <w:sz w:val="24"/>
          <w:szCs w:val="24"/>
        </w:rPr>
        <w:t>. In most cases users will want to use the sparse matrix</w:t>
      </w:r>
      <w:r w:rsidR="00000B99">
        <w:rPr>
          <w:rFonts w:ascii="Times New Roman" w:hAnsi="Times New Roman" w:cs="Times New Roman"/>
          <w:sz w:val="24"/>
          <w:szCs w:val="24"/>
        </w:rPr>
        <w:t xml:space="preserve"> but some applications require dense mat</w:t>
      </w:r>
      <w:r w:rsidR="001578FD">
        <w:rPr>
          <w:rFonts w:ascii="Times New Roman" w:hAnsi="Times New Roman" w:cs="Times New Roman"/>
          <w:sz w:val="24"/>
          <w:szCs w:val="24"/>
        </w:rPr>
        <w:t xml:space="preserve">rices. The </w:t>
      </w:r>
      <w:r w:rsidR="001578FD" w:rsidRPr="001578FD">
        <w:rPr>
          <w:rStyle w:val="Heading1Char"/>
        </w:rPr>
        <w:t>Matrix</w:t>
      </w:r>
      <w:r w:rsidR="001578FD">
        <w:rPr>
          <w:rFonts w:ascii="Times New Roman" w:hAnsi="Times New Roman" w:cs="Times New Roman"/>
          <w:sz w:val="24"/>
          <w:szCs w:val="24"/>
        </w:rPr>
        <w:t xml:space="preserve"> and </w:t>
      </w:r>
      <w:r w:rsidR="001578FD" w:rsidRPr="001578FD">
        <w:rPr>
          <w:rStyle w:val="Heading1Char"/>
        </w:rPr>
        <w:t>RealMatrix</w:t>
      </w:r>
      <w:r w:rsidR="001578FD">
        <w:rPr>
          <w:rFonts w:ascii="Times New Roman" w:hAnsi="Times New Roman" w:cs="Times New Roman"/>
          <w:sz w:val="24"/>
          <w:szCs w:val="24"/>
        </w:rPr>
        <w:t xml:space="preserve"> classes are nearly identical in functionality, so in the following we will only outline operations on the </w:t>
      </w:r>
      <w:r w:rsidR="001578FD" w:rsidRPr="001578FD">
        <w:rPr>
          <w:rStyle w:val="Heading1Char"/>
        </w:rPr>
        <w:t>Matrix</w:t>
      </w:r>
      <w:r w:rsidR="00DD03B0">
        <w:rPr>
          <w:rFonts w:ascii="Times New Roman" w:hAnsi="Times New Roman" w:cs="Times New Roman"/>
          <w:sz w:val="24"/>
          <w:szCs w:val="24"/>
        </w:rPr>
        <w:t xml:space="preserve"> class. In most cases, t</w:t>
      </w:r>
      <w:r w:rsidR="001578FD">
        <w:rPr>
          <w:rFonts w:ascii="Times New Roman" w:hAnsi="Times New Roman" w:cs="Times New Roman"/>
          <w:sz w:val="24"/>
          <w:szCs w:val="24"/>
        </w:rPr>
        <w:t xml:space="preserve">he </w:t>
      </w:r>
      <w:r w:rsidR="001578FD" w:rsidRPr="001578FD">
        <w:rPr>
          <w:rStyle w:val="Heading1Char"/>
        </w:rPr>
        <w:t>RealMatrix</w:t>
      </w:r>
      <w:r w:rsidR="001578FD">
        <w:rPr>
          <w:rFonts w:ascii="Times New Roman" w:hAnsi="Times New Roman" w:cs="Times New Roman"/>
          <w:sz w:val="24"/>
          <w:szCs w:val="24"/>
        </w:rPr>
        <w:t xml:space="preserve"> class contains the same operations. The only p</w:t>
      </w:r>
      <w:r w:rsidR="00DD03B0">
        <w:rPr>
          <w:rFonts w:ascii="Times New Roman" w:hAnsi="Times New Roman" w:cs="Times New Roman"/>
          <w:sz w:val="24"/>
          <w:szCs w:val="24"/>
        </w:rPr>
        <w:t>oint to note is that for any ope</w:t>
      </w:r>
      <w:r w:rsidR="001578FD">
        <w:rPr>
          <w:rFonts w:ascii="Times New Roman" w:hAnsi="Times New Roman" w:cs="Times New Roman"/>
          <w:sz w:val="24"/>
          <w:szCs w:val="24"/>
        </w:rPr>
        <w:t>rations that involve multiple matrices or a matrix and a vector, all matrix and vector objects must either all be complex or all be real. In the future, we plan on adding some operations that will allow users to convert between types.</w:t>
      </w:r>
    </w:p>
    <w:p w14:paraId="01B1C19F" w14:textId="57CD2781" w:rsidR="00AA2886" w:rsidRDefault="001578FD" w:rsidP="0057521D">
      <w:pPr>
        <w:rPr>
          <w:rFonts w:ascii="Times New Roman" w:hAnsi="Times New Roman" w:cs="Times New Roman"/>
          <w:sz w:val="24"/>
          <w:szCs w:val="24"/>
        </w:rPr>
      </w:pPr>
      <w:r>
        <w:rPr>
          <w:rFonts w:ascii="Times New Roman" w:hAnsi="Times New Roman" w:cs="Times New Roman"/>
          <w:sz w:val="24"/>
          <w:szCs w:val="24"/>
        </w:rPr>
        <w:t>The matrix constructor is</w:t>
      </w:r>
    </w:p>
    <w:p w14:paraId="36901071" w14:textId="6B7103A3" w:rsidR="00AA2886" w:rsidRPr="00625DAC" w:rsidRDefault="00AA2886" w:rsidP="00625DAC">
      <w:pPr>
        <w:pStyle w:val="RedBoldCode"/>
      </w:pPr>
      <w:r w:rsidRPr="00625DAC">
        <w:t>Matrix(</w:t>
      </w:r>
      <w:r w:rsidR="00000B99" w:rsidRPr="00625DAC">
        <w:t>co</w:t>
      </w:r>
      <w:r w:rsidR="001578FD">
        <w:t>nst parallel::Communicator &amp;comm</w:t>
      </w:r>
      <w:r w:rsidR="00000B99" w:rsidRPr="00625DAC">
        <w:t>,</w:t>
      </w:r>
    </w:p>
    <w:p w14:paraId="42FDA2F1" w14:textId="0D8D473D" w:rsidR="00000B99" w:rsidRPr="00625DAC" w:rsidRDefault="00000B99" w:rsidP="00625DAC">
      <w:pPr>
        <w:pStyle w:val="RedBoldCode"/>
      </w:pPr>
      <w:r w:rsidRPr="00625DAC">
        <w:t xml:space="preserve">           const int &amp;local_rows,</w:t>
      </w:r>
    </w:p>
    <w:p w14:paraId="34D5642C" w14:textId="3CC96523" w:rsidR="00000B99" w:rsidRPr="00625DAC" w:rsidRDefault="00000B99" w:rsidP="00625DAC">
      <w:pPr>
        <w:pStyle w:val="RedBoldCode"/>
      </w:pPr>
      <w:r w:rsidRPr="00625DAC">
        <w:t xml:space="preserve">           const int &amp;cols,</w:t>
      </w:r>
    </w:p>
    <w:p w14:paraId="3B7346E5" w14:textId="762E968A" w:rsidR="00000B99" w:rsidRDefault="00000B99" w:rsidP="00625DAC">
      <w:pPr>
        <w:pStyle w:val="RedBoldCode"/>
      </w:pPr>
      <w:r w:rsidRPr="00625DAC">
        <w:t xml:space="preserve">           const StorageType &amp;storage_type=Sparse)</w:t>
      </w:r>
    </w:p>
    <w:p w14:paraId="45360154" w14:textId="0A47394B" w:rsidR="00000B99" w:rsidRDefault="00000B99" w:rsidP="0057521D">
      <w:pPr>
        <w:rPr>
          <w:rFonts w:ascii="Times New Roman" w:hAnsi="Times New Roman" w:cs="Times New Roman"/>
          <w:sz w:val="24"/>
          <w:szCs w:val="24"/>
        </w:rPr>
      </w:pPr>
      <w:r>
        <w:rPr>
          <w:rFonts w:ascii="Times New Roman" w:hAnsi="Times New Roman" w:cs="Times New Roman"/>
          <w:sz w:val="24"/>
          <w:szCs w:val="24"/>
        </w:rPr>
        <w:t xml:space="preserve">The communicator object </w:t>
      </w:r>
      <w:r w:rsidR="001578FD">
        <w:rPr>
          <w:rStyle w:val="Heading1Char"/>
        </w:rPr>
        <w:t>comm</w:t>
      </w:r>
      <w:r>
        <w:rPr>
          <w:rFonts w:ascii="Times New Roman" w:hAnsi="Times New Roman" w:cs="Times New Roman"/>
          <w:sz w:val="24"/>
          <w:szCs w:val="24"/>
        </w:rPr>
        <w:t xml:space="preserve"> specifies the set of processors that the matrix is defined on, the </w:t>
      </w:r>
      <w:r w:rsidRPr="00A66E88">
        <w:rPr>
          <w:rStyle w:val="Heading1Char"/>
        </w:rPr>
        <w:t>local_rows</w:t>
      </w:r>
      <w:r>
        <w:rPr>
          <w:rFonts w:ascii="Times New Roman" w:hAnsi="Times New Roman" w:cs="Times New Roman"/>
          <w:sz w:val="24"/>
          <w:szCs w:val="24"/>
        </w:rPr>
        <w:t xml:space="preserve"> parameter corresponds to the number of rows contributed to the matrix by the processor, the </w:t>
      </w:r>
      <w:r w:rsidRPr="00A66E88">
        <w:rPr>
          <w:rStyle w:val="Heading1Char"/>
        </w:rPr>
        <w:t>cols</w:t>
      </w:r>
      <w:r>
        <w:rPr>
          <w:rFonts w:ascii="Times New Roman" w:hAnsi="Times New Roman" w:cs="Times New Roman"/>
          <w:sz w:val="24"/>
          <w:szCs w:val="24"/>
        </w:rPr>
        <w:t xml:space="preserve"> parameter indicates what the second dimension of the matrix is and the </w:t>
      </w:r>
      <w:r w:rsidRPr="00A66E88">
        <w:rPr>
          <w:rStyle w:val="Heading1Char"/>
        </w:rPr>
        <w:t>storage_type</w:t>
      </w:r>
      <w:r>
        <w:rPr>
          <w:rFonts w:ascii="Times New Roman" w:hAnsi="Times New Roman" w:cs="Times New Roman"/>
          <w:sz w:val="24"/>
          <w:szCs w:val="24"/>
        </w:rPr>
        <w:t xml:space="preserve"> parameter determines whether the matrix is sparse or dense. If the total dimension of the matrix is M×N, then the sum of the </w:t>
      </w:r>
      <w:r w:rsidRPr="00A66E88">
        <w:rPr>
          <w:rStyle w:val="Heading1Char"/>
        </w:rPr>
        <w:t>local_rows</w:t>
      </w:r>
      <w:r>
        <w:rPr>
          <w:rFonts w:ascii="Times New Roman" w:hAnsi="Times New Roman" w:cs="Times New Roman"/>
          <w:sz w:val="24"/>
          <w:szCs w:val="24"/>
        </w:rPr>
        <w:t xml:space="preserve"> parameters over all processors must equal M and the </w:t>
      </w:r>
      <w:r w:rsidRPr="00A66E88">
        <w:rPr>
          <w:rStyle w:val="Heading1Char"/>
        </w:rPr>
        <w:t>cols</w:t>
      </w:r>
      <w:r>
        <w:rPr>
          <w:rFonts w:ascii="Times New Roman" w:hAnsi="Times New Roman" w:cs="Times New Roman"/>
          <w:sz w:val="24"/>
          <w:szCs w:val="24"/>
        </w:rPr>
        <w:t xml:space="preserve"> parameter is equa</w:t>
      </w:r>
      <w:r w:rsidR="001578FD">
        <w:rPr>
          <w:rFonts w:ascii="Times New Roman" w:hAnsi="Times New Roman" w:cs="Times New Roman"/>
          <w:sz w:val="24"/>
          <w:szCs w:val="24"/>
        </w:rPr>
        <w:t>l to N. The matrix destructor is</w:t>
      </w:r>
    </w:p>
    <w:p w14:paraId="01409938" w14:textId="26429BD0" w:rsidR="004719C6" w:rsidRPr="00625DAC" w:rsidRDefault="00000B99" w:rsidP="00625DAC">
      <w:pPr>
        <w:pStyle w:val="RedBoldCode"/>
      </w:pPr>
      <w:r w:rsidRPr="00625DAC">
        <w:t>~Matrix()</w:t>
      </w:r>
    </w:p>
    <w:p w14:paraId="161CFEE6" w14:textId="727A0106" w:rsidR="00000B99" w:rsidRDefault="004719C6" w:rsidP="0057521D">
      <w:pPr>
        <w:rPr>
          <w:rFonts w:ascii="Times New Roman" w:hAnsi="Times New Roman" w:cs="Times New Roman"/>
          <w:sz w:val="24"/>
          <w:szCs w:val="24"/>
        </w:rPr>
      </w:pPr>
      <w:r>
        <w:rPr>
          <w:rFonts w:ascii="Times New Roman" w:hAnsi="Times New Roman" w:cs="Times New Roman"/>
          <w:sz w:val="24"/>
          <w:szCs w:val="24"/>
        </w:rPr>
        <w:lastRenderedPageBreak/>
        <w:t>Once a matrix has been created some inquiry functions can be used to probe the matrix size and distribution. The following functions return information about the matrix.</w:t>
      </w:r>
    </w:p>
    <w:p w14:paraId="4D86428F" w14:textId="28D8FCFB" w:rsidR="004719C6" w:rsidRPr="00625DAC" w:rsidRDefault="004719C6" w:rsidP="00625DAC">
      <w:pPr>
        <w:pStyle w:val="RedBoldCode"/>
      </w:pPr>
      <w:r w:rsidRPr="00625DAC">
        <w:t>int rows() const</w:t>
      </w:r>
    </w:p>
    <w:p w14:paraId="33B79C60" w14:textId="77777777" w:rsidR="00625DAC" w:rsidRDefault="00625DAC" w:rsidP="00625DAC">
      <w:pPr>
        <w:pStyle w:val="RedBoldCode"/>
      </w:pPr>
    </w:p>
    <w:p w14:paraId="74647EA5" w14:textId="40E18116" w:rsidR="004719C6" w:rsidRPr="00625DAC" w:rsidRDefault="004719C6" w:rsidP="00625DAC">
      <w:pPr>
        <w:pStyle w:val="RedBoldCode"/>
      </w:pPr>
      <w:r w:rsidRPr="00625DAC">
        <w:t>int localRows() const</w:t>
      </w:r>
    </w:p>
    <w:p w14:paraId="25F6E33F" w14:textId="77777777" w:rsidR="00625DAC" w:rsidRDefault="00625DAC" w:rsidP="00625DAC">
      <w:pPr>
        <w:pStyle w:val="RedBoldCode"/>
      </w:pPr>
    </w:p>
    <w:p w14:paraId="7A3FF27F" w14:textId="27242624" w:rsidR="004719C6" w:rsidRPr="00625DAC" w:rsidRDefault="004719C6" w:rsidP="00625DAC">
      <w:pPr>
        <w:pStyle w:val="RedBoldCode"/>
      </w:pPr>
      <w:r w:rsidRPr="00625DAC">
        <w:t>void localRowRange(int &amp;lo, int &amp;hi) const</w:t>
      </w:r>
    </w:p>
    <w:p w14:paraId="0B78AF99" w14:textId="77777777" w:rsidR="00625DAC" w:rsidRDefault="00625DAC" w:rsidP="00625DAC">
      <w:pPr>
        <w:pStyle w:val="RedBoldCode"/>
      </w:pPr>
    </w:p>
    <w:p w14:paraId="724E7BD2" w14:textId="66CB7AB6" w:rsidR="004719C6" w:rsidRPr="00625DAC" w:rsidRDefault="004719C6" w:rsidP="00625DAC">
      <w:pPr>
        <w:pStyle w:val="RedBoldCode"/>
      </w:pPr>
      <w:r w:rsidRPr="00625DAC">
        <w:t>int cols()</w:t>
      </w:r>
    </w:p>
    <w:p w14:paraId="47F1283E" w14:textId="64EBA631" w:rsidR="004719C6" w:rsidRDefault="004719C6" w:rsidP="0057521D">
      <w:pPr>
        <w:rPr>
          <w:rFonts w:ascii="Times New Roman" w:hAnsi="Times New Roman" w:cs="Times New Roman"/>
          <w:sz w:val="24"/>
          <w:szCs w:val="24"/>
        </w:rPr>
      </w:pPr>
      <w:r>
        <w:rPr>
          <w:rFonts w:ascii="Times New Roman" w:hAnsi="Times New Roman" w:cs="Times New Roman"/>
          <w:sz w:val="24"/>
          <w:szCs w:val="24"/>
        </w:rPr>
        <w:t xml:space="preserve">The function </w:t>
      </w:r>
      <w:r w:rsidRPr="00A66E88">
        <w:rPr>
          <w:rStyle w:val="Heading1Char"/>
        </w:rPr>
        <w:t>rows</w:t>
      </w:r>
      <w:r>
        <w:rPr>
          <w:rFonts w:ascii="Times New Roman" w:hAnsi="Times New Roman" w:cs="Times New Roman"/>
          <w:sz w:val="24"/>
          <w:szCs w:val="24"/>
        </w:rPr>
        <w:t xml:space="preserve"> will return the total number of rows in the matrix, </w:t>
      </w:r>
      <w:r w:rsidRPr="00A66E88">
        <w:rPr>
          <w:rStyle w:val="Heading1Char"/>
        </w:rPr>
        <w:t>localRows</w:t>
      </w:r>
      <w:r>
        <w:rPr>
          <w:rFonts w:ascii="Times New Roman" w:hAnsi="Times New Roman" w:cs="Times New Roman"/>
          <w:sz w:val="24"/>
          <w:szCs w:val="24"/>
        </w:rPr>
        <w:t xml:space="preserve"> returns the number of rows associated with the calling processor, </w:t>
      </w:r>
      <w:r w:rsidRPr="00A66E88">
        <w:rPr>
          <w:rStyle w:val="Heading1Char"/>
        </w:rPr>
        <w:t>localRowRange</w:t>
      </w:r>
      <w:r>
        <w:rPr>
          <w:rFonts w:ascii="Times New Roman" w:hAnsi="Times New Roman" w:cs="Times New Roman"/>
          <w:sz w:val="24"/>
          <w:szCs w:val="24"/>
        </w:rPr>
        <w:t xml:space="preserve"> returns the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index of the rows associated with the calling processor and </w:t>
      </w:r>
      <w:r w:rsidRPr="00A66E88">
        <w:rPr>
          <w:rStyle w:val="Heading1Char"/>
        </w:rPr>
        <w:t>cols</w:t>
      </w:r>
      <w:r>
        <w:rPr>
          <w:rFonts w:ascii="Times New Roman" w:hAnsi="Times New Roman" w:cs="Times New Roman"/>
          <w:sz w:val="24"/>
          <w:szCs w:val="24"/>
        </w:rPr>
        <w:t xml:space="preserve"> returns the number of columns in the matrix. Note that matrices are partitioned into row blocks on each processor.</w:t>
      </w:r>
    </w:p>
    <w:p w14:paraId="71BC6E98" w14:textId="696DB96D" w:rsidR="004719C6" w:rsidRDefault="004719C6" w:rsidP="0057521D">
      <w:pPr>
        <w:rPr>
          <w:rFonts w:ascii="Times New Roman" w:hAnsi="Times New Roman" w:cs="Times New Roman"/>
          <w:sz w:val="24"/>
          <w:szCs w:val="24"/>
        </w:rPr>
      </w:pPr>
      <w:r>
        <w:rPr>
          <w:rFonts w:ascii="Times New Roman" w:hAnsi="Times New Roman" w:cs="Times New Roman"/>
          <w:sz w:val="24"/>
          <w:szCs w:val="24"/>
        </w:rPr>
        <w:t>Addition</w:t>
      </w:r>
      <w:r w:rsidR="001578FD">
        <w:rPr>
          <w:rFonts w:ascii="Times New Roman" w:hAnsi="Times New Roman" w:cs="Times New Roman"/>
          <w:sz w:val="24"/>
          <w:szCs w:val="24"/>
        </w:rPr>
        <w:t>al</w:t>
      </w:r>
      <w:r>
        <w:rPr>
          <w:rFonts w:ascii="Times New Roman" w:hAnsi="Times New Roman" w:cs="Times New Roman"/>
          <w:sz w:val="24"/>
          <w:szCs w:val="24"/>
        </w:rPr>
        <w:t xml:space="preserve"> functions can be used to add matrix elements to the matrix, either one at a time or in blocks. The following two calls </w:t>
      </w:r>
      <w:r w:rsidR="00C41380">
        <w:rPr>
          <w:rFonts w:ascii="Times New Roman" w:hAnsi="Times New Roman" w:cs="Times New Roman"/>
          <w:sz w:val="24"/>
          <w:szCs w:val="24"/>
        </w:rPr>
        <w:t>can be used to reset existing elements or insert new ones.</w:t>
      </w:r>
    </w:p>
    <w:p w14:paraId="4F9A0DDA" w14:textId="77777777" w:rsidR="00D36D77" w:rsidRDefault="00C41380" w:rsidP="00625DAC">
      <w:pPr>
        <w:pStyle w:val="RedBoldCode"/>
      </w:pPr>
      <w:r w:rsidRPr="00D36D77">
        <w:t>void setElement(const int &amp;i</w:t>
      </w:r>
      <w:r w:rsidR="00D36D77">
        <w:t>, const int &amp;j,</w:t>
      </w:r>
    </w:p>
    <w:p w14:paraId="0EBE6C48" w14:textId="2E638898" w:rsidR="00C41380" w:rsidRPr="00D36D77" w:rsidRDefault="00D36D77" w:rsidP="00625DAC">
      <w:pPr>
        <w:pStyle w:val="RedBoldCode"/>
      </w:pPr>
      <w:r>
        <w:t xml:space="preserve">                </w:t>
      </w:r>
      <w:r w:rsidR="00C41380" w:rsidRPr="00D36D77">
        <w:t>const ComplexType &amp;x)</w:t>
      </w:r>
    </w:p>
    <w:p w14:paraId="40CF0046" w14:textId="77777777" w:rsidR="00625DAC" w:rsidRDefault="00625DAC" w:rsidP="00625DAC">
      <w:pPr>
        <w:pStyle w:val="RedBoldCode"/>
      </w:pPr>
    </w:p>
    <w:p w14:paraId="5BD50E2C" w14:textId="77777777" w:rsidR="00D36D77" w:rsidRDefault="00C41380" w:rsidP="00625DAC">
      <w:pPr>
        <w:pStyle w:val="RedBoldCode"/>
      </w:pPr>
      <w:r w:rsidRPr="00D36D77">
        <w:t>void setElements(const int &amp;n, const int *i</w:t>
      </w:r>
      <w:r w:rsidR="00D36D77">
        <w:t>, const int *j,</w:t>
      </w:r>
    </w:p>
    <w:p w14:paraId="4BE3E639" w14:textId="4384FEE6" w:rsidR="00C41380" w:rsidRPr="00D36D77" w:rsidRDefault="00D36D77" w:rsidP="00625DAC">
      <w:pPr>
        <w:pStyle w:val="RedBoldCode"/>
      </w:pPr>
      <w:r>
        <w:t xml:space="preserve">                 </w:t>
      </w:r>
      <w:r w:rsidR="00C41380" w:rsidRPr="00D36D77">
        <w:t>const ComplexType *x)</w:t>
      </w:r>
    </w:p>
    <w:p w14:paraId="6AC62EA3" w14:textId="35AB658B" w:rsidR="00D36D77" w:rsidRDefault="006F1CA2" w:rsidP="0057521D">
      <w:pPr>
        <w:rPr>
          <w:rFonts w:ascii="Times New Roman" w:hAnsi="Times New Roman" w:cs="Times New Roman"/>
          <w:sz w:val="24"/>
          <w:szCs w:val="24"/>
        </w:rPr>
      </w:pPr>
      <w:r>
        <w:rPr>
          <w:rFonts w:ascii="Times New Roman" w:hAnsi="Times New Roman" w:cs="Times New Roman"/>
          <w:sz w:val="24"/>
          <w:szCs w:val="24"/>
        </w:rPr>
        <w:t xml:space="preserve">For real matrices, all variables of type </w:t>
      </w:r>
      <w:r w:rsidRPr="006F1CA2">
        <w:rPr>
          <w:rStyle w:val="Heading1Char"/>
        </w:rPr>
        <w:t>ComplexType</w:t>
      </w:r>
      <w:r>
        <w:rPr>
          <w:rFonts w:ascii="Times New Roman" w:hAnsi="Times New Roman" w:cs="Times New Roman"/>
          <w:sz w:val="24"/>
          <w:szCs w:val="24"/>
        </w:rPr>
        <w:t xml:space="preserve"> should be switched to type </w:t>
      </w:r>
      <w:r w:rsidRPr="006F1CA2">
        <w:rPr>
          <w:rStyle w:val="Heading1Char"/>
        </w:rPr>
        <w:t>double</w:t>
      </w:r>
      <w:r>
        <w:rPr>
          <w:rFonts w:ascii="Times New Roman" w:hAnsi="Times New Roman" w:cs="Times New Roman"/>
          <w:sz w:val="24"/>
          <w:szCs w:val="24"/>
        </w:rPr>
        <w:t xml:space="preserve">. </w:t>
      </w:r>
      <w:r w:rsidR="00C41380">
        <w:rPr>
          <w:rFonts w:ascii="Times New Roman" w:hAnsi="Times New Roman" w:cs="Times New Roman"/>
          <w:sz w:val="24"/>
          <w:szCs w:val="24"/>
        </w:rPr>
        <w:t xml:space="preserve">The first function will set the matrix element at the index location </w:t>
      </w:r>
      <w:r w:rsidR="00C41380" w:rsidRPr="00A66E88">
        <w:rPr>
          <w:rStyle w:val="Heading1Char"/>
        </w:rPr>
        <w:t>(</w:t>
      </w:r>
      <w:r w:rsidR="006825E1" w:rsidRPr="00A66E88">
        <w:rPr>
          <w:rStyle w:val="Heading1Char"/>
        </w:rPr>
        <w:t>i</w:t>
      </w:r>
      <w:r w:rsidR="00C41380" w:rsidRPr="00A66E88">
        <w:rPr>
          <w:rStyle w:val="Heading1Char"/>
        </w:rPr>
        <w:t>,j)</w:t>
      </w:r>
      <w:r w:rsidR="00C41380">
        <w:rPr>
          <w:rFonts w:ascii="Times New Roman" w:hAnsi="Times New Roman" w:cs="Times New Roman"/>
          <w:sz w:val="24"/>
          <w:szCs w:val="24"/>
        </w:rPr>
        <w:t xml:space="preserve"> to the value </w:t>
      </w:r>
      <w:r w:rsidR="00C41380" w:rsidRPr="00A66E88">
        <w:rPr>
          <w:rStyle w:val="Heading1Char"/>
        </w:rPr>
        <w:t>x</w:t>
      </w:r>
      <w:r w:rsidR="00C41380">
        <w:rPr>
          <w:rFonts w:ascii="Times New Roman" w:hAnsi="Times New Roman" w:cs="Times New Roman"/>
          <w:sz w:val="24"/>
          <w:szCs w:val="24"/>
        </w:rPr>
        <w:t>.</w:t>
      </w:r>
      <w:r w:rsidR="006825E1">
        <w:rPr>
          <w:rFonts w:ascii="Times New Roman" w:hAnsi="Times New Roman" w:cs="Times New Roman"/>
          <w:sz w:val="24"/>
          <w:szCs w:val="24"/>
        </w:rPr>
        <w:t xml:space="preserve"> If the matrix element already exists, this function overwrites the value, if the element is not already part of the matrix, it gets added with the value </w:t>
      </w:r>
      <w:r w:rsidR="006825E1" w:rsidRPr="00A66E88">
        <w:rPr>
          <w:rStyle w:val="Heading1Char"/>
        </w:rPr>
        <w:t>x</w:t>
      </w:r>
      <w:r w:rsidR="006825E1">
        <w:rPr>
          <w:rFonts w:ascii="Times New Roman" w:hAnsi="Times New Roman" w:cs="Times New Roman"/>
          <w:sz w:val="24"/>
          <w:szCs w:val="24"/>
        </w:rPr>
        <w:t xml:space="preserve">. Note that both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are zero-based indices. For the current PETSc based implementation of the math module, it is not required that the index</w:t>
      </w:r>
      <w:r w:rsidR="00A66E88">
        <w:rPr>
          <w:rFonts w:ascii="Times New Roman" w:hAnsi="Times New Roman" w:cs="Times New Roman"/>
          <w:sz w:val="24"/>
          <w:szCs w:val="24"/>
        </w:rPr>
        <w:t xml:space="preserve"> </w:t>
      </w:r>
      <w:r w:rsidR="00A66E88" w:rsidRPr="00A66E88">
        <w:rPr>
          <w:rStyle w:val="Heading1Char"/>
        </w:rPr>
        <w:t>i</w:t>
      </w:r>
      <w:r w:rsidR="00A66E88">
        <w:rPr>
          <w:rFonts w:ascii="Times New Roman" w:hAnsi="Times New Roman" w:cs="Times New Roman"/>
          <w:sz w:val="24"/>
          <w:szCs w:val="24"/>
        </w:rPr>
        <w:t xml:space="preserve"> </w:t>
      </w:r>
      <w:r w:rsidR="006825E1">
        <w:rPr>
          <w:rFonts w:ascii="Times New Roman" w:hAnsi="Times New Roman" w:cs="Times New Roman"/>
          <w:sz w:val="24"/>
          <w:szCs w:val="24"/>
        </w:rPr>
        <w:t xml:space="preserve">lie between the values of </w:t>
      </w:r>
      <w:r w:rsidR="006825E1" w:rsidRPr="00A66E88">
        <w:rPr>
          <w:rStyle w:val="Heading1Char"/>
        </w:rPr>
        <w:t>lo</w:t>
      </w:r>
      <w:r w:rsidR="006825E1">
        <w:rPr>
          <w:rFonts w:ascii="Times New Roman" w:hAnsi="Times New Roman" w:cs="Times New Roman"/>
          <w:sz w:val="24"/>
          <w:szCs w:val="24"/>
        </w:rPr>
        <w:t xml:space="preserve"> and </w:t>
      </w:r>
      <w:r w:rsidR="006825E1" w:rsidRPr="00A66E88">
        <w:rPr>
          <w:rStyle w:val="Heading1Char"/>
        </w:rPr>
        <w:t>hi</w:t>
      </w:r>
      <w:r w:rsidR="006825E1">
        <w:rPr>
          <w:rFonts w:ascii="Times New Roman" w:hAnsi="Times New Roman" w:cs="Times New Roman"/>
          <w:sz w:val="24"/>
          <w:szCs w:val="24"/>
        </w:rPr>
        <w:t xml:space="preserve"> obtained with </w:t>
      </w:r>
      <w:r w:rsidR="006825E1" w:rsidRPr="00A66E88">
        <w:rPr>
          <w:rStyle w:val="Heading1Char"/>
        </w:rPr>
        <w:t>localRowRange</w:t>
      </w:r>
      <w:r w:rsidR="006825E1">
        <w:rPr>
          <w:rFonts w:ascii="Times New Roman" w:hAnsi="Times New Roman" w:cs="Times New Roman"/>
          <w:sz w:val="24"/>
          <w:szCs w:val="24"/>
        </w:rPr>
        <w:t xml:space="preserve"> function, but for performance reasons it is desirable. Other implementations may require that </w:t>
      </w:r>
      <w:r w:rsidR="006825E1" w:rsidRPr="00A66E88">
        <w:rPr>
          <w:rStyle w:val="Heading1Char"/>
        </w:rPr>
        <w:t>i</w:t>
      </w:r>
      <w:r w:rsidR="006825E1">
        <w:rPr>
          <w:rFonts w:ascii="Times New Roman" w:hAnsi="Times New Roman" w:cs="Times New Roman"/>
          <w:sz w:val="24"/>
          <w:szCs w:val="24"/>
        </w:rPr>
        <w:t xml:space="preserve"> lie in this range. The second function can be used to add a collection of elements all at once. The variable </w:t>
      </w:r>
      <w:r w:rsidR="006825E1" w:rsidRPr="00A66E88">
        <w:rPr>
          <w:rStyle w:val="Heading1Char"/>
        </w:rPr>
        <w:t>n</w:t>
      </w:r>
      <w:r w:rsidR="006825E1">
        <w:rPr>
          <w:rFonts w:ascii="Times New Roman" w:hAnsi="Times New Roman" w:cs="Times New Roman"/>
          <w:sz w:val="24"/>
          <w:szCs w:val="24"/>
        </w:rPr>
        <w:t xml:space="preserve"> is the number elements to be added, the arrays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contain the row and column indices of the matrix elements and the array </w:t>
      </w:r>
      <w:r w:rsidR="006825E1" w:rsidRPr="00A66E88">
        <w:rPr>
          <w:rStyle w:val="Heading1Char"/>
        </w:rPr>
        <w:t>x</w:t>
      </w:r>
      <w:r w:rsidR="006825E1">
        <w:rPr>
          <w:rFonts w:ascii="Times New Roman" w:hAnsi="Times New Roman" w:cs="Times New Roman"/>
          <w:sz w:val="24"/>
          <w:szCs w:val="24"/>
        </w:rPr>
        <w:t xml:space="preserve"> contains their values.</w:t>
      </w:r>
      <w:r w:rsidR="00D842D0">
        <w:rPr>
          <w:rFonts w:ascii="Times New Roman" w:hAnsi="Times New Roman" w:cs="Times New Roman"/>
          <w:sz w:val="24"/>
          <w:szCs w:val="24"/>
        </w:rPr>
        <w:t xml:space="preserve"> Again, it is preferable that all values in </w:t>
      </w:r>
      <w:r w:rsidR="00D842D0" w:rsidRPr="00A66E88">
        <w:rPr>
          <w:rStyle w:val="Heading1Char"/>
        </w:rPr>
        <w:t>i</w:t>
      </w:r>
      <w:r w:rsidR="00D842D0">
        <w:rPr>
          <w:rFonts w:ascii="Times New Roman" w:hAnsi="Times New Roman" w:cs="Times New Roman"/>
          <w:sz w:val="24"/>
          <w:szCs w:val="24"/>
        </w:rPr>
        <w:t xml:space="preserve"> lie within the range </w:t>
      </w:r>
      <w:r w:rsidR="00D842D0" w:rsidRPr="00A66E88">
        <w:rPr>
          <w:rStyle w:val="Heading1Char"/>
        </w:rPr>
        <w:t>[lo,hi]</w:t>
      </w:r>
      <w:r w:rsidR="00D842D0">
        <w:rPr>
          <w:rFonts w:ascii="Times New Roman" w:hAnsi="Times New Roman" w:cs="Times New Roman"/>
          <w:sz w:val="24"/>
          <w:szCs w:val="24"/>
        </w:rPr>
        <w:t>.</w:t>
      </w:r>
    </w:p>
    <w:p w14:paraId="7C26209E" w14:textId="5B2BA188" w:rsidR="00D36D77" w:rsidRDefault="00D36D77" w:rsidP="0057521D">
      <w:pPr>
        <w:rPr>
          <w:rFonts w:ascii="Times New Roman" w:hAnsi="Times New Roman" w:cs="Times New Roman"/>
          <w:sz w:val="24"/>
          <w:szCs w:val="24"/>
        </w:rPr>
      </w:pPr>
      <w:r>
        <w:rPr>
          <w:rFonts w:ascii="Times New Roman" w:hAnsi="Times New Roman" w:cs="Times New Roman"/>
          <w:sz w:val="24"/>
          <w:szCs w:val="24"/>
        </w:rPr>
        <w:t>Two functions that are similar to the set element functions above are the functions</w:t>
      </w:r>
    </w:p>
    <w:p w14:paraId="5438B6C6" w14:textId="4A0FD2CB" w:rsidR="00D36D77" w:rsidRDefault="00D36D77" w:rsidP="00625DAC">
      <w:pPr>
        <w:pStyle w:val="RedBoldCode"/>
      </w:pPr>
      <w:r>
        <w:t>void add</w:t>
      </w:r>
      <w:r w:rsidRPr="00D36D77">
        <w:t>Element(const int &amp;i</w:t>
      </w:r>
      <w:r>
        <w:t>, const int &amp;j,</w:t>
      </w:r>
    </w:p>
    <w:p w14:paraId="1EC8B1DC" w14:textId="77777777" w:rsidR="00D36D77" w:rsidRPr="00D36D77" w:rsidRDefault="00D36D77" w:rsidP="00625DAC">
      <w:pPr>
        <w:pStyle w:val="RedBoldCode"/>
      </w:pPr>
      <w:r>
        <w:t xml:space="preserve">                </w:t>
      </w:r>
      <w:r w:rsidRPr="00D36D77">
        <w:t>const ComplexType &amp;x)</w:t>
      </w:r>
    </w:p>
    <w:p w14:paraId="604A4F53" w14:textId="77777777" w:rsidR="00625DAC" w:rsidRDefault="00625DAC" w:rsidP="00625DAC">
      <w:pPr>
        <w:pStyle w:val="RedBoldCode"/>
      </w:pPr>
    </w:p>
    <w:p w14:paraId="145BF5EE" w14:textId="37AD990B" w:rsidR="00D36D77" w:rsidRDefault="00D36D77" w:rsidP="00625DAC">
      <w:pPr>
        <w:pStyle w:val="RedBoldCode"/>
      </w:pPr>
      <w:r>
        <w:lastRenderedPageBreak/>
        <w:t>void add</w:t>
      </w:r>
      <w:r w:rsidRPr="00D36D77">
        <w:t>Elements(const int &amp;n, const int *i</w:t>
      </w:r>
      <w:r>
        <w:t>, const int *j,</w:t>
      </w:r>
    </w:p>
    <w:p w14:paraId="5DBE3F70" w14:textId="5F5B1016" w:rsidR="00D36D77" w:rsidRPr="00C41380" w:rsidRDefault="00D36D77" w:rsidP="00625DAC">
      <w:pPr>
        <w:pStyle w:val="RedBoldCode"/>
        <w:rPr>
          <w:rFonts w:ascii="Times New Roman" w:hAnsi="Times New Roman"/>
        </w:rPr>
      </w:pPr>
      <w:r>
        <w:t xml:space="preserve">                 </w:t>
      </w:r>
      <w:r w:rsidRPr="00D36D77">
        <w:t>const ComplexType *x)</w:t>
      </w:r>
    </w:p>
    <w:p w14:paraId="53743C91" w14:textId="77777777" w:rsidR="00D36D77" w:rsidRDefault="00D36D77" w:rsidP="0057521D">
      <w:pPr>
        <w:rPr>
          <w:rFonts w:ascii="Times New Roman" w:hAnsi="Times New Roman" w:cs="Times New Roman"/>
          <w:b/>
          <w:sz w:val="24"/>
          <w:szCs w:val="24"/>
        </w:rPr>
      </w:pPr>
    </w:p>
    <w:p w14:paraId="2D446EE7" w14:textId="20DECBCD" w:rsidR="00D36D77" w:rsidRDefault="00D36D77" w:rsidP="0057521D">
      <w:pPr>
        <w:rPr>
          <w:rFonts w:ascii="Times New Roman" w:hAnsi="Times New Roman" w:cs="Times New Roman"/>
          <w:sz w:val="24"/>
          <w:szCs w:val="24"/>
        </w:rPr>
      </w:pPr>
      <w:r>
        <w:rPr>
          <w:rFonts w:ascii="Times New Roman" w:hAnsi="Times New Roman" w:cs="Times New Roman"/>
          <w:sz w:val="24"/>
          <w:szCs w:val="24"/>
        </w:rPr>
        <w:t>These differ from the set element functions only in that instead of overwriting the new values into the matrix, these functions will add the new values to whatever is already there. If no value is present in the matrix at that location the function inserts it.</w:t>
      </w:r>
    </w:p>
    <w:p w14:paraId="075621E3" w14:textId="5FF4AE61" w:rsidR="00D36D77" w:rsidRDefault="00D36D77" w:rsidP="0057521D">
      <w:pPr>
        <w:rPr>
          <w:rFonts w:ascii="Times New Roman" w:hAnsi="Times New Roman" w:cs="Times New Roman"/>
          <w:sz w:val="24"/>
          <w:szCs w:val="24"/>
        </w:rPr>
      </w:pPr>
      <w:r>
        <w:rPr>
          <w:rFonts w:ascii="Times New Roman" w:hAnsi="Times New Roman" w:cs="Times New Roman"/>
          <w:sz w:val="24"/>
          <w:szCs w:val="24"/>
        </w:rPr>
        <w:t>In addition to setting or adding new elements, it is possible to retrieve matrix values using the functions</w:t>
      </w:r>
    </w:p>
    <w:p w14:paraId="7ADA71F2" w14:textId="77305F0F" w:rsidR="00D36D77" w:rsidRDefault="00D36D77" w:rsidP="00146AA8">
      <w:pPr>
        <w:pStyle w:val="RedBoldCode"/>
      </w:pPr>
      <w:r>
        <w:t>void get</w:t>
      </w:r>
      <w:r w:rsidRPr="00D36D77">
        <w:t>Element(const int &amp;i</w:t>
      </w:r>
      <w:r>
        <w:t>, const int &amp;j,</w:t>
      </w:r>
    </w:p>
    <w:p w14:paraId="295246B4" w14:textId="7A74D63B" w:rsidR="00D36D77" w:rsidRPr="00D36D77" w:rsidRDefault="00D36D77" w:rsidP="00146AA8">
      <w:pPr>
        <w:pStyle w:val="RedBoldCode"/>
      </w:pPr>
      <w:r>
        <w:t xml:space="preserve">                </w:t>
      </w:r>
      <w:r w:rsidRPr="00D36D77">
        <w:t>ComplexType &amp;x)</w:t>
      </w:r>
      <w:r>
        <w:t xml:space="preserve"> const</w:t>
      </w:r>
    </w:p>
    <w:p w14:paraId="75D3B7CC" w14:textId="77777777" w:rsidR="00146AA8" w:rsidRDefault="00146AA8" w:rsidP="00146AA8">
      <w:pPr>
        <w:pStyle w:val="RedBoldCode"/>
      </w:pPr>
    </w:p>
    <w:p w14:paraId="546F2F8C" w14:textId="03C5B2BA" w:rsidR="00D36D77" w:rsidRDefault="00D36D77" w:rsidP="00146AA8">
      <w:pPr>
        <w:pStyle w:val="RedBoldCode"/>
      </w:pPr>
      <w:r>
        <w:t>void get</w:t>
      </w:r>
      <w:r w:rsidRPr="00D36D77">
        <w:t>Elements(const int &amp;n, const int *i</w:t>
      </w:r>
      <w:r>
        <w:t>, const int *j,</w:t>
      </w:r>
    </w:p>
    <w:p w14:paraId="0E5EA536" w14:textId="56CD7F24" w:rsidR="00D36D77" w:rsidRDefault="00D36D77" w:rsidP="00146AA8">
      <w:pPr>
        <w:pStyle w:val="RedBoldCode"/>
        <w:rPr>
          <w:rFonts w:ascii="Times New Roman" w:hAnsi="Times New Roman"/>
        </w:rPr>
      </w:pPr>
      <w:r>
        <w:t xml:space="preserve">                 </w:t>
      </w:r>
      <w:r w:rsidRPr="00D36D77">
        <w:t>ComplexType *x)</w:t>
      </w:r>
      <w:r>
        <w:t xml:space="preserve"> const</w:t>
      </w:r>
    </w:p>
    <w:p w14:paraId="48D2AE0F" w14:textId="0688127B" w:rsidR="00D36D77" w:rsidRDefault="00D36D77" w:rsidP="0057521D">
      <w:pPr>
        <w:rPr>
          <w:rFonts w:ascii="Times New Roman" w:hAnsi="Times New Roman" w:cs="Times New Roman"/>
          <w:sz w:val="24"/>
          <w:szCs w:val="24"/>
        </w:rPr>
      </w:pPr>
      <w:r>
        <w:rPr>
          <w:rFonts w:ascii="Times New Roman" w:hAnsi="Times New Roman" w:cs="Times New Roman"/>
          <w:sz w:val="24"/>
          <w:szCs w:val="24"/>
        </w:rPr>
        <w:t xml:space="preserve">These functions can only access elements that are local to the processor. This means that the index </w:t>
      </w:r>
      <w:r w:rsidR="00B47E4D" w:rsidRPr="00A66E88">
        <w:rPr>
          <w:rStyle w:val="Heading1Char"/>
        </w:rPr>
        <w:t>i</w:t>
      </w:r>
      <w:r>
        <w:rPr>
          <w:rFonts w:ascii="Times New Roman" w:hAnsi="Times New Roman" w:cs="Times New Roman"/>
          <w:sz w:val="24"/>
          <w:szCs w:val="24"/>
        </w:rPr>
        <w:t xml:space="preserve"> must lie in the range </w:t>
      </w:r>
      <w:r w:rsidRPr="00A66E88">
        <w:rPr>
          <w:rStyle w:val="Heading1Char"/>
        </w:rPr>
        <w:t>[lo,hi]</w:t>
      </w:r>
      <w:r>
        <w:rPr>
          <w:rFonts w:ascii="Times New Roman" w:hAnsi="Times New Roman" w:cs="Times New Roman"/>
          <w:sz w:val="24"/>
          <w:szCs w:val="24"/>
        </w:rPr>
        <w:t xml:space="preserve"> returned by the function </w:t>
      </w:r>
      <w:r w:rsidRPr="00A66E88">
        <w:rPr>
          <w:rStyle w:val="Heading1Char"/>
        </w:rPr>
        <w:t>localR</w:t>
      </w:r>
      <w:r w:rsidR="00B47E4D" w:rsidRPr="00A66E88">
        <w:rPr>
          <w:rStyle w:val="Heading1Char"/>
        </w:rPr>
        <w:t>owRange</w:t>
      </w:r>
      <w:r w:rsidR="00B47E4D">
        <w:rPr>
          <w:rFonts w:ascii="Times New Roman" w:hAnsi="Times New Roman" w:cs="Times New Roman"/>
          <w:sz w:val="24"/>
          <w:szCs w:val="24"/>
        </w:rPr>
        <w:t>.</w:t>
      </w:r>
    </w:p>
    <w:p w14:paraId="2D39ADCF" w14:textId="25DB17A9" w:rsidR="00B47E4D" w:rsidRDefault="00B47E4D" w:rsidP="0057521D">
      <w:pPr>
        <w:rPr>
          <w:rFonts w:ascii="Times New Roman" w:hAnsi="Times New Roman" w:cs="Times New Roman"/>
          <w:sz w:val="24"/>
          <w:szCs w:val="24"/>
        </w:rPr>
      </w:pPr>
      <w:r>
        <w:rPr>
          <w:rFonts w:ascii="Times New Roman" w:hAnsi="Times New Roman" w:cs="Times New Roman"/>
          <w:sz w:val="24"/>
          <w:szCs w:val="24"/>
        </w:rPr>
        <w:t>Finally, before a matrix can be used in computations, it must be assembled and internal data structures must be set up. This can be accomplished by calling the function</w:t>
      </w:r>
    </w:p>
    <w:p w14:paraId="18CDAFB9" w14:textId="0D7A58BD" w:rsidR="00B47E4D" w:rsidRPr="00B47E4D" w:rsidRDefault="00B47E4D" w:rsidP="00146AA8">
      <w:pPr>
        <w:pStyle w:val="RedBoldCode"/>
      </w:pPr>
      <w:r w:rsidRPr="00B47E4D">
        <w:t>void ready()</w:t>
      </w:r>
    </w:p>
    <w:p w14:paraId="236BABA6" w14:textId="674C7AB1" w:rsidR="00B47E4D" w:rsidRDefault="00B47E4D" w:rsidP="0057521D">
      <w:pPr>
        <w:rPr>
          <w:rFonts w:ascii="Times New Roman" w:hAnsi="Times New Roman" w:cs="Times New Roman"/>
          <w:sz w:val="24"/>
          <w:szCs w:val="24"/>
        </w:rPr>
      </w:pPr>
      <w:r>
        <w:rPr>
          <w:rFonts w:ascii="Times New Roman" w:hAnsi="Times New Roman" w:cs="Times New Roman"/>
          <w:sz w:val="24"/>
          <w:szCs w:val="24"/>
        </w:rPr>
        <w:t xml:space="preserve">After this function has been invoked, the matrix is read for use and can be used in computations. In general, the procedure for building a matrix is 1) create the matrix object 2) determine local parameters such as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3) set or add matrix elements and 4) assemble matrix using the </w:t>
      </w:r>
      <w:r w:rsidRPr="00DD03B0">
        <w:rPr>
          <w:rStyle w:val="Heading1Char"/>
        </w:rPr>
        <w:t>ready</w:t>
      </w:r>
      <w:r>
        <w:rPr>
          <w:rFonts w:ascii="Times New Roman" w:hAnsi="Times New Roman" w:cs="Times New Roman"/>
          <w:sz w:val="24"/>
          <w:szCs w:val="24"/>
        </w:rPr>
        <w:t xml:space="preserve"> function. </w:t>
      </w:r>
      <w:r w:rsidR="006F1CA2">
        <w:rPr>
          <w:rFonts w:ascii="Times New Roman" w:hAnsi="Times New Roman" w:cs="Times New Roman"/>
          <w:sz w:val="24"/>
          <w:szCs w:val="24"/>
        </w:rPr>
        <w:t>For most applications, users can avoid these operations by</w:t>
      </w:r>
      <w:r>
        <w:rPr>
          <w:rFonts w:ascii="Times New Roman" w:hAnsi="Times New Roman" w:cs="Times New Roman"/>
          <w:sz w:val="24"/>
          <w:szCs w:val="24"/>
        </w:rPr>
        <w:t xml:space="preserve"> building matrices and vectors using the mapper functionality described below.</w:t>
      </w:r>
    </w:p>
    <w:p w14:paraId="6B7DFAFD" w14:textId="1B008287" w:rsidR="00B47E4D" w:rsidRDefault="00B47E4D" w:rsidP="0057521D">
      <w:pPr>
        <w:rPr>
          <w:rFonts w:ascii="Times New Roman" w:hAnsi="Times New Roman" w:cs="Times New Roman"/>
          <w:sz w:val="24"/>
          <w:szCs w:val="24"/>
        </w:rPr>
      </w:pPr>
      <w:r>
        <w:rPr>
          <w:rFonts w:ascii="Times New Roman" w:hAnsi="Times New Roman" w:cs="Times New Roman"/>
          <w:sz w:val="24"/>
          <w:szCs w:val="24"/>
        </w:rPr>
        <w:t>Some additional functions have been included in the matrix class that can be useful for creating matrices or writing out their values (e.g. for debugging purposes). It is often useful to create a copy of a matrix. This can be done using the clone method</w:t>
      </w:r>
    </w:p>
    <w:p w14:paraId="1D107260" w14:textId="6B1BC45D" w:rsidR="00B47E4D" w:rsidRPr="00B3247D" w:rsidRDefault="00B47E4D" w:rsidP="00146AA8">
      <w:pPr>
        <w:pStyle w:val="RedBoldCode"/>
      </w:pPr>
      <w:r w:rsidRPr="00B3247D">
        <w:t>Matrix* clone() const</w:t>
      </w:r>
    </w:p>
    <w:p w14:paraId="7D9C2A9D" w14:textId="47D9B3F3" w:rsidR="00B47E4D" w:rsidRDefault="00B47E4D" w:rsidP="0057521D">
      <w:pPr>
        <w:rPr>
          <w:rFonts w:ascii="Times New Roman" w:hAnsi="Times New Roman" w:cs="Times New Roman"/>
          <w:sz w:val="24"/>
          <w:szCs w:val="24"/>
        </w:rPr>
      </w:pPr>
      <w:r>
        <w:rPr>
          <w:rFonts w:ascii="Times New Roman" w:hAnsi="Times New Roman" w:cs="Times New Roman"/>
          <w:sz w:val="24"/>
          <w:szCs w:val="24"/>
        </w:rPr>
        <w:t>The new matrix is an exact replica of the matrix that invokes this function.</w:t>
      </w:r>
    </w:p>
    <w:p w14:paraId="2349233E" w14:textId="7D8ADF67" w:rsidR="00B47E4D" w:rsidRDefault="00B47E4D" w:rsidP="0057521D">
      <w:pPr>
        <w:rPr>
          <w:rFonts w:ascii="Times New Roman" w:hAnsi="Times New Roman" w:cs="Times New Roman"/>
          <w:sz w:val="24"/>
          <w:szCs w:val="24"/>
        </w:rPr>
      </w:pPr>
      <w:r>
        <w:rPr>
          <w:rFonts w:ascii="Times New Roman" w:hAnsi="Times New Roman" w:cs="Times New Roman"/>
          <w:sz w:val="24"/>
          <w:szCs w:val="24"/>
        </w:rPr>
        <w:t>Two functions that can be used to write the contents of a matrix, either to standard output or to a file are</w:t>
      </w:r>
    </w:p>
    <w:p w14:paraId="05D9547C" w14:textId="00CFDF43" w:rsidR="00B47E4D" w:rsidRPr="00B3247D" w:rsidRDefault="00B3247D" w:rsidP="00146AA8">
      <w:pPr>
        <w:pStyle w:val="RedBoldCode"/>
      </w:pPr>
      <w:r w:rsidRPr="00B3247D">
        <w:t>v</w:t>
      </w:r>
      <w:r w:rsidR="00B47E4D" w:rsidRPr="00B3247D">
        <w:t>oid print (const char *filename=NULL) const</w:t>
      </w:r>
    </w:p>
    <w:p w14:paraId="61033315" w14:textId="4F7DF647" w:rsidR="00B47E4D" w:rsidRPr="00B3247D" w:rsidRDefault="00B3247D" w:rsidP="00146AA8">
      <w:pPr>
        <w:pStyle w:val="RedBoldCode"/>
      </w:pPr>
      <w:r w:rsidRPr="00B3247D">
        <w:t>v</w:t>
      </w:r>
      <w:r w:rsidR="00B47E4D" w:rsidRPr="00B3247D">
        <w:t>oid save(const char *filename) const</w:t>
      </w:r>
    </w:p>
    <w:p w14:paraId="6ACFFD58" w14:textId="5F310D50" w:rsidR="00B47E4D" w:rsidRDefault="00B47E4D" w:rsidP="0057521D">
      <w:pPr>
        <w:rPr>
          <w:rFonts w:ascii="Times New Roman" w:hAnsi="Times New Roman" w:cs="Times New Roman"/>
          <w:sz w:val="24"/>
          <w:szCs w:val="24"/>
        </w:rPr>
      </w:pPr>
      <w:r>
        <w:rPr>
          <w:rFonts w:ascii="Times New Roman" w:hAnsi="Times New Roman" w:cs="Times New Roman"/>
          <w:sz w:val="24"/>
          <w:szCs w:val="24"/>
        </w:rPr>
        <w:lastRenderedPageBreak/>
        <w:t>The first function will write the contents of the matrix to standard output if no filename is specified, otherwise it writes to the specified file, the second function will write a file in MatLAB format</w:t>
      </w:r>
      <w:r w:rsidR="00B3247D">
        <w:rPr>
          <w:rFonts w:ascii="Times New Roman" w:hAnsi="Times New Roman" w:cs="Times New Roman"/>
          <w:sz w:val="24"/>
          <w:szCs w:val="24"/>
        </w:rPr>
        <w:t>. These functions can be used for debugging or to create matrices that can be fed into other programs.</w:t>
      </w:r>
    </w:p>
    <w:p w14:paraId="23AAC8FC" w14:textId="0A9555F9" w:rsidR="00B3247D" w:rsidRDefault="00B3247D" w:rsidP="0057521D">
      <w:pPr>
        <w:rPr>
          <w:rFonts w:ascii="Times New Roman" w:hAnsi="Times New Roman" w:cs="Times New Roman"/>
          <w:sz w:val="24"/>
          <w:szCs w:val="24"/>
        </w:rPr>
      </w:pPr>
      <w:r>
        <w:rPr>
          <w:rFonts w:ascii="Times New Roman" w:hAnsi="Times New Roman" w:cs="Times New Roman"/>
          <w:sz w:val="24"/>
          <w:szCs w:val="24"/>
        </w:rPr>
        <w:t xml:space="preserve">Once a matrix has been created, a variety of methods can be applied to it. Most of these are applied after the </w:t>
      </w:r>
      <w:r w:rsidRPr="00DD03B0">
        <w:rPr>
          <w:rStyle w:val="Heading1Char"/>
        </w:rPr>
        <w:t>ready</w:t>
      </w:r>
      <w:r>
        <w:rPr>
          <w:rFonts w:ascii="Times New Roman" w:hAnsi="Times New Roman" w:cs="Times New Roman"/>
          <w:sz w:val="24"/>
          <w:szCs w:val="24"/>
        </w:rPr>
        <w:t xml:space="preserve"> call has been made by the matrix, but some operations can be used to actually build a matrix. These functions are listed below.</w:t>
      </w:r>
    </w:p>
    <w:p w14:paraId="69ED2DEE" w14:textId="6ACB1053" w:rsidR="00B3247D" w:rsidRPr="009A52FA" w:rsidRDefault="009A52FA" w:rsidP="00146AA8">
      <w:pPr>
        <w:pStyle w:val="RedBoldCode"/>
      </w:pPr>
      <w:r w:rsidRPr="009A52FA">
        <w:t>v</w:t>
      </w:r>
      <w:r w:rsidR="00B3247D" w:rsidRPr="009A52FA">
        <w:t>oid equate(const Matrix &amp;A)</w:t>
      </w:r>
    </w:p>
    <w:p w14:paraId="743C17F0" w14:textId="6D3C1558" w:rsidR="00B3247D" w:rsidRDefault="009A52FA" w:rsidP="0057521D">
      <w:pPr>
        <w:rPr>
          <w:rFonts w:ascii="Times New Roman" w:hAnsi="Times New Roman" w:cs="Times New Roman"/>
          <w:sz w:val="24"/>
          <w:szCs w:val="24"/>
        </w:rPr>
      </w:pPr>
      <w:r>
        <w:rPr>
          <w:rFonts w:ascii="Times New Roman" w:hAnsi="Times New Roman" w:cs="Times New Roman"/>
          <w:sz w:val="24"/>
          <w:szCs w:val="24"/>
        </w:rPr>
        <w:t>This function sets</w:t>
      </w:r>
      <w:r w:rsidR="00B3247D">
        <w:rPr>
          <w:rFonts w:ascii="Times New Roman" w:hAnsi="Times New Roman" w:cs="Times New Roman"/>
          <w:sz w:val="24"/>
          <w:szCs w:val="24"/>
        </w:rPr>
        <w:t xml:space="preserve"> the calling matrix equal to matrix </w:t>
      </w:r>
      <w:r w:rsidR="00B3247D" w:rsidRPr="00A66E88">
        <w:rPr>
          <w:rStyle w:val="Heading1Char"/>
        </w:rPr>
        <w:t>A</w:t>
      </w:r>
      <w:r w:rsidR="004F450C">
        <w:rPr>
          <w:rFonts w:ascii="Times New Roman" w:hAnsi="Times New Roman" w:cs="Times New Roman"/>
          <w:sz w:val="24"/>
          <w:szCs w:val="24"/>
        </w:rPr>
        <w:t>.</w:t>
      </w:r>
    </w:p>
    <w:p w14:paraId="58E6499F" w14:textId="4155BBBA" w:rsidR="009A52FA" w:rsidRPr="009A52FA" w:rsidRDefault="009A52FA" w:rsidP="00146AA8">
      <w:pPr>
        <w:pStyle w:val="RedBoldCode"/>
      </w:pPr>
      <w:r w:rsidRPr="009A52FA">
        <w:t>void scale(const ComplexType &amp;x)</w:t>
      </w:r>
    </w:p>
    <w:p w14:paraId="628EF833" w14:textId="6CBFE711" w:rsidR="009A52FA" w:rsidRDefault="009A52FA" w:rsidP="0057521D">
      <w:pPr>
        <w:rPr>
          <w:rFonts w:ascii="Times New Roman" w:hAnsi="Times New Roman" w:cs="Times New Roman"/>
          <w:sz w:val="24"/>
          <w:szCs w:val="24"/>
        </w:rPr>
      </w:pPr>
      <w:r>
        <w:rPr>
          <w:rFonts w:ascii="Times New Roman" w:hAnsi="Times New Roman" w:cs="Times New Roman"/>
          <w:sz w:val="24"/>
          <w:szCs w:val="24"/>
        </w:rPr>
        <w:t xml:space="preserve">Multiply all matrix elements by the value </w:t>
      </w:r>
      <w:r w:rsidRPr="00A66E88">
        <w:rPr>
          <w:rStyle w:val="Heading1Char"/>
        </w:rPr>
        <w:t>x</w:t>
      </w:r>
      <w:r w:rsidR="006F1CA2">
        <w:rPr>
          <w:rFonts w:ascii="Times New Roman" w:hAnsi="Times New Roman" w:cs="Times New Roman"/>
          <w:sz w:val="24"/>
          <w:szCs w:val="24"/>
        </w:rPr>
        <w:t xml:space="preserve"> (use a value of type </w:t>
      </w:r>
      <w:r w:rsidR="006F1CA2" w:rsidRPr="006F1CA2">
        <w:rPr>
          <w:rStyle w:val="Heading1Char"/>
        </w:rPr>
        <w:t>double</w:t>
      </w:r>
      <w:r w:rsidR="006F1CA2">
        <w:rPr>
          <w:rFonts w:ascii="Times New Roman" w:hAnsi="Times New Roman" w:cs="Times New Roman"/>
          <w:sz w:val="24"/>
          <w:szCs w:val="24"/>
        </w:rPr>
        <w:t xml:space="preserve"> for a real matrix).</w:t>
      </w:r>
    </w:p>
    <w:p w14:paraId="3DC4C759" w14:textId="71728850" w:rsidR="009A52FA" w:rsidRPr="009A52FA" w:rsidRDefault="009A52FA" w:rsidP="00146AA8">
      <w:pPr>
        <w:pStyle w:val="RedBoldCode"/>
      </w:pPr>
      <w:r w:rsidRPr="009A52FA">
        <w:t>void multiplyDiagonal(const Vector &amp;x)</w:t>
      </w:r>
    </w:p>
    <w:p w14:paraId="2A9B4DEE" w14:textId="3D554D70" w:rsidR="009A52FA" w:rsidRDefault="009A52FA" w:rsidP="0057521D">
      <w:pPr>
        <w:rPr>
          <w:rFonts w:ascii="Times New Roman" w:hAnsi="Times New Roman" w:cs="Times New Roman"/>
          <w:sz w:val="24"/>
          <w:szCs w:val="24"/>
        </w:rPr>
      </w:pPr>
      <w:r>
        <w:rPr>
          <w:rFonts w:ascii="Times New Roman" w:hAnsi="Times New Roman" w:cs="Times New Roman"/>
          <w:sz w:val="24"/>
          <w:szCs w:val="24"/>
        </w:rPr>
        <w:t xml:space="preserve">Multiply all elements on the diagonal of the calling matrix by the vector </w:t>
      </w:r>
      <w:r w:rsidRPr="00A66E88">
        <w:rPr>
          <w:rStyle w:val="Heading1Char"/>
        </w:rPr>
        <w:t>x</w:t>
      </w:r>
      <w:r>
        <w:rPr>
          <w:rFonts w:ascii="Times New Roman" w:hAnsi="Times New Roman" w:cs="Times New Roman"/>
          <w:sz w:val="24"/>
          <w:szCs w:val="24"/>
        </w:rPr>
        <w:t xml:space="preserve">. The </w:t>
      </w:r>
      <w:r w:rsidRPr="00A66E88">
        <w:rPr>
          <w:rStyle w:val="Heading1Char"/>
        </w:rPr>
        <w:t>Vector</w:t>
      </w:r>
      <w:r>
        <w:rPr>
          <w:rFonts w:ascii="Times New Roman" w:hAnsi="Times New Roman" w:cs="Times New Roman"/>
          <w:sz w:val="24"/>
          <w:szCs w:val="24"/>
        </w:rPr>
        <w:t xml:space="preserve"> class is described below.</w:t>
      </w:r>
    </w:p>
    <w:p w14:paraId="0A903E60" w14:textId="0A59927C" w:rsidR="00CB31ED" w:rsidRDefault="00CB31ED" w:rsidP="00CB31ED">
      <w:pPr>
        <w:pStyle w:val="RedBoldCode"/>
      </w:pPr>
      <w:r>
        <w:t>void addDiagonal(const Vector &amp;x)</w:t>
      </w:r>
    </w:p>
    <w:p w14:paraId="4ADE7CFD" w14:textId="151DDB09" w:rsidR="00CB31ED" w:rsidRDefault="00CB31ED" w:rsidP="0057521D">
      <w:pPr>
        <w:rPr>
          <w:rFonts w:ascii="Times New Roman" w:hAnsi="Times New Roman" w:cs="Times New Roman"/>
          <w:sz w:val="24"/>
          <w:szCs w:val="24"/>
        </w:rPr>
      </w:pPr>
      <w:r>
        <w:rPr>
          <w:rFonts w:ascii="Times New Roman" w:hAnsi="Times New Roman" w:cs="Times New Roman"/>
          <w:sz w:val="24"/>
          <w:szCs w:val="24"/>
        </w:rPr>
        <w:t>Add elements of x to the diagonal elements of the calling matrix.</w:t>
      </w:r>
    </w:p>
    <w:p w14:paraId="08E539BA" w14:textId="238F5590" w:rsidR="009A52FA" w:rsidRPr="009A52FA" w:rsidRDefault="009A52FA" w:rsidP="00146AA8">
      <w:pPr>
        <w:pStyle w:val="RedBoldCode"/>
      </w:pPr>
      <w:r w:rsidRPr="009A52FA">
        <w:t>void add(const Matrix &amp;A)</w:t>
      </w:r>
    </w:p>
    <w:p w14:paraId="20680F28" w14:textId="6B2AA565" w:rsidR="009A52FA" w:rsidRDefault="00A66E88" w:rsidP="0057521D">
      <w:pPr>
        <w:rPr>
          <w:rFonts w:ascii="Times New Roman" w:hAnsi="Times New Roman" w:cs="Times New Roman"/>
          <w:sz w:val="24"/>
          <w:szCs w:val="24"/>
        </w:rPr>
      </w:pPr>
      <w:r>
        <w:rPr>
          <w:rFonts w:ascii="Times New Roman" w:hAnsi="Times New Roman" w:cs="Times New Roman"/>
          <w:sz w:val="24"/>
          <w:szCs w:val="24"/>
        </w:rPr>
        <w:t xml:space="preserve">Add the matrix </w:t>
      </w:r>
      <w:r w:rsidR="009A52FA" w:rsidRPr="00A66E88">
        <w:rPr>
          <w:rStyle w:val="Heading1Char"/>
        </w:rPr>
        <w:t>A</w:t>
      </w:r>
      <w:r w:rsidR="009A52FA">
        <w:rPr>
          <w:rFonts w:ascii="Times New Roman" w:hAnsi="Times New Roman" w:cs="Times New Roman"/>
          <w:sz w:val="24"/>
          <w:szCs w:val="24"/>
        </w:rPr>
        <w:t xml:space="preserve"> to the calling matrix. The two matrices must have the same number of rows and columns, but otherwise there are no restrictions on the data layout or the number and location of the non-zero entries.</w:t>
      </w:r>
    </w:p>
    <w:p w14:paraId="418EA498" w14:textId="368B1A70" w:rsidR="009A52FA" w:rsidRPr="009A52FA" w:rsidRDefault="009A52FA" w:rsidP="00146AA8">
      <w:pPr>
        <w:pStyle w:val="RedBoldCode"/>
      </w:pPr>
      <w:r w:rsidRPr="009A52FA">
        <w:t>void identity()</w:t>
      </w:r>
    </w:p>
    <w:p w14:paraId="515AD512" w14:textId="4B3489DD" w:rsidR="009A52FA" w:rsidRDefault="009A52FA" w:rsidP="0057521D">
      <w:pPr>
        <w:rPr>
          <w:rFonts w:ascii="Times New Roman" w:hAnsi="Times New Roman" w:cs="Times New Roman"/>
          <w:sz w:val="24"/>
          <w:szCs w:val="24"/>
        </w:rPr>
      </w:pPr>
      <w:r>
        <w:rPr>
          <w:rFonts w:ascii="Times New Roman" w:hAnsi="Times New Roman" w:cs="Times New Roman"/>
          <w:sz w:val="24"/>
          <w:szCs w:val="24"/>
        </w:rPr>
        <w:t>Create an identity matrix. This function assumes that the calling matrix has been created but no matrix elements have been assigned to it.</w:t>
      </w:r>
    </w:p>
    <w:p w14:paraId="196ED02A" w14:textId="464CCFE0" w:rsidR="009A52FA" w:rsidRPr="009A52FA" w:rsidRDefault="009A52FA" w:rsidP="00146AA8">
      <w:pPr>
        <w:pStyle w:val="RedBoldCode"/>
      </w:pPr>
      <w:r w:rsidRPr="009A52FA">
        <w:t>void zero()</w:t>
      </w:r>
    </w:p>
    <w:p w14:paraId="08119F6D" w14:textId="271DBC0A" w:rsidR="003C7EE2" w:rsidRDefault="009A52FA" w:rsidP="0057521D">
      <w:pPr>
        <w:rPr>
          <w:rFonts w:ascii="Times New Roman" w:hAnsi="Times New Roman" w:cs="Times New Roman"/>
          <w:sz w:val="24"/>
          <w:szCs w:val="24"/>
        </w:rPr>
      </w:pPr>
      <w:r>
        <w:rPr>
          <w:rFonts w:ascii="Times New Roman" w:hAnsi="Times New Roman" w:cs="Times New Roman"/>
          <w:sz w:val="24"/>
          <w:szCs w:val="24"/>
        </w:rPr>
        <w:t>Set all non-zero entries to zero.</w:t>
      </w:r>
    </w:p>
    <w:p w14:paraId="775FF4DD" w14:textId="2DA07DE5" w:rsidR="00B21844" w:rsidRDefault="00B21844" w:rsidP="00B21844">
      <w:pPr>
        <w:pStyle w:val="RedBoldCode"/>
      </w:pPr>
      <w:r>
        <w:t>void conjugate(void)</w:t>
      </w:r>
    </w:p>
    <w:p w14:paraId="164A79CC" w14:textId="58EBF54B" w:rsidR="00B21844" w:rsidRDefault="00B21844" w:rsidP="0057521D">
      <w:pPr>
        <w:rPr>
          <w:rFonts w:ascii="Times New Roman" w:hAnsi="Times New Roman" w:cs="Times New Roman"/>
          <w:sz w:val="24"/>
          <w:szCs w:val="24"/>
        </w:rPr>
      </w:pPr>
      <w:r>
        <w:rPr>
          <w:rFonts w:ascii="Times New Roman" w:hAnsi="Times New Roman" w:cs="Times New Roman"/>
          <w:sz w:val="24"/>
          <w:szCs w:val="24"/>
        </w:rPr>
        <w:t>Set all entries to their complex conjugate value.</w:t>
      </w:r>
      <w:r w:rsidR="004B1084">
        <w:rPr>
          <w:rFonts w:ascii="Times New Roman" w:hAnsi="Times New Roman" w:cs="Times New Roman"/>
          <w:sz w:val="24"/>
          <w:szCs w:val="24"/>
        </w:rPr>
        <w:t xml:space="preserve"> This function only applies to complex matrices.</w:t>
      </w:r>
    </w:p>
    <w:p w14:paraId="0CBF2065" w14:textId="6A219606" w:rsidR="00CB31ED" w:rsidRDefault="004A151F" w:rsidP="0057521D">
      <w:pPr>
        <w:rPr>
          <w:rFonts w:ascii="Times New Roman" w:hAnsi="Times New Roman" w:cs="Times New Roman"/>
          <w:sz w:val="24"/>
          <w:szCs w:val="24"/>
        </w:rPr>
      </w:pPr>
      <w:r>
        <w:rPr>
          <w:rFonts w:ascii="Times New Roman" w:hAnsi="Times New Roman" w:cs="Times New Roman"/>
          <w:sz w:val="24"/>
          <w:szCs w:val="24"/>
        </w:rPr>
        <w:t>The following functions create a new matrix.</w:t>
      </w:r>
    </w:p>
    <w:p w14:paraId="5A7F8BC3" w14:textId="05836227" w:rsidR="004A151F" w:rsidRDefault="004A151F" w:rsidP="004A151F">
      <w:pPr>
        <w:pStyle w:val="RedBoldCode"/>
      </w:pPr>
      <w:r>
        <w:lastRenderedPageBreak/>
        <w:t>Matrix *multiply(const Matrix &amp;A, const Matrix&amp; B)</w:t>
      </w:r>
    </w:p>
    <w:p w14:paraId="25854A62" w14:textId="248A0B28" w:rsidR="004A151F" w:rsidRDefault="004A151F" w:rsidP="0057521D">
      <w:pPr>
        <w:rPr>
          <w:rFonts w:ascii="Times New Roman" w:hAnsi="Times New Roman" w:cs="Times New Roman"/>
          <w:sz w:val="24"/>
          <w:szCs w:val="24"/>
        </w:rPr>
      </w:pPr>
      <w:r>
        <w:rPr>
          <w:rFonts w:ascii="Times New Roman" w:hAnsi="Times New Roman" w:cs="Times New Roman"/>
          <w:sz w:val="24"/>
          <w:szCs w:val="24"/>
        </w:rPr>
        <w:t xml:space="preserve">Multiply matrix </w:t>
      </w:r>
      <w:r w:rsidRPr="004A151F">
        <w:rPr>
          <w:rStyle w:val="Heading1Char"/>
        </w:rPr>
        <w:t>A</w:t>
      </w:r>
      <w:r>
        <w:rPr>
          <w:rFonts w:ascii="Times New Roman" w:hAnsi="Times New Roman" w:cs="Times New Roman"/>
          <w:sz w:val="24"/>
          <w:szCs w:val="24"/>
        </w:rPr>
        <w:t xml:space="preserve"> times matrix </w:t>
      </w:r>
      <w:r w:rsidRPr="004A151F">
        <w:rPr>
          <w:rStyle w:val="Heading1Char"/>
        </w:rPr>
        <w:t>B</w:t>
      </w:r>
      <w:r>
        <w:rPr>
          <w:rFonts w:ascii="Times New Roman" w:hAnsi="Times New Roman" w:cs="Times New Roman"/>
          <w:sz w:val="24"/>
          <w:szCs w:val="24"/>
        </w:rPr>
        <w:t xml:space="preserve"> to create a new matrix.</w:t>
      </w:r>
    </w:p>
    <w:p w14:paraId="54F622EA" w14:textId="63A33F61" w:rsidR="0002243C" w:rsidRDefault="0002243C" w:rsidP="0002243C">
      <w:pPr>
        <w:pStyle w:val="RedBoldCode"/>
      </w:pPr>
      <w:r>
        <w:t>Vector *multiply(const Matrix &amp;A, const Vector &amp;x)</w:t>
      </w:r>
    </w:p>
    <w:p w14:paraId="01A64B4B" w14:textId="08C362DB" w:rsidR="0002243C" w:rsidRDefault="0002243C" w:rsidP="0057521D">
      <w:pPr>
        <w:rPr>
          <w:rFonts w:ascii="Times New Roman" w:hAnsi="Times New Roman" w:cs="Times New Roman"/>
          <w:sz w:val="24"/>
          <w:szCs w:val="24"/>
        </w:rPr>
      </w:pPr>
      <w:r>
        <w:rPr>
          <w:rFonts w:ascii="Times New Roman" w:hAnsi="Times New Roman" w:cs="Times New Roman"/>
          <w:sz w:val="24"/>
          <w:szCs w:val="24"/>
        </w:rPr>
        <w:t xml:space="preserve">Multiply matrix </w:t>
      </w:r>
      <w:r w:rsidRPr="00C66F50">
        <w:rPr>
          <w:rStyle w:val="Heading1Char"/>
        </w:rPr>
        <w:t>A</w:t>
      </w:r>
      <w:r>
        <w:rPr>
          <w:rFonts w:ascii="Times New Roman" w:hAnsi="Times New Roman" w:cs="Times New Roman"/>
          <w:sz w:val="24"/>
          <w:szCs w:val="24"/>
        </w:rPr>
        <w:t xml:space="preserve"> times vector </w:t>
      </w:r>
      <w:r w:rsidRPr="00C66F50">
        <w:rPr>
          <w:rStyle w:val="Heading1Char"/>
        </w:rPr>
        <w:t>X</w:t>
      </w:r>
      <w:r>
        <w:rPr>
          <w:rFonts w:ascii="Times New Roman" w:hAnsi="Times New Roman" w:cs="Times New Roman"/>
          <w:sz w:val="24"/>
          <w:szCs w:val="24"/>
        </w:rPr>
        <w:t xml:space="preserve"> to get a new vector.</w:t>
      </w:r>
    </w:p>
    <w:p w14:paraId="1C592FC3" w14:textId="09912B33" w:rsidR="004A151F" w:rsidRDefault="004A151F" w:rsidP="004A151F">
      <w:pPr>
        <w:pStyle w:val="RedBoldCode"/>
      </w:pPr>
      <w:r>
        <w:t>Matrix *transpose(const Matrix &amp;A)</w:t>
      </w:r>
    </w:p>
    <w:p w14:paraId="5EDAC3AA" w14:textId="21330039" w:rsidR="004A151F" w:rsidRDefault="004A151F" w:rsidP="0057521D">
      <w:pPr>
        <w:rPr>
          <w:rFonts w:ascii="Times New Roman" w:hAnsi="Times New Roman" w:cs="Times New Roman"/>
          <w:sz w:val="24"/>
          <w:szCs w:val="24"/>
        </w:rPr>
      </w:pPr>
      <w:r>
        <w:rPr>
          <w:rFonts w:ascii="Times New Roman" w:hAnsi="Times New Roman" w:cs="Times New Roman"/>
          <w:sz w:val="24"/>
          <w:szCs w:val="24"/>
        </w:rPr>
        <w:t xml:space="preserve">Take the transpose of matrix </w:t>
      </w:r>
      <w:r w:rsidRPr="004A151F">
        <w:rPr>
          <w:rStyle w:val="Heading1Char"/>
        </w:rPr>
        <w:t>A</w:t>
      </w:r>
      <w:r>
        <w:rPr>
          <w:rFonts w:ascii="Times New Roman" w:hAnsi="Times New Roman" w:cs="Times New Roman"/>
          <w:sz w:val="24"/>
          <w:szCs w:val="24"/>
        </w:rPr>
        <w:t>.</w:t>
      </w:r>
    </w:p>
    <w:p w14:paraId="3C9C4321" w14:textId="04A25F90" w:rsidR="004A151F" w:rsidRDefault="004A151F" w:rsidP="003C4D67">
      <w:pPr>
        <w:pStyle w:val="Heading4"/>
      </w:pPr>
      <w:r>
        <w:t>Vectors</w:t>
      </w:r>
    </w:p>
    <w:p w14:paraId="51C81A36" w14:textId="2C0725F1" w:rsidR="004A151F" w:rsidRDefault="004A151F" w:rsidP="0057521D">
      <w:pPr>
        <w:rPr>
          <w:rFonts w:ascii="Times New Roman" w:hAnsi="Times New Roman" w:cs="Times New Roman"/>
          <w:sz w:val="24"/>
          <w:szCs w:val="24"/>
        </w:rPr>
      </w:pPr>
      <w:r>
        <w:rPr>
          <w:rFonts w:ascii="Times New Roman" w:hAnsi="Times New Roman" w:cs="Times New Roman"/>
          <w:sz w:val="24"/>
          <w:szCs w:val="24"/>
        </w:rPr>
        <w:t>The vector class operates in much the same way as the matrix class.</w:t>
      </w:r>
      <w:r w:rsidR="004B1084">
        <w:rPr>
          <w:rFonts w:ascii="Times New Roman" w:hAnsi="Times New Roman" w:cs="Times New Roman"/>
          <w:sz w:val="24"/>
          <w:szCs w:val="24"/>
        </w:rPr>
        <w:t xml:space="preserve"> As above, most functions apply to both the </w:t>
      </w:r>
      <w:r w:rsidR="004B1084" w:rsidRPr="004B1084">
        <w:rPr>
          <w:rStyle w:val="Heading1Char"/>
        </w:rPr>
        <w:t>Vector</w:t>
      </w:r>
      <w:r w:rsidR="004B1084">
        <w:rPr>
          <w:rFonts w:ascii="Times New Roman" w:hAnsi="Times New Roman" w:cs="Times New Roman"/>
          <w:sz w:val="24"/>
          <w:szCs w:val="24"/>
        </w:rPr>
        <w:t xml:space="preserve"> and </w:t>
      </w:r>
      <w:r w:rsidR="004B1084" w:rsidRPr="004B1084">
        <w:rPr>
          <w:rStyle w:val="Heading1Char"/>
        </w:rPr>
        <w:t>RealVector</w:t>
      </w:r>
      <w:r w:rsidR="004B1084">
        <w:rPr>
          <w:rFonts w:ascii="Times New Roman" w:hAnsi="Times New Roman" w:cs="Times New Roman"/>
          <w:sz w:val="24"/>
          <w:szCs w:val="24"/>
        </w:rPr>
        <w:t xml:space="preserve"> class so only the Vector operations are described here.</w:t>
      </w:r>
      <w:r>
        <w:rPr>
          <w:rFonts w:ascii="Times New Roman" w:hAnsi="Times New Roman" w:cs="Times New Roman"/>
          <w:sz w:val="24"/>
          <w:szCs w:val="24"/>
        </w:rPr>
        <w:t xml:space="preserve"> The vector functions </w:t>
      </w:r>
      <w:r w:rsidR="004B1084">
        <w:rPr>
          <w:rFonts w:ascii="Times New Roman" w:hAnsi="Times New Roman" w:cs="Times New Roman"/>
          <w:sz w:val="24"/>
          <w:szCs w:val="24"/>
        </w:rPr>
        <w:t>are reviewed briefly</w:t>
      </w:r>
      <w:r>
        <w:rPr>
          <w:rFonts w:ascii="Times New Roman" w:hAnsi="Times New Roman" w:cs="Times New Roman"/>
          <w:sz w:val="24"/>
          <w:szCs w:val="24"/>
        </w:rPr>
        <w:t>. The vector constructor is</w:t>
      </w:r>
    </w:p>
    <w:p w14:paraId="73BF826B" w14:textId="10445102" w:rsidR="004A151F" w:rsidRDefault="004A151F" w:rsidP="00416660">
      <w:pPr>
        <w:pStyle w:val="RedBoldCode"/>
      </w:pPr>
      <w:r w:rsidRPr="004A151F">
        <w:t>Vector(const parallel::Communicator&amp; comm, const int&amp; local_length)</w:t>
      </w:r>
    </w:p>
    <w:p w14:paraId="27E47273" w14:textId="2947585B" w:rsidR="004A151F" w:rsidRDefault="004A151F" w:rsidP="0057521D">
      <w:pPr>
        <w:rPr>
          <w:rFonts w:ascii="Times New Roman" w:hAnsi="Times New Roman" w:cs="Times New Roman"/>
          <w:sz w:val="24"/>
          <w:szCs w:val="24"/>
        </w:rPr>
      </w:pPr>
      <w:r>
        <w:rPr>
          <w:rFonts w:ascii="Times New Roman" w:hAnsi="Times New Roman" w:cs="Times New Roman"/>
          <w:sz w:val="24"/>
          <w:szCs w:val="24"/>
        </w:rPr>
        <w:t xml:space="preserve">The parameter </w:t>
      </w:r>
      <w:r w:rsidRPr="00416660">
        <w:rPr>
          <w:rStyle w:val="Heading1Char"/>
        </w:rPr>
        <w:t>local_length</w:t>
      </w:r>
      <w:r>
        <w:rPr>
          <w:rFonts w:ascii="Times New Roman" w:hAnsi="Times New Roman" w:cs="Times New Roman"/>
          <w:sz w:val="24"/>
          <w:szCs w:val="24"/>
        </w:rPr>
        <w:t xml:space="preserve"> is the number of contiguous elements in the vector that are held on the calling processor. </w:t>
      </w:r>
      <w:r w:rsidR="004B1084">
        <w:rPr>
          <w:rFonts w:ascii="Times New Roman" w:hAnsi="Times New Roman" w:cs="Times New Roman"/>
          <w:sz w:val="24"/>
          <w:szCs w:val="24"/>
        </w:rPr>
        <w:t xml:space="preserve">The sum of </w:t>
      </w:r>
      <w:r w:rsidR="004B1084" w:rsidRPr="004B1084">
        <w:rPr>
          <w:rStyle w:val="Heading1Char"/>
        </w:rPr>
        <w:t>local_length</w:t>
      </w:r>
      <w:r w:rsidR="004B1084">
        <w:rPr>
          <w:rFonts w:ascii="Times New Roman" w:hAnsi="Times New Roman" w:cs="Times New Roman"/>
          <w:sz w:val="24"/>
          <w:szCs w:val="24"/>
        </w:rPr>
        <w:t xml:space="preserve"> over all processors must equal the total length of the vector. </w:t>
      </w:r>
      <w:r>
        <w:rPr>
          <w:rFonts w:ascii="Times New Roman" w:hAnsi="Times New Roman" w:cs="Times New Roman"/>
          <w:sz w:val="24"/>
          <w:szCs w:val="24"/>
        </w:rPr>
        <w:t>The functions</w:t>
      </w:r>
    </w:p>
    <w:p w14:paraId="71DAA30C" w14:textId="2BBB674A" w:rsidR="004A151F" w:rsidRDefault="00DF54B0" w:rsidP="00DF54B0">
      <w:pPr>
        <w:pStyle w:val="RedBoldCode"/>
      </w:pPr>
      <w:r>
        <w:t>int</w:t>
      </w:r>
      <w:r w:rsidR="004A151F">
        <w:t xml:space="preserve"> size(void) const</w:t>
      </w:r>
    </w:p>
    <w:p w14:paraId="48C52219" w14:textId="50DECF72" w:rsidR="004A151F" w:rsidRDefault="00DF54B0" w:rsidP="00DF54B0">
      <w:pPr>
        <w:pStyle w:val="RedBoldCode"/>
      </w:pPr>
      <w:r>
        <w:t>int</w:t>
      </w:r>
      <w:r w:rsidR="004A151F">
        <w:t xml:space="preserve"> localSize(void) const</w:t>
      </w:r>
    </w:p>
    <w:p w14:paraId="09A57864" w14:textId="5F1975D1" w:rsidR="00DF54B0" w:rsidRDefault="00DF54B0" w:rsidP="00DF54B0">
      <w:pPr>
        <w:pStyle w:val="RedBoldCode"/>
      </w:pPr>
      <w:r>
        <w:t>void localIndexRange(int &amp;lo, int &amp;</w:t>
      </w:r>
      <w:r w:rsidRPr="00DF54B0">
        <w:t>hi) const</w:t>
      </w:r>
    </w:p>
    <w:p w14:paraId="2F1AB9C4" w14:textId="5B1178AB" w:rsidR="00DF54B0" w:rsidRDefault="00DF54B0" w:rsidP="0057521D">
      <w:pPr>
        <w:rPr>
          <w:rFonts w:ascii="Times New Roman" w:hAnsi="Times New Roman" w:cs="Times New Roman"/>
          <w:sz w:val="24"/>
          <w:szCs w:val="24"/>
        </w:rPr>
      </w:pPr>
      <w:r>
        <w:rPr>
          <w:rFonts w:ascii="Times New Roman" w:hAnsi="Times New Roman" w:cs="Times New Roman"/>
          <w:sz w:val="24"/>
          <w:szCs w:val="24"/>
        </w:rPr>
        <w:t xml:space="preserve">can by used to get the global size of the vector or the size of the vector segment held locally on the calling processor. The </w:t>
      </w:r>
      <w:r w:rsidRPr="00DF54B0">
        <w:rPr>
          <w:rStyle w:val="Heading1Char"/>
        </w:rPr>
        <w:t>localIndexRange</w:t>
      </w:r>
      <w:r>
        <w:rPr>
          <w:rFonts w:ascii="Times New Roman" w:hAnsi="Times New Roman" w:cs="Times New Roman"/>
          <w:sz w:val="24"/>
          <w:szCs w:val="24"/>
        </w:rPr>
        <w:t xml:space="preserve"> function can be used to find the indices of the vector elements that are held locally.</w:t>
      </w:r>
    </w:p>
    <w:p w14:paraId="484F20A5" w14:textId="5D99C526" w:rsidR="00DF54B0" w:rsidRDefault="00DF54B0" w:rsidP="0057521D">
      <w:pPr>
        <w:rPr>
          <w:rFonts w:ascii="Times New Roman" w:hAnsi="Times New Roman" w:cs="Times New Roman"/>
          <w:sz w:val="24"/>
          <w:szCs w:val="24"/>
        </w:rPr>
      </w:pPr>
      <w:r>
        <w:rPr>
          <w:rFonts w:ascii="Times New Roman" w:hAnsi="Times New Roman" w:cs="Times New Roman"/>
          <w:sz w:val="24"/>
          <w:szCs w:val="24"/>
        </w:rPr>
        <w:t>Vector elements can be set and accessed using the functions</w:t>
      </w:r>
    </w:p>
    <w:p w14:paraId="0420A707" w14:textId="7D2F44D2" w:rsidR="00DF54B0" w:rsidRDefault="00DF54B0" w:rsidP="00FB3980">
      <w:pPr>
        <w:pStyle w:val="RedBoldCode"/>
      </w:pPr>
      <w:r w:rsidRPr="00DF54B0">
        <w:t>void setElement(c</w:t>
      </w:r>
      <w:r>
        <w:t>onst int &amp;i, const ComplexType &amp;</w:t>
      </w:r>
      <w:r w:rsidRPr="00DF54B0">
        <w:t>x)</w:t>
      </w:r>
    </w:p>
    <w:p w14:paraId="1EA442B2" w14:textId="1C79B4FA" w:rsidR="00DF54B0" w:rsidRDefault="00DF54B0" w:rsidP="00FB3980">
      <w:pPr>
        <w:pStyle w:val="RedBoldCode"/>
      </w:pPr>
      <w:r w:rsidRPr="00DF54B0">
        <w:t>void setElementRange(co</w:t>
      </w:r>
      <w:r>
        <w:t>nst IdxType&amp; lo, const int &amp;hi, Complex</w:t>
      </w:r>
      <w:r w:rsidRPr="00DF54B0">
        <w:t>Type *x)</w:t>
      </w:r>
    </w:p>
    <w:p w14:paraId="07F7F598" w14:textId="24B17E43" w:rsidR="00DF54B0" w:rsidRDefault="00DF54B0" w:rsidP="00FB3980">
      <w:pPr>
        <w:pStyle w:val="RedBoldCode"/>
      </w:pPr>
      <w:r>
        <w:t>void setElements(const int &amp;</w:t>
      </w:r>
      <w:r w:rsidRPr="00DF54B0">
        <w:t>n, const</w:t>
      </w:r>
      <w:r>
        <w:t xml:space="preserve"> int *i, const Complex</w:t>
      </w:r>
      <w:r w:rsidRPr="00DF54B0">
        <w:t>Type *x)</w:t>
      </w:r>
    </w:p>
    <w:p w14:paraId="197034F6" w14:textId="267AFECA" w:rsidR="00DF54B0" w:rsidRDefault="00DF54B0" w:rsidP="00FB3980">
      <w:pPr>
        <w:pStyle w:val="RedBoldCode"/>
      </w:pPr>
      <w:r w:rsidRPr="00DF54B0">
        <w:t>void addElement(c</w:t>
      </w:r>
      <w:r>
        <w:t>onst int &amp;i, const ComplexType &amp;</w:t>
      </w:r>
      <w:r w:rsidRPr="00DF54B0">
        <w:t>x)</w:t>
      </w:r>
    </w:p>
    <w:p w14:paraId="578D40E1" w14:textId="5D6BCB5F" w:rsidR="00DF54B0" w:rsidRDefault="00DF54B0" w:rsidP="00FB3980">
      <w:pPr>
        <w:pStyle w:val="RedBoldCode"/>
      </w:pPr>
      <w:r w:rsidRPr="00DF54B0">
        <w:t>void addElements(const int&amp; n, const int *i, const ComplexType *x)</w:t>
      </w:r>
    </w:p>
    <w:p w14:paraId="6F2D2FE6" w14:textId="680E16CD" w:rsidR="00DF54B0" w:rsidRDefault="00DF54B0" w:rsidP="00FB3980">
      <w:pPr>
        <w:pStyle w:val="RedBoldCode"/>
      </w:pPr>
      <w:r w:rsidRPr="00DF54B0">
        <w:t>void getElement(const int&amp; i, ComplexType&amp; x) const</w:t>
      </w:r>
    </w:p>
    <w:p w14:paraId="7F8DB420" w14:textId="471D4E29" w:rsidR="00DF54B0" w:rsidRDefault="00DF54B0" w:rsidP="00FB3980">
      <w:pPr>
        <w:pStyle w:val="RedBoldCode"/>
      </w:pPr>
      <w:r w:rsidRPr="00DF54B0">
        <w:t>void getElements(const int&amp; n, const int *i, ComplexType *x) const</w:t>
      </w:r>
    </w:p>
    <w:p w14:paraId="33315406" w14:textId="77777777" w:rsidR="00FB3980" w:rsidRDefault="00FB3980" w:rsidP="00FB3980">
      <w:pPr>
        <w:pStyle w:val="RedBoldCode"/>
      </w:pPr>
      <w:r w:rsidRPr="00FB3980">
        <w:t>void getElementRange(const int&amp; lo,</w:t>
      </w:r>
      <w:r>
        <w:t xml:space="preserve"> const int&amp; hi,</w:t>
      </w:r>
    </w:p>
    <w:p w14:paraId="0B65DB46" w14:textId="6992F1B9" w:rsidR="00DF54B0" w:rsidRDefault="00FB3980" w:rsidP="00FB3980">
      <w:pPr>
        <w:pStyle w:val="RedBoldCode"/>
      </w:pPr>
      <w:r>
        <w:t xml:space="preserve">                     ComplexType *x) </w:t>
      </w:r>
      <w:r w:rsidRPr="00FB3980">
        <w:t>const</w:t>
      </w:r>
    </w:p>
    <w:p w14:paraId="0F061A11" w14:textId="59F1E58D" w:rsidR="00FB3980" w:rsidRPr="00FB3980" w:rsidRDefault="00FB3980" w:rsidP="00FB3980">
      <w:pPr>
        <w:pStyle w:val="RedBoldCode"/>
      </w:pPr>
      <w:r w:rsidRPr="00FB3980">
        <w:t>void ready(void)</w:t>
      </w:r>
    </w:p>
    <w:p w14:paraId="61F02D25" w14:textId="579D1B9A" w:rsidR="00DF54B0" w:rsidRDefault="00FB3980"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These functions all operate in a similar way to the corresponding matrix operations. The </w:t>
      </w:r>
      <w:r w:rsidRPr="00FB3980">
        <w:rPr>
          <w:rStyle w:val="Heading1Char"/>
        </w:rPr>
        <w:t>setElementRange</w:t>
      </w:r>
      <w:r>
        <w:rPr>
          <w:rFonts w:ascii="Times New Roman" w:hAnsi="Times New Roman" w:cs="Times New Roman"/>
          <w:sz w:val="24"/>
          <w:szCs w:val="24"/>
        </w:rPr>
        <w:t xml:space="preserve"> function, etc. are similar to the </w:t>
      </w:r>
      <w:r w:rsidRPr="00FB3980">
        <w:rPr>
          <w:rStyle w:val="Heading1Char"/>
        </w:rPr>
        <w:t>setElements</w:t>
      </w:r>
      <w:r>
        <w:rPr>
          <w:rFonts w:ascii="Times New Roman" w:hAnsi="Times New Roman" w:cs="Times New Roman"/>
          <w:sz w:val="24"/>
          <w:szCs w:val="24"/>
        </w:rPr>
        <w:t xml:space="preserve"> function except that instead of specifying individual element indices in a separate vector, the low and high indices of the segment to which the values are assigned is specified (this assumes that the values in the array </w:t>
      </w:r>
      <w:r w:rsidRPr="00FB3980">
        <w:rPr>
          <w:rStyle w:val="Heading1Char"/>
        </w:rPr>
        <w:t>x</w:t>
      </w:r>
      <w:r>
        <w:rPr>
          <w:rFonts w:ascii="Times New Roman" w:hAnsi="Times New Roman" w:cs="Times New Roman"/>
          <w:sz w:val="24"/>
          <w:szCs w:val="24"/>
        </w:rPr>
        <w:t xml:space="preserve"> represent a contiguous segment of the vector).</w:t>
      </w:r>
      <w:r w:rsidR="00F640F2">
        <w:rPr>
          <w:rFonts w:ascii="Times New Roman" w:hAnsi="Times New Roman" w:cs="Times New Roman"/>
          <w:sz w:val="24"/>
          <w:szCs w:val="24"/>
        </w:rPr>
        <w:t xml:space="preserve">  </w:t>
      </w:r>
      <w:r w:rsidR="006F1CA2">
        <w:rPr>
          <w:rFonts w:ascii="Times New Roman" w:hAnsi="Times New Roman" w:cs="Times New Roman"/>
          <w:sz w:val="24"/>
          <w:szCs w:val="24"/>
        </w:rPr>
        <w:t xml:space="preserve">Again, for real vectors, all values of type </w:t>
      </w:r>
      <w:r w:rsidR="006F1CA2" w:rsidRPr="006F1CA2">
        <w:rPr>
          <w:rStyle w:val="Heading1Char"/>
        </w:rPr>
        <w:t>ComplexType</w:t>
      </w:r>
      <w:r w:rsidR="006F1CA2">
        <w:rPr>
          <w:rFonts w:ascii="Times New Roman" w:hAnsi="Times New Roman" w:cs="Times New Roman"/>
          <w:sz w:val="24"/>
          <w:szCs w:val="24"/>
        </w:rPr>
        <w:t xml:space="preserve"> shoul</w:t>
      </w:r>
      <w:r w:rsidR="00CE5476">
        <w:rPr>
          <w:rFonts w:ascii="Times New Roman" w:hAnsi="Times New Roman" w:cs="Times New Roman"/>
          <w:sz w:val="24"/>
          <w:szCs w:val="24"/>
        </w:rPr>
        <w:t>d be replaced by values of type</w:t>
      </w:r>
      <w:r w:rsidR="004B1084">
        <w:rPr>
          <w:rFonts w:ascii="Times New Roman" w:hAnsi="Times New Roman" w:cs="Times New Roman"/>
          <w:sz w:val="24"/>
          <w:szCs w:val="24"/>
        </w:rPr>
        <w:t xml:space="preserve"> double</w:t>
      </w:r>
      <w:r w:rsidR="006F1CA2">
        <w:rPr>
          <w:rFonts w:ascii="Times New Roman" w:hAnsi="Times New Roman" w:cs="Times New Roman"/>
          <w:sz w:val="24"/>
          <w:szCs w:val="24"/>
        </w:rPr>
        <w:t xml:space="preserve">. </w:t>
      </w:r>
      <w:r w:rsidR="00F640F2">
        <w:rPr>
          <w:rFonts w:ascii="Times New Roman" w:hAnsi="Times New Roman" w:cs="Times New Roman"/>
          <w:sz w:val="24"/>
          <w:szCs w:val="24"/>
        </w:rPr>
        <w:t>The utility functions</w:t>
      </w:r>
    </w:p>
    <w:p w14:paraId="5E8D71BF" w14:textId="4BFCABEA" w:rsidR="00F640F2" w:rsidRDefault="00F640F2" w:rsidP="00F640F2">
      <w:pPr>
        <w:pStyle w:val="RedBoldCode"/>
      </w:pPr>
      <w:r w:rsidRPr="00F640F2">
        <w:t>Vector *clone(void) const</w:t>
      </w:r>
    </w:p>
    <w:p w14:paraId="375BFEE8" w14:textId="3B00373C" w:rsidR="00F640F2" w:rsidRDefault="00F640F2" w:rsidP="00F640F2">
      <w:pPr>
        <w:pStyle w:val="RedBoldCode"/>
      </w:pPr>
      <w:r w:rsidRPr="00F640F2">
        <w:t>void print(const char* filename = NULL) const</w:t>
      </w:r>
    </w:p>
    <w:p w14:paraId="1253D3FD" w14:textId="2A16546F" w:rsidR="00F640F2" w:rsidRDefault="00F640F2" w:rsidP="00F640F2">
      <w:pPr>
        <w:pStyle w:val="RedBoldCode"/>
      </w:pPr>
      <w:r w:rsidRPr="00F640F2">
        <w:t>void save(const char *filename) const</w:t>
      </w:r>
    </w:p>
    <w:p w14:paraId="35B1FF6A" w14:textId="08A05E3A" w:rsidR="00F640F2" w:rsidRDefault="00F640F2" w:rsidP="0057521D">
      <w:pPr>
        <w:rPr>
          <w:rFonts w:ascii="Times New Roman" w:hAnsi="Times New Roman" w:cs="Times New Roman"/>
          <w:sz w:val="24"/>
          <w:szCs w:val="24"/>
        </w:rPr>
      </w:pPr>
      <w:r>
        <w:rPr>
          <w:rFonts w:ascii="Times New Roman" w:hAnsi="Times New Roman" w:cs="Times New Roman"/>
          <w:sz w:val="24"/>
          <w:szCs w:val="24"/>
        </w:rPr>
        <w:t>also have similar behaviors to their matrix counterparts.</w:t>
      </w:r>
    </w:p>
    <w:p w14:paraId="20E59CC8" w14:textId="23BC6F49" w:rsidR="00FB3980" w:rsidRDefault="00FB3980" w:rsidP="0057521D">
      <w:pPr>
        <w:rPr>
          <w:rFonts w:ascii="Times New Roman" w:hAnsi="Times New Roman" w:cs="Times New Roman"/>
          <w:sz w:val="24"/>
          <w:szCs w:val="24"/>
        </w:rPr>
      </w:pPr>
      <w:r>
        <w:rPr>
          <w:rFonts w:ascii="Times New Roman" w:hAnsi="Times New Roman" w:cs="Times New Roman"/>
          <w:sz w:val="24"/>
          <w:szCs w:val="24"/>
        </w:rPr>
        <w:t>Additional operations that can be performed on the entire vector include</w:t>
      </w:r>
    </w:p>
    <w:p w14:paraId="30002671" w14:textId="026F18B6" w:rsidR="00FB3980" w:rsidRDefault="00FB3980" w:rsidP="00F640F2">
      <w:pPr>
        <w:pStyle w:val="RedBoldCode"/>
      </w:pPr>
      <w:r w:rsidRPr="00FB3980">
        <w:t>void zero(void)</w:t>
      </w:r>
    </w:p>
    <w:p w14:paraId="788BD3F8" w14:textId="3C200227" w:rsidR="005F125C" w:rsidRDefault="005F125C" w:rsidP="00F640F2">
      <w:pPr>
        <w:pStyle w:val="RedBoldCode"/>
      </w:pPr>
      <w:r>
        <w:t>void equate(const Vector &amp;x)</w:t>
      </w:r>
    </w:p>
    <w:p w14:paraId="7B139F15" w14:textId="756789C8" w:rsidR="00FB3980" w:rsidRDefault="00FB3980" w:rsidP="00F640F2">
      <w:pPr>
        <w:pStyle w:val="RedBoldCode"/>
      </w:pPr>
      <w:r w:rsidRPr="00FB3980">
        <w:t>void fill(const ComplexType&amp; v)</w:t>
      </w:r>
    </w:p>
    <w:p w14:paraId="201DA416" w14:textId="7F247508" w:rsidR="00FB3980" w:rsidRDefault="00FB3980" w:rsidP="00F640F2">
      <w:pPr>
        <w:pStyle w:val="RedBoldCode"/>
      </w:pPr>
      <w:r w:rsidRPr="00FB3980">
        <w:t>ComplexType norm1(void) const</w:t>
      </w:r>
    </w:p>
    <w:p w14:paraId="34AABC94" w14:textId="71FC070F" w:rsidR="00FB3980" w:rsidRDefault="00FB3980" w:rsidP="00F640F2">
      <w:pPr>
        <w:pStyle w:val="RedBoldCode"/>
      </w:pPr>
      <w:r w:rsidRPr="00FB3980">
        <w:t>ComplexType norm2(void) const</w:t>
      </w:r>
    </w:p>
    <w:p w14:paraId="6CA7AE40" w14:textId="0573CBF6" w:rsidR="00FB3980" w:rsidRDefault="00FB3980" w:rsidP="00F640F2">
      <w:pPr>
        <w:pStyle w:val="RedBoldCode"/>
      </w:pPr>
      <w:r w:rsidRPr="00FB3980">
        <w:t>ComplexType normInfinity(void) const</w:t>
      </w:r>
    </w:p>
    <w:p w14:paraId="39E9DEE3" w14:textId="1228C4F9" w:rsidR="00B21844" w:rsidRDefault="00B21844" w:rsidP="00F640F2">
      <w:pPr>
        <w:pStyle w:val="RedBoldCode"/>
      </w:pPr>
      <w:r w:rsidRPr="00B21844">
        <w:t>void scale(const ComplexType&amp; x)</w:t>
      </w:r>
    </w:p>
    <w:p w14:paraId="4119377C" w14:textId="09912A21" w:rsidR="00B21844" w:rsidRDefault="00B21844" w:rsidP="00F640F2">
      <w:pPr>
        <w:pStyle w:val="RedBoldCode"/>
      </w:pPr>
      <w:r w:rsidRPr="00B21844">
        <w:t>void add(const ComplexType&amp; x)</w:t>
      </w:r>
    </w:p>
    <w:p w14:paraId="2109F57A" w14:textId="7C074ED7" w:rsidR="00B21844" w:rsidRDefault="00B21844" w:rsidP="00F640F2">
      <w:pPr>
        <w:pStyle w:val="RedBoldCode"/>
      </w:pPr>
      <w:r w:rsidRPr="00B21844">
        <w:t>void add(const Vector&amp; x, const ComplexType&amp; scale = 1.0)</w:t>
      </w:r>
    </w:p>
    <w:p w14:paraId="4D620578" w14:textId="77777777" w:rsidR="0002243C" w:rsidRDefault="0002243C" w:rsidP="0002243C">
      <w:pPr>
        <w:pStyle w:val="RedBoldCode"/>
      </w:pPr>
      <w:r w:rsidRPr="0002243C">
        <w:t>void elementMultiply(const Vector&amp; x)</w:t>
      </w:r>
    </w:p>
    <w:p w14:paraId="64764CE4" w14:textId="63B3508E" w:rsidR="0002243C" w:rsidRDefault="0002243C" w:rsidP="0002243C">
      <w:pPr>
        <w:pStyle w:val="RedBoldCode"/>
      </w:pPr>
      <w:r w:rsidRPr="0002243C">
        <w:t>void elementDivide(const Vector&amp; x)</w:t>
      </w:r>
    </w:p>
    <w:p w14:paraId="64E8ADD7" w14:textId="77777777" w:rsidR="0002243C" w:rsidRDefault="0002243C" w:rsidP="00F640F2">
      <w:pPr>
        <w:pStyle w:val="RedBoldCode"/>
      </w:pPr>
    </w:p>
    <w:p w14:paraId="1998DE73" w14:textId="71264009" w:rsidR="00B21844" w:rsidRDefault="00F640F2"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F640F2">
        <w:rPr>
          <w:rStyle w:val="Heading1Char"/>
        </w:rPr>
        <w:t>zero</w:t>
      </w:r>
      <w:r>
        <w:rPr>
          <w:rFonts w:ascii="Times New Roman" w:hAnsi="Times New Roman" w:cs="Times New Roman"/>
          <w:sz w:val="24"/>
          <w:szCs w:val="24"/>
        </w:rPr>
        <w:t xml:space="preserve"> function sets all vector elements to zero, </w:t>
      </w:r>
      <w:r w:rsidR="005F125C">
        <w:rPr>
          <w:rFonts w:ascii="Times New Roman" w:hAnsi="Times New Roman" w:cs="Times New Roman"/>
          <w:sz w:val="24"/>
          <w:szCs w:val="24"/>
        </w:rPr>
        <w:t xml:space="preserve">the </w:t>
      </w:r>
      <w:r w:rsidR="005F125C" w:rsidRPr="005F125C">
        <w:rPr>
          <w:rStyle w:val="Heading1Char"/>
        </w:rPr>
        <w:t>equate</w:t>
      </w:r>
      <w:r w:rsidR="005F125C">
        <w:rPr>
          <w:rFonts w:ascii="Times New Roman" w:hAnsi="Times New Roman" w:cs="Times New Roman"/>
          <w:sz w:val="24"/>
          <w:szCs w:val="24"/>
        </w:rPr>
        <w:t xml:space="preserve"> function copies all values of the vector </w:t>
      </w:r>
      <w:r w:rsidR="005F125C" w:rsidRPr="0002243C">
        <w:rPr>
          <w:rStyle w:val="Heading1Char"/>
        </w:rPr>
        <w:t>x</w:t>
      </w:r>
      <w:r w:rsidR="005F125C">
        <w:rPr>
          <w:rFonts w:ascii="Times New Roman" w:hAnsi="Times New Roman" w:cs="Times New Roman"/>
          <w:sz w:val="24"/>
          <w:szCs w:val="24"/>
        </w:rPr>
        <w:t xml:space="preserve"> to the corresponding elements of the calling vector, </w:t>
      </w:r>
      <w:r w:rsidRPr="00F640F2">
        <w:rPr>
          <w:rStyle w:val="Heading1Char"/>
        </w:rPr>
        <w:t>fill</w:t>
      </w:r>
      <w:r>
        <w:rPr>
          <w:rFonts w:ascii="Times New Roman" w:hAnsi="Times New Roman" w:cs="Times New Roman"/>
          <w:sz w:val="24"/>
          <w:szCs w:val="24"/>
        </w:rPr>
        <w:t xml:space="preserve"> sets all elements to the value </w:t>
      </w:r>
      <w:r w:rsidRPr="00F640F2">
        <w:rPr>
          <w:rStyle w:val="Heading1Char"/>
        </w:rPr>
        <w:t>v</w:t>
      </w:r>
      <w:r>
        <w:rPr>
          <w:rFonts w:ascii="Times New Roman" w:hAnsi="Times New Roman" w:cs="Times New Roman"/>
          <w:sz w:val="24"/>
          <w:szCs w:val="24"/>
        </w:rPr>
        <w:t xml:space="preserve">, </w:t>
      </w:r>
      <w:r w:rsidRPr="00F640F2">
        <w:rPr>
          <w:rStyle w:val="Heading1Char"/>
        </w:rPr>
        <w:t>norm1</w:t>
      </w:r>
      <w:r>
        <w:rPr>
          <w:rFonts w:ascii="Times New Roman" w:hAnsi="Times New Roman" w:cs="Times New Roman"/>
          <w:sz w:val="24"/>
          <w:szCs w:val="24"/>
        </w:rPr>
        <w:t xml:space="preserve"> returns the L</w:t>
      </w:r>
      <w:r>
        <w:rPr>
          <w:rFonts w:ascii="Times New Roman" w:hAnsi="Times New Roman" w:cs="Times New Roman"/>
          <w:sz w:val="24"/>
          <w:szCs w:val="24"/>
          <w:vertAlign w:val="subscript"/>
        </w:rPr>
        <w:t>1</w:t>
      </w:r>
      <w:r>
        <w:rPr>
          <w:rFonts w:ascii="Times New Roman" w:hAnsi="Times New Roman" w:cs="Times New Roman"/>
          <w:sz w:val="24"/>
          <w:szCs w:val="24"/>
        </w:rPr>
        <w:t xml:space="preserve"> norm of the vector, </w:t>
      </w:r>
      <w:r w:rsidRPr="00F640F2">
        <w:rPr>
          <w:rStyle w:val="Heading1Char"/>
        </w:rPr>
        <w:t>norm2</w:t>
      </w:r>
      <w:r>
        <w:rPr>
          <w:rFonts w:ascii="Times New Roman" w:hAnsi="Times New Roman" w:cs="Times New Roman"/>
          <w:sz w:val="24"/>
          <w:szCs w:val="24"/>
        </w:rPr>
        <w:t xml:space="preserve"> returns the L</w:t>
      </w:r>
      <w:r>
        <w:rPr>
          <w:rFonts w:ascii="Times New Roman" w:hAnsi="Times New Roman" w:cs="Times New Roman"/>
          <w:sz w:val="24"/>
          <w:szCs w:val="24"/>
          <w:vertAlign w:val="subscript"/>
        </w:rPr>
        <w:t>2</w:t>
      </w:r>
      <w:r>
        <w:rPr>
          <w:rFonts w:ascii="Times New Roman" w:hAnsi="Times New Roman" w:cs="Times New Roman"/>
          <w:sz w:val="24"/>
          <w:szCs w:val="24"/>
        </w:rPr>
        <w:t xml:space="preserve"> norm and </w:t>
      </w:r>
      <w:r w:rsidRPr="00F640F2">
        <w:rPr>
          <w:rStyle w:val="Heading1Char"/>
        </w:rPr>
        <w:t>normInfinity</w:t>
      </w:r>
      <w:r>
        <w:rPr>
          <w:rFonts w:ascii="Times New Roman" w:hAnsi="Times New Roman" w:cs="Times New Roman"/>
          <w:sz w:val="24"/>
          <w:szCs w:val="24"/>
        </w:rPr>
        <w:t xml:space="preserve"> returns the L</w:t>
      </w:r>
      <w:r>
        <w:rPr>
          <w:rFonts w:ascii="Times New Roman" w:hAnsi="Times New Roman" w:cs="Times New Roman"/>
          <w:sz w:val="24"/>
          <w:szCs w:val="24"/>
          <w:vertAlign w:val="subscript"/>
        </w:rPr>
        <w:t>∞</w:t>
      </w:r>
      <w:r>
        <w:rPr>
          <w:rFonts w:ascii="Times New Roman" w:hAnsi="Times New Roman" w:cs="Times New Roman"/>
          <w:sz w:val="24"/>
          <w:szCs w:val="24"/>
        </w:rPr>
        <w:t xml:space="preserve"> norm.</w:t>
      </w:r>
      <w:r w:rsidR="00B21844">
        <w:rPr>
          <w:rFonts w:ascii="Times New Roman" w:hAnsi="Times New Roman" w:cs="Times New Roman"/>
          <w:sz w:val="24"/>
          <w:szCs w:val="24"/>
        </w:rPr>
        <w:t xml:space="preserve"> The </w:t>
      </w:r>
      <w:r w:rsidR="00B21844" w:rsidRPr="00B21844">
        <w:rPr>
          <w:rStyle w:val="Heading1Char"/>
        </w:rPr>
        <w:t>scale</w:t>
      </w:r>
      <w:r w:rsidR="00B21844">
        <w:rPr>
          <w:rFonts w:ascii="Times New Roman" w:hAnsi="Times New Roman" w:cs="Times New Roman"/>
          <w:sz w:val="24"/>
          <w:szCs w:val="24"/>
        </w:rPr>
        <w:t xml:space="preserve"> function can be used to multiply all vector elements by the value </w:t>
      </w:r>
      <w:r w:rsidR="00B21844" w:rsidRPr="00B21844">
        <w:rPr>
          <w:rStyle w:val="Heading1Char"/>
        </w:rPr>
        <w:t>x</w:t>
      </w:r>
      <w:r w:rsidR="00B21844">
        <w:rPr>
          <w:rFonts w:ascii="Times New Roman" w:hAnsi="Times New Roman" w:cs="Times New Roman"/>
          <w:sz w:val="24"/>
          <w:szCs w:val="24"/>
        </w:rPr>
        <w:t xml:space="preserve">, the first </w:t>
      </w:r>
      <w:r w:rsidR="00B21844" w:rsidRPr="00B21844">
        <w:rPr>
          <w:rStyle w:val="Heading1Char"/>
        </w:rPr>
        <w:t>add</w:t>
      </w:r>
      <w:r w:rsidR="00B21844">
        <w:rPr>
          <w:rFonts w:ascii="Times New Roman" w:hAnsi="Times New Roman" w:cs="Times New Roman"/>
          <w:sz w:val="24"/>
          <w:szCs w:val="24"/>
        </w:rPr>
        <w:t xml:space="preserve"> function can be used to add the constant </w:t>
      </w:r>
      <w:r w:rsidR="00B21844" w:rsidRPr="00B21844">
        <w:rPr>
          <w:rStyle w:val="Heading1Char"/>
        </w:rPr>
        <w:t>x</w:t>
      </w:r>
      <w:r w:rsidR="00B21844">
        <w:rPr>
          <w:rFonts w:ascii="Times New Roman" w:hAnsi="Times New Roman" w:cs="Times New Roman"/>
          <w:sz w:val="24"/>
          <w:szCs w:val="24"/>
        </w:rPr>
        <w:t xml:space="preserve"> to all vector elements and the second </w:t>
      </w:r>
      <w:r w:rsidR="00B21844" w:rsidRPr="00B21844">
        <w:rPr>
          <w:rStyle w:val="Heading1Char"/>
        </w:rPr>
        <w:t>add</w:t>
      </w:r>
      <w:r w:rsidR="00B21844">
        <w:rPr>
          <w:rFonts w:ascii="Times New Roman" w:hAnsi="Times New Roman" w:cs="Times New Roman"/>
          <w:sz w:val="24"/>
          <w:szCs w:val="24"/>
        </w:rPr>
        <w:t xml:space="preserve"> function can be used to add the vector </w:t>
      </w:r>
      <w:r w:rsidR="00B21844" w:rsidRPr="00B21844">
        <w:rPr>
          <w:rStyle w:val="Heading1Char"/>
        </w:rPr>
        <w:t>x</w:t>
      </w:r>
      <w:r w:rsidR="00B21844">
        <w:rPr>
          <w:rFonts w:ascii="Times New Roman" w:hAnsi="Times New Roman" w:cs="Times New Roman"/>
          <w:sz w:val="24"/>
          <w:szCs w:val="24"/>
        </w:rPr>
        <w:t xml:space="preserve"> to the calling vector after first multiplying it by the value </w:t>
      </w:r>
      <w:r w:rsidR="00B21844" w:rsidRPr="00B21844">
        <w:rPr>
          <w:rStyle w:val="Heading1Char"/>
        </w:rPr>
        <w:t>scale</w:t>
      </w:r>
      <w:r w:rsidR="00B21844">
        <w:rPr>
          <w:rFonts w:ascii="Times New Roman" w:hAnsi="Times New Roman" w:cs="Times New Roman"/>
          <w:sz w:val="24"/>
          <w:szCs w:val="24"/>
        </w:rPr>
        <w:t>.</w:t>
      </w:r>
      <w:r w:rsidR="0002243C">
        <w:rPr>
          <w:rFonts w:ascii="Times New Roman" w:hAnsi="Times New Roman" w:cs="Times New Roman"/>
          <w:sz w:val="24"/>
          <w:szCs w:val="24"/>
        </w:rPr>
        <w:t xml:space="preserve"> The final two functions multiply or divide each element of the calling vector by the value in the vector </w:t>
      </w:r>
      <w:r w:rsidR="0002243C" w:rsidRPr="0002243C">
        <w:rPr>
          <w:rStyle w:val="Heading1Char"/>
        </w:rPr>
        <w:t>x</w:t>
      </w:r>
      <w:r w:rsidR="0002243C">
        <w:rPr>
          <w:rFonts w:ascii="Times New Roman" w:hAnsi="Times New Roman" w:cs="Times New Roman"/>
          <w:sz w:val="24"/>
          <w:szCs w:val="24"/>
        </w:rPr>
        <w:t>.</w:t>
      </w:r>
    </w:p>
    <w:p w14:paraId="5CAEED4C" w14:textId="4478A9CE" w:rsidR="00F640F2" w:rsidRPr="00F640F2" w:rsidRDefault="0002243C" w:rsidP="0057521D">
      <w:pPr>
        <w:rPr>
          <w:rFonts w:ascii="Times New Roman" w:hAnsi="Times New Roman" w:cs="Times New Roman"/>
          <w:sz w:val="24"/>
          <w:szCs w:val="24"/>
        </w:rPr>
      </w:pPr>
      <w:r>
        <w:rPr>
          <w:rFonts w:ascii="Times New Roman" w:hAnsi="Times New Roman" w:cs="Times New Roman"/>
          <w:sz w:val="24"/>
          <w:szCs w:val="24"/>
        </w:rPr>
        <w:t xml:space="preserve">The following methods </w:t>
      </w:r>
      <w:r w:rsidR="00F640F2">
        <w:rPr>
          <w:rFonts w:ascii="Times New Roman" w:hAnsi="Times New Roman" w:cs="Times New Roman"/>
          <w:sz w:val="24"/>
          <w:szCs w:val="24"/>
        </w:rPr>
        <w:t>modify the values of the vector elements</w:t>
      </w:r>
      <w:r>
        <w:rPr>
          <w:rFonts w:ascii="Times New Roman" w:hAnsi="Times New Roman" w:cs="Times New Roman"/>
          <w:sz w:val="24"/>
          <w:szCs w:val="24"/>
        </w:rPr>
        <w:t xml:space="preserve"> using some function of the element value</w:t>
      </w:r>
      <w:r w:rsidR="00F640F2">
        <w:rPr>
          <w:rFonts w:ascii="Times New Roman" w:hAnsi="Times New Roman" w:cs="Times New Roman"/>
          <w:sz w:val="24"/>
          <w:szCs w:val="24"/>
        </w:rPr>
        <w:t>.</w:t>
      </w:r>
    </w:p>
    <w:p w14:paraId="466462F3" w14:textId="4C8F6E86" w:rsidR="00FB3980" w:rsidRDefault="00FB3980" w:rsidP="00F640F2">
      <w:pPr>
        <w:pStyle w:val="RedBoldCode"/>
      </w:pPr>
      <w:r w:rsidRPr="00FB3980">
        <w:t>void abs(void)</w:t>
      </w:r>
    </w:p>
    <w:p w14:paraId="358FED23" w14:textId="5D6BA184" w:rsidR="00FB3980" w:rsidRDefault="00FB3980" w:rsidP="00F640F2">
      <w:pPr>
        <w:pStyle w:val="RedBoldCode"/>
      </w:pPr>
      <w:r w:rsidRPr="00FB3980">
        <w:t>void real(void)</w:t>
      </w:r>
    </w:p>
    <w:p w14:paraId="052021B8" w14:textId="6DCDA578" w:rsidR="00FB3980" w:rsidRDefault="00FB3980" w:rsidP="00F640F2">
      <w:pPr>
        <w:pStyle w:val="RedBoldCode"/>
      </w:pPr>
      <w:r w:rsidRPr="00FB3980">
        <w:lastRenderedPageBreak/>
        <w:t>void imaginary(void)</w:t>
      </w:r>
    </w:p>
    <w:p w14:paraId="0551EED3" w14:textId="558B0C56" w:rsidR="00FB3980" w:rsidRDefault="00F640F2" w:rsidP="00F640F2">
      <w:pPr>
        <w:pStyle w:val="RedBoldCode"/>
      </w:pPr>
      <w:r w:rsidRPr="00F640F2">
        <w:t>void conjugate(void)</w:t>
      </w:r>
    </w:p>
    <w:p w14:paraId="52652C56" w14:textId="65AAA51F" w:rsidR="00F640F2" w:rsidRDefault="00F640F2" w:rsidP="00F640F2">
      <w:pPr>
        <w:pStyle w:val="RedBoldCode"/>
      </w:pPr>
      <w:r w:rsidRPr="00F640F2">
        <w:t>void exp(void)</w:t>
      </w:r>
    </w:p>
    <w:p w14:paraId="64171C2D" w14:textId="65A0CA1B" w:rsidR="0002243C" w:rsidRDefault="0002243C" w:rsidP="00F640F2">
      <w:pPr>
        <w:pStyle w:val="RedBoldCode"/>
      </w:pPr>
      <w:r w:rsidRPr="0002243C">
        <w:t>void reciprocal(void)</w:t>
      </w:r>
    </w:p>
    <w:p w14:paraId="3BBCCF61" w14:textId="19569BE9" w:rsidR="00F640F2" w:rsidRDefault="00F640F2" w:rsidP="0057521D">
      <w:pPr>
        <w:rPr>
          <w:rFonts w:ascii="Times New Roman" w:hAnsi="Times New Roman" w:cs="Times New Roman"/>
          <w:sz w:val="24"/>
          <w:szCs w:val="24"/>
        </w:rPr>
      </w:pPr>
      <w:r>
        <w:rPr>
          <w:rFonts w:ascii="Times New Roman" w:hAnsi="Times New Roman" w:cs="Times New Roman"/>
          <w:sz w:val="24"/>
          <w:szCs w:val="24"/>
        </w:rPr>
        <w:t xml:space="preserve">The function </w:t>
      </w:r>
      <w:r w:rsidRPr="00F640F2">
        <w:rPr>
          <w:rStyle w:val="Heading1Char"/>
        </w:rPr>
        <w:t>abs</w:t>
      </w:r>
      <w:r>
        <w:rPr>
          <w:rFonts w:ascii="Times New Roman" w:hAnsi="Times New Roman" w:cs="Times New Roman"/>
          <w:sz w:val="24"/>
          <w:szCs w:val="24"/>
        </w:rPr>
        <w:t xml:space="preserve"> replaces each element with its complex norm (absolute value), </w:t>
      </w:r>
      <w:r w:rsidRPr="00F640F2">
        <w:rPr>
          <w:rStyle w:val="Heading1Char"/>
        </w:rPr>
        <w:t>real</w:t>
      </w:r>
      <w:r>
        <w:rPr>
          <w:rFonts w:ascii="Times New Roman" w:hAnsi="Times New Roman" w:cs="Times New Roman"/>
          <w:sz w:val="24"/>
          <w:szCs w:val="24"/>
        </w:rPr>
        <w:t xml:space="preserve"> and </w:t>
      </w:r>
      <w:r w:rsidRPr="00F640F2">
        <w:rPr>
          <w:rStyle w:val="Heading1Char"/>
        </w:rPr>
        <w:t>imaginary</w:t>
      </w:r>
      <w:r>
        <w:rPr>
          <w:rFonts w:ascii="Times New Roman" w:hAnsi="Times New Roman" w:cs="Times New Roman"/>
          <w:sz w:val="24"/>
          <w:szCs w:val="24"/>
        </w:rPr>
        <w:t xml:space="preserve"> replace the elements with their real or imaginary values, </w:t>
      </w:r>
      <w:r w:rsidRPr="00F640F2">
        <w:rPr>
          <w:rStyle w:val="Heading1Char"/>
        </w:rPr>
        <w:t>conjugate</w:t>
      </w:r>
      <w:r>
        <w:rPr>
          <w:rFonts w:ascii="Times New Roman" w:hAnsi="Times New Roman" w:cs="Times New Roman"/>
          <w:sz w:val="24"/>
          <w:szCs w:val="24"/>
        </w:rPr>
        <w:t xml:space="preserve"> replaces the vector element</w:t>
      </w:r>
      <w:r w:rsidR="00B21844">
        <w:rPr>
          <w:rFonts w:ascii="Times New Roman" w:hAnsi="Times New Roman" w:cs="Times New Roman"/>
          <w:sz w:val="24"/>
          <w:szCs w:val="24"/>
        </w:rPr>
        <w:t>s</w:t>
      </w:r>
      <w:r>
        <w:rPr>
          <w:rFonts w:ascii="Times New Roman" w:hAnsi="Times New Roman" w:cs="Times New Roman"/>
          <w:sz w:val="24"/>
          <w:szCs w:val="24"/>
        </w:rPr>
        <w:t xml:space="preserve"> with </w:t>
      </w:r>
      <w:r w:rsidR="00B21844">
        <w:rPr>
          <w:rFonts w:ascii="Times New Roman" w:hAnsi="Times New Roman" w:cs="Times New Roman"/>
          <w:sz w:val="24"/>
          <w:szCs w:val="24"/>
        </w:rPr>
        <w:t>their</w:t>
      </w:r>
      <w:r>
        <w:rPr>
          <w:rFonts w:ascii="Times New Roman" w:hAnsi="Times New Roman" w:cs="Times New Roman"/>
          <w:sz w:val="24"/>
          <w:szCs w:val="24"/>
        </w:rPr>
        <w:t xml:space="preserve"> conjugate value</w:t>
      </w:r>
      <w:r w:rsidR="00B21844">
        <w:rPr>
          <w:rFonts w:ascii="Times New Roman" w:hAnsi="Times New Roman" w:cs="Times New Roman"/>
          <w:sz w:val="24"/>
          <w:szCs w:val="24"/>
        </w:rPr>
        <w:t>s</w:t>
      </w:r>
      <w:r w:rsidR="0002243C">
        <w:rPr>
          <w:rFonts w:ascii="Times New Roman" w:hAnsi="Times New Roman" w:cs="Times New Roman"/>
          <w:sz w:val="24"/>
          <w:szCs w:val="24"/>
        </w:rPr>
        <w:t>,</w:t>
      </w:r>
      <w:r>
        <w:rPr>
          <w:rFonts w:ascii="Times New Roman" w:hAnsi="Times New Roman" w:cs="Times New Roman"/>
          <w:sz w:val="24"/>
          <w:szCs w:val="24"/>
        </w:rPr>
        <w:t xml:space="preserve"> </w:t>
      </w:r>
      <w:r w:rsidRPr="00B21844">
        <w:rPr>
          <w:rStyle w:val="Heading1Char"/>
        </w:rPr>
        <w:t>exp</w:t>
      </w:r>
      <w:r>
        <w:rPr>
          <w:rFonts w:ascii="Times New Roman" w:hAnsi="Times New Roman" w:cs="Times New Roman"/>
          <w:sz w:val="24"/>
          <w:szCs w:val="24"/>
        </w:rPr>
        <w:t xml:space="preserve"> replaces </w:t>
      </w:r>
      <w:r w:rsidR="00B21844">
        <w:rPr>
          <w:rFonts w:ascii="Times New Roman" w:hAnsi="Times New Roman" w:cs="Times New Roman"/>
          <w:sz w:val="24"/>
          <w:szCs w:val="24"/>
        </w:rPr>
        <w:t>each</w:t>
      </w:r>
      <w:r>
        <w:rPr>
          <w:rFonts w:ascii="Times New Roman" w:hAnsi="Times New Roman" w:cs="Times New Roman"/>
          <w:sz w:val="24"/>
          <w:szCs w:val="24"/>
        </w:rPr>
        <w:t xml:space="preserve"> vector element with </w:t>
      </w:r>
      <w:r w:rsidR="00B21844">
        <w:rPr>
          <w:rFonts w:ascii="Times New Roman" w:hAnsi="Times New Roman" w:cs="Times New Roman"/>
          <w:sz w:val="24"/>
          <w:szCs w:val="24"/>
        </w:rPr>
        <w:t xml:space="preserve">the </w:t>
      </w:r>
      <w:r>
        <w:rPr>
          <w:rFonts w:ascii="Times New Roman" w:hAnsi="Times New Roman" w:cs="Times New Roman"/>
          <w:sz w:val="24"/>
          <w:szCs w:val="24"/>
        </w:rPr>
        <w:t>ex</w:t>
      </w:r>
      <w:r w:rsidR="0002243C">
        <w:rPr>
          <w:rFonts w:ascii="Times New Roman" w:hAnsi="Times New Roman" w:cs="Times New Roman"/>
          <w:sz w:val="24"/>
          <w:szCs w:val="24"/>
        </w:rPr>
        <w:t xml:space="preserve">ponential of its original value and </w:t>
      </w:r>
      <w:r w:rsidR="0002243C" w:rsidRPr="0002243C">
        <w:rPr>
          <w:rStyle w:val="Heading1Char"/>
        </w:rPr>
        <w:t>reciprocal</w:t>
      </w:r>
      <w:r w:rsidR="0002243C">
        <w:rPr>
          <w:rFonts w:ascii="Times New Roman" w:hAnsi="Times New Roman" w:cs="Times New Roman"/>
          <w:sz w:val="24"/>
          <w:szCs w:val="24"/>
        </w:rPr>
        <w:t xml:space="preserve"> replaces each element by its reciprocal.</w:t>
      </w:r>
      <w:r w:rsidR="00234D86">
        <w:rPr>
          <w:rFonts w:ascii="Times New Roman" w:hAnsi="Times New Roman" w:cs="Times New Roman"/>
          <w:sz w:val="24"/>
          <w:szCs w:val="24"/>
        </w:rPr>
        <w:t xml:space="preserve"> The </w:t>
      </w:r>
      <w:r w:rsidR="00234D86" w:rsidRPr="00234D86">
        <w:rPr>
          <w:rStyle w:val="Heading1Char"/>
        </w:rPr>
        <w:t>real</w:t>
      </w:r>
      <w:r w:rsidR="00234D86">
        <w:rPr>
          <w:rFonts w:ascii="Times New Roman" w:hAnsi="Times New Roman" w:cs="Times New Roman"/>
          <w:sz w:val="24"/>
          <w:szCs w:val="24"/>
        </w:rPr>
        <w:t xml:space="preserve">, </w:t>
      </w:r>
      <w:r w:rsidR="00234D86" w:rsidRPr="00234D86">
        <w:rPr>
          <w:rStyle w:val="Heading1Char"/>
        </w:rPr>
        <w:t>imaginary</w:t>
      </w:r>
      <w:r w:rsidR="00234D86">
        <w:rPr>
          <w:rFonts w:ascii="Times New Roman" w:hAnsi="Times New Roman" w:cs="Times New Roman"/>
          <w:sz w:val="24"/>
          <w:szCs w:val="24"/>
        </w:rPr>
        <w:t xml:space="preserve"> and </w:t>
      </w:r>
      <w:r w:rsidR="00234D86" w:rsidRPr="00234D86">
        <w:rPr>
          <w:rStyle w:val="Heading1Char"/>
        </w:rPr>
        <w:t>conjugate</w:t>
      </w:r>
      <w:r w:rsidR="00234D86">
        <w:rPr>
          <w:rFonts w:ascii="Times New Roman" w:hAnsi="Times New Roman" w:cs="Times New Roman"/>
          <w:sz w:val="24"/>
          <w:szCs w:val="24"/>
        </w:rPr>
        <w:t xml:space="preserve"> functions only apply to complex vectors.</w:t>
      </w:r>
    </w:p>
    <w:p w14:paraId="585E9346" w14:textId="21949419" w:rsidR="000E1D48" w:rsidRDefault="000E1D48" w:rsidP="000E1D48">
      <w:pPr>
        <w:pStyle w:val="Heading4"/>
      </w:pPr>
      <w:r>
        <w:t>Linear Solvers</w:t>
      </w:r>
    </w:p>
    <w:p w14:paraId="59A3A4A3" w14:textId="0D4EDE4A"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The math module also contains solvers. The </w:t>
      </w:r>
      <w:r w:rsidRPr="00A66E88">
        <w:rPr>
          <w:rStyle w:val="Heading1Char"/>
        </w:rPr>
        <w:t>LinearSolver</w:t>
      </w:r>
      <w:r>
        <w:rPr>
          <w:rFonts w:ascii="Times New Roman" w:hAnsi="Times New Roman" w:cs="Times New Roman"/>
          <w:sz w:val="24"/>
          <w:szCs w:val="24"/>
        </w:rPr>
        <w:t xml:space="preserve"> class contains a constructor</w:t>
      </w:r>
    </w:p>
    <w:p w14:paraId="75EFD86E" w14:textId="481D5BA6" w:rsidR="00421ECD" w:rsidRPr="00421ECD" w:rsidRDefault="00421ECD" w:rsidP="00146AA8">
      <w:pPr>
        <w:pStyle w:val="RedBoldCode"/>
      </w:pPr>
      <w:r w:rsidRPr="00421ECD">
        <w:t>LinearSolver(const Matrix &amp;A)</w:t>
      </w:r>
    </w:p>
    <w:p w14:paraId="35758E0B" w14:textId="77777777" w:rsidR="00CE5476"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that creates an instance of the solver. The matrix </w:t>
      </w:r>
      <w:r w:rsidRPr="00A66E88">
        <w:rPr>
          <w:rStyle w:val="Heading1Char"/>
        </w:rPr>
        <w:t>A</w:t>
      </w:r>
      <w:r>
        <w:rPr>
          <w:rFonts w:ascii="Times New Roman" w:hAnsi="Times New Roman" w:cs="Times New Roman"/>
          <w:sz w:val="24"/>
          <w:szCs w:val="24"/>
        </w:rPr>
        <w:t xml:space="preserve"> defines the set of linear equations </w:t>
      </w:r>
      <w:r w:rsidRPr="001757B7">
        <w:rPr>
          <w:rStyle w:val="Heading1Char"/>
        </w:rPr>
        <w:t>Ax=b</w:t>
      </w:r>
      <w:r>
        <w:rPr>
          <w:rFonts w:ascii="Times New Roman" w:hAnsi="Times New Roman" w:cs="Times New Roman"/>
          <w:sz w:val="24"/>
          <w:szCs w:val="24"/>
        </w:rPr>
        <w:t xml:space="preserve"> that must be solved. </w:t>
      </w:r>
      <w:r w:rsidR="00CE5476">
        <w:rPr>
          <w:rFonts w:ascii="Times New Roman" w:hAnsi="Times New Roman" w:cs="Times New Roman"/>
          <w:sz w:val="24"/>
          <w:szCs w:val="24"/>
        </w:rPr>
        <w:t xml:space="preserve">If matrix a is a </w:t>
      </w:r>
      <w:r w:rsidR="00CE5476" w:rsidRPr="00234D86">
        <w:rPr>
          <w:rStyle w:val="Heading1Char"/>
        </w:rPr>
        <w:t>RealMatrix</w:t>
      </w:r>
      <w:r w:rsidR="00CE5476">
        <w:rPr>
          <w:rFonts w:ascii="Times New Roman" w:hAnsi="Times New Roman" w:cs="Times New Roman"/>
          <w:sz w:val="24"/>
          <w:szCs w:val="24"/>
        </w:rPr>
        <w:t xml:space="preserve"> then the corresponding class and its constructor is</w:t>
      </w:r>
    </w:p>
    <w:p w14:paraId="47FDEBFD" w14:textId="14F25AE2" w:rsidR="00CE5476" w:rsidRPr="00CE5476" w:rsidRDefault="00CE5476" w:rsidP="00CE5476">
      <w:pPr>
        <w:pStyle w:val="RedBoldCode"/>
      </w:pPr>
      <w:r>
        <w:t>RealLinearSolver(const RealMatrix &amp;A)</w:t>
      </w:r>
    </w:p>
    <w:p w14:paraId="25B266C5" w14:textId="79D6FEE7" w:rsidR="00421ECD" w:rsidRDefault="00421ECD" w:rsidP="0057521D">
      <w:pPr>
        <w:rPr>
          <w:rFonts w:ascii="Times New Roman" w:hAnsi="Times New Roman" w:cs="Times New Roman"/>
          <w:sz w:val="24"/>
          <w:szCs w:val="24"/>
        </w:rPr>
      </w:pPr>
      <w:r>
        <w:rPr>
          <w:rFonts w:ascii="Times New Roman" w:hAnsi="Times New Roman" w:cs="Times New Roman"/>
          <w:sz w:val="24"/>
          <w:szCs w:val="24"/>
        </w:rPr>
        <w:t>The properties of the solver can be modified by calling the function</w:t>
      </w:r>
    </w:p>
    <w:p w14:paraId="36335176" w14:textId="270E01BC" w:rsidR="00421ECD" w:rsidRPr="00421ECD" w:rsidRDefault="00421ECD" w:rsidP="00146AA8">
      <w:pPr>
        <w:pStyle w:val="RedBoldCode"/>
      </w:pPr>
      <w:r w:rsidRPr="00421ECD">
        <w:t>void configure(utility::Configuration::Cursor *props)</w:t>
      </w:r>
    </w:p>
    <w:p w14:paraId="5CA0FCC5" w14:textId="6FE68CA3"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1757B7">
        <w:rPr>
          <w:rStyle w:val="Heading1Char"/>
        </w:rPr>
        <w:t>Configuration</w:t>
      </w:r>
      <w:r>
        <w:rPr>
          <w:rFonts w:ascii="Times New Roman" w:hAnsi="Times New Roman" w:cs="Times New Roman"/>
          <w:sz w:val="24"/>
          <w:szCs w:val="24"/>
        </w:rPr>
        <w:t xml:space="preserve"> module is described in more detail below. This function can be used to pass information from the input file to the solver to alter its properties.</w:t>
      </w:r>
      <w:r w:rsidR="00914188">
        <w:rPr>
          <w:rFonts w:ascii="Times New Roman" w:hAnsi="Times New Roman" w:cs="Times New Roman"/>
          <w:sz w:val="24"/>
          <w:szCs w:val="24"/>
        </w:rPr>
        <w:t xml:space="preserve"> For the PETSc library, the solver algorithm can be controlled using PETSc’s runtime options database. Different options can be passed to PETSc from the input deck by including the following block in the input deck (there is more documentation on input decks in the section on the </w:t>
      </w:r>
      <w:r w:rsidR="00914188" w:rsidRPr="00914188">
        <w:rPr>
          <w:rStyle w:val="Heading1Char"/>
        </w:rPr>
        <w:t>Configuration</w:t>
      </w:r>
      <w:r w:rsidR="00914188">
        <w:rPr>
          <w:rFonts w:ascii="Times New Roman" w:hAnsi="Times New Roman" w:cs="Times New Roman"/>
          <w:sz w:val="24"/>
          <w:szCs w:val="24"/>
        </w:rPr>
        <w:t xml:space="preserve"> module)</w:t>
      </w:r>
    </w:p>
    <w:p w14:paraId="4C1DE1AC" w14:textId="1E898225" w:rsidR="00914188" w:rsidRPr="00914188" w:rsidRDefault="00914188" w:rsidP="00914188">
      <w:pPr>
        <w:pStyle w:val="RedBoldCode"/>
      </w:pPr>
      <w:r w:rsidRPr="00914188">
        <w:t>&lt;LinearSolver&gt;</w:t>
      </w:r>
    </w:p>
    <w:p w14:paraId="31677214" w14:textId="50E32962" w:rsidR="00914188" w:rsidRPr="00914188" w:rsidRDefault="00914188" w:rsidP="00914188">
      <w:pPr>
        <w:pStyle w:val="RedBoldCode"/>
      </w:pPr>
      <w:r>
        <w:t xml:space="preserve"> </w:t>
      </w:r>
      <w:r w:rsidRPr="00914188">
        <w:t xml:space="preserve"> &lt;PETScOptions&gt;</w:t>
      </w:r>
    </w:p>
    <w:p w14:paraId="68904700" w14:textId="6D2B9A07" w:rsidR="00914188" w:rsidRPr="00914188" w:rsidRDefault="00914188" w:rsidP="00914188">
      <w:pPr>
        <w:pStyle w:val="RedBoldCode"/>
      </w:pPr>
      <w:r>
        <w:t xml:space="preserve"> </w:t>
      </w:r>
      <w:r w:rsidRPr="00914188">
        <w:t xml:space="preserve">   -ksp_view</w:t>
      </w:r>
    </w:p>
    <w:p w14:paraId="0200ADC2" w14:textId="20ABE958" w:rsidR="00914188" w:rsidRPr="00914188" w:rsidRDefault="00914188" w:rsidP="00914188">
      <w:pPr>
        <w:pStyle w:val="RedBoldCode"/>
      </w:pPr>
      <w:r>
        <w:t xml:space="preserve"> </w:t>
      </w:r>
      <w:r w:rsidRPr="00914188">
        <w:t xml:space="preserve">   -ksp_type richardson</w:t>
      </w:r>
    </w:p>
    <w:p w14:paraId="6F16AE63" w14:textId="05BA5B71" w:rsidR="00914188" w:rsidRPr="00914188" w:rsidRDefault="00914188" w:rsidP="00914188">
      <w:pPr>
        <w:pStyle w:val="RedBoldCode"/>
      </w:pPr>
      <w:r>
        <w:t xml:space="preserve">  </w:t>
      </w:r>
      <w:r w:rsidRPr="00914188">
        <w:t xml:space="preserve">  -pc_type lu</w:t>
      </w:r>
    </w:p>
    <w:p w14:paraId="542CEDAC" w14:textId="6989498E" w:rsidR="00914188" w:rsidRPr="00914188" w:rsidRDefault="00914188" w:rsidP="00914188">
      <w:pPr>
        <w:pStyle w:val="RedBoldCode"/>
      </w:pPr>
      <w:r>
        <w:t xml:space="preserve">  </w:t>
      </w:r>
      <w:r w:rsidRPr="00914188">
        <w:t xml:space="preserve">  -pc_factor_mat_solver_package superlu_dist</w:t>
      </w:r>
    </w:p>
    <w:p w14:paraId="5AA6CADB" w14:textId="400F86BE" w:rsidR="00914188" w:rsidRPr="00914188" w:rsidRDefault="00914188" w:rsidP="00914188">
      <w:pPr>
        <w:pStyle w:val="RedBoldCode"/>
      </w:pPr>
      <w:r>
        <w:t xml:space="preserve">   </w:t>
      </w:r>
      <w:r w:rsidRPr="00914188">
        <w:t xml:space="preserve"> -ksp_max_it 1</w:t>
      </w:r>
    </w:p>
    <w:p w14:paraId="4BC11890" w14:textId="62D0E94D" w:rsidR="00914188" w:rsidRPr="00914188" w:rsidRDefault="00914188" w:rsidP="00914188">
      <w:pPr>
        <w:pStyle w:val="RedBoldCode"/>
      </w:pPr>
      <w:r>
        <w:t xml:space="preserve"> </w:t>
      </w:r>
      <w:r w:rsidRPr="00914188">
        <w:t xml:space="preserve"> &lt;/PETScOptions&gt;</w:t>
      </w:r>
    </w:p>
    <w:p w14:paraId="6BAFBB6A" w14:textId="44FF4280" w:rsidR="00914188" w:rsidRDefault="00914188" w:rsidP="00914188">
      <w:pPr>
        <w:pStyle w:val="RedBoldCode"/>
      </w:pPr>
      <w:r w:rsidRPr="00914188">
        <w:t>&lt;/LinearSolver&gt;</w:t>
      </w:r>
    </w:p>
    <w:p w14:paraId="036201AC" w14:textId="4F9149FF" w:rsidR="00914188" w:rsidRDefault="00914188" w:rsidP="00914188">
      <w:pPr>
        <w:rPr>
          <w:rFonts w:ascii="Times New Roman" w:hAnsi="Times New Roman" w:cs="Times New Roman"/>
          <w:sz w:val="24"/>
          <w:szCs w:val="24"/>
        </w:rPr>
      </w:pPr>
      <w:r>
        <w:rPr>
          <w:rFonts w:ascii="Times New Roman" w:hAnsi="Times New Roman" w:cs="Times New Roman"/>
          <w:sz w:val="24"/>
          <w:szCs w:val="24"/>
        </w:rPr>
        <w:t xml:space="preserve">The </w:t>
      </w:r>
      <w:r w:rsidRPr="00914188">
        <w:rPr>
          <w:rStyle w:val="Heading1Char"/>
        </w:rPr>
        <w:t>LinearSolver</w:t>
      </w:r>
      <w:r>
        <w:rPr>
          <w:rFonts w:ascii="Times New Roman" w:hAnsi="Times New Roman" w:cs="Times New Roman"/>
          <w:sz w:val="24"/>
          <w:szCs w:val="24"/>
        </w:rPr>
        <w:t xml:space="preserve"> block is where different solver parameters are defined and the </w:t>
      </w:r>
      <w:r w:rsidRPr="00914188">
        <w:rPr>
          <w:rStyle w:val="Heading1Char"/>
        </w:rPr>
        <w:t>PETScOptions</w:t>
      </w:r>
      <w:r>
        <w:rPr>
          <w:rFonts w:ascii="Times New Roman" w:hAnsi="Times New Roman" w:cs="Times New Roman"/>
          <w:sz w:val="24"/>
          <w:szCs w:val="24"/>
        </w:rPr>
        <w:t xml:space="preserve"> block is where a string can be passed to the runtime options database. </w:t>
      </w:r>
      <w:r>
        <w:rPr>
          <w:rFonts w:ascii="Times New Roman" w:hAnsi="Times New Roman" w:cs="Times New Roman"/>
          <w:sz w:val="24"/>
          <w:szCs w:val="24"/>
        </w:rPr>
        <w:lastRenderedPageBreak/>
        <w:t xml:space="preserve">Additional options for the solver include </w:t>
      </w:r>
      <w:r w:rsidRPr="00914188">
        <w:rPr>
          <w:rStyle w:val="Heading1Char"/>
        </w:rPr>
        <w:t>SolutionTolerance</w:t>
      </w:r>
      <w:r>
        <w:rPr>
          <w:rFonts w:ascii="Times New Roman" w:hAnsi="Times New Roman" w:cs="Times New Roman"/>
          <w:sz w:val="24"/>
          <w:szCs w:val="24"/>
        </w:rPr>
        <w:t xml:space="preserve">, </w:t>
      </w:r>
      <w:r w:rsidRPr="00914188">
        <w:rPr>
          <w:rStyle w:val="Heading1Char"/>
        </w:rPr>
        <w:t>MaxIterations</w:t>
      </w:r>
      <w:r>
        <w:rPr>
          <w:rFonts w:ascii="Times New Roman" w:hAnsi="Times New Roman" w:cs="Times New Roman"/>
          <w:sz w:val="24"/>
          <w:szCs w:val="24"/>
        </w:rPr>
        <w:t xml:space="preserve"> and </w:t>
      </w:r>
      <w:r w:rsidRPr="00914188">
        <w:rPr>
          <w:rStyle w:val="Heading1Char"/>
        </w:rPr>
        <w:t>FunctionTolerance</w:t>
      </w:r>
      <w:r>
        <w:rPr>
          <w:rFonts w:ascii="Times New Roman" w:hAnsi="Times New Roman" w:cs="Times New Roman"/>
          <w:sz w:val="24"/>
          <w:szCs w:val="24"/>
        </w:rPr>
        <w:t>. Some solvers that are available in PETSc only run serially and will fail if run on more than one processor. However, for the problem size ranges frequently encountered in power grid analysis, the serial solvers may be the fastest options. Other parts of the code may be more scalable so it is desirable to run them in parallel. GridPACK has options that allow users to run the code in parallel while using a serial solver without the need to modify any application source code. This can be done by including the options</w:t>
      </w:r>
    </w:p>
    <w:p w14:paraId="7D423D6E" w14:textId="77777777" w:rsidR="00914188" w:rsidRPr="00914188" w:rsidRDefault="00914188" w:rsidP="00914188">
      <w:pPr>
        <w:pStyle w:val="RedBoldCode"/>
      </w:pPr>
      <w:r w:rsidRPr="00914188">
        <w:t>&lt;ForceSerial&gt;true&lt;/ForceSerial&gt;</w:t>
      </w:r>
    </w:p>
    <w:p w14:paraId="713B9C9C" w14:textId="4FA61341" w:rsidR="00914188" w:rsidRPr="00914188" w:rsidRDefault="00914188" w:rsidP="00914188">
      <w:pPr>
        <w:pStyle w:val="RedBoldCode"/>
      </w:pPr>
      <w:r w:rsidRPr="00914188">
        <w:t>&lt;InitialGuessZero&gt;true&lt;/InitialGuessZero&gt;</w:t>
      </w:r>
    </w:p>
    <w:p w14:paraId="6CF008DF" w14:textId="237E75A5" w:rsidR="00914188" w:rsidRDefault="00914188" w:rsidP="00914188">
      <w:pPr>
        <w:pStyle w:val="RedBoldCode"/>
      </w:pPr>
      <w:r w:rsidRPr="00914188">
        <w:t>&lt;SerialMatrixConstant&gt;true&lt;/SerialMatrixConstant&gt;</w:t>
      </w:r>
    </w:p>
    <w:p w14:paraId="4573F024" w14:textId="07E1A5DC" w:rsidR="00914188" w:rsidRDefault="00914188" w:rsidP="0057521D">
      <w:pPr>
        <w:rPr>
          <w:rFonts w:ascii="Times New Roman" w:hAnsi="Times New Roman" w:cs="Times New Roman"/>
          <w:sz w:val="24"/>
          <w:szCs w:val="24"/>
        </w:rPr>
      </w:pPr>
      <w:r>
        <w:rPr>
          <w:rFonts w:ascii="Times New Roman" w:hAnsi="Times New Roman" w:cs="Times New Roman"/>
          <w:sz w:val="24"/>
          <w:szCs w:val="24"/>
        </w:rPr>
        <w:t>in the LinearSolver block. The first option can be used to replicate the linear solver across all processors in the system and then distribute the answer to processors. The second option eliminates the need for obtaining an initial guess for the solution from all processors and provides additional performance gains. The final option means that the matrix does not change between function calls so only the RHS vector needs to be replicated on each processor after the first call. This can also result in performance gains.</w:t>
      </w:r>
    </w:p>
    <w:p w14:paraId="5F655FEA" w14:textId="625424A2" w:rsidR="00421ECD" w:rsidRDefault="00914188" w:rsidP="0057521D">
      <w:pPr>
        <w:rPr>
          <w:rFonts w:ascii="Times New Roman" w:hAnsi="Times New Roman" w:cs="Times New Roman"/>
          <w:sz w:val="24"/>
          <w:szCs w:val="24"/>
        </w:rPr>
      </w:pPr>
      <w:r>
        <w:rPr>
          <w:rFonts w:ascii="Times New Roman" w:hAnsi="Times New Roman" w:cs="Times New Roman"/>
          <w:sz w:val="24"/>
          <w:szCs w:val="24"/>
        </w:rPr>
        <w:t>After configuring the solver, it</w:t>
      </w:r>
      <w:r w:rsidR="00421ECD">
        <w:rPr>
          <w:rFonts w:ascii="Times New Roman" w:hAnsi="Times New Roman" w:cs="Times New Roman"/>
          <w:sz w:val="24"/>
          <w:szCs w:val="24"/>
        </w:rPr>
        <w:t xml:space="preserve"> can be used to solve the set of linear equations by calling the method</w:t>
      </w:r>
    </w:p>
    <w:p w14:paraId="36E9710F" w14:textId="0D1C114D" w:rsidR="00421ECD" w:rsidRPr="00421ECD" w:rsidRDefault="00421ECD" w:rsidP="00146AA8">
      <w:pPr>
        <w:pStyle w:val="RedBoldCode"/>
      </w:pPr>
      <w:r w:rsidRPr="00421ECD">
        <w:t>void solve(const Vector &amp;b, Vector &amp;x) const</w:t>
      </w:r>
    </w:p>
    <w:p w14:paraId="07B9F075" w14:textId="08D081AE"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This function returns the solution </w:t>
      </w:r>
      <w:r w:rsidRPr="001757B7">
        <w:rPr>
          <w:rStyle w:val="Heading1Char"/>
        </w:rPr>
        <w:t>x</w:t>
      </w:r>
      <w:r>
        <w:rPr>
          <w:rFonts w:ascii="Times New Roman" w:hAnsi="Times New Roman" w:cs="Times New Roman"/>
          <w:sz w:val="24"/>
          <w:szCs w:val="24"/>
        </w:rPr>
        <w:t xml:space="preserve"> based on the right hand side vector </w:t>
      </w:r>
      <w:r w:rsidRPr="001757B7">
        <w:rPr>
          <w:rStyle w:val="Heading1Char"/>
        </w:rPr>
        <w:t>b</w:t>
      </w:r>
      <w:r>
        <w:rPr>
          <w:rFonts w:ascii="Times New Roman" w:hAnsi="Times New Roman" w:cs="Times New Roman"/>
          <w:sz w:val="24"/>
          <w:szCs w:val="24"/>
        </w:rPr>
        <w:t>.</w:t>
      </w:r>
    </w:p>
    <w:p w14:paraId="5C024372" w14:textId="5DE24760" w:rsidR="000E1D48" w:rsidRDefault="000E1D48" w:rsidP="000E1D48">
      <w:pPr>
        <w:pStyle w:val="Heading4"/>
      </w:pPr>
      <w:r>
        <w:t>Non-linear Solvers</w:t>
      </w:r>
    </w:p>
    <w:p w14:paraId="0D89F865" w14:textId="0D35A961" w:rsidR="00EE09A7" w:rsidRDefault="00EE09A7" w:rsidP="0057521D">
      <w:pPr>
        <w:rPr>
          <w:rFonts w:ascii="Times New Roman" w:hAnsi="Times New Roman" w:cs="Times New Roman"/>
          <w:sz w:val="24"/>
          <w:szCs w:val="24"/>
        </w:rPr>
      </w:pPr>
      <w:r>
        <w:rPr>
          <w:rFonts w:ascii="Times New Roman" w:hAnsi="Times New Roman" w:cs="Times New Roman"/>
          <w:sz w:val="24"/>
          <w:szCs w:val="24"/>
        </w:rPr>
        <w:t>The math module also supports non-linear solvers</w:t>
      </w:r>
      <w:r w:rsidR="003760C6">
        <w:rPr>
          <w:rFonts w:ascii="Times New Roman" w:hAnsi="Times New Roman" w:cs="Times New Roman"/>
          <w:sz w:val="24"/>
          <w:szCs w:val="24"/>
        </w:rPr>
        <w:t xml:space="preserve"> for systems of the type </w:t>
      </w:r>
      <w:r w:rsidR="00003835" w:rsidRPr="003760C6">
        <w:rPr>
          <w:rStyle w:val="Heading1Char"/>
        </w:rPr>
        <w:t>A(x)∙x = b(x)</w:t>
      </w:r>
      <w:r w:rsidR="003760C6">
        <w:rPr>
          <w:rFonts w:ascii="Times New Roman" w:hAnsi="Times New Roman" w:cs="Times New Roman"/>
          <w:sz w:val="24"/>
          <w:szCs w:val="24"/>
        </w:rPr>
        <w:t xml:space="preserve"> </w:t>
      </w:r>
      <w:r w:rsidR="00686CB4">
        <w:rPr>
          <w:rFonts w:ascii="Times New Roman" w:hAnsi="Times New Roman" w:cs="Times New Roman"/>
          <w:sz w:val="24"/>
          <w:szCs w:val="24"/>
        </w:rPr>
        <w:t>but the interface</w:t>
      </w:r>
      <w:r>
        <w:rPr>
          <w:rFonts w:ascii="Times New Roman" w:hAnsi="Times New Roman" w:cs="Times New Roman"/>
          <w:sz w:val="24"/>
          <w:szCs w:val="24"/>
        </w:rPr>
        <w:t xml:space="preserve"> is more complicated than for the linear solvers.</w:t>
      </w:r>
      <w:r w:rsidR="00003835">
        <w:rPr>
          <w:rFonts w:ascii="Times New Roman" w:hAnsi="Times New Roman" w:cs="Times New Roman"/>
          <w:sz w:val="24"/>
          <w:szCs w:val="24"/>
        </w:rPr>
        <w:t xml:space="preserve"> In order for the non-linear solver to work, two functions must be defined</w:t>
      </w:r>
      <w:r w:rsidR="000840E3">
        <w:rPr>
          <w:rFonts w:ascii="Times New Roman" w:hAnsi="Times New Roman" w:cs="Times New Roman"/>
          <w:sz w:val="24"/>
          <w:szCs w:val="24"/>
        </w:rPr>
        <w:t xml:space="preserve"> by the user. The first</w:t>
      </w:r>
      <w:r w:rsidR="00003835">
        <w:rPr>
          <w:rFonts w:ascii="Times New Roman" w:hAnsi="Times New Roman" w:cs="Times New Roman"/>
          <w:sz w:val="24"/>
          <w:szCs w:val="24"/>
        </w:rPr>
        <w:t xml:space="preserve"> evaluate</w:t>
      </w:r>
      <w:r w:rsidR="000840E3">
        <w:rPr>
          <w:rFonts w:ascii="Times New Roman" w:hAnsi="Times New Roman" w:cs="Times New Roman"/>
          <w:sz w:val="24"/>
          <w:szCs w:val="24"/>
        </w:rPr>
        <w:t>s</w:t>
      </w:r>
      <w:r w:rsidR="00003835">
        <w:rPr>
          <w:rFonts w:ascii="Times New Roman" w:hAnsi="Times New Roman" w:cs="Times New Roman"/>
          <w:sz w:val="24"/>
          <w:szCs w:val="24"/>
        </w:rPr>
        <w:t xml:space="preserve"> the Jacobian of the system for a given trial state</w:t>
      </w:r>
      <w:r w:rsidR="00CE5476">
        <w:rPr>
          <w:rFonts w:ascii="Times New Roman" w:hAnsi="Times New Roman" w:cs="Times New Roman"/>
          <w:sz w:val="24"/>
          <w:szCs w:val="24"/>
        </w:rPr>
        <w:t xml:space="preserve"> </w:t>
      </w:r>
      <w:r w:rsidR="00CE5476" w:rsidRPr="00686CB4">
        <w:rPr>
          <w:rStyle w:val="Heading1Char"/>
        </w:rPr>
        <w:t>x</w:t>
      </w:r>
      <w:r w:rsidR="00003835">
        <w:rPr>
          <w:rFonts w:ascii="Times New Roman" w:hAnsi="Times New Roman" w:cs="Times New Roman"/>
          <w:sz w:val="24"/>
          <w:szCs w:val="24"/>
        </w:rPr>
        <w:t xml:space="preserve"> of the system and the</w:t>
      </w:r>
      <w:r w:rsidR="000840E3">
        <w:rPr>
          <w:rFonts w:ascii="Times New Roman" w:hAnsi="Times New Roman" w:cs="Times New Roman"/>
          <w:sz w:val="24"/>
          <w:szCs w:val="24"/>
        </w:rPr>
        <w:t xml:space="preserve"> second computes</w:t>
      </w:r>
      <w:r w:rsidR="00003835">
        <w:rPr>
          <w:rFonts w:ascii="Times New Roman" w:hAnsi="Times New Roman" w:cs="Times New Roman"/>
          <w:sz w:val="24"/>
          <w:szCs w:val="24"/>
        </w:rPr>
        <w:t xml:space="preserve"> the right hand side</w:t>
      </w:r>
      <w:r w:rsidR="000840E3">
        <w:rPr>
          <w:rFonts w:ascii="Times New Roman" w:hAnsi="Times New Roman" w:cs="Times New Roman"/>
          <w:sz w:val="24"/>
          <w:szCs w:val="24"/>
        </w:rPr>
        <w:t xml:space="preserve"> vector</w:t>
      </w:r>
      <w:r w:rsidR="00003835">
        <w:rPr>
          <w:rFonts w:ascii="Times New Roman" w:hAnsi="Times New Roman" w:cs="Times New Roman"/>
          <w:sz w:val="24"/>
          <w:szCs w:val="24"/>
        </w:rPr>
        <w:t xml:space="preserve"> for a given trial state</w:t>
      </w:r>
      <w:r w:rsidR="000840E3">
        <w:rPr>
          <w:rFonts w:ascii="Times New Roman" w:hAnsi="Times New Roman" w:cs="Times New Roman"/>
          <w:sz w:val="24"/>
          <w:szCs w:val="24"/>
        </w:rPr>
        <w:t xml:space="preserve"> </w:t>
      </w:r>
      <w:r w:rsidR="000840E3" w:rsidRPr="000840E3">
        <w:rPr>
          <w:rStyle w:val="Heading1Char"/>
        </w:rPr>
        <w:t>x</w:t>
      </w:r>
      <w:r w:rsidR="00003835">
        <w:rPr>
          <w:rFonts w:ascii="Times New Roman" w:hAnsi="Times New Roman" w:cs="Times New Roman"/>
          <w:sz w:val="24"/>
          <w:szCs w:val="24"/>
        </w:rPr>
        <w:t xml:space="preserve">. The two functions are of type </w:t>
      </w:r>
      <w:r w:rsidR="00003835" w:rsidRPr="005A7B33">
        <w:rPr>
          <w:rStyle w:val="Heading1Char"/>
        </w:rPr>
        <w:t>JacobianBuilder</w:t>
      </w:r>
      <w:r w:rsidR="00003835">
        <w:rPr>
          <w:rFonts w:ascii="Times New Roman" w:hAnsi="Times New Roman" w:cs="Times New Roman"/>
          <w:sz w:val="24"/>
          <w:szCs w:val="24"/>
        </w:rPr>
        <w:t xml:space="preserve"> and </w:t>
      </w:r>
      <w:r w:rsidR="00003835" w:rsidRPr="005A7B33">
        <w:rPr>
          <w:rStyle w:val="Heading1Char"/>
        </w:rPr>
        <w:t>FunctionBuilder</w:t>
      </w:r>
      <w:r w:rsidR="00003835">
        <w:rPr>
          <w:rFonts w:ascii="Times New Roman" w:hAnsi="Times New Roman" w:cs="Times New Roman"/>
          <w:sz w:val="24"/>
          <w:szCs w:val="24"/>
        </w:rPr>
        <w:t xml:space="preserve">. The </w:t>
      </w:r>
      <w:r w:rsidR="00003835" w:rsidRPr="005A7B33">
        <w:rPr>
          <w:rStyle w:val="Heading1Char"/>
        </w:rPr>
        <w:t>JacobianBuilder</w:t>
      </w:r>
      <w:r w:rsidR="00003835">
        <w:rPr>
          <w:rFonts w:ascii="Times New Roman" w:hAnsi="Times New Roman" w:cs="Times New Roman"/>
          <w:sz w:val="24"/>
          <w:szCs w:val="24"/>
        </w:rPr>
        <w:t xml:space="preserve"> function is a function with arguments</w:t>
      </w:r>
    </w:p>
    <w:p w14:paraId="6CD22D59" w14:textId="259EE629" w:rsidR="00003835" w:rsidRPr="00003835" w:rsidRDefault="00003835" w:rsidP="00003835">
      <w:pPr>
        <w:pStyle w:val="RedBoldCode"/>
      </w:pPr>
      <w:r w:rsidRPr="00003835">
        <w:t xml:space="preserve">    (const math::Vector &amp;vec, math::Matrix &amp;jacobian)</w:t>
      </w:r>
    </w:p>
    <w:p w14:paraId="08EEEC63" w14:textId="6CA589A8" w:rsidR="00003835" w:rsidRDefault="00003835" w:rsidP="0057521D">
      <w:pPr>
        <w:rPr>
          <w:rFonts w:ascii="Times New Roman" w:hAnsi="Times New Roman" w:cs="Times New Roman"/>
          <w:sz w:val="24"/>
          <w:szCs w:val="24"/>
        </w:rPr>
      </w:pPr>
      <w:r>
        <w:rPr>
          <w:rFonts w:ascii="Times New Roman" w:hAnsi="Times New Roman" w:cs="Times New Roman"/>
          <w:sz w:val="24"/>
          <w:szCs w:val="24"/>
        </w:rPr>
        <w:t xml:space="preserve">and </w:t>
      </w:r>
      <w:r w:rsidRPr="00686CB4">
        <w:rPr>
          <w:rStyle w:val="Heading1Char"/>
        </w:rPr>
        <w:t>FunctionBuilder</w:t>
      </w:r>
      <w:r>
        <w:rPr>
          <w:rFonts w:ascii="Times New Roman" w:hAnsi="Times New Roman" w:cs="Times New Roman"/>
          <w:sz w:val="24"/>
          <w:szCs w:val="24"/>
        </w:rPr>
        <w:t xml:space="preserve"> is a function with arguments</w:t>
      </w:r>
    </w:p>
    <w:p w14:paraId="60FD1679" w14:textId="185B109D" w:rsidR="00003835" w:rsidRDefault="00003835" w:rsidP="00003835">
      <w:pPr>
        <w:pStyle w:val="RedBoldCode"/>
      </w:pPr>
      <w:r>
        <w:t xml:space="preserve">    (const math::Vector </w:t>
      </w:r>
      <w:r w:rsidR="001062FA">
        <w:t>&amp;</w:t>
      </w:r>
      <w:r>
        <w:t xml:space="preserve">xCurrent, math::Vector </w:t>
      </w:r>
      <w:r w:rsidR="001062FA">
        <w:t>&amp;</w:t>
      </w:r>
      <w:r>
        <w:t>newRHS)</w:t>
      </w:r>
    </w:p>
    <w:p w14:paraId="5BF07581" w14:textId="05F51892" w:rsidR="00003835" w:rsidRDefault="00003835" w:rsidP="0057521D">
      <w:pPr>
        <w:rPr>
          <w:rFonts w:ascii="Times New Roman" w:hAnsi="Times New Roman" w:cs="Times New Roman"/>
          <w:sz w:val="24"/>
          <w:szCs w:val="24"/>
        </w:rPr>
      </w:pPr>
      <w:r>
        <w:rPr>
          <w:rFonts w:ascii="Times New Roman" w:hAnsi="Times New Roman" w:cs="Times New Roman"/>
          <w:sz w:val="24"/>
          <w:szCs w:val="24"/>
        </w:rPr>
        <w:t>These functions need to be added to the system somewhere.</w:t>
      </w:r>
      <w:r w:rsidR="005A7B33">
        <w:rPr>
          <w:rFonts w:ascii="Times New Roman" w:hAnsi="Times New Roman" w:cs="Times New Roman"/>
          <w:sz w:val="24"/>
          <w:szCs w:val="24"/>
        </w:rPr>
        <w:t xml:space="preserve"> They can then be assigned to objects of type </w:t>
      </w:r>
      <w:r w:rsidR="005A7B33" w:rsidRPr="005A7B33">
        <w:rPr>
          <w:rStyle w:val="Heading1Char"/>
        </w:rPr>
        <w:t>JacobianBuilder</w:t>
      </w:r>
      <w:r w:rsidR="005A7B33">
        <w:rPr>
          <w:rFonts w:ascii="Times New Roman" w:hAnsi="Times New Roman" w:cs="Times New Roman"/>
          <w:sz w:val="24"/>
          <w:szCs w:val="24"/>
        </w:rPr>
        <w:t xml:space="preserve"> and </w:t>
      </w:r>
      <w:r w:rsidR="005A7B33" w:rsidRPr="005A7B33">
        <w:rPr>
          <w:rStyle w:val="Heading1Char"/>
        </w:rPr>
        <w:t>FunctionBuilder</w:t>
      </w:r>
      <w:r w:rsidR="005A7B33">
        <w:rPr>
          <w:rFonts w:ascii="Times New Roman" w:hAnsi="Times New Roman" w:cs="Times New Roman"/>
          <w:sz w:val="24"/>
          <w:szCs w:val="24"/>
        </w:rPr>
        <w:t xml:space="preserve"> and passed to the constructor of the non-linear solver. There are a number of ways to do this. In the following discussion, we will </w:t>
      </w:r>
      <w:r w:rsidR="005A7B33">
        <w:rPr>
          <w:rFonts w:ascii="Times New Roman" w:hAnsi="Times New Roman" w:cs="Times New Roman"/>
          <w:sz w:val="24"/>
          <w:szCs w:val="24"/>
        </w:rPr>
        <w:lastRenderedPageBreak/>
        <w:t>adopt the method used in the non-linear solver version of the power flow code th</w:t>
      </w:r>
      <w:r w:rsidR="005E21FF">
        <w:rPr>
          <w:rFonts w:ascii="Times New Roman" w:hAnsi="Times New Roman" w:cs="Times New Roman"/>
          <w:sz w:val="24"/>
          <w:szCs w:val="24"/>
        </w:rPr>
        <w:t>at is distributed with GridPACK</w:t>
      </w:r>
      <w:r w:rsidR="005A7B33">
        <w:rPr>
          <w:rFonts w:ascii="Times New Roman" w:hAnsi="Times New Roman" w:cs="Times New Roman"/>
          <w:sz w:val="24"/>
          <w:szCs w:val="24"/>
        </w:rPr>
        <w:t>.</w:t>
      </w:r>
    </w:p>
    <w:p w14:paraId="590670CA" w14:textId="44792DC4" w:rsidR="001062FA" w:rsidRDefault="001062FA" w:rsidP="0057521D">
      <w:pPr>
        <w:rPr>
          <w:rFonts w:ascii="Times New Roman" w:hAnsi="Times New Roman" w:cs="Times New Roman"/>
          <w:sz w:val="24"/>
          <w:szCs w:val="24"/>
        </w:rPr>
      </w:pPr>
      <w:r>
        <w:rPr>
          <w:rFonts w:ascii="Times New Roman" w:hAnsi="Times New Roman" w:cs="Times New Roman"/>
          <w:sz w:val="24"/>
          <w:szCs w:val="24"/>
        </w:rPr>
        <w:t>The first step is to define a struct that can be used to implement the functions needed by the non-linear solver</w:t>
      </w:r>
      <w:r w:rsidR="00A87488">
        <w:rPr>
          <w:rFonts w:ascii="Times New Roman" w:hAnsi="Times New Roman" w:cs="Times New Roman"/>
          <w:sz w:val="24"/>
          <w:szCs w:val="24"/>
        </w:rPr>
        <w:t xml:space="preserve"> (the actual implementation contains additional declarations and code, but the important features of this helper class are outlined here)</w:t>
      </w:r>
    </w:p>
    <w:p w14:paraId="33C63FD9" w14:textId="3A64394C" w:rsidR="001062FA" w:rsidRDefault="001062FA" w:rsidP="001062FA">
      <w:pPr>
        <w:pStyle w:val="RedBoldCode"/>
      </w:pPr>
      <w:r>
        <w:t>struct SolverHelper : private utility::Uncopyable</w:t>
      </w:r>
    </w:p>
    <w:p w14:paraId="1798E990" w14:textId="578C3F46" w:rsidR="001062FA" w:rsidRDefault="001062FA" w:rsidP="001062FA">
      <w:pPr>
        <w:pStyle w:val="RedBoldCode"/>
      </w:pPr>
      <w:r>
        <w:t>{</w:t>
      </w:r>
    </w:p>
    <w:p w14:paraId="31F6DC6C" w14:textId="5FA7344F" w:rsidR="001062FA" w:rsidRDefault="001062FA" w:rsidP="001062FA">
      <w:pPr>
        <w:pStyle w:val="RedBoldCode"/>
      </w:pPr>
      <w:r>
        <w:t xml:space="preserve">  </w:t>
      </w:r>
      <w:r w:rsidRPr="00C017C3">
        <w:rPr>
          <w:color w:val="0070C0"/>
        </w:rPr>
        <w:t>//Constructor</w:t>
      </w:r>
    </w:p>
    <w:p w14:paraId="6672DD78" w14:textId="79A52D19" w:rsidR="001062FA" w:rsidRDefault="001062FA" w:rsidP="001062FA">
      <w:pPr>
        <w:pStyle w:val="RedBoldCode"/>
      </w:pPr>
      <w:r>
        <w:t xml:space="preserve">  SolverHelper</w:t>
      </w:r>
      <w:r w:rsidRPr="00C017C3">
        <w:t>(</w:t>
      </w:r>
      <w:r w:rsidRPr="00C017C3">
        <w:rPr>
          <w:color w:val="0070C0"/>
        </w:rPr>
        <w:t>// Arguments to initialize helper //</w:t>
      </w:r>
      <w:r>
        <w:t>)</w:t>
      </w:r>
    </w:p>
    <w:p w14:paraId="2C8EB43C" w14:textId="71D87810" w:rsidR="001062FA" w:rsidRDefault="001062FA" w:rsidP="001062FA">
      <w:pPr>
        <w:pStyle w:val="RedBoldCode"/>
      </w:pPr>
      <w:r>
        <w:t xml:space="preserve">  {</w:t>
      </w:r>
    </w:p>
    <w:p w14:paraId="61C5BA74" w14:textId="78EAEC0C" w:rsidR="00C64032" w:rsidRPr="00C64032" w:rsidRDefault="00C64032" w:rsidP="001062FA">
      <w:pPr>
        <w:pStyle w:val="RedBoldCode"/>
        <w:rPr>
          <w:color w:val="0070C0"/>
        </w:rPr>
      </w:pPr>
      <w:r>
        <w:t xml:space="preserve">     </w:t>
      </w:r>
      <w:r>
        <w:rPr>
          <w:color w:val="0070C0"/>
        </w:rPr>
        <w:t>// Initialize non-linear calculation</w:t>
      </w:r>
    </w:p>
    <w:p w14:paraId="50C006FA" w14:textId="73355E2F" w:rsidR="001062FA" w:rsidRDefault="001062FA" w:rsidP="001062FA">
      <w:pPr>
        <w:pStyle w:val="RedBoldCode"/>
      </w:pPr>
      <w:r>
        <w:t xml:space="preserve">  }</w:t>
      </w:r>
    </w:p>
    <w:p w14:paraId="71CC1094" w14:textId="3CA4F8A6" w:rsidR="00C64032" w:rsidRDefault="00C64032" w:rsidP="001062FA">
      <w:pPr>
        <w:pStyle w:val="RedBoldCode"/>
      </w:pPr>
      <w:r>
        <w:t xml:space="preserve">      :</w:t>
      </w:r>
    </w:p>
    <w:p w14:paraId="6E6A9B6C" w14:textId="67ABE34C" w:rsidR="00E9422C" w:rsidRDefault="00C64032" w:rsidP="001062FA">
      <w:pPr>
        <w:pStyle w:val="RedBoldCode"/>
        <w:rPr>
          <w:color w:val="0070C0"/>
        </w:rPr>
      </w:pPr>
      <w:r>
        <w:t xml:space="preserve">  boost::shared_ptr&lt;math::Matrix&gt; matrix;</w:t>
      </w:r>
      <w:r w:rsidR="00E9422C">
        <w:t xml:space="preserve"> </w:t>
      </w:r>
      <w:r w:rsidR="00E9422C" w:rsidRPr="00E9422C">
        <w:rPr>
          <w:color w:val="0070C0"/>
        </w:rPr>
        <w:t>// Jacobian matrix</w:t>
      </w:r>
    </w:p>
    <w:p w14:paraId="0AD977C6" w14:textId="1C06B28B" w:rsidR="00E9422C" w:rsidRPr="00E9422C" w:rsidRDefault="00E9422C" w:rsidP="001062FA">
      <w:pPr>
        <w:pStyle w:val="RedBoldCode"/>
        <w:rPr>
          <w:color w:val="0070C0"/>
        </w:rPr>
      </w:pPr>
      <w:r>
        <w:rPr>
          <w:color w:val="0070C0"/>
        </w:rPr>
        <w:t xml:space="preserve">  </w:t>
      </w:r>
      <w:r w:rsidRPr="00E9422C">
        <w:t>boost::shared_ptr&lt;math::Vector&gt; X;</w:t>
      </w:r>
      <w:r>
        <w:rPr>
          <w:color w:val="0070C0"/>
        </w:rPr>
        <w:t xml:space="preserve"> // Current state</w:t>
      </w:r>
    </w:p>
    <w:p w14:paraId="1882F673" w14:textId="675FAD32" w:rsidR="001062FA" w:rsidRDefault="001062FA" w:rsidP="001062FA">
      <w:pPr>
        <w:pStyle w:val="RedBoldCode"/>
      </w:pPr>
      <w:r>
        <w:t xml:space="preserve">      :</w:t>
      </w:r>
    </w:p>
    <w:p w14:paraId="616B2B0E" w14:textId="3D6F4BEA" w:rsidR="001062FA" w:rsidRDefault="001062FA" w:rsidP="001062FA">
      <w:pPr>
        <w:pStyle w:val="RedBoldCode"/>
      </w:pPr>
      <w:r>
        <w:t xml:space="preserve">  void operator() (const math::Vector &amp;xCurrent, math::vector &amp;newRHS)</w:t>
      </w:r>
      <w:r>
        <w:br/>
        <w:t xml:space="preserve">  {</w:t>
      </w:r>
    </w:p>
    <w:p w14:paraId="47178A26" w14:textId="5BE10D98" w:rsidR="001062FA" w:rsidRDefault="001062FA" w:rsidP="001062FA">
      <w:pPr>
        <w:pStyle w:val="RedBoldCode"/>
      </w:pPr>
      <w:r>
        <w:t xml:space="preserve">     </w:t>
      </w:r>
      <w:r w:rsidRPr="00C017C3">
        <w:rPr>
          <w:color w:val="0070C0"/>
        </w:rPr>
        <w:t>// Evaluate RHS vector from current state xCurrent</w:t>
      </w:r>
    </w:p>
    <w:p w14:paraId="789928DB" w14:textId="5EE30A85" w:rsidR="001062FA" w:rsidRDefault="001062FA" w:rsidP="001062FA">
      <w:pPr>
        <w:pStyle w:val="RedBoldCode"/>
      </w:pPr>
      <w:r>
        <w:t xml:space="preserve">  }</w:t>
      </w:r>
    </w:p>
    <w:p w14:paraId="7AF555B4" w14:textId="2F53F0E6" w:rsidR="00C017C3" w:rsidRDefault="00C017C3" w:rsidP="001062FA">
      <w:pPr>
        <w:pStyle w:val="RedBoldCode"/>
      </w:pPr>
      <w:r>
        <w:t xml:space="preserve">  void operator() (const math::Vector &amp;xCurrent,</w:t>
      </w:r>
    </w:p>
    <w:p w14:paraId="48319354" w14:textId="7C6A51B0" w:rsidR="00C017C3" w:rsidRDefault="00C017C3" w:rsidP="001062FA">
      <w:pPr>
        <w:pStyle w:val="RedBoldCode"/>
      </w:pPr>
      <w:r>
        <w:t xml:space="preserve">                   math::Matrix &amp;Jacobian)</w:t>
      </w:r>
    </w:p>
    <w:p w14:paraId="15CCC3C7" w14:textId="108F7DCF" w:rsidR="00C017C3" w:rsidRDefault="00C017C3" w:rsidP="001062FA">
      <w:pPr>
        <w:pStyle w:val="RedBoldCode"/>
      </w:pPr>
      <w:r>
        <w:t xml:space="preserve">  {</w:t>
      </w:r>
    </w:p>
    <w:p w14:paraId="6B7F5FEA" w14:textId="2D081BF7" w:rsidR="00C017C3" w:rsidRDefault="00C017C3" w:rsidP="001062FA">
      <w:pPr>
        <w:pStyle w:val="RedBoldCode"/>
      </w:pPr>
      <w:r>
        <w:t xml:space="preserve">      </w:t>
      </w:r>
      <w:r w:rsidRPr="00C017C3">
        <w:rPr>
          <w:color w:val="0070C0"/>
        </w:rPr>
        <w:t>// Evaluate Jacobian from current state xCurrent</w:t>
      </w:r>
    </w:p>
    <w:p w14:paraId="6BDA33F5" w14:textId="2B25A407" w:rsidR="00C017C3" w:rsidRDefault="00C017C3" w:rsidP="001062FA">
      <w:pPr>
        <w:pStyle w:val="RedBoldCode"/>
      </w:pPr>
      <w:r>
        <w:t xml:space="preserve">  }</w:t>
      </w:r>
    </w:p>
    <w:p w14:paraId="6DC15BD6" w14:textId="7991FE10" w:rsidR="001062FA" w:rsidRDefault="001062FA" w:rsidP="001062FA">
      <w:pPr>
        <w:pStyle w:val="RedBoldCode"/>
      </w:pPr>
      <w:r>
        <w:t>}</w:t>
      </w:r>
    </w:p>
    <w:p w14:paraId="71C03515" w14:textId="4904D827" w:rsidR="001062FA" w:rsidRDefault="00A87488" w:rsidP="0057521D">
      <w:pPr>
        <w:rPr>
          <w:rFonts w:ascii="Times New Roman" w:hAnsi="Times New Roman" w:cs="Times New Roman"/>
          <w:sz w:val="24"/>
          <w:szCs w:val="24"/>
        </w:rPr>
      </w:pPr>
      <w:r>
        <w:rPr>
          <w:rFonts w:ascii="Times New Roman" w:hAnsi="Times New Roman" w:cs="Times New Roman"/>
          <w:sz w:val="24"/>
          <w:szCs w:val="24"/>
        </w:rPr>
        <w:t>The important functions</w:t>
      </w:r>
      <w:r w:rsidR="00C017C3">
        <w:rPr>
          <w:rFonts w:ascii="Times New Roman" w:hAnsi="Times New Roman" w:cs="Times New Roman"/>
          <w:sz w:val="24"/>
          <w:szCs w:val="24"/>
        </w:rPr>
        <w:t xml:space="preserve"> for this discussion are the overloaded </w:t>
      </w:r>
      <w:r>
        <w:rPr>
          <w:rStyle w:val="Heading1Char"/>
        </w:rPr>
        <w:t>operator</w:t>
      </w:r>
      <w:r w:rsidR="00C017C3" w:rsidRPr="00C017C3">
        <w:rPr>
          <w:rStyle w:val="Heading1Char"/>
        </w:rPr>
        <w:t>()</w:t>
      </w:r>
      <w:r w:rsidR="00C017C3">
        <w:rPr>
          <w:rFonts w:ascii="Times New Roman" w:hAnsi="Times New Roman" w:cs="Times New Roman"/>
          <w:sz w:val="24"/>
          <w:szCs w:val="24"/>
        </w:rPr>
        <w:t xml:space="preserve"> functions. In the application code, this helper struct can be initialized and used to create two functions of type </w:t>
      </w:r>
      <w:r w:rsidR="00C017C3" w:rsidRPr="004B6DD8">
        <w:rPr>
          <w:rStyle w:val="Heading1Char"/>
        </w:rPr>
        <w:t>JacobianBuilder</w:t>
      </w:r>
      <w:r w:rsidR="00C017C3">
        <w:rPr>
          <w:rFonts w:ascii="Times New Roman" w:hAnsi="Times New Roman" w:cs="Times New Roman"/>
          <w:sz w:val="24"/>
          <w:szCs w:val="24"/>
        </w:rPr>
        <w:t xml:space="preserve"> and </w:t>
      </w:r>
      <w:r w:rsidR="00C017C3" w:rsidRPr="004B6DD8">
        <w:rPr>
          <w:rStyle w:val="Heading1Char"/>
        </w:rPr>
        <w:t>FunctionBuilder</w:t>
      </w:r>
      <w:r w:rsidR="00C017C3">
        <w:rPr>
          <w:rFonts w:ascii="Times New Roman" w:hAnsi="Times New Roman" w:cs="Times New Roman"/>
          <w:sz w:val="24"/>
          <w:szCs w:val="24"/>
        </w:rPr>
        <w:t xml:space="preserve"> using the syntax</w:t>
      </w:r>
    </w:p>
    <w:p w14:paraId="537D98F5" w14:textId="47A900DB" w:rsidR="00C017C3" w:rsidRDefault="00C017C3" w:rsidP="00C017C3">
      <w:pPr>
        <w:pStyle w:val="RedBoldCode"/>
      </w:pPr>
      <w:r>
        <w:t>SolverHelper helper</w:t>
      </w:r>
      <w:r w:rsidRPr="00C017C3">
        <w:t>(</w:t>
      </w:r>
      <w:r w:rsidRPr="00C017C3">
        <w:rPr>
          <w:color w:val="0070C0"/>
        </w:rPr>
        <w:t>//Arguments to initialize helper //</w:t>
      </w:r>
      <w:r>
        <w:t>);</w:t>
      </w:r>
    </w:p>
    <w:p w14:paraId="0A3FABA8" w14:textId="4A5E48B8" w:rsidR="00C017C3" w:rsidRDefault="00C017C3" w:rsidP="00C017C3">
      <w:pPr>
        <w:pStyle w:val="RedBoldCode"/>
      </w:pPr>
      <w:r>
        <w:t>math::JacobianBuilder jbuild = boost::ref(helper);</w:t>
      </w:r>
    </w:p>
    <w:p w14:paraId="78A95A78" w14:textId="2FF5D048" w:rsidR="00C017C3" w:rsidRDefault="00C017C3" w:rsidP="00C017C3">
      <w:pPr>
        <w:pStyle w:val="RedBoldCode"/>
      </w:pPr>
      <w:r>
        <w:t>math::FunctionBuilder fbuild = boost::ref(helper);</w:t>
      </w:r>
    </w:p>
    <w:p w14:paraId="78ED1EB8" w14:textId="0286D9A9" w:rsidR="00C017C3" w:rsidRDefault="00C017C3" w:rsidP="0057521D">
      <w:pPr>
        <w:rPr>
          <w:rFonts w:ascii="Times New Roman" w:hAnsi="Times New Roman" w:cs="Times New Roman"/>
          <w:sz w:val="24"/>
          <w:szCs w:val="24"/>
        </w:rPr>
      </w:pPr>
      <w:r>
        <w:rPr>
          <w:rFonts w:ascii="Times New Roman" w:hAnsi="Times New Roman" w:cs="Times New Roman"/>
          <w:sz w:val="24"/>
          <w:szCs w:val="24"/>
        </w:rPr>
        <w:t xml:space="preserve">At this point </w:t>
      </w:r>
      <w:r w:rsidRPr="004B6DD8">
        <w:rPr>
          <w:rStyle w:val="Heading1Char"/>
        </w:rPr>
        <w:t>jbuild</w:t>
      </w:r>
      <w:r>
        <w:rPr>
          <w:rFonts w:ascii="Times New Roman" w:hAnsi="Times New Roman" w:cs="Times New Roman"/>
          <w:sz w:val="24"/>
          <w:szCs w:val="24"/>
        </w:rPr>
        <w:t xml:space="preserve"> and </w:t>
      </w:r>
      <w:r w:rsidRPr="004B6DD8">
        <w:rPr>
          <w:rStyle w:val="Heading1Char"/>
        </w:rPr>
        <w:t>fbuild</w:t>
      </w:r>
      <w:r>
        <w:rPr>
          <w:rFonts w:ascii="Times New Roman" w:hAnsi="Times New Roman" w:cs="Times New Roman"/>
          <w:sz w:val="24"/>
          <w:szCs w:val="24"/>
        </w:rPr>
        <w:t xml:space="preserve"> are pointing to the overloaded function</w:t>
      </w:r>
      <w:r w:rsidR="004B6DD8">
        <w:rPr>
          <w:rFonts w:ascii="Times New Roman" w:hAnsi="Times New Roman" w:cs="Times New Roman"/>
          <w:sz w:val="24"/>
          <w:szCs w:val="24"/>
        </w:rPr>
        <w:t>s</w:t>
      </w:r>
      <w:r>
        <w:rPr>
          <w:rFonts w:ascii="Times New Roman" w:hAnsi="Times New Roman" w:cs="Times New Roman"/>
          <w:sz w:val="24"/>
          <w:szCs w:val="24"/>
        </w:rPr>
        <w:t xml:space="preserve"> in </w:t>
      </w:r>
      <w:r w:rsidRPr="00C64032">
        <w:rPr>
          <w:rStyle w:val="Heading1Char"/>
        </w:rPr>
        <w:t>helper</w:t>
      </w:r>
      <w:r w:rsidR="00C64032">
        <w:rPr>
          <w:rFonts w:ascii="Times New Roman" w:hAnsi="Times New Roman" w:cs="Times New Roman"/>
          <w:sz w:val="24"/>
          <w:szCs w:val="24"/>
        </w:rPr>
        <w:t xml:space="preserve"> that have</w:t>
      </w:r>
      <w:r>
        <w:rPr>
          <w:rFonts w:ascii="Times New Roman" w:hAnsi="Times New Roman" w:cs="Times New Roman"/>
          <w:sz w:val="24"/>
          <w:szCs w:val="24"/>
        </w:rPr>
        <w:t xml:space="preserve"> the appropriate arguments for a function of type </w:t>
      </w:r>
      <w:r w:rsidRPr="004B6DD8">
        <w:rPr>
          <w:rStyle w:val="Heading1Char"/>
        </w:rPr>
        <w:t>JacobianBuilder</w:t>
      </w:r>
      <w:r>
        <w:rPr>
          <w:rFonts w:ascii="Times New Roman" w:hAnsi="Times New Roman" w:cs="Times New Roman"/>
          <w:sz w:val="24"/>
          <w:szCs w:val="24"/>
        </w:rPr>
        <w:t xml:space="preserve"> and type </w:t>
      </w:r>
      <w:r w:rsidRPr="004B6DD8">
        <w:rPr>
          <w:rStyle w:val="Heading1Char"/>
        </w:rPr>
        <w:t>FunctionBuilder</w:t>
      </w:r>
      <w:r>
        <w:rPr>
          <w:rFonts w:ascii="Times New Roman" w:hAnsi="Times New Roman" w:cs="Times New Roman"/>
          <w:sz w:val="24"/>
          <w:szCs w:val="24"/>
        </w:rPr>
        <w:t>.</w:t>
      </w:r>
      <w:r w:rsidR="000840E3">
        <w:rPr>
          <w:rFonts w:ascii="Times New Roman" w:hAnsi="Times New Roman" w:cs="Times New Roman"/>
          <w:sz w:val="24"/>
          <w:szCs w:val="24"/>
        </w:rPr>
        <w:t xml:space="preserve"> The </w:t>
      </w:r>
      <w:r w:rsidR="000840E3" w:rsidRPr="000840E3">
        <w:rPr>
          <w:rStyle w:val="Heading1Char"/>
        </w:rPr>
        <w:t>boost::ref</w:t>
      </w:r>
      <w:r w:rsidR="000840E3">
        <w:rPr>
          <w:rFonts w:ascii="Times New Roman" w:hAnsi="Times New Roman" w:cs="Times New Roman"/>
          <w:sz w:val="24"/>
          <w:szCs w:val="24"/>
        </w:rPr>
        <w:t xml:space="preserve"> command provides a reference to the appropriate </w:t>
      </w:r>
      <w:r w:rsidR="000840E3">
        <w:rPr>
          <w:rFonts w:ascii="Times New Roman" w:hAnsi="Times New Roman" w:cs="Times New Roman"/>
          <w:sz w:val="24"/>
          <w:szCs w:val="24"/>
        </w:rPr>
        <w:lastRenderedPageBreak/>
        <w:t xml:space="preserve">function in </w:t>
      </w:r>
      <w:r w:rsidR="000840E3" w:rsidRPr="000840E3">
        <w:rPr>
          <w:rStyle w:val="Heading1Char"/>
        </w:rPr>
        <w:t>helper</w:t>
      </w:r>
      <w:r w:rsidR="000840E3">
        <w:rPr>
          <w:rFonts w:ascii="Times New Roman" w:hAnsi="Times New Roman" w:cs="Times New Roman"/>
          <w:sz w:val="24"/>
          <w:szCs w:val="24"/>
        </w:rPr>
        <w:t xml:space="preserve"> instead of making a copy, this preserves any state that might be present in </w:t>
      </w:r>
      <w:r w:rsidR="000840E3" w:rsidRPr="000840E3">
        <w:rPr>
          <w:rStyle w:val="Heading1Char"/>
        </w:rPr>
        <w:t>helper</w:t>
      </w:r>
      <w:r w:rsidR="000840E3">
        <w:rPr>
          <w:rFonts w:ascii="Times New Roman" w:hAnsi="Times New Roman" w:cs="Times New Roman"/>
          <w:sz w:val="24"/>
          <w:szCs w:val="24"/>
        </w:rPr>
        <w:t xml:space="preserve"> between invocations of the functions </w:t>
      </w:r>
      <w:r w:rsidR="000840E3" w:rsidRPr="000840E3">
        <w:rPr>
          <w:rStyle w:val="Heading1Char"/>
        </w:rPr>
        <w:t>jbuild</w:t>
      </w:r>
      <w:r w:rsidR="000840E3">
        <w:rPr>
          <w:rFonts w:ascii="Times New Roman" w:hAnsi="Times New Roman" w:cs="Times New Roman"/>
          <w:sz w:val="24"/>
          <w:szCs w:val="24"/>
        </w:rPr>
        <w:t xml:space="preserve"> and </w:t>
      </w:r>
      <w:r w:rsidR="000840E3" w:rsidRPr="000840E3">
        <w:rPr>
          <w:rStyle w:val="Heading1Char"/>
        </w:rPr>
        <w:t>fbuild</w:t>
      </w:r>
      <w:r w:rsidR="000840E3">
        <w:rPr>
          <w:rFonts w:ascii="Times New Roman" w:hAnsi="Times New Roman" w:cs="Times New Roman"/>
          <w:sz w:val="24"/>
          <w:szCs w:val="24"/>
        </w:rPr>
        <w:t xml:space="preserve"> by the solver.</w:t>
      </w:r>
    </w:p>
    <w:p w14:paraId="7D84E799" w14:textId="59E5383E" w:rsidR="000840E3" w:rsidRDefault="00895994" w:rsidP="0057521D">
      <w:pPr>
        <w:rPr>
          <w:rFonts w:ascii="Times New Roman" w:hAnsi="Times New Roman" w:cs="Times New Roman"/>
          <w:sz w:val="24"/>
          <w:szCs w:val="24"/>
        </w:rPr>
      </w:pPr>
      <w:r>
        <w:rPr>
          <w:rFonts w:ascii="Times New Roman" w:hAnsi="Times New Roman" w:cs="Times New Roman"/>
          <w:sz w:val="24"/>
          <w:szCs w:val="24"/>
        </w:rPr>
        <w:t>For</w:t>
      </w:r>
      <w:r w:rsidR="000840E3">
        <w:rPr>
          <w:rFonts w:ascii="Times New Roman" w:hAnsi="Times New Roman" w:cs="Times New Roman"/>
          <w:sz w:val="24"/>
          <w:szCs w:val="24"/>
        </w:rPr>
        <w:t xml:space="preserve"> the power flow application using a non-linear solver, the creation of the solver is a two-step process. First</w:t>
      </w:r>
      <w:r w:rsidR="00A87488">
        <w:rPr>
          <w:rFonts w:ascii="Times New Roman" w:hAnsi="Times New Roman" w:cs="Times New Roman"/>
          <w:sz w:val="24"/>
          <w:szCs w:val="24"/>
        </w:rPr>
        <w:t>,</w:t>
      </w:r>
      <w:r w:rsidR="000840E3">
        <w:rPr>
          <w:rFonts w:ascii="Times New Roman" w:hAnsi="Times New Roman" w:cs="Times New Roman"/>
          <w:sz w:val="24"/>
          <w:szCs w:val="24"/>
        </w:rPr>
        <w:t xml:space="preserve"> a pointer to a non-linear solver interface is created and then a particular solver instance is assigned to this interface. The power application can point to a hand-coded Newton-Raphson solver or a wrapper </w:t>
      </w:r>
      <w:r w:rsidR="00B1287F">
        <w:rPr>
          <w:rFonts w:ascii="Times New Roman" w:hAnsi="Times New Roman" w:cs="Times New Roman"/>
          <w:sz w:val="24"/>
          <w:szCs w:val="24"/>
        </w:rPr>
        <w:t>to the PETSc library of solvers. The code for this is the following</w:t>
      </w:r>
    </w:p>
    <w:p w14:paraId="290B11EB" w14:textId="6BA97F7A" w:rsidR="00B1287F" w:rsidRDefault="00B1287F" w:rsidP="00B1287F">
      <w:pPr>
        <w:pStyle w:val="RedBoldCode"/>
      </w:pPr>
      <w:r>
        <w:t>boost::scoped_ptr&lt;math::NonlinearSolverInterface&gt; solver;</w:t>
      </w:r>
    </w:p>
    <w:p w14:paraId="5933DA1B" w14:textId="0508D0D0" w:rsidR="00B1287F" w:rsidRDefault="00B1287F" w:rsidP="00B1287F">
      <w:pPr>
        <w:pStyle w:val="RedBoldCode"/>
      </w:pPr>
      <w:r>
        <w:t>if (useNewton) {</w:t>
      </w:r>
    </w:p>
    <w:p w14:paraId="291311F5" w14:textId="2068DD44" w:rsidR="00B1287F" w:rsidRDefault="00B1287F" w:rsidP="00B1287F">
      <w:pPr>
        <w:pStyle w:val="RedBoldCode"/>
      </w:pPr>
      <w:r>
        <w:t xml:space="preserve">  math::NewtonRaphsonSolver *tmpsolver =</w:t>
      </w:r>
    </w:p>
    <w:p w14:paraId="21A0779D" w14:textId="1CDFBFAA" w:rsidR="00B1287F" w:rsidRDefault="00B1287F" w:rsidP="00B1287F">
      <w:pPr>
        <w:pStyle w:val="RedBoldCode"/>
      </w:pPr>
      <w:r>
        <w:t xml:space="preserve">    new math::NewtonRaphsonSolver(*(helper.matrix), jbuild, fbuild);</w:t>
      </w:r>
    </w:p>
    <w:p w14:paraId="4EC89DB8" w14:textId="16108C4E" w:rsidR="00B1287F" w:rsidRDefault="00B1287F" w:rsidP="00B1287F">
      <w:pPr>
        <w:pStyle w:val="RedBoldCode"/>
      </w:pPr>
      <w:r>
        <w:t xml:space="preserve">  solver.reset(tmpsolver);</w:t>
      </w:r>
    </w:p>
    <w:p w14:paraId="01578832" w14:textId="12B1AD9B" w:rsidR="00B1287F" w:rsidRDefault="00B1287F" w:rsidP="00B1287F">
      <w:pPr>
        <w:pStyle w:val="RedBoldCode"/>
      </w:pPr>
      <w:r>
        <w:t>} else {</w:t>
      </w:r>
    </w:p>
    <w:p w14:paraId="13E35146" w14:textId="7C93B725" w:rsidR="00B1287F" w:rsidRDefault="00B1287F" w:rsidP="00B1287F">
      <w:pPr>
        <w:pStyle w:val="RedBoldCode"/>
      </w:pPr>
      <w:r>
        <w:t xml:space="preserve">  solver.reset(new math::NonlinearSolver(*(helper.matrix), jbuild, fbuild));</w:t>
      </w:r>
    </w:p>
    <w:p w14:paraId="4E447AB4" w14:textId="6D279266" w:rsidR="00B1287F" w:rsidRDefault="00B1287F" w:rsidP="00B1287F">
      <w:pPr>
        <w:pStyle w:val="RedBoldCode"/>
      </w:pPr>
      <w:r>
        <w:t>}</w:t>
      </w:r>
    </w:p>
    <w:p w14:paraId="222853A2" w14:textId="38243351" w:rsidR="00B1287F" w:rsidRDefault="002E4B69" w:rsidP="0057521D">
      <w:pPr>
        <w:rPr>
          <w:rFonts w:ascii="Times New Roman" w:hAnsi="Times New Roman" w:cs="Times New Roman"/>
          <w:sz w:val="24"/>
          <w:szCs w:val="24"/>
        </w:rPr>
      </w:pPr>
      <w:r>
        <w:rPr>
          <w:rFonts w:ascii="Times New Roman" w:hAnsi="Times New Roman" w:cs="Times New Roman"/>
          <w:sz w:val="24"/>
          <w:szCs w:val="24"/>
        </w:rPr>
        <w:t xml:space="preserve">If you are only interested in using the </w:t>
      </w:r>
      <w:r w:rsidRPr="002E4B69">
        <w:rPr>
          <w:rStyle w:val="Heading1Char"/>
        </w:rPr>
        <w:t>NonlinearSolver</w:t>
      </w:r>
      <w:r>
        <w:rPr>
          <w:rFonts w:ascii="Times New Roman" w:hAnsi="Times New Roman" w:cs="Times New Roman"/>
          <w:sz w:val="24"/>
          <w:szCs w:val="24"/>
        </w:rPr>
        <w:t xml:space="preserve">, then it is possible to dispense with the </w:t>
      </w:r>
      <w:r w:rsidRPr="002E4B69">
        <w:rPr>
          <w:rStyle w:val="Heading1Char"/>
        </w:rPr>
        <w:t>NonlinearSolverInterface</w:t>
      </w:r>
      <w:r>
        <w:rPr>
          <w:rFonts w:ascii="Times New Roman" w:hAnsi="Times New Roman" w:cs="Times New Roman"/>
          <w:sz w:val="24"/>
          <w:szCs w:val="24"/>
        </w:rPr>
        <w:t xml:space="preserve"> and just use the </w:t>
      </w:r>
      <w:r w:rsidRPr="002E4B69">
        <w:rPr>
          <w:rStyle w:val="Heading1Char"/>
        </w:rPr>
        <w:t>NonlinearSolver</w:t>
      </w:r>
      <w:r>
        <w:rPr>
          <w:rFonts w:ascii="Times New Roman" w:hAnsi="Times New Roman" w:cs="Times New Roman"/>
          <w:sz w:val="24"/>
          <w:szCs w:val="24"/>
        </w:rPr>
        <w:t xml:space="preserve"> directly.</w:t>
      </w:r>
      <w:r w:rsidR="00E9422C">
        <w:rPr>
          <w:rFonts w:ascii="Times New Roman" w:hAnsi="Times New Roman" w:cs="Times New Roman"/>
          <w:sz w:val="24"/>
          <w:szCs w:val="24"/>
        </w:rPr>
        <w:t xml:space="preserve"> The remaining call to invoke the solver is just</w:t>
      </w:r>
    </w:p>
    <w:p w14:paraId="483BC5E8" w14:textId="2949DAED" w:rsidR="00E9422C" w:rsidRDefault="00E9422C" w:rsidP="00E9422C">
      <w:pPr>
        <w:pStyle w:val="RedBoldCode"/>
      </w:pPr>
      <w:r>
        <w:t xml:space="preserve">  solver-&gt;solver(*helper.X);</w:t>
      </w:r>
    </w:p>
    <w:p w14:paraId="11606FA5" w14:textId="0AE83A89" w:rsidR="00E9422C" w:rsidRPr="00D36D77" w:rsidRDefault="00E9422C" w:rsidP="0057521D">
      <w:pPr>
        <w:rPr>
          <w:rFonts w:ascii="Times New Roman" w:hAnsi="Times New Roman" w:cs="Times New Roman"/>
          <w:sz w:val="24"/>
          <w:szCs w:val="24"/>
        </w:rPr>
      </w:pPr>
      <w:r>
        <w:rPr>
          <w:rFonts w:ascii="Times New Roman" w:hAnsi="Times New Roman" w:cs="Times New Roman"/>
          <w:sz w:val="24"/>
          <w:szCs w:val="24"/>
        </w:rPr>
        <w:t>Additional calls are likely to be added</w:t>
      </w:r>
      <w:r w:rsidR="00CE5476">
        <w:rPr>
          <w:rFonts w:ascii="Times New Roman" w:hAnsi="Times New Roman" w:cs="Times New Roman"/>
          <w:sz w:val="24"/>
          <w:szCs w:val="24"/>
        </w:rPr>
        <w:t xml:space="preserve"> to</w:t>
      </w:r>
      <w:r>
        <w:rPr>
          <w:rFonts w:ascii="Times New Roman" w:hAnsi="Times New Roman" w:cs="Times New Roman"/>
          <w:sz w:val="24"/>
          <w:szCs w:val="24"/>
        </w:rPr>
        <w:t xml:space="preserve"> these to allow user-specified parameters from the input deck to be sent to the solver. In the case of the </w:t>
      </w:r>
      <w:r w:rsidRPr="00E9422C">
        <w:rPr>
          <w:rStyle w:val="Heading1Char"/>
        </w:rPr>
        <w:t>NonlinearSolver</w:t>
      </w:r>
      <w:r>
        <w:rPr>
          <w:rFonts w:ascii="Times New Roman" w:hAnsi="Times New Roman" w:cs="Times New Roman"/>
          <w:sz w:val="24"/>
          <w:szCs w:val="24"/>
        </w:rPr>
        <w:t>, these can be used to specify which PETSc solver should be used.</w:t>
      </w:r>
    </w:p>
    <w:p w14:paraId="28767D01" w14:textId="46384FA0" w:rsidR="00192B62" w:rsidRDefault="00192B62" w:rsidP="00192B62">
      <w:pPr>
        <w:pStyle w:val="Heading3"/>
      </w:pPr>
      <w:bookmarkStart w:id="9" w:name="_Toc482792097"/>
      <w:r>
        <w:t>Network Components</w:t>
      </w:r>
      <w:bookmarkEnd w:id="9"/>
    </w:p>
    <w:p w14:paraId="7C3058A6" w14:textId="47C27C2E" w:rsidR="00941E78"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0A3948">
        <w:rPr>
          <w:rFonts w:ascii="Times New Roman" w:hAnsi="Times New Roman" w:cs="Times New Roman"/>
          <w:sz w:val="24"/>
          <w:szCs w:val="24"/>
        </w:rPr>
        <w:t xml:space="preserve"> component</w:t>
      </w:r>
      <w:r w:rsidR="00941E78">
        <w:rPr>
          <w:rFonts w:ascii="Times New Roman" w:hAnsi="Times New Roman" w:cs="Times New Roman"/>
          <w:sz w:val="24"/>
          <w:szCs w:val="24"/>
        </w:rPr>
        <w:t xml:space="preserve"> is a generic term for objects </w:t>
      </w:r>
      <w:r w:rsidR="00CE5476">
        <w:rPr>
          <w:rFonts w:ascii="Times New Roman" w:hAnsi="Times New Roman" w:cs="Times New Roman"/>
          <w:sz w:val="24"/>
          <w:szCs w:val="24"/>
        </w:rPr>
        <w:t>representing</w:t>
      </w:r>
      <w:r w:rsidR="00BB0DA7">
        <w:rPr>
          <w:rFonts w:ascii="Times New Roman" w:hAnsi="Times New Roman" w:cs="Times New Roman"/>
          <w:sz w:val="24"/>
          <w:szCs w:val="24"/>
        </w:rPr>
        <w:t xml:space="preserve"> buses and branches. These objects</w:t>
      </w:r>
      <w:r w:rsidR="00941E78">
        <w:rPr>
          <w:rFonts w:ascii="Times New Roman" w:hAnsi="Times New Roman" w:cs="Times New Roman"/>
          <w:sz w:val="24"/>
          <w:szCs w:val="24"/>
        </w:rPr>
        <w:t xml:space="preserve"> determine the behavior of the system and the type of analyses being done. Branch components can represent transmission lines and transformers while bus components could model loads, generators, or something else. Both kinds of components could represent measurements (e.g. for a state estimation analysis). </w:t>
      </w:r>
    </w:p>
    <w:p w14:paraId="070CCD73" w14:textId="6B657439" w:rsidR="00D05643"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9D28F0">
        <w:rPr>
          <w:rFonts w:ascii="Times New Roman" w:hAnsi="Times New Roman" w:cs="Times New Roman"/>
          <w:sz w:val="24"/>
          <w:szCs w:val="24"/>
        </w:rPr>
        <w:t xml:space="preserve"> components cover a fairly broad range of behaviors and there is little that can be said about them outside the context of a spec</w:t>
      </w:r>
      <w:r>
        <w:rPr>
          <w:rFonts w:ascii="Times New Roman" w:hAnsi="Times New Roman" w:cs="Times New Roman"/>
          <w:sz w:val="24"/>
          <w:szCs w:val="24"/>
        </w:rPr>
        <w:t xml:space="preserve">ific problem. </w:t>
      </w:r>
      <w:r w:rsidR="004A0FFC">
        <w:rPr>
          <w:rFonts w:ascii="Times New Roman" w:hAnsi="Times New Roman" w:cs="Times New Roman"/>
          <w:sz w:val="24"/>
          <w:szCs w:val="24"/>
        </w:rPr>
        <w:t>Each component inherits from a matrix-vector interface, which enables the framework to generate matrices and vectors from the network in a relatively straightforward way. In addition, buses inherit from a base bus interface and branches inherit from a base branch interface.</w:t>
      </w:r>
      <w:r w:rsidR="00D05643">
        <w:rPr>
          <w:rFonts w:ascii="Times New Roman" w:hAnsi="Times New Roman" w:cs="Times New Roman"/>
          <w:sz w:val="24"/>
          <w:szCs w:val="24"/>
        </w:rPr>
        <w:t xml:space="preserve"> The relationship between these</w:t>
      </w:r>
      <w:r w:rsidR="004E1797">
        <w:rPr>
          <w:rFonts w:ascii="Times New Roman" w:hAnsi="Times New Roman" w:cs="Times New Roman"/>
          <w:sz w:val="24"/>
          <w:szCs w:val="24"/>
        </w:rPr>
        <w:t xml:space="preserve"> interfaces is shown in</w:t>
      </w:r>
      <w:r w:rsidR="004E428E">
        <w:rPr>
          <w:rFonts w:ascii="Times New Roman" w:hAnsi="Times New Roman" w:cs="Times New Roman"/>
          <w:sz w:val="24"/>
          <w:szCs w:val="24"/>
        </w:rPr>
        <w:t xml:space="preserve"> Figure </w:t>
      </w:r>
      <w:r w:rsidR="00AA5485">
        <w:rPr>
          <w:rFonts w:ascii="Times New Roman" w:hAnsi="Times New Roman" w:cs="Times New Roman"/>
          <w:sz w:val="24"/>
          <w:szCs w:val="24"/>
        </w:rPr>
        <w:t>5</w:t>
      </w:r>
      <w:r w:rsidR="00D05643">
        <w:rPr>
          <w:rFonts w:ascii="Times New Roman" w:hAnsi="Times New Roman" w:cs="Times New Roman"/>
          <w:sz w:val="24"/>
          <w:szCs w:val="24"/>
        </w:rPr>
        <w:t>.</w:t>
      </w:r>
    </w:p>
    <w:p w14:paraId="557A5B6C" w14:textId="24A33219" w:rsidR="00D05643" w:rsidRPr="00465A04" w:rsidRDefault="00465A04" w:rsidP="0057521D">
      <w:pPr>
        <w:rPr>
          <w:rFonts w:ascii="Times New Roman" w:hAnsi="Times New Roman" w:cs="Times New Roman"/>
          <w:sz w:val="24"/>
          <w:szCs w:val="24"/>
          <w:u w:val="single"/>
        </w:rPr>
      </w:pPr>
      <w:r w:rsidRPr="00465A04">
        <w:rPr>
          <w:rFonts w:ascii="Times New Roman" w:hAnsi="Times New Roman" w:cs="Times New Roman"/>
          <w:noProof/>
          <w:sz w:val="24"/>
          <w:szCs w:val="24"/>
          <w:u w:val="single"/>
        </w:rPr>
        <w:lastRenderedPageBreak/>
        <w:drawing>
          <wp:inline distT="0" distB="0" distL="0" distR="0" wp14:anchorId="23C5B7FC" wp14:editId="7E958AF1">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tif"/>
                    <pic:cNvPicPr/>
                  </pic:nvPicPr>
                  <pic:blipFill rotWithShape="1">
                    <a:blip r:embed="rId16">
                      <a:extLst>
                        <a:ext uri="{28A0092B-C50C-407E-A947-70E740481C1C}">
                          <a14:useLocalDpi xmlns:a14="http://schemas.microsoft.com/office/drawing/2010/main" val="0"/>
                        </a:ext>
                      </a:extLst>
                    </a:blip>
                    <a:srcRect t="17522" b="8974"/>
                    <a:stretch/>
                  </pic:blipFill>
                  <pic:spPr bwMode="auto">
                    <a:xfrm>
                      <a:off x="0" y="0"/>
                      <a:ext cx="5943600" cy="3276600"/>
                    </a:xfrm>
                    <a:prstGeom prst="rect">
                      <a:avLst/>
                    </a:prstGeom>
                    <a:ln>
                      <a:noFill/>
                    </a:ln>
                    <a:extLst>
                      <a:ext uri="{53640926-AAD7-44D8-BBD7-CCE9431645EC}">
                        <a14:shadowObscured xmlns:a14="http://schemas.microsoft.com/office/drawing/2010/main"/>
                      </a:ext>
                    </a:extLst>
                  </pic:spPr>
                </pic:pic>
              </a:graphicData>
            </a:graphic>
          </wp:inline>
        </w:drawing>
      </w:r>
    </w:p>
    <w:p w14:paraId="7CAE90D0" w14:textId="0558AF59" w:rsidR="00367CE4" w:rsidRDefault="004E428E" w:rsidP="0057521D">
      <w:pPr>
        <w:rPr>
          <w:rFonts w:ascii="Times New Roman" w:hAnsi="Times New Roman" w:cs="Times New Roman"/>
          <w:sz w:val="24"/>
          <w:szCs w:val="24"/>
        </w:rPr>
      </w:pPr>
      <w:r>
        <w:rPr>
          <w:rFonts w:ascii="Times New Roman" w:hAnsi="Times New Roman" w:cs="Times New Roman"/>
          <w:b/>
          <w:sz w:val="24"/>
          <w:szCs w:val="24"/>
        </w:rPr>
        <w:t xml:space="preserve">Figure </w:t>
      </w:r>
      <w:r w:rsidR="00465A04">
        <w:rPr>
          <w:rFonts w:ascii="Times New Roman" w:hAnsi="Times New Roman" w:cs="Times New Roman"/>
          <w:b/>
          <w:sz w:val="24"/>
          <w:szCs w:val="24"/>
        </w:rPr>
        <w:t>5</w:t>
      </w:r>
      <w:r w:rsidR="00367CE4" w:rsidRPr="00367CE4">
        <w:rPr>
          <w:rFonts w:ascii="Times New Roman" w:hAnsi="Times New Roman" w:cs="Times New Roman"/>
          <w:b/>
          <w:sz w:val="24"/>
          <w:szCs w:val="24"/>
        </w:rPr>
        <w:t>.</w:t>
      </w:r>
      <w:r w:rsidR="00367CE4">
        <w:rPr>
          <w:rFonts w:ascii="Times New Roman" w:hAnsi="Times New Roman" w:cs="Times New Roman"/>
          <w:sz w:val="24"/>
          <w:szCs w:val="24"/>
        </w:rPr>
        <w:t xml:space="preserve"> Schematic diagram showing the interface hierarchy for network components.</w:t>
      </w:r>
    </w:p>
    <w:p w14:paraId="325176E5" w14:textId="113265DC" w:rsidR="002A06C8" w:rsidRDefault="004A0FFC" w:rsidP="0057521D">
      <w:pPr>
        <w:rPr>
          <w:rFonts w:ascii="Times New Roman" w:hAnsi="Times New Roman" w:cs="Times New Roman"/>
          <w:sz w:val="24"/>
          <w:szCs w:val="24"/>
        </w:rPr>
      </w:pPr>
      <w:r>
        <w:rPr>
          <w:rFonts w:ascii="Times New Roman" w:hAnsi="Times New Roman" w:cs="Times New Roman"/>
          <w:sz w:val="24"/>
          <w:szCs w:val="24"/>
        </w:rPr>
        <w:t>These base interfaces provide mechanisms for accessing the neighbors of a bus or branch and allow developers to specify what data is transferred in ghost exchanges. They do not define any physical properties of the bus or branch, it is up to application developers to do this.</w:t>
      </w:r>
    </w:p>
    <w:p w14:paraId="468FF04F" w14:textId="5C52A744" w:rsidR="009D28F0" w:rsidRDefault="000A3948" w:rsidP="0057521D">
      <w:pPr>
        <w:rPr>
          <w:rFonts w:ascii="Times New Roman" w:hAnsi="Times New Roman" w:cs="Times New Roman"/>
          <w:sz w:val="24"/>
          <w:szCs w:val="24"/>
        </w:rPr>
      </w:pPr>
      <w:r>
        <w:rPr>
          <w:rFonts w:ascii="Times New Roman" w:hAnsi="Times New Roman" w:cs="Times New Roman"/>
          <w:sz w:val="24"/>
          <w:szCs w:val="24"/>
        </w:rPr>
        <w:t>Of these interfaces, the matrix</w:t>
      </w:r>
      <w:r w:rsidR="004A0FFC">
        <w:rPr>
          <w:rFonts w:ascii="Times New Roman" w:hAnsi="Times New Roman" w:cs="Times New Roman"/>
          <w:sz w:val="24"/>
          <w:szCs w:val="24"/>
        </w:rPr>
        <w:t>-vector</w:t>
      </w:r>
      <w:r>
        <w:rPr>
          <w:rFonts w:ascii="Times New Roman" w:hAnsi="Times New Roman" w:cs="Times New Roman"/>
          <w:sz w:val="24"/>
          <w:szCs w:val="24"/>
        </w:rPr>
        <w:t xml:space="preserve"> interface</w:t>
      </w:r>
      <w:r w:rsidR="00465A04">
        <w:rPr>
          <w:rFonts w:ascii="Times New Roman" w:hAnsi="Times New Roman" w:cs="Times New Roman"/>
          <w:sz w:val="24"/>
          <w:szCs w:val="24"/>
        </w:rPr>
        <w:t>s are</w:t>
      </w:r>
      <w:r>
        <w:rPr>
          <w:rFonts w:ascii="Times New Roman" w:hAnsi="Times New Roman" w:cs="Times New Roman"/>
          <w:sz w:val="24"/>
          <w:szCs w:val="24"/>
        </w:rPr>
        <w:t xml:space="preserve"> the most important.</w:t>
      </w:r>
      <w:r w:rsidR="00465A04">
        <w:rPr>
          <w:rFonts w:ascii="Times New Roman" w:hAnsi="Times New Roman" w:cs="Times New Roman"/>
          <w:sz w:val="24"/>
          <w:szCs w:val="24"/>
        </w:rPr>
        <w:t xml:space="preserve"> The </w:t>
      </w:r>
      <w:r w:rsidR="00465A04" w:rsidRPr="00B320CC">
        <w:rPr>
          <w:rStyle w:val="Heading1Char"/>
        </w:rPr>
        <w:t>MatVecInterface</w:t>
      </w:r>
      <w:r w:rsidR="00465A04">
        <w:rPr>
          <w:rFonts w:ascii="Times New Roman" w:hAnsi="Times New Roman" w:cs="Times New Roman"/>
          <w:sz w:val="24"/>
          <w:szCs w:val="24"/>
        </w:rPr>
        <w:t xml:space="preserve"> is used for most calculations that directly model the physics of the power grid and described problems where the dependent and independent variables are associated with buses. The </w:t>
      </w:r>
      <w:r w:rsidR="00465A04" w:rsidRPr="00B320CC">
        <w:rPr>
          <w:rStyle w:val="Heading1Char"/>
        </w:rPr>
        <w:t>GenMatVecInterface</w:t>
      </w:r>
      <w:r w:rsidR="00465A04">
        <w:rPr>
          <w:rFonts w:ascii="Times New Roman" w:hAnsi="Times New Roman" w:cs="Times New Roman"/>
          <w:sz w:val="24"/>
          <w:szCs w:val="24"/>
        </w:rPr>
        <w:t xml:space="preserve"> is used for problems where variables are also associated with branches, such as state estimation or Kalman filter calculations. This section will describe the </w:t>
      </w:r>
      <w:r w:rsidR="00465A04" w:rsidRPr="00B320CC">
        <w:rPr>
          <w:rStyle w:val="Heading1Char"/>
        </w:rPr>
        <w:t>MatVecInterface</w:t>
      </w:r>
      <w:r w:rsidR="00465A04">
        <w:rPr>
          <w:rFonts w:ascii="Times New Roman" w:hAnsi="Times New Roman" w:cs="Times New Roman"/>
          <w:sz w:val="24"/>
          <w:szCs w:val="24"/>
        </w:rPr>
        <w:t xml:space="preserve">, the </w:t>
      </w:r>
      <w:r w:rsidR="00465A04" w:rsidRPr="00B320CC">
        <w:rPr>
          <w:rStyle w:val="Heading1Char"/>
        </w:rPr>
        <w:t>GenMatVecInterface</w:t>
      </w:r>
      <w:r w:rsidR="00465A04">
        <w:rPr>
          <w:rFonts w:ascii="Times New Roman" w:hAnsi="Times New Roman" w:cs="Times New Roman"/>
          <w:sz w:val="24"/>
          <w:szCs w:val="24"/>
        </w:rPr>
        <w:t xml:space="preserve"> is described in more detail later in this document.</w:t>
      </w:r>
      <w:r>
        <w:rPr>
          <w:rFonts w:ascii="Times New Roman" w:hAnsi="Times New Roman" w:cs="Times New Roman"/>
          <w:sz w:val="24"/>
          <w:szCs w:val="24"/>
        </w:rPr>
        <w:t xml:space="preserve"> </w:t>
      </w:r>
      <w:r w:rsidR="00465A04">
        <w:rPr>
          <w:rFonts w:ascii="Times New Roman" w:hAnsi="Times New Roman" w:cs="Times New Roman"/>
          <w:sz w:val="24"/>
          <w:szCs w:val="24"/>
        </w:rPr>
        <w:t xml:space="preserve">The </w:t>
      </w:r>
      <w:r w:rsidR="00465A04" w:rsidRPr="00B320CC">
        <w:rPr>
          <w:rStyle w:val="Heading1Char"/>
        </w:rPr>
        <w:t>MatVecInterface</w:t>
      </w:r>
      <w:r w:rsidR="00B320CC">
        <w:rPr>
          <w:rFonts w:ascii="Times New Roman" w:hAnsi="Times New Roman" w:cs="Times New Roman"/>
          <w:sz w:val="24"/>
          <w:szCs w:val="24"/>
        </w:rPr>
        <w:t xml:space="preserve"> is designed to answer</w:t>
      </w:r>
      <w:r w:rsidR="004A0FFC">
        <w:rPr>
          <w:rFonts w:ascii="Times New Roman" w:hAnsi="Times New Roman" w:cs="Times New Roman"/>
          <w:sz w:val="24"/>
          <w:szCs w:val="24"/>
        </w:rPr>
        <w:t xml:space="preserve"> the question</w:t>
      </w:r>
      <w:r w:rsidR="00B320CC">
        <w:rPr>
          <w:rFonts w:ascii="Times New Roman" w:hAnsi="Times New Roman" w:cs="Times New Roman"/>
          <w:sz w:val="24"/>
          <w:szCs w:val="24"/>
        </w:rPr>
        <w:t xml:space="preserve"> of</w:t>
      </w:r>
      <w:r w:rsidR="004A0FFC">
        <w:rPr>
          <w:rFonts w:ascii="Times New Roman" w:hAnsi="Times New Roman" w:cs="Times New Roman"/>
          <w:sz w:val="24"/>
          <w:szCs w:val="24"/>
        </w:rPr>
        <w:t xml:space="preserve"> what block of data is contributed by a bus or </w:t>
      </w:r>
      <w:r w:rsidR="004E1797">
        <w:rPr>
          <w:rFonts w:ascii="Times New Roman" w:hAnsi="Times New Roman" w:cs="Times New Roman"/>
          <w:sz w:val="24"/>
          <w:szCs w:val="24"/>
        </w:rPr>
        <w:t>branch to a matrix or vector</w:t>
      </w:r>
      <w:r w:rsidR="004A0FFC">
        <w:rPr>
          <w:rFonts w:ascii="Times New Roman" w:hAnsi="Times New Roman" w:cs="Times New Roman"/>
          <w:sz w:val="24"/>
          <w:szCs w:val="24"/>
        </w:rPr>
        <w:t xml:space="preserve"> and what the dimensions of the block are.</w:t>
      </w:r>
      <w:r w:rsidR="004E1797">
        <w:rPr>
          <w:rFonts w:ascii="Times New Roman" w:hAnsi="Times New Roman" w:cs="Times New Roman"/>
          <w:sz w:val="24"/>
          <w:szCs w:val="24"/>
        </w:rPr>
        <w:t xml:space="preserve"> For example, in</w:t>
      </w:r>
      <w:r>
        <w:rPr>
          <w:rFonts w:ascii="Times New Roman" w:hAnsi="Times New Roman" w:cs="Times New Roman"/>
          <w:sz w:val="24"/>
          <w:szCs w:val="24"/>
        </w:rPr>
        <w:t xml:space="preserve"> constructing the Y-matrix for a power flow problem</w:t>
      </w:r>
      <w:r w:rsidR="004A0FFC">
        <w:rPr>
          <w:rFonts w:ascii="Times New Roman" w:hAnsi="Times New Roman" w:cs="Times New Roman"/>
          <w:sz w:val="24"/>
          <w:szCs w:val="24"/>
        </w:rPr>
        <w:t xml:space="preserve"> using a real-valued formulation</w:t>
      </w:r>
      <w:r>
        <w:rPr>
          <w:rFonts w:ascii="Times New Roman" w:hAnsi="Times New Roman" w:cs="Times New Roman"/>
          <w:sz w:val="24"/>
          <w:szCs w:val="24"/>
        </w:rPr>
        <w:t xml:space="preserve">, the grid components </w:t>
      </w:r>
      <w:r w:rsidR="004E1797">
        <w:rPr>
          <w:rFonts w:ascii="Times New Roman" w:hAnsi="Times New Roman" w:cs="Times New Roman"/>
          <w:sz w:val="24"/>
          <w:szCs w:val="24"/>
        </w:rPr>
        <w:t>representing</w:t>
      </w:r>
      <w:r>
        <w:rPr>
          <w:rFonts w:ascii="Times New Roman" w:hAnsi="Times New Roman" w:cs="Times New Roman"/>
          <w:sz w:val="24"/>
          <w:szCs w:val="24"/>
        </w:rPr>
        <w:t xml:space="preserve"> buses contribute</w:t>
      </w:r>
      <w:r w:rsidR="00242E1F">
        <w:rPr>
          <w:rFonts w:ascii="Times New Roman" w:hAnsi="Times New Roman" w:cs="Times New Roman"/>
          <w:sz w:val="24"/>
          <w:szCs w:val="24"/>
        </w:rPr>
        <w:t xml:space="preserve"> a 2×2 block to the diagonal of the matrix. </w:t>
      </w:r>
      <w:r w:rsidR="004E1797">
        <w:rPr>
          <w:rFonts w:ascii="Times New Roman" w:hAnsi="Times New Roman" w:cs="Times New Roman"/>
          <w:sz w:val="24"/>
          <w:szCs w:val="24"/>
        </w:rPr>
        <w:t>Similarly, the grid components representing</w:t>
      </w:r>
      <w:r w:rsidR="00242E1F">
        <w:rPr>
          <w:rFonts w:ascii="Times New Roman" w:hAnsi="Times New Roman" w:cs="Times New Roman"/>
          <w:sz w:val="24"/>
          <w:szCs w:val="24"/>
        </w:rPr>
        <w:t xml:space="preserve"> branches contribute a 2×2 block to the off-diagonal elements. (Note that if the Y-matrix is expressed as a complex matrix, then the blocks are of size 1×1.) The location of these blocks in the matrix is determined by the location of the corresponding buses and branches in the network, but the indexing calculations required to determine </w:t>
      </w:r>
      <w:r w:rsidR="00B57716">
        <w:rPr>
          <w:rFonts w:ascii="Times New Roman" w:hAnsi="Times New Roman" w:cs="Times New Roman"/>
          <w:sz w:val="24"/>
          <w:szCs w:val="24"/>
        </w:rPr>
        <w:t xml:space="preserve">how this location maps to a location in the matrix </w:t>
      </w:r>
      <w:r w:rsidR="00242E1F">
        <w:rPr>
          <w:rFonts w:ascii="Times New Roman" w:hAnsi="Times New Roman" w:cs="Times New Roman"/>
          <w:sz w:val="24"/>
          <w:szCs w:val="24"/>
        </w:rPr>
        <w:t>can be made completely transparent to the user via the mapper module.</w:t>
      </w:r>
      <w:r>
        <w:rPr>
          <w:rFonts w:ascii="Times New Roman" w:hAnsi="Times New Roman" w:cs="Times New Roman"/>
          <w:sz w:val="24"/>
          <w:szCs w:val="24"/>
        </w:rPr>
        <w:t xml:space="preserve"> </w:t>
      </w:r>
    </w:p>
    <w:p w14:paraId="222F5E9E" w14:textId="77777777" w:rsidR="00D61F4F" w:rsidRDefault="002A06C8" w:rsidP="0057521D">
      <w:pPr>
        <w:rPr>
          <w:rFonts w:ascii="Times New Roman" w:hAnsi="Times New Roman" w:cs="Times New Roman"/>
          <w:sz w:val="24"/>
          <w:szCs w:val="24"/>
        </w:rPr>
      </w:pPr>
      <w:r>
        <w:rPr>
          <w:rFonts w:ascii="Times New Roman" w:hAnsi="Times New Roman" w:cs="Times New Roman"/>
          <w:sz w:val="24"/>
          <w:szCs w:val="24"/>
        </w:rPr>
        <w:lastRenderedPageBreak/>
        <w:t>Because the matrix</w:t>
      </w:r>
      <w:r w:rsidR="00242E1F">
        <w:rPr>
          <w:rFonts w:ascii="Times New Roman" w:hAnsi="Times New Roman" w:cs="Times New Roman"/>
          <w:sz w:val="24"/>
          <w:szCs w:val="24"/>
        </w:rPr>
        <w:t>-vector</w:t>
      </w:r>
      <w:r>
        <w:rPr>
          <w:rFonts w:ascii="Times New Roman" w:hAnsi="Times New Roman" w:cs="Times New Roman"/>
          <w:sz w:val="24"/>
          <w:szCs w:val="24"/>
        </w:rPr>
        <w:t xml:space="preserve"> interface focuses on small blocks, it </w:t>
      </w:r>
      <w:r w:rsidR="000B1CC0">
        <w:rPr>
          <w:rFonts w:ascii="Times New Roman" w:hAnsi="Times New Roman" w:cs="Times New Roman"/>
          <w:sz w:val="24"/>
          <w:szCs w:val="24"/>
        </w:rPr>
        <w:t>is</w:t>
      </w:r>
      <w:r w:rsidR="00242E1F">
        <w:rPr>
          <w:rFonts w:ascii="Times New Roman" w:hAnsi="Times New Roman" w:cs="Times New Roman"/>
          <w:sz w:val="24"/>
          <w:szCs w:val="24"/>
        </w:rPr>
        <w:t xml:space="preserve"> relatively</w:t>
      </w:r>
      <w:r>
        <w:rPr>
          <w:rFonts w:ascii="Times New Roman" w:hAnsi="Times New Roman" w:cs="Times New Roman"/>
          <w:sz w:val="24"/>
          <w:szCs w:val="24"/>
        </w:rPr>
        <w:t xml:space="preserve"> easy for power grid engineers to write</w:t>
      </w:r>
      <w:r w:rsidR="00242E1F">
        <w:rPr>
          <w:rFonts w:ascii="Times New Roman" w:hAnsi="Times New Roman" w:cs="Times New Roman"/>
          <w:sz w:val="24"/>
          <w:szCs w:val="24"/>
        </w:rPr>
        <w:t xml:space="preserve"> the corresponding methods</w:t>
      </w:r>
      <w:r>
        <w:rPr>
          <w:rFonts w:ascii="Times New Roman" w:hAnsi="Times New Roman" w:cs="Times New Roman"/>
          <w:sz w:val="24"/>
          <w:szCs w:val="24"/>
        </w:rPr>
        <w:t xml:space="preserve">. </w:t>
      </w:r>
      <w:r w:rsidR="00242E1F">
        <w:rPr>
          <w:rFonts w:ascii="Times New Roman" w:hAnsi="Times New Roman" w:cs="Times New Roman"/>
          <w:sz w:val="24"/>
          <w:szCs w:val="24"/>
        </w:rPr>
        <w:t>The full matrices and vectors can then be generated from the n</w:t>
      </w:r>
      <w:r w:rsidR="00D61F4F">
        <w:rPr>
          <w:rFonts w:ascii="Times New Roman" w:hAnsi="Times New Roman" w:cs="Times New Roman"/>
          <w:sz w:val="24"/>
          <w:szCs w:val="24"/>
        </w:rPr>
        <w:t>etwork using</w:t>
      </w:r>
      <w:r w:rsidR="00242E1F">
        <w:rPr>
          <w:rFonts w:ascii="Times New Roman" w:hAnsi="Times New Roman" w:cs="Times New Roman"/>
          <w:sz w:val="24"/>
          <w:szCs w:val="24"/>
        </w:rPr>
        <w:t xml:space="preserve"> simple calls to the mapper interface</w:t>
      </w:r>
      <w:r w:rsidR="00367CE4">
        <w:rPr>
          <w:rFonts w:ascii="Times New Roman" w:hAnsi="Times New Roman" w:cs="Times New Roman"/>
          <w:sz w:val="24"/>
          <w:szCs w:val="24"/>
        </w:rPr>
        <w:t xml:space="preserve"> (see the discussion below on the mapper module)</w:t>
      </w:r>
      <w:r w:rsidR="00242E1F">
        <w:rPr>
          <w:rFonts w:ascii="Times New Roman" w:hAnsi="Times New Roman" w:cs="Times New Roman"/>
          <w:sz w:val="24"/>
          <w:szCs w:val="24"/>
        </w:rPr>
        <w:t>.</w:t>
      </w:r>
      <w:r w:rsidR="00722581">
        <w:rPr>
          <w:rFonts w:ascii="Times New Roman" w:hAnsi="Times New Roman" w:cs="Times New Roman"/>
          <w:sz w:val="24"/>
          <w:szCs w:val="24"/>
        </w:rPr>
        <w:t xml:space="preserve"> All of the base network component classes reside in the </w:t>
      </w:r>
      <w:r w:rsidR="00722581" w:rsidRPr="00722581">
        <w:rPr>
          <w:rStyle w:val="Heading1Char"/>
        </w:rPr>
        <w:t>gridpack::component</w:t>
      </w:r>
      <w:r w:rsidR="00722581">
        <w:rPr>
          <w:rFonts w:ascii="Times New Roman" w:hAnsi="Times New Roman" w:cs="Times New Roman"/>
          <w:sz w:val="24"/>
          <w:szCs w:val="24"/>
        </w:rPr>
        <w:t xml:space="preserve"> namespace</w:t>
      </w:r>
      <w:r w:rsidR="00D61F4F">
        <w:rPr>
          <w:rFonts w:ascii="Times New Roman" w:hAnsi="Times New Roman" w:cs="Times New Roman"/>
          <w:sz w:val="24"/>
          <w:szCs w:val="24"/>
        </w:rPr>
        <w:t>.</w:t>
      </w:r>
    </w:p>
    <w:p w14:paraId="3E324BE4" w14:textId="0172039D" w:rsidR="00784747" w:rsidRDefault="00B57716" w:rsidP="0057521D">
      <w:pPr>
        <w:rPr>
          <w:rFonts w:ascii="Times New Roman" w:hAnsi="Times New Roman" w:cs="Times New Roman"/>
          <w:sz w:val="24"/>
          <w:szCs w:val="24"/>
        </w:rPr>
      </w:pPr>
      <w:r>
        <w:rPr>
          <w:rFonts w:ascii="Times New Roman" w:hAnsi="Times New Roman" w:cs="Times New Roman"/>
          <w:sz w:val="24"/>
          <w:szCs w:val="24"/>
        </w:rPr>
        <w:t xml:space="preserve">The primary function of the </w:t>
      </w:r>
      <w:r w:rsidRPr="00B57716">
        <w:rPr>
          <w:rStyle w:val="Heading1Char"/>
        </w:rPr>
        <w:t>MatVecInterface</w:t>
      </w:r>
      <w:r>
        <w:rPr>
          <w:rFonts w:ascii="Times New Roman" w:hAnsi="Times New Roman" w:cs="Times New Roman"/>
          <w:sz w:val="24"/>
          <w:szCs w:val="24"/>
        </w:rPr>
        <w:t xml:space="preserve"> class</w:t>
      </w:r>
      <w:r w:rsidR="00784747">
        <w:rPr>
          <w:rFonts w:ascii="Times New Roman" w:hAnsi="Times New Roman" w:cs="Times New Roman"/>
          <w:sz w:val="24"/>
          <w:szCs w:val="24"/>
        </w:rPr>
        <w:t xml:space="preserve"> is to enable developers to build the matrices and vectors used in the solution algorithms f</w:t>
      </w:r>
      <w:r w:rsidR="004E1797">
        <w:rPr>
          <w:rFonts w:ascii="Times New Roman" w:hAnsi="Times New Roman" w:cs="Times New Roman"/>
          <w:sz w:val="24"/>
          <w:szCs w:val="24"/>
        </w:rPr>
        <w:t>or</w:t>
      </w:r>
      <w:r w:rsidR="001757B7">
        <w:rPr>
          <w:rFonts w:ascii="Times New Roman" w:hAnsi="Times New Roman" w:cs="Times New Roman"/>
          <w:sz w:val="24"/>
          <w:szCs w:val="24"/>
        </w:rPr>
        <w:t xml:space="preserve"> the network. It eliminates a</w:t>
      </w:r>
      <w:r w:rsidR="00784747">
        <w:rPr>
          <w:rFonts w:ascii="Times New Roman" w:hAnsi="Times New Roman" w:cs="Times New Roman"/>
          <w:sz w:val="24"/>
          <w:szCs w:val="24"/>
        </w:rPr>
        <w:t xml:space="preserve"> large </w:t>
      </w:r>
      <w:r w:rsidR="004E1797">
        <w:rPr>
          <w:rFonts w:ascii="Times New Roman" w:hAnsi="Times New Roman" w:cs="Times New Roman"/>
          <w:sz w:val="24"/>
          <w:szCs w:val="24"/>
        </w:rPr>
        <w:t>number</w:t>
      </w:r>
      <w:r w:rsidR="00784747">
        <w:rPr>
          <w:rFonts w:ascii="Times New Roman" w:hAnsi="Times New Roman" w:cs="Times New Roman"/>
          <w:sz w:val="24"/>
          <w:szCs w:val="24"/>
        </w:rPr>
        <w:t xml:space="preserve"> of tedious and error-prone index calculations that would otherwise need to </w:t>
      </w:r>
      <w:r w:rsidR="00D61F4F">
        <w:rPr>
          <w:rFonts w:ascii="Times New Roman" w:hAnsi="Times New Roman" w:cs="Times New Roman"/>
          <w:sz w:val="24"/>
          <w:szCs w:val="24"/>
        </w:rPr>
        <w:t xml:space="preserve">be </w:t>
      </w:r>
      <w:r w:rsidR="00784747">
        <w:rPr>
          <w:rFonts w:ascii="Times New Roman" w:hAnsi="Times New Roman" w:cs="Times New Roman"/>
          <w:sz w:val="24"/>
          <w:szCs w:val="24"/>
        </w:rPr>
        <w:t>performed in order to determine where in a matrix a particular</w:t>
      </w:r>
      <w:r w:rsidR="00873AA0">
        <w:rPr>
          <w:rFonts w:ascii="Times New Roman" w:hAnsi="Times New Roman" w:cs="Times New Roman"/>
          <w:sz w:val="24"/>
          <w:szCs w:val="24"/>
        </w:rPr>
        <w:t xml:space="preserve"> data element should be placed. The </w:t>
      </w:r>
      <w:r w:rsidR="00873AA0" w:rsidRPr="001757B7">
        <w:rPr>
          <w:rStyle w:val="Heading1Char"/>
        </w:rPr>
        <w:t>MatVecInterface</w:t>
      </w:r>
      <w:r w:rsidR="00873AA0">
        <w:rPr>
          <w:rFonts w:ascii="Times New Roman" w:hAnsi="Times New Roman" w:cs="Times New Roman"/>
          <w:sz w:val="24"/>
          <w:szCs w:val="24"/>
        </w:rPr>
        <w:t xml:space="preserve"> includes basic constructors and destructors. The first set of non-trivial operations are generally implemented on buses and set the values of diagonal blocks in the matrix. Additional functions are usually implemented on branches and set values for off-diagonal elements. Vectors can be created by calling functions </w:t>
      </w:r>
      <w:r>
        <w:rPr>
          <w:rFonts w:ascii="Times New Roman" w:hAnsi="Times New Roman" w:cs="Times New Roman"/>
          <w:sz w:val="24"/>
          <w:szCs w:val="24"/>
        </w:rPr>
        <w:t>defined on</w:t>
      </w:r>
      <w:r w:rsidR="00873AA0">
        <w:rPr>
          <w:rFonts w:ascii="Times New Roman" w:hAnsi="Times New Roman" w:cs="Times New Roman"/>
          <w:sz w:val="24"/>
          <w:szCs w:val="24"/>
        </w:rPr>
        <w:t xml:space="preserve"> buses. These functions are described in detail below.</w:t>
      </w:r>
    </w:p>
    <w:p w14:paraId="288B067E" w14:textId="1B503E58" w:rsidR="00873AA0" w:rsidRDefault="00873AA0" w:rsidP="0057521D">
      <w:pPr>
        <w:rPr>
          <w:rFonts w:ascii="Times New Roman" w:hAnsi="Times New Roman" w:cs="Times New Roman"/>
          <w:sz w:val="24"/>
          <w:szCs w:val="24"/>
        </w:rPr>
      </w:pPr>
      <w:r>
        <w:rPr>
          <w:rFonts w:ascii="Times New Roman" w:hAnsi="Times New Roman" w:cs="Times New Roman"/>
          <w:sz w:val="24"/>
          <w:szCs w:val="24"/>
        </w:rPr>
        <w:t>The two functions that are used to create diagonal matrix blocks are</w:t>
      </w:r>
    </w:p>
    <w:p w14:paraId="6717E8F0" w14:textId="17D80FCF" w:rsidR="00873AA0" w:rsidRPr="00BC296F" w:rsidRDefault="00873AA0" w:rsidP="00146AA8">
      <w:pPr>
        <w:pStyle w:val="RedBoldCode"/>
      </w:pPr>
      <w:r w:rsidRPr="00BC296F">
        <w:t>virtual bool matrixDiagSize(int *isize, int *jsize)</w:t>
      </w:r>
      <w:r w:rsidR="005B01F4">
        <w:t xml:space="preserve"> const</w:t>
      </w:r>
    </w:p>
    <w:p w14:paraId="6E4BEC9C" w14:textId="77777777" w:rsidR="00146AA8" w:rsidRDefault="00146AA8" w:rsidP="00146AA8">
      <w:pPr>
        <w:pStyle w:val="RedBoldCode"/>
      </w:pPr>
    </w:p>
    <w:p w14:paraId="7148470D" w14:textId="19F11F9F" w:rsidR="00873AA0" w:rsidRDefault="00873AA0" w:rsidP="00146AA8">
      <w:pPr>
        <w:pStyle w:val="RedBoldCode"/>
      </w:pPr>
      <w:r w:rsidRPr="00BC296F">
        <w:t>virtual bool matrixDiagValues(ComplexType *values)</w:t>
      </w:r>
    </w:p>
    <w:p w14:paraId="28729E0B" w14:textId="562ED419" w:rsidR="00B57716" w:rsidRPr="00BC296F" w:rsidRDefault="00B57716" w:rsidP="00B57716">
      <w:pPr>
        <w:pStyle w:val="RedBoldCode"/>
      </w:pPr>
      <w:r w:rsidRPr="00BC296F">
        <w:t>virtual bool matrixDiagValues(</w:t>
      </w:r>
      <w:r>
        <w:t>Real</w:t>
      </w:r>
      <w:r w:rsidRPr="00BC296F">
        <w:t>Type *values)</w:t>
      </w:r>
    </w:p>
    <w:p w14:paraId="4C31AACF" w14:textId="77777777" w:rsidR="00B57716" w:rsidRPr="00BC296F" w:rsidRDefault="00B57716" w:rsidP="00146AA8">
      <w:pPr>
        <w:pStyle w:val="RedBoldCode"/>
      </w:pPr>
    </w:p>
    <w:p w14:paraId="2CE57DB5" w14:textId="2B724007" w:rsidR="00101965" w:rsidRDefault="00B57716" w:rsidP="0057521D">
      <w:pPr>
        <w:rPr>
          <w:rFonts w:ascii="Times New Roman" w:hAnsi="Times New Roman" w:cs="Times New Roman"/>
          <w:sz w:val="24"/>
          <w:szCs w:val="24"/>
        </w:rPr>
      </w:pPr>
      <w:r>
        <w:rPr>
          <w:rFonts w:ascii="Times New Roman" w:hAnsi="Times New Roman" w:cs="Times New Roman"/>
          <w:sz w:val="24"/>
          <w:szCs w:val="24"/>
        </w:rPr>
        <w:t>These</w:t>
      </w:r>
      <w:r w:rsidR="00101965">
        <w:rPr>
          <w:rFonts w:ascii="Times New Roman" w:hAnsi="Times New Roman" w:cs="Times New Roman"/>
          <w:sz w:val="24"/>
          <w:szCs w:val="24"/>
        </w:rPr>
        <w:t xml:space="preserve"> functions are virtual functions and are expected t</w:t>
      </w:r>
      <w:r w:rsidR="00D61F4F">
        <w:rPr>
          <w:rFonts w:ascii="Times New Roman" w:hAnsi="Times New Roman" w:cs="Times New Roman"/>
          <w:sz w:val="24"/>
          <w:szCs w:val="24"/>
        </w:rPr>
        <w:t>o be overwritten by application-</w:t>
      </w:r>
      <w:r w:rsidR="00101965">
        <w:rPr>
          <w:rFonts w:ascii="Times New Roman" w:hAnsi="Times New Roman" w:cs="Times New Roman"/>
          <w:sz w:val="24"/>
          <w:szCs w:val="24"/>
        </w:rPr>
        <w:t xml:space="preserve">specific bus and branch classes. </w:t>
      </w:r>
      <w:r>
        <w:rPr>
          <w:rFonts w:ascii="Times New Roman" w:hAnsi="Times New Roman" w:cs="Times New Roman"/>
          <w:sz w:val="24"/>
          <w:szCs w:val="24"/>
        </w:rPr>
        <w:t xml:space="preserve">Depending on whether the application should create real or complex matrices, either the </w:t>
      </w:r>
      <w:r w:rsidR="00F83564">
        <w:rPr>
          <w:rFonts w:ascii="Times New Roman" w:hAnsi="Times New Roman" w:cs="Times New Roman"/>
          <w:sz w:val="24"/>
          <w:szCs w:val="24"/>
        </w:rPr>
        <w:t xml:space="preserve">real or complex versions of </w:t>
      </w:r>
      <w:r w:rsidR="00F83564" w:rsidRPr="00F83564">
        <w:rPr>
          <w:rStyle w:val="Heading1Char"/>
        </w:rPr>
        <w:t>matrixDiagValues</w:t>
      </w:r>
      <w:r w:rsidR="00F83564">
        <w:rPr>
          <w:rFonts w:ascii="Times New Roman" w:hAnsi="Times New Roman" w:cs="Times New Roman"/>
          <w:sz w:val="24"/>
          <w:szCs w:val="24"/>
        </w:rPr>
        <w:t xml:space="preserve"> can be implemented. </w:t>
      </w:r>
      <w:r w:rsidR="00101965">
        <w:rPr>
          <w:rFonts w:ascii="Times New Roman" w:hAnsi="Times New Roman" w:cs="Times New Roman"/>
          <w:sz w:val="24"/>
          <w:szCs w:val="24"/>
        </w:rPr>
        <w:t xml:space="preserve">The default behavior is to return 0 for </w:t>
      </w:r>
      <w:r w:rsidR="00101965" w:rsidRPr="001757B7">
        <w:rPr>
          <w:rStyle w:val="Heading1Char"/>
        </w:rPr>
        <w:t>isize</w:t>
      </w:r>
      <w:r w:rsidR="00101965">
        <w:rPr>
          <w:rFonts w:ascii="Times New Roman" w:hAnsi="Times New Roman" w:cs="Times New Roman"/>
          <w:sz w:val="24"/>
          <w:szCs w:val="24"/>
        </w:rPr>
        <w:t xml:space="preserve"> and </w:t>
      </w:r>
      <w:r w:rsidR="00101965" w:rsidRPr="001757B7">
        <w:rPr>
          <w:rStyle w:val="Heading1Char"/>
        </w:rPr>
        <w:t>jsize</w:t>
      </w:r>
      <w:r w:rsidR="00F83564">
        <w:rPr>
          <w:rFonts w:ascii="Times New Roman" w:hAnsi="Times New Roman" w:cs="Times New Roman"/>
          <w:sz w:val="24"/>
          <w:szCs w:val="24"/>
        </w:rPr>
        <w:t xml:space="preserve"> for </w:t>
      </w:r>
      <w:r w:rsidR="00F83564" w:rsidRPr="00F83564">
        <w:rPr>
          <w:rStyle w:val="Heading1Char"/>
        </w:rPr>
        <w:t>matrixDiagSize</w:t>
      </w:r>
      <w:r w:rsidR="00F83564">
        <w:rPr>
          <w:rFonts w:ascii="Times New Roman" w:hAnsi="Times New Roman" w:cs="Times New Roman"/>
          <w:sz w:val="24"/>
          <w:szCs w:val="24"/>
        </w:rPr>
        <w:t xml:space="preserve"> and to return false for all functions. T</w:t>
      </w:r>
      <w:r w:rsidR="00101965">
        <w:rPr>
          <w:rFonts w:ascii="Times New Roman" w:hAnsi="Times New Roman" w:cs="Times New Roman"/>
          <w:sz w:val="24"/>
          <w:szCs w:val="24"/>
        </w:rPr>
        <w:t>hese functions will not build a matrix unless overwritten by the application. Not all functions need to be overwritten by a given bus or branch class. Generally, only a subset of functions may be needed by an application.</w:t>
      </w:r>
    </w:p>
    <w:p w14:paraId="70A34F73" w14:textId="3A4DB28E" w:rsidR="00873AA0" w:rsidRDefault="00873AA0" w:rsidP="0057521D">
      <w:pPr>
        <w:rPr>
          <w:rFonts w:ascii="Times New Roman" w:hAnsi="Times New Roman" w:cs="Times New Roman"/>
          <w:sz w:val="24"/>
          <w:szCs w:val="24"/>
        </w:rPr>
      </w:pPr>
      <w:r>
        <w:rPr>
          <w:rFonts w:ascii="Times New Roman" w:hAnsi="Times New Roman" w:cs="Times New Roman"/>
          <w:sz w:val="24"/>
          <w:szCs w:val="24"/>
        </w:rPr>
        <w:t xml:space="preserve">The </w:t>
      </w:r>
      <w:r w:rsidR="001757B7" w:rsidRPr="001757B7">
        <w:rPr>
          <w:rStyle w:val="Heading1Char"/>
        </w:rPr>
        <w:t>matrixDiagSize</w:t>
      </w:r>
      <w:r>
        <w:rPr>
          <w:rFonts w:ascii="Times New Roman" w:hAnsi="Times New Roman" w:cs="Times New Roman"/>
          <w:sz w:val="24"/>
          <w:szCs w:val="24"/>
        </w:rPr>
        <w:t xml:space="preserve"> function returns the size of the matrix block that is contributed by the bus </w:t>
      </w:r>
      <w:r w:rsidR="00B57716">
        <w:rPr>
          <w:rFonts w:ascii="Times New Roman" w:hAnsi="Times New Roman" w:cs="Times New Roman"/>
          <w:sz w:val="24"/>
          <w:szCs w:val="24"/>
        </w:rPr>
        <w:t>to a matrix. If a single</w:t>
      </w:r>
      <w:r>
        <w:rPr>
          <w:rFonts w:ascii="Times New Roman" w:hAnsi="Times New Roman" w:cs="Times New Roman"/>
          <w:sz w:val="24"/>
          <w:szCs w:val="24"/>
        </w:rPr>
        <w:t xml:space="preserve"> number is contributed by the bus, the </w:t>
      </w:r>
      <w:r w:rsidRPr="00F15CD8">
        <w:rPr>
          <w:rStyle w:val="Heading1Char"/>
        </w:rPr>
        <w:t>matrixDiagSize</w:t>
      </w:r>
      <w:r>
        <w:rPr>
          <w:rFonts w:ascii="Times New Roman" w:hAnsi="Times New Roman" w:cs="Times New Roman"/>
          <w:sz w:val="24"/>
          <w:szCs w:val="24"/>
        </w:rPr>
        <w:t xml:space="preserve"> function return</w:t>
      </w:r>
      <w:r w:rsidR="00BC296F">
        <w:rPr>
          <w:rFonts w:ascii="Times New Roman" w:hAnsi="Times New Roman" w:cs="Times New Roman"/>
          <w:sz w:val="24"/>
          <w:szCs w:val="24"/>
        </w:rPr>
        <w:t>s</w:t>
      </w:r>
      <w:r>
        <w:rPr>
          <w:rFonts w:ascii="Times New Roman" w:hAnsi="Times New Roman" w:cs="Times New Roman"/>
          <w:sz w:val="24"/>
          <w:szCs w:val="24"/>
        </w:rPr>
        <w:t xml:space="preserve"> 1 for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w:t>
      </w:r>
      <w:r w:rsidR="00F83564">
        <w:rPr>
          <w:rFonts w:ascii="Times New Roman" w:hAnsi="Times New Roman" w:cs="Times New Roman"/>
          <w:sz w:val="24"/>
          <w:szCs w:val="24"/>
        </w:rPr>
        <w:t>Similarly, for a</w:t>
      </w:r>
      <w:r>
        <w:rPr>
          <w:rFonts w:ascii="Times New Roman" w:hAnsi="Times New Roman" w:cs="Times New Roman"/>
          <w:sz w:val="24"/>
          <w:szCs w:val="24"/>
        </w:rPr>
        <w:t xml:space="preserve"> 2×2 block then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are set to 2. The return value is true if the bus contributes to the mat</w:t>
      </w:r>
      <w:r w:rsidR="00D61F4F">
        <w:rPr>
          <w:rFonts w:ascii="Times New Roman" w:hAnsi="Times New Roman" w:cs="Times New Roman"/>
          <w:sz w:val="24"/>
          <w:szCs w:val="24"/>
        </w:rPr>
        <w:t>rix, otherwise it is false. Returning false</w:t>
      </w:r>
      <w:r>
        <w:rPr>
          <w:rFonts w:ascii="Times New Roman" w:hAnsi="Times New Roman" w:cs="Times New Roman"/>
          <w:sz w:val="24"/>
          <w:szCs w:val="24"/>
        </w:rPr>
        <w:t xml:space="preserve"> can occur, for example, if the bus is the reference bus in power flow calculation.</w:t>
      </w:r>
      <w:r w:rsidR="00BC296F">
        <w:rPr>
          <w:rFonts w:ascii="Times New Roman" w:hAnsi="Times New Roman" w:cs="Times New Roman"/>
          <w:sz w:val="24"/>
          <w:szCs w:val="24"/>
        </w:rPr>
        <w:t xml:space="preserve"> For a more complicated calculation, such as a dynamic simulation with multiple generators on some buses, the size of the matrix blocks can differ from bus to bus. Note that the values returned by </w:t>
      </w:r>
      <w:r w:rsidR="00BC296F" w:rsidRPr="00F15CD8">
        <w:rPr>
          <w:rStyle w:val="Heading1Char"/>
        </w:rPr>
        <w:t>matrixDiagSize</w:t>
      </w:r>
      <w:r w:rsidR="00BC296F">
        <w:rPr>
          <w:rFonts w:ascii="Times New Roman" w:hAnsi="Times New Roman" w:cs="Times New Roman"/>
          <w:sz w:val="24"/>
          <w:szCs w:val="24"/>
        </w:rPr>
        <w:t xml:space="preserve"> refer only to the particular bus that is invoking the function. It does not say anything about other buses in the system.</w:t>
      </w:r>
    </w:p>
    <w:p w14:paraId="49D02288" w14:textId="75AF0A7A" w:rsidR="00BC296F" w:rsidRDefault="00BC296F"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F15CD8">
        <w:rPr>
          <w:rStyle w:val="Heading1Char"/>
        </w:rPr>
        <w:t>matrixDiagValues</w:t>
      </w:r>
      <w:r>
        <w:rPr>
          <w:rFonts w:ascii="Times New Roman" w:hAnsi="Times New Roman" w:cs="Times New Roman"/>
          <w:sz w:val="24"/>
          <w:szCs w:val="24"/>
        </w:rPr>
        <w:t xml:space="preserve"> function returns the actual values for the matrix block associated with the bus for which the function is invoked</w:t>
      </w:r>
      <w:r w:rsidR="00101965">
        <w:rPr>
          <w:rFonts w:ascii="Times New Roman" w:hAnsi="Times New Roman" w:cs="Times New Roman"/>
          <w:sz w:val="24"/>
          <w:szCs w:val="24"/>
        </w:rPr>
        <w:t>. The values are returned as a linear a</w:t>
      </w:r>
      <w:r w:rsidR="00362C0A">
        <w:rPr>
          <w:rFonts w:ascii="Times New Roman" w:hAnsi="Times New Roman" w:cs="Times New Roman"/>
          <w:sz w:val="24"/>
          <w:szCs w:val="24"/>
        </w:rPr>
        <w:t>rray with values returned in column</w:t>
      </w:r>
      <w:r w:rsidR="00101965">
        <w:rPr>
          <w:rFonts w:ascii="Times New Roman" w:hAnsi="Times New Roman" w:cs="Times New Roman"/>
          <w:sz w:val="24"/>
          <w:szCs w:val="24"/>
        </w:rPr>
        <w:t xml:space="preserve">-major order. For a 2×2 block, this means the first value is at the (0,0) position, the second value is at the </w:t>
      </w:r>
      <w:r w:rsidR="00F83564">
        <w:rPr>
          <w:rFonts w:ascii="Times New Roman" w:hAnsi="Times New Roman" w:cs="Times New Roman"/>
          <w:sz w:val="24"/>
          <w:szCs w:val="24"/>
        </w:rPr>
        <w:t>(1,0) position, the third value</w:t>
      </w:r>
      <w:r w:rsidR="00101965">
        <w:rPr>
          <w:rFonts w:ascii="Times New Roman" w:hAnsi="Times New Roman" w:cs="Times New Roman"/>
          <w:sz w:val="24"/>
          <w:szCs w:val="24"/>
        </w:rPr>
        <w:t xml:space="preserve"> is at the (0,1) position and</w:t>
      </w:r>
      <w:r w:rsidR="00D61F4F">
        <w:rPr>
          <w:rFonts w:ascii="Times New Roman" w:hAnsi="Times New Roman" w:cs="Times New Roman"/>
          <w:sz w:val="24"/>
          <w:szCs w:val="24"/>
        </w:rPr>
        <w:t xml:space="preserve"> the fourth value is at the (1,1</w:t>
      </w:r>
      <w:r w:rsidR="00101965">
        <w:rPr>
          <w:rFonts w:ascii="Times New Roman" w:hAnsi="Times New Roman" w:cs="Times New Roman"/>
          <w:sz w:val="24"/>
          <w:szCs w:val="24"/>
        </w:rPr>
        <w:t>) position</w:t>
      </w:r>
      <w:r>
        <w:rPr>
          <w:rFonts w:ascii="Times New Roman" w:hAnsi="Times New Roman" w:cs="Times New Roman"/>
          <w:sz w:val="24"/>
          <w:szCs w:val="24"/>
        </w:rPr>
        <w:t>.</w:t>
      </w:r>
      <w:r w:rsidR="00101965">
        <w:rPr>
          <w:rFonts w:ascii="Times New Roman" w:hAnsi="Times New Roman" w:cs="Times New Roman"/>
          <w:sz w:val="24"/>
          <w:szCs w:val="24"/>
        </w:rPr>
        <w:t xml:space="preserve"> This function also returns true if the bus contributes to the matrix and false otherwise. This may seem redundant, since the </w:t>
      </w:r>
      <w:r w:rsidR="00101965" w:rsidRPr="00F15CD8">
        <w:rPr>
          <w:rStyle w:val="Heading1Char"/>
        </w:rPr>
        <w:t>matrixDiagSize</w:t>
      </w:r>
      <w:r w:rsidR="00101965">
        <w:rPr>
          <w:rFonts w:ascii="Times New Roman" w:hAnsi="Times New Roman" w:cs="Times New Roman"/>
          <w:sz w:val="24"/>
          <w:szCs w:val="24"/>
        </w:rPr>
        <w:t xml:space="preserve"> function has already returned this information but it turns out there are certain applications where it is desirable for the </w:t>
      </w:r>
      <w:r w:rsidR="00101965" w:rsidRPr="00F15CD8">
        <w:rPr>
          <w:rStyle w:val="Heading1Char"/>
        </w:rPr>
        <w:t>matrixDiagSize</w:t>
      </w:r>
      <w:r w:rsidR="00101965">
        <w:rPr>
          <w:rFonts w:ascii="Times New Roman" w:hAnsi="Times New Roman" w:cs="Times New Roman"/>
          <w:sz w:val="24"/>
          <w:szCs w:val="24"/>
        </w:rPr>
        <w:t xml:space="preserve"> function to return true and the </w:t>
      </w:r>
      <w:r w:rsidR="00101965" w:rsidRPr="00F15CD8">
        <w:rPr>
          <w:rStyle w:val="Heading1Char"/>
        </w:rPr>
        <w:t>matrixDiagValues</w:t>
      </w:r>
      <w:r w:rsidR="00101965">
        <w:rPr>
          <w:rFonts w:ascii="Times New Roman" w:hAnsi="Times New Roman" w:cs="Times New Roman"/>
          <w:sz w:val="24"/>
          <w:szCs w:val="24"/>
        </w:rPr>
        <w:t xml:space="preserve"> function to return false.</w:t>
      </w:r>
      <w:r w:rsidR="0038038E">
        <w:rPr>
          <w:rFonts w:ascii="Times New Roman" w:hAnsi="Times New Roman" w:cs="Times New Roman"/>
          <w:sz w:val="24"/>
          <w:szCs w:val="24"/>
        </w:rPr>
        <w:t xml:space="preserve"> The buffer </w:t>
      </w:r>
      <w:r w:rsidR="0038038E" w:rsidRPr="00F15CD8">
        <w:rPr>
          <w:rStyle w:val="Heading1Char"/>
        </w:rPr>
        <w:t>values</w:t>
      </w:r>
      <w:r w:rsidR="0038038E">
        <w:rPr>
          <w:rFonts w:ascii="Times New Roman" w:hAnsi="Times New Roman" w:cs="Times New Roman"/>
          <w:sz w:val="24"/>
          <w:szCs w:val="24"/>
        </w:rPr>
        <w:t xml:space="preserve"> is supplied by the calling program and is expected to be big enough</w:t>
      </w:r>
      <w:r w:rsidR="00F15CD8">
        <w:rPr>
          <w:rFonts w:ascii="Times New Roman" w:hAnsi="Times New Roman" w:cs="Times New Roman"/>
          <w:sz w:val="24"/>
          <w:szCs w:val="24"/>
        </w:rPr>
        <w:t>,</w:t>
      </w:r>
      <w:r w:rsidR="0038038E">
        <w:rPr>
          <w:rFonts w:ascii="Times New Roman" w:hAnsi="Times New Roman" w:cs="Times New Roman"/>
          <w:sz w:val="24"/>
          <w:szCs w:val="24"/>
        </w:rPr>
        <w:t xml:space="preserve"> based on the dimensions returned by the </w:t>
      </w:r>
      <w:r w:rsidR="0038038E" w:rsidRPr="00323C0D">
        <w:rPr>
          <w:rStyle w:val="Heading1Char"/>
        </w:rPr>
        <w:t>matrixDiagSize</w:t>
      </w:r>
      <w:r w:rsidR="0038038E">
        <w:rPr>
          <w:rFonts w:ascii="Times New Roman" w:hAnsi="Times New Roman" w:cs="Times New Roman"/>
          <w:sz w:val="24"/>
          <w:szCs w:val="24"/>
        </w:rPr>
        <w:t xml:space="preserve"> function</w:t>
      </w:r>
      <w:r w:rsidR="00F15CD8">
        <w:rPr>
          <w:rFonts w:ascii="Times New Roman" w:hAnsi="Times New Roman" w:cs="Times New Roman"/>
          <w:sz w:val="24"/>
          <w:szCs w:val="24"/>
        </w:rPr>
        <w:t>, to contain all returned values</w:t>
      </w:r>
      <w:r w:rsidR="0038038E">
        <w:rPr>
          <w:rFonts w:ascii="Times New Roman" w:hAnsi="Times New Roman" w:cs="Times New Roman"/>
          <w:sz w:val="24"/>
          <w:szCs w:val="24"/>
        </w:rPr>
        <w:t>.</w:t>
      </w:r>
    </w:p>
    <w:p w14:paraId="2DA22966" w14:textId="24C7DA02" w:rsidR="00101965" w:rsidRDefault="00101965" w:rsidP="0057521D">
      <w:pPr>
        <w:rPr>
          <w:rFonts w:ascii="Times New Roman" w:hAnsi="Times New Roman" w:cs="Times New Roman"/>
          <w:sz w:val="24"/>
          <w:szCs w:val="24"/>
        </w:rPr>
      </w:pPr>
      <w:r>
        <w:rPr>
          <w:rFonts w:ascii="Times New Roman" w:hAnsi="Times New Roman" w:cs="Times New Roman"/>
          <w:sz w:val="24"/>
          <w:szCs w:val="24"/>
        </w:rPr>
        <w:t>The functions that are used to return values for off-diagonal matrix elements are listed below.</w:t>
      </w:r>
      <w:r w:rsidR="0038038E">
        <w:rPr>
          <w:rFonts w:ascii="Times New Roman" w:hAnsi="Times New Roman" w:cs="Times New Roman"/>
          <w:sz w:val="24"/>
          <w:szCs w:val="24"/>
        </w:rPr>
        <w:t xml:space="preserve"> These are usually only implemented for branches.</w:t>
      </w:r>
    </w:p>
    <w:p w14:paraId="20923A00" w14:textId="56E33EDC" w:rsidR="0038038E" w:rsidRPr="0038038E" w:rsidRDefault="0038038E" w:rsidP="00146AA8">
      <w:pPr>
        <w:pStyle w:val="RedBoldCode"/>
      </w:pPr>
      <w:r w:rsidRPr="0038038E">
        <w:t>virtual bool matrixForwardSize(int *isize, int *jsize)</w:t>
      </w:r>
      <w:r w:rsidR="005B01F4">
        <w:t xml:space="preserve"> const</w:t>
      </w:r>
    </w:p>
    <w:p w14:paraId="71C11A66" w14:textId="77777777" w:rsidR="00146AA8" w:rsidRDefault="00146AA8" w:rsidP="00146AA8">
      <w:pPr>
        <w:pStyle w:val="RedBoldCode"/>
      </w:pPr>
    </w:p>
    <w:p w14:paraId="7C472067" w14:textId="590BED25" w:rsidR="0038038E" w:rsidRDefault="0038038E" w:rsidP="00146AA8">
      <w:pPr>
        <w:pStyle w:val="RedBoldCode"/>
      </w:pPr>
      <w:r w:rsidRPr="0038038E">
        <w:t>virtual bool matrixForwardValues(ComplexType *values)</w:t>
      </w:r>
    </w:p>
    <w:p w14:paraId="181EB351" w14:textId="77777777" w:rsidR="00146AA8" w:rsidRDefault="00146AA8" w:rsidP="00146AA8">
      <w:pPr>
        <w:pStyle w:val="RedBoldCode"/>
      </w:pPr>
    </w:p>
    <w:p w14:paraId="633EB126" w14:textId="66EF536A" w:rsidR="0038038E" w:rsidRPr="0038038E" w:rsidRDefault="0038038E" w:rsidP="00146AA8">
      <w:pPr>
        <w:pStyle w:val="RedBoldCode"/>
      </w:pPr>
      <w:r w:rsidRPr="0038038E">
        <w:t xml:space="preserve">virtual </w:t>
      </w:r>
      <w:r>
        <w:t>bool matrixReverse</w:t>
      </w:r>
      <w:r w:rsidRPr="0038038E">
        <w:t>Size(int *isize, int *jsize)</w:t>
      </w:r>
      <w:r w:rsidR="005B01F4">
        <w:t xml:space="preserve"> const</w:t>
      </w:r>
    </w:p>
    <w:p w14:paraId="6CD1F26E" w14:textId="77777777" w:rsidR="00146AA8" w:rsidRDefault="00146AA8" w:rsidP="00146AA8">
      <w:pPr>
        <w:pStyle w:val="RedBoldCode"/>
      </w:pPr>
    </w:p>
    <w:p w14:paraId="3E3DC86C" w14:textId="600685CD" w:rsidR="0038038E" w:rsidRPr="0038038E" w:rsidRDefault="0038038E" w:rsidP="00146AA8">
      <w:pPr>
        <w:pStyle w:val="RedBoldCode"/>
      </w:pPr>
      <w:r w:rsidRPr="0038038E">
        <w:t xml:space="preserve">virtual </w:t>
      </w:r>
      <w:r>
        <w:t>bool matrixReverse</w:t>
      </w:r>
      <w:r w:rsidRPr="0038038E">
        <w:t>Values(ComplexType *values)</w:t>
      </w:r>
    </w:p>
    <w:p w14:paraId="34C85553" w14:textId="7F059790" w:rsidR="004409A4" w:rsidRDefault="00F83564" w:rsidP="0057521D">
      <w:pPr>
        <w:rPr>
          <w:rFonts w:ascii="Times New Roman" w:hAnsi="Times New Roman" w:cs="Times New Roman"/>
          <w:sz w:val="24"/>
          <w:szCs w:val="24"/>
        </w:rPr>
      </w:pPr>
      <w:r>
        <w:rPr>
          <w:rFonts w:ascii="Times New Roman" w:hAnsi="Times New Roman" w:cs="Times New Roman"/>
          <w:sz w:val="24"/>
          <w:szCs w:val="24"/>
        </w:rPr>
        <w:t xml:space="preserve">Only the complex versions of these functions are listed but equivalent functions for real matrices are available. </w:t>
      </w:r>
      <w:r w:rsidR="0038038E">
        <w:rPr>
          <w:rFonts w:ascii="Times New Roman" w:hAnsi="Times New Roman" w:cs="Times New Roman"/>
          <w:sz w:val="24"/>
          <w:szCs w:val="24"/>
        </w:rPr>
        <w:t>These functions work in a similar way to the functions for creating blocks along the diagonal, except that the</w:t>
      </w:r>
      <w:r w:rsidR="00D61F4F">
        <w:rPr>
          <w:rFonts w:ascii="Times New Roman" w:hAnsi="Times New Roman" w:cs="Times New Roman"/>
          <w:sz w:val="24"/>
          <w:szCs w:val="24"/>
        </w:rPr>
        <w:t>y</w:t>
      </w:r>
      <w:r w:rsidR="0038038E">
        <w:rPr>
          <w:rFonts w:ascii="Times New Roman" w:hAnsi="Times New Roman" w:cs="Times New Roman"/>
          <w:sz w:val="24"/>
          <w:szCs w:val="24"/>
        </w:rPr>
        <w:t xml:space="preserve"> split off-diagonal matrix calculations into forward elements and reverse elements. The initial approximate location of an off-diagonal matrix element in a matrix is based in some internal indices assigned to the buses at either end of the branch</w:t>
      </w:r>
      <w:r w:rsidR="004409A4">
        <w:rPr>
          <w:rFonts w:ascii="Times New Roman" w:hAnsi="Times New Roman" w:cs="Times New Roman"/>
          <w:sz w:val="24"/>
          <w:szCs w:val="24"/>
        </w:rPr>
        <w:t xml:space="preserve">. Suppose that these indices are </w:t>
      </w:r>
      <w:r w:rsidR="004409A4" w:rsidRPr="00323C0D">
        <w:rPr>
          <w:rStyle w:val="Heading1Char"/>
        </w:rPr>
        <w:t>i</w:t>
      </w:r>
      <w:r w:rsidR="004409A4">
        <w:rPr>
          <w:rFonts w:ascii="Times New Roman" w:hAnsi="Times New Roman" w:cs="Times New Roman"/>
          <w:sz w:val="24"/>
          <w:szCs w:val="24"/>
        </w:rPr>
        <w:t xml:space="preserve">, corresponding to the “from” bus and </w:t>
      </w:r>
      <w:r w:rsidR="004409A4" w:rsidRPr="00323C0D">
        <w:rPr>
          <w:rStyle w:val="Heading1Char"/>
        </w:rPr>
        <w:t>j</w:t>
      </w:r>
      <w:r w:rsidR="004409A4">
        <w:rPr>
          <w:rFonts w:ascii="Times New Roman" w:hAnsi="Times New Roman" w:cs="Times New Roman"/>
          <w:sz w:val="24"/>
          <w:szCs w:val="24"/>
        </w:rPr>
        <w:t xml:space="preserve">, corresponding to the “to” bus. The “forward” functions assume that the request is for the </w:t>
      </w:r>
      <w:r w:rsidR="004409A4" w:rsidRPr="00323C0D">
        <w:rPr>
          <w:rStyle w:val="Heading1Char"/>
        </w:rPr>
        <w:t>ij</w:t>
      </w:r>
      <w:r w:rsidR="004409A4">
        <w:rPr>
          <w:rFonts w:ascii="Times New Roman" w:hAnsi="Times New Roman" w:cs="Times New Roman"/>
          <w:sz w:val="24"/>
          <w:szCs w:val="24"/>
        </w:rPr>
        <w:t xml:space="preserve"> element while the “reverse” functions assume that the request is for the </w:t>
      </w:r>
      <w:r w:rsidR="004409A4" w:rsidRPr="00323C0D">
        <w:rPr>
          <w:rStyle w:val="Heading1Char"/>
        </w:rPr>
        <w:t>ji</w:t>
      </w:r>
      <w:r w:rsidR="004409A4">
        <w:rPr>
          <w:rFonts w:ascii="Times New Roman" w:hAnsi="Times New Roman" w:cs="Times New Roman"/>
          <w:sz w:val="24"/>
          <w:szCs w:val="24"/>
        </w:rPr>
        <w:t xml:space="preserve"> element. Another way of looking at this is the following: as discussed below, branches contain pointers to two buses. The first is the “from” bus and the second is the “to” bus. The forward functions assume that the “from” bus corresponds to the first index of the element, the reverse functions assume that the “from” bus corresponds to the second index of the element. Note that if a bus does not contribute to a matrix, then the branches that are connected to the bus should also not contribute to the matrix.</w:t>
      </w:r>
    </w:p>
    <w:p w14:paraId="5263C17E" w14:textId="66EF8D1A" w:rsidR="004409A4" w:rsidRDefault="004409A4" w:rsidP="0057521D">
      <w:pPr>
        <w:rPr>
          <w:rFonts w:ascii="Times New Roman" w:hAnsi="Times New Roman" w:cs="Times New Roman"/>
          <w:sz w:val="24"/>
          <w:szCs w:val="24"/>
        </w:rPr>
      </w:pPr>
      <w:r>
        <w:rPr>
          <w:rFonts w:ascii="Times New Roman" w:hAnsi="Times New Roman" w:cs="Times New Roman"/>
          <w:sz w:val="24"/>
          <w:szCs w:val="24"/>
        </w:rPr>
        <w:t xml:space="preserve">The final set of functions in the </w:t>
      </w:r>
      <w:r w:rsidRPr="00323C0D">
        <w:rPr>
          <w:rStyle w:val="Heading1Char"/>
        </w:rPr>
        <w:t>MatVecInterface</w:t>
      </w:r>
      <w:r>
        <w:rPr>
          <w:rFonts w:ascii="Times New Roman" w:hAnsi="Times New Roman" w:cs="Times New Roman"/>
          <w:sz w:val="24"/>
          <w:szCs w:val="24"/>
        </w:rPr>
        <w:t xml:space="preserve"> that are of interest to application developers are designed to set up vectors. These are usually implemented only for buses. The</w:t>
      </w:r>
      <w:r w:rsidR="00D61F4F">
        <w:rPr>
          <w:rFonts w:ascii="Times New Roman" w:hAnsi="Times New Roman" w:cs="Times New Roman"/>
          <w:sz w:val="24"/>
          <w:szCs w:val="24"/>
        </w:rPr>
        <w:t xml:space="preserve">se </w:t>
      </w:r>
      <w:r>
        <w:rPr>
          <w:rFonts w:ascii="Times New Roman" w:hAnsi="Times New Roman" w:cs="Times New Roman"/>
          <w:sz w:val="24"/>
          <w:szCs w:val="24"/>
        </w:rPr>
        <w:t>functions are analogous to the functions for creating matrix elements</w:t>
      </w:r>
    </w:p>
    <w:p w14:paraId="0378AB77" w14:textId="1C179863" w:rsidR="004409A4" w:rsidRPr="004409A4" w:rsidRDefault="004409A4" w:rsidP="00146AA8">
      <w:pPr>
        <w:pStyle w:val="RedBoldCode"/>
      </w:pPr>
      <w:r w:rsidRPr="004409A4">
        <w:t>virtual bool v</w:t>
      </w:r>
      <w:r w:rsidR="005B01F4">
        <w:t>ectorSize(int *isize</w:t>
      </w:r>
      <w:r w:rsidRPr="004409A4">
        <w:t>)</w:t>
      </w:r>
      <w:r w:rsidR="005B01F4">
        <w:t xml:space="preserve"> const</w:t>
      </w:r>
    </w:p>
    <w:p w14:paraId="4D4E5527" w14:textId="77777777" w:rsidR="00146AA8" w:rsidRDefault="00146AA8" w:rsidP="00146AA8">
      <w:pPr>
        <w:pStyle w:val="RedBoldCode"/>
      </w:pPr>
    </w:p>
    <w:p w14:paraId="79D30F67" w14:textId="1A743025" w:rsidR="004409A4" w:rsidRPr="004409A4" w:rsidRDefault="004409A4" w:rsidP="00146AA8">
      <w:pPr>
        <w:pStyle w:val="RedBoldCode"/>
      </w:pPr>
      <w:r w:rsidRPr="004409A4">
        <w:t>virtual bool vectorValues(ComplexType *values)</w:t>
      </w:r>
    </w:p>
    <w:p w14:paraId="5826EF36" w14:textId="6F0A1D00" w:rsidR="004409A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vectorSize</w:t>
      </w:r>
      <w:r>
        <w:rPr>
          <w:rFonts w:ascii="Times New Roman" w:hAnsi="Times New Roman" w:cs="Times New Roman"/>
          <w:sz w:val="24"/>
          <w:szCs w:val="24"/>
        </w:rPr>
        <w:t xml:space="preserve"> function returns the number of elements contributed to the vector by a bus and the </w:t>
      </w:r>
      <w:r w:rsidRPr="00323C0D">
        <w:rPr>
          <w:rStyle w:val="Heading1Char"/>
        </w:rPr>
        <w:t>vectorValues</w:t>
      </w:r>
      <w:r>
        <w:rPr>
          <w:rFonts w:ascii="Times New Roman" w:hAnsi="Times New Roman" w:cs="Times New Roman"/>
          <w:sz w:val="24"/>
          <w:szCs w:val="24"/>
        </w:rPr>
        <w:t xml:space="preserve"> returns the corresponding values. The </w:t>
      </w:r>
      <w:r w:rsidRPr="00323C0D">
        <w:rPr>
          <w:rStyle w:val="Heading1Char"/>
        </w:rPr>
        <w:t>vectorValues</w:t>
      </w:r>
      <w:r>
        <w:rPr>
          <w:rFonts w:ascii="Times New Roman" w:hAnsi="Times New Roman" w:cs="Times New Roman"/>
          <w:sz w:val="24"/>
          <w:szCs w:val="24"/>
        </w:rPr>
        <w:t xml:space="preserve"> function expects the buffer values to be allocated by the calling program. In addition to functions that can be used to specify a vector, there is an additional function that can be used to push values from a vector back onto a bus. This function is</w:t>
      </w:r>
    </w:p>
    <w:p w14:paraId="503DD466" w14:textId="09D1B6B7" w:rsidR="005B01F4" w:rsidRPr="005B01F4" w:rsidRDefault="005B01F4" w:rsidP="00146AA8">
      <w:pPr>
        <w:pStyle w:val="RedBoldCode"/>
      </w:pPr>
      <w:r w:rsidRPr="005B01F4">
        <w:t>virtual void setValues(ComplexType *values)</w:t>
      </w:r>
    </w:p>
    <w:p w14:paraId="397805D2" w14:textId="5092A185"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buffer contains values from the vector corresponding to internal variables in the bus and this function can be used to set the bus variables. The </w:t>
      </w:r>
      <w:r w:rsidRPr="00323C0D">
        <w:rPr>
          <w:rStyle w:val="Heading1Char"/>
        </w:rPr>
        <w:t>setValues</w:t>
      </w:r>
      <w:r>
        <w:rPr>
          <w:rFonts w:ascii="Times New Roman" w:hAnsi="Times New Roman" w:cs="Times New Roman"/>
          <w:sz w:val="24"/>
          <w:szCs w:val="24"/>
        </w:rPr>
        <w:t xml:space="preserve"> function could be used to assign bus variables so that they can be used to recalculate matrices and vectors for an iterative loop in a non-linear solver or so that the results of a calculation can be exported to an output file.</w:t>
      </w:r>
      <w:r w:rsidR="00F83564">
        <w:rPr>
          <w:rFonts w:ascii="Times New Roman" w:hAnsi="Times New Roman" w:cs="Times New Roman"/>
          <w:sz w:val="24"/>
          <w:szCs w:val="24"/>
        </w:rPr>
        <w:t xml:space="preserve"> Real versions of the </w:t>
      </w:r>
      <w:r w:rsidR="00F83564" w:rsidRPr="00F83564">
        <w:rPr>
          <w:rStyle w:val="Heading1Char"/>
        </w:rPr>
        <w:t>vectorValues</w:t>
      </w:r>
      <w:r w:rsidR="00F83564">
        <w:rPr>
          <w:rFonts w:ascii="Times New Roman" w:hAnsi="Times New Roman" w:cs="Times New Roman"/>
          <w:sz w:val="24"/>
          <w:szCs w:val="24"/>
        </w:rPr>
        <w:t xml:space="preserve"> and </w:t>
      </w:r>
      <w:r w:rsidR="00F83564" w:rsidRPr="00F83564">
        <w:rPr>
          <w:rStyle w:val="Heading1Char"/>
        </w:rPr>
        <w:t>setValues</w:t>
      </w:r>
      <w:r w:rsidR="00F83564">
        <w:rPr>
          <w:rFonts w:ascii="Times New Roman" w:hAnsi="Times New Roman" w:cs="Times New Roman"/>
          <w:sz w:val="24"/>
          <w:szCs w:val="24"/>
        </w:rPr>
        <w:t xml:space="preserve"> functions are available for real vectors.</w:t>
      </w:r>
    </w:p>
    <w:p w14:paraId="22665AA9" w14:textId="0A2ACA48"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BaseComponent</w:t>
      </w:r>
      <w:r>
        <w:rPr>
          <w:rFonts w:ascii="Times New Roman" w:hAnsi="Times New Roman" w:cs="Times New Roman"/>
          <w:sz w:val="24"/>
          <w:szCs w:val="24"/>
        </w:rPr>
        <w:t xml:space="preserve"> class contains additional functions that contribute to the bas</w:t>
      </w:r>
      <w:r w:rsidR="009624F9">
        <w:rPr>
          <w:rFonts w:ascii="Times New Roman" w:hAnsi="Times New Roman" w:cs="Times New Roman"/>
          <w:sz w:val="24"/>
          <w:szCs w:val="24"/>
        </w:rPr>
        <w:t>e properties of a bus or branch. Again, most of the functions in this class are virtual and are expected to be overwritten by actual implementations. However, not all of them need to be overwritten by a particular bus or branch class.</w:t>
      </w:r>
      <w:r w:rsidR="00630658">
        <w:rPr>
          <w:rFonts w:ascii="Times New Roman" w:hAnsi="Times New Roman" w:cs="Times New Roman"/>
          <w:sz w:val="24"/>
          <w:szCs w:val="24"/>
        </w:rPr>
        <w:t xml:space="preserve"> Many of these functions are used in conjunction with</w:t>
      </w:r>
      <w:r w:rsidR="00323C0D">
        <w:rPr>
          <w:rFonts w:ascii="Times New Roman" w:hAnsi="Times New Roman" w:cs="Times New Roman"/>
          <w:sz w:val="24"/>
          <w:szCs w:val="24"/>
        </w:rPr>
        <w:t xml:space="preserve"> the</w:t>
      </w:r>
      <w:r w:rsidR="00630658">
        <w:rPr>
          <w:rFonts w:ascii="Times New Roman" w:hAnsi="Times New Roman" w:cs="Times New Roman"/>
          <w:sz w:val="24"/>
          <w:szCs w:val="24"/>
        </w:rPr>
        <w:t xml:space="preserve"> </w:t>
      </w:r>
      <w:r w:rsidR="00505CCA" w:rsidRPr="00323C0D">
        <w:rPr>
          <w:rStyle w:val="Heading1Char"/>
        </w:rPr>
        <w:t>BaseFactory</w:t>
      </w:r>
      <w:r w:rsidR="00505CCA">
        <w:rPr>
          <w:rFonts w:ascii="Times New Roman" w:hAnsi="Times New Roman" w:cs="Times New Roman"/>
          <w:sz w:val="24"/>
          <w:szCs w:val="24"/>
        </w:rPr>
        <w:t xml:space="preserve"> class, which defines methods that run over all buses and branches in the network and invokes the functions defined below.</w:t>
      </w:r>
    </w:p>
    <w:p w14:paraId="3DB56370" w14:textId="1B6F1465" w:rsidR="009624F9" w:rsidRDefault="009624F9"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load</w:t>
      </w:r>
      <w:r>
        <w:rPr>
          <w:rFonts w:ascii="Times New Roman" w:hAnsi="Times New Roman" w:cs="Times New Roman"/>
          <w:sz w:val="24"/>
          <w:szCs w:val="24"/>
        </w:rPr>
        <w:t xml:space="preserve"> function</w:t>
      </w:r>
    </w:p>
    <w:p w14:paraId="126A84A3" w14:textId="54F7351F" w:rsidR="009624F9" w:rsidRPr="009624F9" w:rsidRDefault="009624F9" w:rsidP="00146AA8">
      <w:pPr>
        <w:pStyle w:val="RedBoldCode"/>
      </w:pPr>
      <w:r w:rsidRPr="009624F9">
        <w:t>virtual void load(const boost::shared_ptr&lt;DataCollection&gt; &amp;data)</w:t>
      </w:r>
    </w:p>
    <w:p w14:paraId="23740CBA" w14:textId="4EAC2778" w:rsidR="009624F9" w:rsidRDefault="009624F9" w:rsidP="0057521D">
      <w:pPr>
        <w:rPr>
          <w:rFonts w:ascii="Times New Roman" w:hAnsi="Times New Roman" w:cs="Times New Roman"/>
          <w:sz w:val="24"/>
          <w:szCs w:val="24"/>
        </w:rPr>
      </w:pPr>
      <w:r>
        <w:rPr>
          <w:rFonts w:ascii="Times New Roman" w:hAnsi="Times New Roman" w:cs="Times New Roman"/>
          <w:sz w:val="24"/>
          <w:szCs w:val="24"/>
        </w:rPr>
        <w:t xml:space="preserve">is used to instantiate components based on data that is located in the network configuration file that is used to create the network. It is used in conjunction with the </w:t>
      </w:r>
      <w:r w:rsidRPr="00323C0D">
        <w:rPr>
          <w:rStyle w:val="Heading1Char"/>
        </w:rPr>
        <w:t>DataCollection</w:t>
      </w:r>
      <w:r>
        <w:rPr>
          <w:rFonts w:ascii="Times New Roman" w:hAnsi="Times New Roman" w:cs="Times New Roman"/>
          <w:sz w:val="24"/>
          <w:szCs w:val="24"/>
        </w:rPr>
        <w:t xml:space="preserve"> object, which is described in more detail below. Networks are generally created by first instantiating a network parser</w:t>
      </w:r>
      <w:r w:rsidR="004A756E">
        <w:rPr>
          <w:rFonts w:ascii="Times New Roman" w:hAnsi="Times New Roman" w:cs="Times New Roman"/>
          <w:sz w:val="24"/>
          <w:szCs w:val="24"/>
        </w:rPr>
        <w:t>. The parser is used</w:t>
      </w:r>
      <w:r>
        <w:rPr>
          <w:rFonts w:ascii="Times New Roman" w:hAnsi="Times New Roman" w:cs="Times New Roman"/>
          <w:sz w:val="24"/>
          <w:szCs w:val="24"/>
        </w:rPr>
        <w:t xml:space="preserve"> to read in an external network file and create the network topology. The next step is to invoke the partition function on the network to get all network element</w:t>
      </w:r>
      <w:r w:rsidR="000450D1">
        <w:rPr>
          <w:rFonts w:ascii="Times New Roman" w:hAnsi="Times New Roman" w:cs="Times New Roman"/>
          <w:sz w:val="24"/>
          <w:szCs w:val="24"/>
        </w:rPr>
        <w:t>s</w:t>
      </w:r>
      <w:r>
        <w:rPr>
          <w:rFonts w:ascii="Times New Roman" w:hAnsi="Times New Roman" w:cs="Times New Roman"/>
          <w:sz w:val="24"/>
          <w:szCs w:val="24"/>
        </w:rPr>
        <w:t xml:space="preserve"> properly distributed between processors. At this point, the network, including ghost buses and branches, is complete and each bus and branch has a </w:t>
      </w:r>
      <w:r w:rsidRPr="00323C0D">
        <w:rPr>
          <w:rStyle w:val="Heading1Char"/>
        </w:rPr>
        <w:t>DataCollection</w:t>
      </w:r>
      <w:r>
        <w:rPr>
          <w:rFonts w:ascii="Times New Roman" w:hAnsi="Times New Roman" w:cs="Times New Roman"/>
          <w:sz w:val="24"/>
          <w:szCs w:val="24"/>
        </w:rPr>
        <w:t xml:space="preserve"> object containing all the data in the network configuration file that pertains to that particular bus or branch. The data in the </w:t>
      </w:r>
      <w:r w:rsidRPr="00323C0D">
        <w:rPr>
          <w:rStyle w:val="Heading1Char"/>
        </w:rPr>
        <w:t>DataCollection</w:t>
      </w:r>
      <w:r>
        <w:rPr>
          <w:rFonts w:ascii="Times New Roman" w:hAnsi="Times New Roman" w:cs="Times New Roman"/>
          <w:sz w:val="24"/>
          <w:szCs w:val="24"/>
        </w:rPr>
        <w:t xml:space="preserve"> object is stored as </w:t>
      </w:r>
      <w:r w:rsidR="000450D1">
        <w:rPr>
          <w:rFonts w:ascii="Times New Roman" w:hAnsi="Times New Roman" w:cs="Times New Roman"/>
          <w:sz w:val="24"/>
          <w:szCs w:val="24"/>
        </w:rPr>
        <w:t>simple</w:t>
      </w:r>
      <w:r w:rsidR="004A756E">
        <w:rPr>
          <w:rFonts w:ascii="Times New Roman" w:hAnsi="Times New Roman" w:cs="Times New Roman"/>
          <w:sz w:val="24"/>
          <w:szCs w:val="24"/>
        </w:rPr>
        <w:t xml:space="preserve"> key-value pairs. This data is </w:t>
      </w:r>
      <w:r w:rsidR="000450D1">
        <w:rPr>
          <w:rFonts w:ascii="Times New Roman" w:hAnsi="Times New Roman" w:cs="Times New Roman"/>
          <w:sz w:val="24"/>
          <w:szCs w:val="24"/>
        </w:rPr>
        <w:t>used to</w:t>
      </w:r>
      <w:r>
        <w:rPr>
          <w:rFonts w:ascii="Times New Roman" w:hAnsi="Times New Roman" w:cs="Times New Roman"/>
          <w:sz w:val="24"/>
          <w:szCs w:val="24"/>
        </w:rPr>
        <w:t xml:space="preserve"> initialize the corresponding</w:t>
      </w:r>
      <w:r w:rsidR="000450D1">
        <w:rPr>
          <w:rFonts w:ascii="Times New Roman" w:hAnsi="Times New Roman" w:cs="Times New Roman"/>
          <w:sz w:val="24"/>
          <w:szCs w:val="24"/>
        </w:rPr>
        <w:t xml:space="preserve"> bus or branch by invoking the load function</w:t>
      </w:r>
      <w:r>
        <w:rPr>
          <w:rFonts w:ascii="Times New Roman" w:hAnsi="Times New Roman" w:cs="Times New Roman"/>
          <w:sz w:val="24"/>
          <w:szCs w:val="24"/>
        </w:rPr>
        <w:t xml:space="preserve"> on all buses and branches in the system. The bus and br</w:t>
      </w:r>
      <w:r w:rsidR="000450D1">
        <w:rPr>
          <w:rFonts w:ascii="Times New Roman" w:hAnsi="Times New Roman" w:cs="Times New Roman"/>
          <w:sz w:val="24"/>
          <w:szCs w:val="24"/>
        </w:rPr>
        <w:t xml:space="preserve">anch classes must implement the </w:t>
      </w:r>
      <w:r w:rsidR="000450D1" w:rsidRPr="000450D1">
        <w:rPr>
          <w:rStyle w:val="Heading1Char"/>
        </w:rPr>
        <w:t>load</w:t>
      </w:r>
      <w:r>
        <w:rPr>
          <w:rFonts w:ascii="Times New Roman" w:hAnsi="Times New Roman" w:cs="Times New Roman"/>
          <w:sz w:val="24"/>
          <w:szCs w:val="24"/>
        </w:rPr>
        <w:t xml:space="preserve"> function to extract the correct parameters from the </w:t>
      </w:r>
      <w:r w:rsidRPr="00323C0D">
        <w:rPr>
          <w:rStyle w:val="Heading1Char"/>
        </w:rPr>
        <w:t>DataCollection</w:t>
      </w:r>
      <w:r>
        <w:rPr>
          <w:rFonts w:ascii="Times New Roman" w:hAnsi="Times New Roman" w:cs="Times New Roman"/>
          <w:sz w:val="24"/>
          <w:szCs w:val="24"/>
        </w:rPr>
        <w:t xml:space="preserve"> object and use them to assign internal bus and branch parameters.</w:t>
      </w:r>
    </w:p>
    <w:p w14:paraId="3A8A982B" w14:textId="29FAD9DB" w:rsidR="00CB117E" w:rsidRDefault="00CB117E" w:rsidP="0057521D">
      <w:pPr>
        <w:rPr>
          <w:rFonts w:ascii="Times New Roman" w:hAnsi="Times New Roman" w:cs="Times New Roman"/>
          <w:sz w:val="24"/>
          <w:szCs w:val="24"/>
        </w:rPr>
      </w:pPr>
      <w:r>
        <w:rPr>
          <w:rFonts w:ascii="Times New Roman" w:hAnsi="Times New Roman" w:cs="Times New Roman"/>
          <w:sz w:val="24"/>
          <w:szCs w:val="24"/>
        </w:rPr>
        <w:lastRenderedPageBreak/>
        <w:t>Only one type of bus and one type of branch is associated with each network but many different types of equations can be generated by the network. To allow developers to embed many different behaviors into a single network and to control at what points in the simulation those behaviors can be manifested, the concept of modes is used. The function</w:t>
      </w:r>
    </w:p>
    <w:p w14:paraId="6C3AE1F1" w14:textId="7047ED70" w:rsidR="00CB117E" w:rsidRPr="00CB117E" w:rsidRDefault="00CB117E" w:rsidP="00146AA8">
      <w:pPr>
        <w:pStyle w:val="RedBoldCode"/>
      </w:pPr>
      <w:r w:rsidRPr="00CB117E">
        <w:t>virtual void setMode(int mode)</w:t>
      </w:r>
    </w:p>
    <w:p w14:paraId="5886C50A" w14:textId="3F8225C5" w:rsidR="00CB117E" w:rsidRDefault="00CB117E" w:rsidP="0057521D">
      <w:pPr>
        <w:rPr>
          <w:rFonts w:ascii="Times New Roman" w:hAnsi="Times New Roman" w:cs="Times New Roman"/>
          <w:sz w:val="24"/>
          <w:szCs w:val="24"/>
        </w:rPr>
      </w:pPr>
      <w:r>
        <w:rPr>
          <w:rFonts w:ascii="Times New Roman" w:hAnsi="Times New Roman" w:cs="Times New Roman"/>
          <w:sz w:val="24"/>
          <w:szCs w:val="24"/>
        </w:rPr>
        <w:t>can be used to set an internal variable in the component that tells it how to behave. The variable “</w:t>
      </w:r>
      <w:r w:rsidRPr="00323C0D">
        <w:rPr>
          <w:rStyle w:val="Heading1Char"/>
        </w:rPr>
        <w:t>mode</w:t>
      </w:r>
      <w:r>
        <w:rPr>
          <w:rFonts w:ascii="Times New Roman" w:hAnsi="Times New Roman" w:cs="Times New Roman"/>
          <w:sz w:val="24"/>
          <w:szCs w:val="24"/>
        </w:rPr>
        <w:t>” usually corresponds to an enumerated constant that is part of the application definition. For example, in a power flow calculation it might be necessary to calculate both the Y-matrix and the equations for the power flow solution containing the Jacobian matrix and the right-hand side vector. To control which matrix gets created, two modes are defined: “</w:t>
      </w:r>
      <w:r w:rsidRPr="00323C0D">
        <w:rPr>
          <w:rStyle w:val="Heading1Char"/>
        </w:rPr>
        <w:t>YBus</w:t>
      </w:r>
      <w:r>
        <w:rPr>
          <w:rFonts w:ascii="Times New Roman" w:hAnsi="Times New Roman" w:cs="Times New Roman"/>
          <w:sz w:val="24"/>
          <w:szCs w:val="24"/>
        </w:rPr>
        <w:t>” and</w:t>
      </w:r>
      <w:r w:rsidR="00630658">
        <w:rPr>
          <w:rFonts w:ascii="Times New Roman" w:hAnsi="Times New Roman" w:cs="Times New Roman"/>
          <w:sz w:val="24"/>
          <w:szCs w:val="24"/>
        </w:rPr>
        <w:t xml:space="preserve"> “</w:t>
      </w:r>
      <w:r w:rsidR="00630658" w:rsidRPr="00323C0D">
        <w:rPr>
          <w:rStyle w:val="Heading1Char"/>
        </w:rPr>
        <w:t>Jacobian</w:t>
      </w:r>
      <w:r w:rsidR="00630658">
        <w:rPr>
          <w:rFonts w:ascii="Times New Roman" w:hAnsi="Times New Roman" w:cs="Times New Roman"/>
          <w:sz w:val="24"/>
          <w:szCs w:val="24"/>
        </w:rPr>
        <w:t>”. Inside the</w:t>
      </w:r>
      <w:r>
        <w:rPr>
          <w:rFonts w:ascii="Times New Roman" w:hAnsi="Times New Roman" w:cs="Times New Roman"/>
          <w:sz w:val="24"/>
          <w:szCs w:val="24"/>
        </w:rPr>
        <w:t xml:space="preserve"> matrix functions in the </w:t>
      </w:r>
      <w:r w:rsidRPr="00323C0D">
        <w:rPr>
          <w:rStyle w:val="Heading1Char"/>
        </w:rPr>
        <w:t>MatVec</w:t>
      </w:r>
      <w:r w:rsidR="00630658" w:rsidRPr="00323C0D">
        <w:rPr>
          <w:rStyle w:val="Heading1Char"/>
        </w:rPr>
        <w:t>Interface</w:t>
      </w:r>
      <w:r w:rsidR="00630658">
        <w:rPr>
          <w:rFonts w:ascii="Times New Roman" w:hAnsi="Times New Roman" w:cs="Times New Roman"/>
          <w:sz w:val="24"/>
          <w:szCs w:val="24"/>
        </w:rPr>
        <w:t>, there is a condition</w:t>
      </w:r>
    </w:p>
    <w:p w14:paraId="0EB7CEC4" w14:textId="7649F708" w:rsidR="00630658" w:rsidRPr="00630658" w:rsidRDefault="00630658" w:rsidP="00146AA8">
      <w:pPr>
        <w:pStyle w:val="RedBoldCode"/>
      </w:pPr>
      <w:r>
        <w:t xml:space="preserve">   </w:t>
      </w:r>
      <w:r w:rsidRPr="00630658">
        <w:t xml:space="preserve"> if (p_mode == YBus) {</w:t>
      </w:r>
    </w:p>
    <w:p w14:paraId="7888831C" w14:textId="52ACB379" w:rsidR="00630658" w:rsidRPr="00630658" w:rsidRDefault="00630658" w:rsidP="00146AA8">
      <w:pPr>
        <w:pStyle w:val="RedBoldCode"/>
      </w:pPr>
      <w:r w:rsidRPr="00630658">
        <w:t xml:space="preserve">      </w:t>
      </w:r>
      <w:r w:rsidRPr="00630658">
        <w:rPr>
          <w:color w:val="0070C0"/>
        </w:rPr>
        <w:t>// Return values for Y-matrix calculation</w:t>
      </w:r>
    </w:p>
    <w:p w14:paraId="2CAA3F90" w14:textId="701637AB" w:rsidR="00630658" w:rsidRPr="00630658" w:rsidRDefault="00630658" w:rsidP="00146AA8">
      <w:pPr>
        <w:pStyle w:val="RedBoldCode"/>
      </w:pPr>
      <w:r w:rsidRPr="00630658">
        <w:t xml:space="preserve">    } else if (p_mode == Jacobian) {</w:t>
      </w:r>
    </w:p>
    <w:p w14:paraId="258FA65A" w14:textId="16D218C5" w:rsidR="00630658" w:rsidRPr="00630658" w:rsidRDefault="00630658" w:rsidP="00146AA8">
      <w:pPr>
        <w:pStyle w:val="RedBoldCode"/>
      </w:pPr>
      <w:r w:rsidRPr="00630658">
        <w:t xml:space="preserve">      </w:t>
      </w:r>
      <w:r w:rsidRPr="00630658">
        <w:rPr>
          <w:color w:val="0070C0"/>
        </w:rPr>
        <w:t>// Return values for power flow calculation</w:t>
      </w:r>
    </w:p>
    <w:p w14:paraId="55A6FBE2" w14:textId="11E72E59" w:rsidR="00630658" w:rsidRPr="00630658" w:rsidRDefault="00630658" w:rsidP="00146AA8">
      <w:pPr>
        <w:pStyle w:val="RedBoldCode"/>
      </w:pPr>
      <w:r>
        <w:t xml:space="preserve">    </w:t>
      </w:r>
      <w:r w:rsidRPr="00630658">
        <w:t>}</w:t>
      </w:r>
    </w:p>
    <w:p w14:paraId="79083D4B" w14:textId="606AC6FD" w:rsidR="00630658" w:rsidRDefault="00630658" w:rsidP="0057521D">
      <w:pPr>
        <w:rPr>
          <w:rFonts w:ascii="Times New Roman" w:hAnsi="Times New Roman" w:cs="Times New Roman"/>
          <w:sz w:val="24"/>
          <w:szCs w:val="24"/>
        </w:rPr>
      </w:pPr>
      <w:r>
        <w:rPr>
          <w:rFonts w:ascii="Times New Roman" w:hAnsi="Times New Roman" w:cs="Times New Roman"/>
          <w:sz w:val="24"/>
          <w:szCs w:val="24"/>
        </w:rPr>
        <w:t>The variable “</w:t>
      </w:r>
      <w:r w:rsidRPr="00323C0D">
        <w:rPr>
          <w:rStyle w:val="Heading1Char"/>
        </w:rPr>
        <w:t>p_mode</w:t>
      </w:r>
      <w:r>
        <w:rPr>
          <w:rFonts w:ascii="Times New Roman" w:hAnsi="Times New Roman" w:cs="Times New Roman"/>
          <w:sz w:val="24"/>
          <w:szCs w:val="24"/>
        </w:rPr>
        <w:t xml:space="preserve">” is an internal variable in the bus or branch that is set using the </w:t>
      </w:r>
      <w:r w:rsidRPr="00323C0D">
        <w:rPr>
          <w:rStyle w:val="Heading1Char"/>
        </w:rPr>
        <w:t>setMode</w:t>
      </w:r>
      <w:r>
        <w:rPr>
          <w:rFonts w:ascii="Times New Roman" w:hAnsi="Times New Roman" w:cs="Times New Roman"/>
          <w:sz w:val="24"/>
          <w:szCs w:val="24"/>
        </w:rPr>
        <w:t xml:space="preserve"> function.</w:t>
      </w:r>
    </w:p>
    <w:p w14:paraId="4488F73A" w14:textId="5B32EF83" w:rsidR="00505CCA" w:rsidRDefault="00505CCA" w:rsidP="0057521D">
      <w:pPr>
        <w:rPr>
          <w:rFonts w:ascii="Times New Roman" w:hAnsi="Times New Roman" w:cs="Times New Roman"/>
          <w:sz w:val="24"/>
          <w:szCs w:val="24"/>
        </w:rPr>
      </w:pPr>
      <w:r>
        <w:rPr>
          <w:rFonts w:ascii="Times New Roman" w:hAnsi="Times New Roman" w:cs="Times New Roman"/>
          <w:sz w:val="24"/>
          <w:szCs w:val="24"/>
        </w:rPr>
        <w:t>The function</w:t>
      </w:r>
    </w:p>
    <w:p w14:paraId="13466B92" w14:textId="64C21E0F" w:rsidR="00505CCA" w:rsidRDefault="00505CCA" w:rsidP="00146AA8">
      <w:pPr>
        <w:pStyle w:val="RedBoldCode"/>
      </w:pPr>
      <w:r w:rsidRPr="00505CCA">
        <w:t xml:space="preserve">virtual </w:t>
      </w:r>
      <w:r>
        <w:t>bool serialWrite(char *string,</w:t>
      </w:r>
      <w:r w:rsidR="000450D1">
        <w:t xml:space="preserve"> const int bufsize,</w:t>
      </w:r>
    </w:p>
    <w:p w14:paraId="558144A2" w14:textId="0CE8C104" w:rsidR="00505CCA" w:rsidRPr="00505CCA" w:rsidRDefault="00505CCA" w:rsidP="00146AA8">
      <w:pPr>
        <w:pStyle w:val="RedBoldCode"/>
      </w:pPr>
      <w:r>
        <w:t xml:space="preserve">                         </w:t>
      </w:r>
      <w:r w:rsidRPr="00505CCA">
        <w:t>const char *signal = NULL)</w:t>
      </w:r>
    </w:p>
    <w:p w14:paraId="53F4584D" w14:textId="1E4235EF" w:rsidR="00505CCA" w:rsidRDefault="00213D91" w:rsidP="0057521D">
      <w:pPr>
        <w:rPr>
          <w:rFonts w:ascii="Times New Roman" w:hAnsi="Times New Roman" w:cs="Times New Roman"/>
          <w:sz w:val="24"/>
          <w:szCs w:val="24"/>
        </w:rPr>
      </w:pPr>
      <w:r>
        <w:rPr>
          <w:rFonts w:ascii="Times New Roman" w:hAnsi="Times New Roman" w:cs="Times New Roman"/>
          <w:sz w:val="24"/>
          <w:szCs w:val="24"/>
        </w:rPr>
        <w:t>i</w:t>
      </w:r>
      <w:r w:rsidR="00505CCA">
        <w:rPr>
          <w:rFonts w:ascii="Times New Roman" w:hAnsi="Times New Roman" w:cs="Times New Roman"/>
          <w:sz w:val="24"/>
          <w:szCs w:val="24"/>
        </w:rPr>
        <w:t>s used in the serial IO modules described below to write out properties of buses or branches to standard output. The character buffer “</w:t>
      </w:r>
      <w:r w:rsidR="00505CCA" w:rsidRPr="00323C0D">
        <w:rPr>
          <w:rStyle w:val="Heading1Char"/>
        </w:rPr>
        <w:t>string</w:t>
      </w:r>
      <w:r w:rsidR="00505CCA">
        <w:rPr>
          <w:rFonts w:ascii="Times New Roman" w:hAnsi="Times New Roman" w:cs="Times New Roman"/>
          <w:sz w:val="24"/>
          <w:szCs w:val="24"/>
        </w:rPr>
        <w:t>” contains a formatted line of text representing the properties of the bus or branch that is written to standard output,</w:t>
      </w:r>
      <w:r w:rsidR="000450D1">
        <w:rPr>
          <w:rFonts w:ascii="Times New Roman" w:hAnsi="Times New Roman" w:cs="Times New Roman"/>
          <w:sz w:val="24"/>
          <w:szCs w:val="24"/>
        </w:rPr>
        <w:t xml:space="preserve"> the variable “</w:t>
      </w:r>
      <w:r w:rsidR="000450D1" w:rsidRPr="000450D1">
        <w:rPr>
          <w:rStyle w:val="Heading1Char"/>
        </w:rPr>
        <w:t>bufsize</w:t>
      </w:r>
      <w:r w:rsidR="000450D1">
        <w:rPr>
          <w:rFonts w:ascii="Times New Roman" w:hAnsi="Times New Roman" w:cs="Times New Roman"/>
          <w:sz w:val="24"/>
          <w:szCs w:val="24"/>
        </w:rPr>
        <w:t>” gives the number of characters that “</w:t>
      </w:r>
      <w:r w:rsidR="000450D1" w:rsidRPr="000450D1">
        <w:rPr>
          <w:rStyle w:val="Heading1Char"/>
        </w:rPr>
        <w:t>string</w:t>
      </w:r>
      <w:r w:rsidR="000450D1">
        <w:rPr>
          <w:rFonts w:ascii="Times New Roman" w:hAnsi="Times New Roman" w:cs="Times New Roman"/>
          <w:sz w:val="24"/>
          <w:szCs w:val="24"/>
        </w:rPr>
        <w:t>” can hold, and</w:t>
      </w:r>
      <w:r w:rsidR="00505CCA">
        <w:rPr>
          <w:rFonts w:ascii="Times New Roman" w:hAnsi="Times New Roman" w:cs="Times New Roman"/>
          <w:sz w:val="24"/>
          <w:szCs w:val="24"/>
        </w:rPr>
        <w:t xml:space="preserve"> the variable “</w:t>
      </w:r>
      <w:r w:rsidR="00505CCA" w:rsidRPr="00323C0D">
        <w:rPr>
          <w:rStyle w:val="Heading1Char"/>
        </w:rPr>
        <w:t>signal</w:t>
      </w:r>
      <w:r w:rsidR="00505CCA">
        <w:rPr>
          <w:rFonts w:ascii="Times New Roman" w:hAnsi="Times New Roman" w:cs="Times New Roman"/>
          <w:sz w:val="24"/>
          <w:szCs w:val="24"/>
        </w:rPr>
        <w:t>” can be used to control what data is written out and the return value is true if the bus or branch is writing out data and false otherwise. For example, if the application is writing out the properties of all buses with generators, then the signal “</w:t>
      </w:r>
      <w:r w:rsidR="00505CCA" w:rsidRPr="00323C0D">
        <w:rPr>
          <w:rStyle w:val="Heading1Char"/>
        </w:rPr>
        <w:t>generator</w:t>
      </w:r>
      <w:r w:rsidR="00505CCA">
        <w:rPr>
          <w:rFonts w:ascii="Times New Roman" w:hAnsi="Times New Roman" w:cs="Times New Roman"/>
          <w:sz w:val="24"/>
          <w:szCs w:val="24"/>
        </w:rPr>
        <w:t>” might be p</w:t>
      </w:r>
      <w:r>
        <w:rPr>
          <w:rFonts w:ascii="Times New Roman" w:hAnsi="Times New Roman" w:cs="Times New Roman"/>
          <w:sz w:val="24"/>
          <w:szCs w:val="24"/>
        </w:rPr>
        <w:t>assed to this subroutine. If a bus has generators, then a string is copied into the buffer “</w:t>
      </w:r>
      <w:r w:rsidRPr="00323C0D">
        <w:rPr>
          <w:rStyle w:val="Heading1Char"/>
        </w:rPr>
        <w:t>string</w:t>
      </w:r>
      <w:r>
        <w:rPr>
          <w:rFonts w:ascii="Times New Roman" w:hAnsi="Times New Roman" w:cs="Times New Roman"/>
          <w:sz w:val="24"/>
          <w:szCs w:val="24"/>
        </w:rPr>
        <w:t>” and the function returns true, otherwise it returns false. The buffer “</w:t>
      </w:r>
      <w:r w:rsidRPr="00323C0D">
        <w:rPr>
          <w:rStyle w:val="Heading1Char"/>
        </w:rPr>
        <w:t>string</w:t>
      </w:r>
      <w:r>
        <w:rPr>
          <w:rFonts w:ascii="Times New Roman" w:hAnsi="Times New Roman" w:cs="Times New Roman"/>
          <w:sz w:val="24"/>
          <w:szCs w:val="24"/>
        </w:rPr>
        <w:t>” is allocated by the calling program.</w:t>
      </w:r>
      <w:r w:rsidR="006D0532">
        <w:rPr>
          <w:rFonts w:ascii="Times New Roman" w:hAnsi="Times New Roman" w:cs="Times New Roman"/>
          <w:sz w:val="24"/>
          <w:szCs w:val="24"/>
        </w:rPr>
        <w:t xml:space="preserve"> The variable “bufsize” is provided so that the bus or branch can determine</w:t>
      </w:r>
      <w:r w:rsidR="00B462CD">
        <w:rPr>
          <w:rFonts w:ascii="Times New Roman" w:hAnsi="Times New Roman" w:cs="Times New Roman"/>
          <w:sz w:val="24"/>
          <w:szCs w:val="24"/>
        </w:rPr>
        <w:t xml:space="preserve"> if</w:t>
      </w:r>
      <w:r w:rsidR="006D0532">
        <w:rPr>
          <w:rFonts w:ascii="Times New Roman" w:hAnsi="Times New Roman" w:cs="Times New Roman"/>
          <w:sz w:val="24"/>
          <w:szCs w:val="24"/>
        </w:rPr>
        <w:t xml:space="preserve"> it is overwriting the buffer. Returning to the generator example, if this call returns a separate line for each generator, then it is possible that a bus with too many generators might exceed the buffer size. This could be detected by the implementation if the buffer size is known.</w:t>
      </w:r>
    </w:p>
    <w:p w14:paraId="12828D9F" w14:textId="5B1168D4" w:rsidR="00213D91" w:rsidRDefault="00213D91"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323C0D">
        <w:rPr>
          <w:rStyle w:val="Heading1Char"/>
        </w:rPr>
        <w:t>BaseComponent</w:t>
      </w:r>
      <w:r>
        <w:rPr>
          <w:rFonts w:ascii="Times New Roman" w:hAnsi="Times New Roman" w:cs="Times New Roman"/>
          <w:sz w:val="24"/>
          <w:szCs w:val="24"/>
        </w:rPr>
        <w:t xml:space="preserve"> class also contains t</w:t>
      </w:r>
      <w:r w:rsidR="00323C0D">
        <w:rPr>
          <w:rFonts w:ascii="Times New Roman" w:hAnsi="Times New Roman" w:cs="Times New Roman"/>
          <w:sz w:val="24"/>
          <w:szCs w:val="24"/>
        </w:rPr>
        <w:t>w</w:t>
      </w:r>
      <w:r>
        <w:rPr>
          <w:rFonts w:ascii="Times New Roman" w:hAnsi="Times New Roman" w:cs="Times New Roman"/>
          <w:sz w:val="24"/>
          <w:szCs w:val="24"/>
        </w:rPr>
        <w:t>o functions that must be implemented if buses and/or branches need to exchange data with other processors. Data that must be exchanged needs to be placed in buffers that have been allocated by the network. The bus and branch objects specify how large the buffers need to be by implementing the function</w:t>
      </w:r>
    </w:p>
    <w:p w14:paraId="357FBA18" w14:textId="6FF55E9D" w:rsidR="00213D91" w:rsidRPr="004B4598" w:rsidRDefault="00213D91" w:rsidP="00146AA8">
      <w:pPr>
        <w:pStyle w:val="RedBoldCode"/>
      </w:pPr>
      <w:r w:rsidRPr="004B4598">
        <w:t>virtual int getXCBufSize()</w:t>
      </w:r>
    </w:p>
    <w:p w14:paraId="2D8D73B0" w14:textId="774F9109" w:rsidR="00213D91" w:rsidRDefault="00213D91" w:rsidP="0057521D">
      <w:pPr>
        <w:rPr>
          <w:rFonts w:ascii="Times New Roman" w:hAnsi="Times New Roman" w:cs="Times New Roman"/>
          <w:sz w:val="24"/>
          <w:szCs w:val="24"/>
        </w:rPr>
      </w:pPr>
      <w:r>
        <w:rPr>
          <w:rFonts w:ascii="Times New Roman" w:hAnsi="Times New Roman" w:cs="Times New Roman"/>
          <w:sz w:val="24"/>
          <w:szCs w:val="24"/>
        </w:rPr>
        <w:t>This function must return the same value for all buses and all branches in the same bus or branch classes. Buses can return a different value than branches. For</w:t>
      </w:r>
      <w:r w:rsidR="00323C0D">
        <w:rPr>
          <w:rFonts w:ascii="Times New Roman" w:hAnsi="Times New Roman" w:cs="Times New Roman"/>
          <w:sz w:val="24"/>
          <w:szCs w:val="24"/>
        </w:rPr>
        <w:t xml:space="preserve"> example,</w:t>
      </w:r>
      <w:r>
        <w:rPr>
          <w:rFonts w:ascii="Times New Roman" w:hAnsi="Times New Roman" w:cs="Times New Roman"/>
          <w:sz w:val="24"/>
          <w:szCs w:val="24"/>
        </w:rPr>
        <w:t xml:space="preserve"> a power flow calculation, it is necessary that ghost buses get new values of the phase</w:t>
      </w:r>
      <w:r w:rsidR="006D0532">
        <w:rPr>
          <w:rFonts w:ascii="Times New Roman" w:hAnsi="Times New Roman" w:cs="Times New Roman"/>
          <w:sz w:val="24"/>
          <w:szCs w:val="24"/>
        </w:rPr>
        <w:t xml:space="preserve"> angle</w:t>
      </w:r>
      <w:r>
        <w:rPr>
          <w:rFonts w:ascii="Times New Roman" w:hAnsi="Times New Roman" w:cs="Times New Roman"/>
          <w:sz w:val="24"/>
          <w:szCs w:val="24"/>
        </w:rPr>
        <w:t xml:space="preserve"> and voltage magnitude increments. These are both real numbers so the </w:t>
      </w:r>
      <w:r w:rsidRPr="00323C0D">
        <w:rPr>
          <w:rStyle w:val="Heading1Char"/>
        </w:rPr>
        <w:t>getXCBusSize</w:t>
      </w:r>
      <w:r>
        <w:rPr>
          <w:rFonts w:ascii="Times New Roman" w:hAnsi="Times New Roman" w:cs="Times New Roman"/>
          <w:sz w:val="24"/>
          <w:szCs w:val="24"/>
        </w:rPr>
        <w:t xml:space="preserve"> routine needs to return the value </w:t>
      </w:r>
      <w:r w:rsidRPr="00323C0D">
        <w:rPr>
          <w:rStyle w:val="Heading1Char"/>
        </w:rPr>
        <w:t>2*sizeof(double)</w:t>
      </w:r>
      <w:r>
        <w:rPr>
          <w:rFonts w:ascii="Times New Roman" w:hAnsi="Times New Roman" w:cs="Times New Roman"/>
          <w:sz w:val="24"/>
          <w:szCs w:val="24"/>
        </w:rPr>
        <w:t>. Note that all buses must return this value even if the bus is a reference bus and does not participate in the calculation.</w:t>
      </w:r>
    </w:p>
    <w:p w14:paraId="5AE1E4FC" w14:textId="307FD0F8" w:rsidR="004B4598" w:rsidRDefault="004B4598" w:rsidP="0057521D">
      <w:pPr>
        <w:rPr>
          <w:rFonts w:ascii="Times New Roman" w:hAnsi="Times New Roman" w:cs="Times New Roman"/>
          <w:sz w:val="24"/>
          <w:szCs w:val="24"/>
        </w:rPr>
      </w:pPr>
      <w:r>
        <w:rPr>
          <w:rFonts w:ascii="Times New Roman" w:hAnsi="Times New Roman" w:cs="Times New Roman"/>
          <w:sz w:val="24"/>
          <w:szCs w:val="24"/>
        </w:rPr>
        <w:t>This function is queried by the network and used to allocate a buffer of the appropriate size. The network then informs the bus and branch objects where the location of the buffer is by invoking the function</w:t>
      </w:r>
    </w:p>
    <w:p w14:paraId="3E17C225" w14:textId="28576508" w:rsidR="004B4598" w:rsidRPr="00F45212" w:rsidRDefault="004B4598" w:rsidP="00146AA8">
      <w:pPr>
        <w:pStyle w:val="RedBoldCode"/>
      </w:pPr>
      <w:r w:rsidRPr="00F45212">
        <w:t>virtual void setXCBuf(void *buf)</w:t>
      </w:r>
    </w:p>
    <w:p w14:paraId="7D937D51" w14:textId="07BEFA30" w:rsidR="004B4598" w:rsidRDefault="004B4598" w:rsidP="0057521D">
      <w:pPr>
        <w:rPr>
          <w:rFonts w:ascii="Times New Roman" w:hAnsi="Times New Roman" w:cs="Times New Roman"/>
          <w:sz w:val="24"/>
          <w:szCs w:val="24"/>
        </w:rPr>
      </w:pPr>
      <w:r>
        <w:rPr>
          <w:rFonts w:ascii="Times New Roman" w:hAnsi="Times New Roman" w:cs="Times New Roman"/>
          <w:sz w:val="24"/>
          <w:szCs w:val="24"/>
        </w:rPr>
        <w:t>The bus or branch can use this function</w:t>
      </w:r>
      <w:r w:rsidR="00323C0D">
        <w:rPr>
          <w:rFonts w:ascii="Times New Roman" w:hAnsi="Times New Roman" w:cs="Times New Roman"/>
          <w:sz w:val="24"/>
          <w:szCs w:val="24"/>
        </w:rPr>
        <w:t xml:space="preserve"> to set internal pointers to</w:t>
      </w:r>
      <w:r>
        <w:rPr>
          <w:rFonts w:ascii="Times New Roman" w:hAnsi="Times New Roman" w:cs="Times New Roman"/>
          <w:sz w:val="24"/>
          <w:szCs w:val="24"/>
        </w:rPr>
        <w:t xml:space="preserve"> this buffer that can be used to assign values to the buffer (which is done before a ghost exchange) or to collect values from the buffer (which is done after a ghost exchange).</w:t>
      </w:r>
      <w:r w:rsidR="00DD1D05">
        <w:rPr>
          <w:rFonts w:ascii="Times New Roman" w:hAnsi="Times New Roman" w:cs="Times New Roman"/>
          <w:sz w:val="24"/>
          <w:szCs w:val="24"/>
        </w:rPr>
        <w:t xml:space="preserve"> Continuing with the powerflow example, the bus implemention of the </w:t>
      </w:r>
      <w:r w:rsidR="00DD1D05" w:rsidRPr="00323C0D">
        <w:rPr>
          <w:rStyle w:val="Heading1Char"/>
        </w:rPr>
        <w:t>setXCBuf</w:t>
      </w:r>
      <w:r w:rsidR="00DD1D05">
        <w:rPr>
          <w:rFonts w:ascii="Times New Roman" w:hAnsi="Times New Roman" w:cs="Times New Roman"/>
          <w:sz w:val="24"/>
          <w:szCs w:val="24"/>
        </w:rPr>
        <w:t xml:space="preserve"> function would look like</w:t>
      </w:r>
    </w:p>
    <w:p w14:paraId="011F6729" w14:textId="48B407C1" w:rsidR="00DD1D05" w:rsidRPr="00DD1D05" w:rsidRDefault="00DD1D05" w:rsidP="00146AA8">
      <w:pPr>
        <w:pStyle w:val="RedBoldCode"/>
      </w:pPr>
      <w:r>
        <w:t xml:space="preserve">    </w:t>
      </w:r>
      <w:r w:rsidRPr="00DD1D05">
        <w:t>setXCBuf(void *buf)</w:t>
      </w:r>
    </w:p>
    <w:p w14:paraId="23D9662A" w14:textId="3D9A4C28" w:rsidR="00DD1D05" w:rsidRPr="00DD1D05" w:rsidRDefault="00DD1D05" w:rsidP="00146AA8">
      <w:pPr>
        <w:pStyle w:val="RedBoldCode"/>
      </w:pPr>
      <w:r>
        <w:t xml:space="preserve">    </w:t>
      </w:r>
      <w:r w:rsidRPr="00DD1D05">
        <w:t>{</w:t>
      </w:r>
    </w:p>
    <w:p w14:paraId="1D17BD3A" w14:textId="394F370B" w:rsidR="00DD1D05" w:rsidRPr="00DD1D05" w:rsidRDefault="00DD1D05" w:rsidP="00146AA8">
      <w:pPr>
        <w:pStyle w:val="RedBoldCode"/>
      </w:pPr>
      <w:r>
        <w:t xml:space="preserve">      </w:t>
      </w:r>
      <w:r w:rsidR="001B60B9">
        <w:t>p_Ang_ptr = static_cast&lt;double*&gt;(</w:t>
      </w:r>
      <w:r w:rsidRPr="00DD1D05">
        <w:t>buf</w:t>
      </w:r>
      <w:r w:rsidR="001B60B9">
        <w:t>)</w:t>
      </w:r>
      <w:r w:rsidRPr="00DD1D05">
        <w:t>;</w:t>
      </w:r>
    </w:p>
    <w:p w14:paraId="2EFF9B5B" w14:textId="5B9CEB2F" w:rsidR="00DD1D05" w:rsidRPr="00DD1D05" w:rsidRDefault="00DD1D05" w:rsidP="00146AA8">
      <w:pPr>
        <w:pStyle w:val="RedBoldCode"/>
      </w:pPr>
      <w:r>
        <w:t xml:space="preserve">      </w:t>
      </w:r>
      <w:r w:rsidRPr="00DD1D05">
        <w:t>p_Mag_ptr = p_Ang_ptr</w:t>
      </w:r>
      <w:r w:rsidR="001B60B9">
        <w:t>+1</w:t>
      </w:r>
      <w:r w:rsidRPr="00DD1D05">
        <w:t>;</w:t>
      </w:r>
    </w:p>
    <w:p w14:paraId="06AC1CE7" w14:textId="6F776363" w:rsidR="00DD1D05" w:rsidRPr="00DD1D05" w:rsidRDefault="00DD1D05" w:rsidP="00146AA8">
      <w:pPr>
        <w:pStyle w:val="RedBoldCode"/>
      </w:pPr>
      <w:r>
        <w:t xml:space="preserve">    </w:t>
      </w:r>
      <w:r w:rsidRPr="00DD1D05">
        <w:t>}</w:t>
      </w:r>
    </w:p>
    <w:p w14:paraId="7D4C6B04" w14:textId="427BFD1B"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pointers </w:t>
      </w:r>
      <w:r w:rsidRPr="00323C0D">
        <w:rPr>
          <w:rStyle w:val="Heading1Char"/>
        </w:rPr>
        <w:t>p_Ang_ptr</w:t>
      </w:r>
      <w:r>
        <w:rPr>
          <w:rFonts w:ascii="Times New Roman" w:hAnsi="Times New Roman" w:cs="Times New Roman"/>
          <w:sz w:val="24"/>
          <w:szCs w:val="24"/>
        </w:rPr>
        <w:t xml:space="preserve"> and </w:t>
      </w:r>
      <w:r w:rsidRPr="00323C0D">
        <w:rPr>
          <w:rStyle w:val="Heading1Char"/>
        </w:rPr>
        <w:t>p_Mag_ptr</w:t>
      </w:r>
      <w:r>
        <w:rPr>
          <w:rFonts w:ascii="Times New Roman" w:hAnsi="Times New Roman" w:cs="Times New Roman"/>
          <w:sz w:val="24"/>
          <w:szCs w:val="24"/>
        </w:rPr>
        <w:t xml:space="preserve"> </w:t>
      </w:r>
      <w:r w:rsidR="006D0532">
        <w:rPr>
          <w:rFonts w:ascii="Times New Roman" w:hAnsi="Times New Roman" w:cs="Times New Roman"/>
          <w:sz w:val="24"/>
          <w:szCs w:val="24"/>
        </w:rPr>
        <w:t xml:space="preserve">of type </w:t>
      </w:r>
      <w:r w:rsidR="006D0532" w:rsidRPr="006D0532">
        <w:rPr>
          <w:rStyle w:val="Heading1Char"/>
        </w:rPr>
        <w:t>double</w:t>
      </w:r>
      <w:r w:rsidR="006D0532">
        <w:rPr>
          <w:rFonts w:ascii="Times New Roman" w:hAnsi="Times New Roman" w:cs="Times New Roman"/>
          <w:sz w:val="24"/>
          <w:szCs w:val="24"/>
        </w:rPr>
        <w:t xml:space="preserve"> </w:t>
      </w:r>
      <w:r>
        <w:rPr>
          <w:rFonts w:ascii="Times New Roman" w:hAnsi="Times New Roman" w:cs="Times New Roman"/>
          <w:sz w:val="24"/>
          <w:szCs w:val="24"/>
        </w:rPr>
        <w:t>are internal variables of the bus implementation and can be used elsewhere in the bus whenever the voltage angle and voltage magnitude variables are needed. After a network update operation, ghost buses will contain values for these variables that were calculated on the home processor that owns the corresponding bus.</w:t>
      </w:r>
    </w:p>
    <w:p w14:paraId="316F2202" w14:textId="2EFF863A"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BaseBusComponent</w:t>
      </w:r>
      <w:r>
        <w:rPr>
          <w:rFonts w:ascii="Times New Roman" w:hAnsi="Times New Roman" w:cs="Times New Roman"/>
          <w:sz w:val="24"/>
          <w:szCs w:val="24"/>
        </w:rPr>
        <w:t xml:space="preserve"> and </w:t>
      </w:r>
      <w:r w:rsidRPr="00323C0D">
        <w:rPr>
          <w:rStyle w:val="Heading1Char"/>
        </w:rPr>
        <w:t>BaseBranchComponent</w:t>
      </w:r>
      <w:r>
        <w:rPr>
          <w:rFonts w:ascii="Times New Roman" w:hAnsi="Times New Roman" w:cs="Times New Roman"/>
          <w:sz w:val="24"/>
          <w:szCs w:val="24"/>
        </w:rPr>
        <w:t xml:space="preserve"> classes contain a few additional functions that are specific to whether or not a component is a bus or a branch.</w:t>
      </w:r>
      <w:r w:rsidR="00F72DF5">
        <w:rPr>
          <w:rFonts w:ascii="Times New Roman" w:hAnsi="Times New Roman" w:cs="Times New Roman"/>
          <w:sz w:val="24"/>
          <w:szCs w:val="24"/>
        </w:rPr>
        <w:t xml:space="preserve"> The </w:t>
      </w:r>
      <w:r w:rsidR="00F72DF5" w:rsidRPr="00323C0D">
        <w:rPr>
          <w:rStyle w:val="Heading1Char"/>
        </w:rPr>
        <w:t>BaseBusComponent</w:t>
      </w:r>
      <w:r w:rsidR="00F72DF5">
        <w:rPr>
          <w:rFonts w:ascii="Times New Roman" w:hAnsi="Times New Roman" w:cs="Times New Roman"/>
          <w:sz w:val="24"/>
          <w:szCs w:val="24"/>
        </w:rPr>
        <w:t xml:space="preserve"> class contains functions that can be used to identify attached buses or branches, determine if the bus is a reference bus, and recover the original indices of the bus. Other functions are included in the </w:t>
      </w:r>
      <w:r w:rsidR="00F72DF5" w:rsidRPr="00323C0D">
        <w:rPr>
          <w:rStyle w:val="Heading1Char"/>
        </w:rPr>
        <w:t>BaseBusClass</w:t>
      </w:r>
      <w:r w:rsidR="00F72DF5">
        <w:rPr>
          <w:rFonts w:ascii="Times New Roman" w:hAnsi="Times New Roman" w:cs="Times New Roman"/>
          <w:sz w:val="24"/>
          <w:szCs w:val="24"/>
        </w:rPr>
        <w:t xml:space="preserve"> but these are not usually required by application developers</w:t>
      </w:r>
      <w:r w:rsidR="001B60B9">
        <w:rPr>
          <w:rFonts w:ascii="Times New Roman" w:hAnsi="Times New Roman" w:cs="Times New Roman"/>
          <w:sz w:val="24"/>
          <w:szCs w:val="24"/>
        </w:rPr>
        <w:t xml:space="preserve"> and are used primarily to implement other GridPACK functions</w:t>
      </w:r>
      <w:r w:rsidR="00F72DF5">
        <w:rPr>
          <w:rFonts w:ascii="Times New Roman" w:hAnsi="Times New Roman" w:cs="Times New Roman"/>
          <w:sz w:val="24"/>
          <w:szCs w:val="24"/>
        </w:rPr>
        <w:t>.</w:t>
      </w:r>
    </w:p>
    <w:p w14:paraId="355E113E" w14:textId="1536745E" w:rsidR="00F72DF5" w:rsidRDefault="00F72DF5" w:rsidP="00DD1D05">
      <w:pPr>
        <w:rPr>
          <w:rFonts w:ascii="Times New Roman" w:hAnsi="Times New Roman" w:cs="Times New Roman"/>
          <w:sz w:val="24"/>
          <w:szCs w:val="24"/>
        </w:rPr>
      </w:pPr>
      <w:r>
        <w:rPr>
          <w:rFonts w:ascii="Times New Roman" w:hAnsi="Times New Roman" w:cs="Times New Roman"/>
          <w:sz w:val="24"/>
          <w:szCs w:val="24"/>
        </w:rPr>
        <w:lastRenderedPageBreak/>
        <w:t>To get a list of pointers to all branches connected to a bus, the function</w:t>
      </w:r>
    </w:p>
    <w:p w14:paraId="287DB26B" w14:textId="77777777" w:rsidR="00F72DF5" w:rsidRDefault="00F72DF5" w:rsidP="00146AA8">
      <w:pPr>
        <w:pStyle w:val="RedBoldCode"/>
      </w:pPr>
      <w:r w:rsidRPr="00F72DF5">
        <w:t>void getNeighborBranches(</w:t>
      </w:r>
    </w:p>
    <w:p w14:paraId="415C8BAF" w14:textId="66D2DC4E" w:rsidR="00F72DF5" w:rsidRPr="00F72DF5" w:rsidRDefault="00F72DF5" w:rsidP="00146AA8">
      <w:pPr>
        <w:pStyle w:val="RedBoldCode"/>
      </w:pPr>
      <w:r>
        <w:t xml:space="preserve">   </w:t>
      </w:r>
      <w:r w:rsidRPr="00F72DF5">
        <w:t>std::vector&lt;boost::shared_ptr&lt;BaseComponent&gt; &gt;</w:t>
      </w:r>
      <w:r>
        <w:t xml:space="preserve"> </w:t>
      </w:r>
      <w:r w:rsidRPr="00F72DF5">
        <w:t>&amp;nghbrs) const</w:t>
      </w:r>
    </w:p>
    <w:p w14:paraId="0E7DE76C" w14:textId="22D3F975" w:rsidR="00F72DF5" w:rsidRDefault="00F72DF5" w:rsidP="00DD1D05">
      <w:pPr>
        <w:rPr>
          <w:rFonts w:ascii="Times New Roman" w:hAnsi="Times New Roman" w:cs="Times New Roman"/>
          <w:sz w:val="24"/>
          <w:szCs w:val="24"/>
        </w:rPr>
      </w:pPr>
      <w:r>
        <w:rPr>
          <w:rFonts w:ascii="Times New Roman" w:hAnsi="Times New Roman" w:cs="Times New Roman"/>
          <w:sz w:val="24"/>
          <w:szCs w:val="24"/>
        </w:rPr>
        <w:t>can be cal</w:t>
      </w:r>
      <w:r w:rsidR="006D0532">
        <w:rPr>
          <w:rFonts w:ascii="Times New Roman" w:hAnsi="Times New Roman" w:cs="Times New Roman"/>
          <w:sz w:val="24"/>
          <w:szCs w:val="24"/>
        </w:rPr>
        <w:t>led. This provides a list of</w:t>
      </w:r>
      <w:r>
        <w:rPr>
          <w:rFonts w:ascii="Times New Roman" w:hAnsi="Times New Roman" w:cs="Times New Roman"/>
          <w:sz w:val="24"/>
          <w:szCs w:val="24"/>
        </w:rPr>
        <w:t xml:space="preserve"> pointers</w:t>
      </w:r>
      <w:r w:rsidR="006D0532">
        <w:rPr>
          <w:rFonts w:ascii="Times New Roman" w:hAnsi="Times New Roman" w:cs="Times New Roman"/>
          <w:sz w:val="24"/>
          <w:szCs w:val="24"/>
        </w:rPr>
        <w:t xml:space="preserve"> to all branches</w:t>
      </w:r>
      <w:r>
        <w:rPr>
          <w:rFonts w:ascii="Times New Roman" w:hAnsi="Times New Roman" w:cs="Times New Roman"/>
          <w:sz w:val="24"/>
          <w:szCs w:val="24"/>
        </w:rPr>
        <w:t xml:space="preserve"> that have the</w:t>
      </w:r>
      <w:r w:rsidR="006D0532">
        <w:rPr>
          <w:rFonts w:ascii="Times New Roman" w:hAnsi="Times New Roman" w:cs="Times New Roman"/>
          <w:sz w:val="24"/>
          <w:szCs w:val="24"/>
        </w:rPr>
        <w:t xml:space="preserve"> calling</w:t>
      </w:r>
      <w:r>
        <w:rPr>
          <w:rFonts w:ascii="Times New Roman" w:hAnsi="Times New Roman" w:cs="Times New Roman"/>
          <w:sz w:val="24"/>
          <w:szCs w:val="24"/>
        </w:rPr>
        <w:t xml:space="preserve"> bus as one of it</w:t>
      </w:r>
      <w:r w:rsidR="006D0532">
        <w:rPr>
          <w:rFonts w:ascii="Times New Roman" w:hAnsi="Times New Roman" w:cs="Times New Roman"/>
          <w:sz w:val="24"/>
          <w:szCs w:val="24"/>
        </w:rPr>
        <w:t>s</w:t>
      </w:r>
      <w:r>
        <w:rPr>
          <w:rFonts w:ascii="Times New Roman" w:hAnsi="Times New Roman" w:cs="Times New Roman"/>
          <w:sz w:val="24"/>
          <w:szCs w:val="24"/>
        </w:rPr>
        <w:t xml:space="preserve"> endpoints. This</w:t>
      </w:r>
      <w:r w:rsidR="006D0532">
        <w:rPr>
          <w:rFonts w:ascii="Times New Roman" w:hAnsi="Times New Roman" w:cs="Times New Roman"/>
          <w:sz w:val="24"/>
          <w:szCs w:val="24"/>
        </w:rPr>
        <w:t xml:space="preserve"> function</w:t>
      </w:r>
      <w:r>
        <w:rPr>
          <w:rFonts w:ascii="Times New Roman" w:hAnsi="Times New Roman" w:cs="Times New Roman"/>
          <w:sz w:val="24"/>
          <w:szCs w:val="24"/>
        </w:rPr>
        <w:t xml:space="preserve"> can be used inside a bus method to loop over attached branches, which is a common motif in matrix calculations. For example, to evaluate the contribution to a diagonal element of the Y-matrix coming from transmission lines, it is necessary to perform the sum</w:t>
      </w:r>
    </w:p>
    <w:p w14:paraId="1F035608" w14:textId="433374AD" w:rsidR="00F72DF5" w:rsidRDefault="00F72DF5" w:rsidP="00DD1D05">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64585">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nary>
      </m:oMath>
    </w:p>
    <w:p w14:paraId="280FE84A" w14:textId="7C29C5FF" w:rsidR="00064585" w:rsidRDefault="00064585" w:rsidP="00DD1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are the contribution</w:t>
      </w:r>
      <w:r w:rsidR="00450273">
        <w:rPr>
          <w:rFonts w:ascii="Times New Roman" w:eastAsiaTheme="minorEastAsia" w:hAnsi="Times New Roman" w:cs="Times New Roman"/>
          <w:sz w:val="24"/>
          <w:szCs w:val="24"/>
        </w:rPr>
        <w:t xml:space="preserve"> due to transmission lines</w:t>
      </w:r>
      <w:r>
        <w:rPr>
          <w:rFonts w:ascii="Times New Roman" w:eastAsiaTheme="minorEastAsia" w:hAnsi="Times New Roman" w:cs="Times New Roman"/>
          <w:sz w:val="24"/>
          <w:szCs w:val="24"/>
        </w:rPr>
        <w:t xml:space="preserve"> from the branch connecting i and j. The code inside a bus component that evaluates this sum can be written as</w:t>
      </w:r>
    </w:p>
    <w:p w14:paraId="28C3F941" w14:textId="73041AF7" w:rsidR="00064585" w:rsidRPr="00064585" w:rsidRDefault="00064585" w:rsidP="00146AA8">
      <w:pPr>
        <w:pStyle w:val="RedBoldCode"/>
      </w:pPr>
      <w:r w:rsidRPr="00064585">
        <w:t>std::vector&lt;boost::shared_ptr&lt;BaseComponent&gt; &gt; branches;</w:t>
      </w:r>
    </w:p>
    <w:p w14:paraId="3F9C876C" w14:textId="230D3106" w:rsidR="00064585" w:rsidRPr="00064585" w:rsidRDefault="00064585" w:rsidP="00146AA8">
      <w:pPr>
        <w:pStyle w:val="RedBoldCode"/>
      </w:pPr>
      <w:r w:rsidRPr="00064585">
        <w:t>getNeighborBranches(branches);</w:t>
      </w:r>
    </w:p>
    <w:p w14:paraId="50E353A7" w14:textId="3C0D1080" w:rsidR="00064585" w:rsidRPr="00064585" w:rsidRDefault="00064585" w:rsidP="00146AA8">
      <w:pPr>
        <w:pStyle w:val="RedBoldCode"/>
      </w:pPr>
      <w:r w:rsidRPr="00064585">
        <w:t>ComplexType y_diag(0.0,0.0);</w:t>
      </w:r>
    </w:p>
    <w:p w14:paraId="7F8B6E23" w14:textId="474EF5F1" w:rsidR="00064585" w:rsidRPr="00064585" w:rsidRDefault="00064585" w:rsidP="00146AA8">
      <w:pPr>
        <w:pStyle w:val="RedBoldCode"/>
      </w:pPr>
      <w:r w:rsidRPr="00064585">
        <w:t>for (int i=0; i&lt;branches.size(); i++) {</w:t>
      </w:r>
    </w:p>
    <w:p w14:paraId="53E7A091" w14:textId="68F082EB" w:rsidR="00064585" w:rsidRPr="00064585" w:rsidRDefault="006D0532" w:rsidP="00146AA8">
      <w:pPr>
        <w:pStyle w:val="RedBoldCode"/>
      </w:pPr>
      <w:r>
        <w:t xml:space="preserve">  YBranch *branch = dynamic_cast&lt;Y</w:t>
      </w:r>
      <w:r w:rsidR="00064585" w:rsidRPr="00064585">
        <w:t>Branch*&gt;(branches[i].get());</w:t>
      </w:r>
    </w:p>
    <w:p w14:paraId="7807C6CB" w14:textId="1C487857" w:rsidR="00064585" w:rsidRPr="00064585" w:rsidRDefault="00480650" w:rsidP="00146AA8">
      <w:pPr>
        <w:pStyle w:val="RedBoldCode"/>
      </w:pPr>
      <w:r>
        <w:t xml:space="preserve">  y</w:t>
      </w:r>
      <w:r w:rsidR="00064585" w:rsidRPr="00064585">
        <w:t>_diag += branch-&gt;getYContribution();</w:t>
      </w:r>
    </w:p>
    <w:p w14:paraId="4C1E73D8" w14:textId="3B3DFB8A" w:rsidR="00064585" w:rsidRPr="00064585" w:rsidRDefault="00064585" w:rsidP="00146AA8">
      <w:pPr>
        <w:pStyle w:val="RedBoldCode"/>
        <w:rPr>
          <w:rFonts w:ascii="Times New Roman" w:hAnsi="Times New Roman"/>
        </w:rPr>
      </w:pPr>
      <w:r w:rsidRPr="00064585">
        <w:t>}</w:t>
      </w:r>
    </w:p>
    <w:p w14:paraId="75CE5AD4" w14:textId="30970415" w:rsidR="00064585" w:rsidRDefault="00064585" w:rsidP="0057521D">
      <w:pPr>
        <w:rPr>
          <w:rFonts w:ascii="Times New Roman" w:eastAsiaTheme="minorEastAsia" w:hAnsi="Times New Roman" w:cs="Times New Roman"/>
          <w:sz w:val="24"/>
          <w:szCs w:val="24"/>
        </w:rPr>
      </w:pPr>
      <w:r>
        <w:rPr>
          <w:rFonts w:ascii="Times New Roman" w:hAnsi="Times New Roman" w:cs="Times New Roman"/>
          <w:sz w:val="24"/>
          <w:szCs w:val="24"/>
        </w:rPr>
        <w:t xml:space="preserve">The function </w:t>
      </w:r>
      <w:r w:rsidRPr="00323C0D">
        <w:rPr>
          <w:rStyle w:val="Heading1Char"/>
        </w:rPr>
        <w:t>getYContribution</w:t>
      </w:r>
      <w:r>
        <w:rPr>
          <w:rFonts w:ascii="Times New Roman" w:hAnsi="Times New Roman" w:cs="Times New Roman"/>
          <w:sz w:val="24"/>
          <w:szCs w:val="24"/>
        </w:rPr>
        <w:t xml:space="preserve"> evaluates the quantity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using parameters that are local to the branch. The return value is then accumulated into the bus variable </w:t>
      </w:r>
      <w:r w:rsidRPr="00323C0D">
        <w:rPr>
          <w:rStyle w:val="Heading1Char"/>
        </w:rPr>
        <w:t>y_diag</w:t>
      </w:r>
      <w:r>
        <w:rPr>
          <w:rFonts w:ascii="Times New Roman" w:eastAsiaTheme="minorEastAsia" w:hAnsi="Times New Roman" w:cs="Times New Roman"/>
          <w:sz w:val="24"/>
          <w:szCs w:val="24"/>
        </w:rPr>
        <w:t xml:space="preserve">, which is eventually returned through the </w:t>
      </w:r>
      <w:r w:rsidRPr="00323C0D">
        <w:rPr>
          <w:rStyle w:val="Heading1Char"/>
        </w:rPr>
        <w:t>matrixDiagValues</w:t>
      </w:r>
      <w:r>
        <w:rPr>
          <w:rFonts w:ascii="Times New Roman" w:eastAsiaTheme="minorEastAsia" w:hAnsi="Times New Roman" w:cs="Times New Roman"/>
          <w:sz w:val="24"/>
          <w:szCs w:val="24"/>
        </w:rPr>
        <w:t xml:space="preserve"> function.</w:t>
      </w:r>
      <w:r w:rsidR="00693998">
        <w:rPr>
          <w:rFonts w:ascii="Times New Roman" w:eastAsiaTheme="minorEastAsia" w:hAnsi="Times New Roman" w:cs="Times New Roman"/>
          <w:sz w:val="24"/>
          <w:szCs w:val="24"/>
        </w:rPr>
        <w:t xml:space="preserve"> The </w:t>
      </w:r>
      <w:r w:rsidR="00693998" w:rsidRPr="00323C0D">
        <w:rPr>
          <w:rStyle w:val="Heading1Char"/>
        </w:rPr>
        <w:t>dynamic_cast</w:t>
      </w:r>
      <w:r w:rsidR="00693998">
        <w:rPr>
          <w:rFonts w:ascii="Times New Roman" w:eastAsiaTheme="minorEastAsia" w:hAnsi="Times New Roman" w:cs="Times New Roman"/>
          <w:sz w:val="24"/>
          <w:szCs w:val="24"/>
        </w:rPr>
        <w:t xml:space="preserve"> is necessary to convert the pointer from a </w:t>
      </w:r>
      <w:r w:rsidR="00693998" w:rsidRPr="00D71FD6">
        <w:rPr>
          <w:rStyle w:val="Heading1Char"/>
        </w:rPr>
        <w:t>BaseComponent</w:t>
      </w:r>
      <w:r w:rsidR="00693998">
        <w:rPr>
          <w:rFonts w:ascii="Times New Roman" w:eastAsiaTheme="minorEastAsia" w:hAnsi="Times New Roman" w:cs="Times New Roman"/>
          <w:sz w:val="24"/>
          <w:szCs w:val="24"/>
        </w:rPr>
        <w:t xml:space="preserve"> object to the application class </w:t>
      </w:r>
      <w:r w:rsidR="006D0532">
        <w:rPr>
          <w:rStyle w:val="Heading1Char"/>
        </w:rPr>
        <w:t>Y</w:t>
      </w:r>
      <w:r w:rsidR="00693998" w:rsidRPr="00D71FD6">
        <w:rPr>
          <w:rStyle w:val="Heading1Char"/>
        </w:rPr>
        <w:t>Branch</w:t>
      </w:r>
      <w:r w:rsidR="00693998">
        <w:rPr>
          <w:rFonts w:ascii="Times New Roman" w:eastAsiaTheme="minorEastAsia" w:hAnsi="Times New Roman" w:cs="Times New Roman"/>
          <w:sz w:val="24"/>
          <w:szCs w:val="24"/>
        </w:rPr>
        <w:t xml:space="preserve">. The </w:t>
      </w:r>
      <w:r w:rsidR="00693998" w:rsidRPr="00D71FD6">
        <w:rPr>
          <w:rStyle w:val="Heading1Char"/>
        </w:rPr>
        <w:t>BaseComponent</w:t>
      </w:r>
      <w:r w:rsidR="00693998">
        <w:rPr>
          <w:rFonts w:ascii="Times New Roman" w:eastAsiaTheme="minorEastAsia" w:hAnsi="Times New Roman" w:cs="Times New Roman"/>
          <w:sz w:val="24"/>
          <w:szCs w:val="24"/>
        </w:rPr>
        <w:t xml:space="preserve"> class has no knowledge of the </w:t>
      </w:r>
      <w:r w:rsidR="00693998" w:rsidRPr="00D71FD6">
        <w:rPr>
          <w:rStyle w:val="Heading1Char"/>
        </w:rPr>
        <w:t>getYContribution</w:t>
      </w:r>
      <w:r w:rsidR="00693998">
        <w:rPr>
          <w:rFonts w:ascii="Times New Roman" w:eastAsiaTheme="minorEastAsia" w:hAnsi="Times New Roman" w:cs="Times New Roman"/>
          <w:sz w:val="24"/>
          <w:szCs w:val="24"/>
        </w:rPr>
        <w:t xml:space="preserve"> function, this is only implemented in </w:t>
      </w:r>
      <w:r w:rsidR="006D0532">
        <w:rPr>
          <w:rStyle w:val="Heading1Char"/>
        </w:rPr>
        <w:t>Y</w:t>
      </w:r>
      <w:r w:rsidR="00693998" w:rsidRPr="00D71FD6">
        <w:rPr>
          <w:rStyle w:val="Heading1Char"/>
        </w:rPr>
        <w:t>Branch</w:t>
      </w:r>
      <w:r w:rsidR="00693998">
        <w:rPr>
          <w:rFonts w:ascii="Times New Roman" w:eastAsiaTheme="minorEastAsia" w:hAnsi="Times New Roman" w:cs="Times New Roman"/>
          <w:sz w:val="24"/>
          <w:szCs w:val="24"/>
        </w:rPr>
        <w:t>.</w:t>
      </w:r>
    </w:p>
    <w:p w14:paraId="699DB87A" w14:textId="3D466419"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function that is similar to </w:t>
      </w:r>
      <w:r w:rsidRPr="00D71FD6">
        <w:rPr>
          <w:rStyle w:val="Heading1Char"/>
        </w:rPr>
        <w:t>getNeighborBranches</w:t>
      </w:r>
      <w:r>
        <w:rPr>
          <w:rFonts w:ascii="Times New Roman" w:eastAsiaTheme="minorEastAsia" w:hAnsi="Times New Roman" w:cs="Times New Roman"/>
          <w:sz w:val="24"/>
          <w:szCs w:val="24"/>
        </w:rPr>
        <w:t xml:space="preserve"> is</w:t>
      </w:r>
    </w:p>
    <w:p w14:paraId="62BB0F4A" w14:textId="41AFCB15" w:rsidR="00450273" w:rsidRPr="00450273" w:rsidRDefault="00450273" w:rsidP="00146AA8">
      <w:pPr>
        <w:pStyle w:val="RedBoldCode"/>
      </w:pPr>
      <w:r w:rsidRPr="00450273">
        <w:t>void getNeighborBuses(</w:t>
      </w:r>
    </w:p>
    <w:p w14:paraId="45AF5C94" w14:textId="3C942F81" w:rsidR="00450273" w:rsidRPr="00450273" w:rsidRDefault="00450273" w:rsidP="00146AA8">
      <w:pPr>
        <w:pStyle w:val="RedBoldCode"/>
      </w:pPr>
      <w:r w:rsidRPr="00450273">
        <w:t xml:space="preserve">   std::vector&lt;boost::shared_ptr&lt;BaseComponent&gt; &gt; &amp;nghbrs) const</w:t>
      </w:r>
    </w:p>
    <w:p w14:paraId="5CB3BC41" w14:textId="7E6A894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used to get a list of the buses that are connected to the calling bus via a single branch.</w:t>
      </w:r>
    </w:p>
    <w:p w14:paraId="1BEF357E" w14:textId="3AA79B06"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Many power grid problems require the specification of a special bus as a reference bus. This designation can be handled by the two functions</w:t>
      </w:r>
    </w:p>
    <w:p w14:paraId="42E3DD25" w14:textId="34B7910A" w:rsidR="00450273" w:rsidRPr="00450273" w:rsidRDefault="00450273" w:rsidP="00146AA8">
      <w:pPr>
        <w:pStyle w:val="RedBoldCode"/>
      </w:pPr>
      <w:r w:rsidRPr="00450273">
        <w:t>void setReferenceBus(bool status)</w:t>
      </w:r>
    </w:p>
    <w:p w14:paraId="03BE3A68" w14:textId="77777777" w:rsidR="00146AA8" w:rsidRDefault="00146AA8" w:rsidP="00146AA8">
      <w:pPr>
        <w:pStyle w:val="RedBoldCode"/>
      </w:pPr>
    </w:p>
    <w:p w14:paraId="7FE059A5" w14:textId="280FB4C5" w:rsidR="00450273" w:rsidRPr="00450273" w:rsidRDefault="00450273" w:rsidP="00146AA8">
      <w:pPr>
        <w:pStyle w:val="RedBoldCode"/>
      </w:pPr>
      <w:r w:rsidRPr="00450273">
        <w:lastRenderedPageBreak/>
        <w:t>bool getReferenceBus() const</w:t>
      </w:r>
    </w:p>
    <w:p w14:paraId="203537DB" w14:textId="233D621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function can be used (if called with the argument true) to designate a bus as the reference bus and the second function can be called to inquire whether a bus is the reference bus.</w:t>
      </w:r>
      <w:r w:rsidR="00480650">
        <w:rPr>
          <w:rFonts w:ascii="Times New Roman" w:eastAsiaTheme="minorEastAsia" w:hAnsi="Times New Roman" w:cs="Times New Roman"/>
          <w:sz w:val="24"/>
          <w:szCs w:val="24"/>
        </w:rPr>
        <w:t xml:space="preserve"> A reference bus is usually set when the network configuration file is read in and does not need to be set explicitly by the application.</w:t>
      </w:r>
    </w:p>
    <w:p w14:paraId="3EE72D2E" w14:textId="660B5EF4" w:rsidR="00450273" w:rsidRDefault="00D4616F" w:rsidP="0057521D">
      <w:pPr>
        <w:rPr>
          <w:rFonts w:ascii="Times New Roman" w:hAnsi="Times New Roman" w:cs="Times New Roman"/>
          <w:sz w:val="24"/>
          <w:szCs w:val="24"/>
        </w:rPr>
      </w:pPr>
      <w:r>
        <w:rPr>
          <w:rFonts w:ascii="Times New Roman" w:hAnsi="Times New Roman" w:cs="Times New Roman"/>
          <w:sz w:val="24"/>
          <w:szCs w:val="24"/>
        </w:rPr>
        <w:t>Finally, it is often useful for exporting results if the original index of the bus is available. This can be recovered using the function</w:t>
      </w:r>
    </w:p>
    <w:p w14:paraId="22FD2F46" w14:textId="336CEA01" w:rsidR="00D4616F" w:rsidRPr="00D4616F" w:rsidRDefault="00D4616F" w:rsidP="00146AA8">
      <w:pPr>
        <w:pStyle w:val="RedBoldCode"/>
      </w:pPr>
      <w:r w:rsidRPr="00D4616F">
        <w:t>int getOriginalIndex() const</w:t>
      </w:r>
    </w:p>
    <w:p w14:paraId="438F6BE2" w14:textId="791AFE3D" w:rsidR="00D4616F" w:rsidRDefault="00D4616F" w:rsidP="0057521D">
      <w:pPr>
        <w:rPr>
          <w:rFonts w:ascii="Times New Roman" w:hAnsi="Times New Roman" w:cs="Times New Roman"/>
          <w:sz w:val="24"/>
          <w:szCs w:val="24"/>
        </w:rPr>
      </w:pPr>
      <w:r>
        <w:rPr>
          <w:rFonts w:ascii="Times New Roman" w:hAnsi="Times New Roman" w:cs="Times New Roman"/>
          <w:sz w:val="24"/>
          <w:szCs w:val="24"/>
        </w:rPr>
        <w:t xml:space="preserve">This function only works correctly after a call to the base factory method </w:t>
      </w:r>
      <w:r w:rsidRPr="00DC00F8">
        <w:rPr>
          <w:rStyle w:val="Heading1Char"/>
        </w:rPr>
        <w:t>setComponents</w:t>
      </w:r>
      <w:r w:rsidR="00480650">
        <w:rPr>
          <w:rFonts w:ascii="Times New Roman" w:hAnsi="Times New Roman" w:cs="Times New Roman"/>
          <w:sz w:val="24"/>
          <w:szCs w:val="24"/>
        </w:rPr>
        <w:t>, which</w:t>
      </w:r>
      <w:r w:rsidR="00846DB8">
        <w:rPr>
          <w:rFonts w:ascii="Times New Roman" w:hAnsi="Times New Roman" w:cs="Times New Roman"/>
          <w:sz w:val="24"/>
          <w:szCs w:val="24"/>
        </w:rPr>
        <w:t xml:space="preserve"> is described below. </w:t>
      </w:r>
      <w:r>
        <w:rPr>
          <w:rFonts w:ascii="Times New Roman" w:hAnsi="Times New Roman" w:cs="Times New Roman"/>
          <w:sz w:val="24"/>
          <w:szCs w:val="24"/>
        </w:rPr>
        <w:t xml:space="preserve">Other functions in the </w:t>
      </w:r>
      <w:r w:rsidRPr="00DC00F8">
        <w:rPr>
          <w:rStyle w:val="Heading1Char"/>
        </w:rPr>
        <w:t>BaseBusComponent</w:t>
      </w:r>
      <w:r>
        <w:rPr>
          <w:rFonts w:ascii="Times New Roman" w:hAnsi="Times New Roman" w:cs="Times New Roman"/>
          <w:sz w:val="24"/>
          <w:szCs w:val="24"/>
        </w:rPr>
        <w:t xml:space="preserve"> class are needed within the framework but are not usually required by application developers.</w:t>
      </w:r>
    </w:p>
    <w:p w14:paraId="6944323A" w14:textId="1A214B6F" w:rsidR="00D4616F" w:rsidRDefault="00D461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BaseBranchComponent</w:t>
      </w:r>
      <w:r>
        <w:rPr>
          <w:rFonts w:ascii="Times New Roman" w:hAnsi="Times New Roman" w:cs="Times New Roman"/>
          <w:sz w:val="24"/>
          <w:szCs w:val="24"/>
        </w:rPr>
        <w:t xml:space="preserve"> class is similar to the </w:t>
      </w:r>
      <w:r w:rsidRPr="00DC00F8">
        <w:rPr>
          <w:rStyle w:val="Heading1Char"/>
        </w:rPr>
        <w:t>BaseBusComponent</w:t>
      </w:r>
      <w:r>
        <w:rPr>
          <w:rFonts w:ascii="Times New Roman" w:hAnsi="Times New Roman" w:cs="Times New Roman"/>
          <w:sz w:val="24"/>
          <w:szCs w:val="24"/>
        </w:rPr>
        <w:t xml:space="preserve"> class and provides basic information about branches and the buses at either end of the branch. To retrieve pointers to the buses at the ends of the branch, the following two functions are available</w:t>
      </w:r>
    </w:p>
    <w:p w14:paraId="0DB5FFC1" w14:textId="49DDEFCF" w:rsidR="00D4616F" w:rsidRPr="00F01778" w:rsidRDefault="00F01778" w:rsidP="00146AA8">
      <w:pPr>
        <w:pStyle w:val="RedBoldCode"/>
      </w:pPr>
      <w:r w:rsidRPr="00F01778">
        <w:t>b</w:t>
      </w:r>
      <w:r w:rsidR="00D4616F" w:rsidRPr="00F01778">
        <w:t>oost::shared_ptr&lt;</w:t>
      </w:r>
      <w:r w:rsidRPr="00F01778">
        <w:t>BaseComponent&gt; getBus1() const</w:t>
      </w:r>
    </w:p>
    <w:p w14:paraId="33D34EBF" w14:textId="77777777" w:rsidR="00146AA8" w:rsidRDefault="00146AA8" w:rsidP="00146AA8">
      <w:pPr>
        <w:pStyle w:val="RedBoldCode"/>
      </w:pPr>
    </w:p>
    <w:p w14:paraId="361C46B3" w14:textId="26420184" w:rsidR="00F01778" w:rsidRPr="00F01778" w:rsidRDefault="00F01778" w:rsidP="00146AA8">
      <w:pPr>
        <w:pStyle w:val="RedBoldCode"/>
      </w:pPr>
      <w:r w:rsidRPr="00F01778">
        <w:t>boost::shared_ptr&lt;BaseComponent&gt; getBus2() const</w:t>
      </w:r>
    </w:p>
    <w:p w14:paraId="0F6B1596" w14:textId="69EE5600"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getBus1</w:t>
      </w:r>
      <w:r>
        <w:rPr>
          <w:rFonts w:ascii="Times New Roman" w:hAnsi="Times New Roman" w:cs="Times New Roman"/>
          <w:sz w:val="24"/>
          <w:szCs w:val="24"/>
        </w:rPr>
        <w:t xml:space="preserve"> function returns a pointer to the “from” bus, the </w:t>
      </w:r>
      <w:r w:rsidRPr="00DC00F8">
        <w:rPr>
          <w:rStyle w:val="Heading1Char"/>
        </w:rPr>
        <w:t>getBus2</w:t>
      </w:r>
      <w:r>
        <w:rPr>
          <w:rFonts w:ascii="Times New Roman" w:hAnsi="Times New Roman" w:cs="Times New Roman"/>
          <w:sz w:val="24"/>
          <w:szCs w:val="24"/>
        </w:rPr>
        <w:t xml:space="preserve"> function returns a pointer to the “to” bus.</w:t>
      </w:r>
    </w:p>
    <w:p w14:paraId="25E554AE" w14:textId="23E9968E"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Two other functions in the </w:t>
      </w:r>
      <w:r w:rsidRPr="00DC00F8">
        <w:rPr>
          <w:rStyle w:val="Heading1Char"/>
        </w:rPr>
        <w:t>BaseBranchComponent</w:t>
      </w:r>
      <w:r>
        <w:rPr>
          <w:rFonts w:ascii="Times New Roman" w:hAnsi="Times New Roman" w:cs="Times New Roman"/>
          <w:sz w:val="24"/>
          <w:szCs w:val="24"/>
        </w:rPr>
        <w:t xml:space="preserve"> class that are useful for writing output are</w:t>
      </w:r>
    </w:p>
    <w:p w14:paraId="77662014" w14:textId="1E201377" w:rsidR="00F01778" w:rsidRPr="00F01778" w:rsidRDefault="00F01778" w:rsidP="00146AA8">
      <w:pPr>
        <w:pStyle w:val="RedBoldCode"/>
      </w:pPr>
      <w:r w:rsidRPr="00F01778">
        <w:t>int getBus1OriginalIndex() const</w:t>
      </w:r>
    </w:p>
    <w:p w14:paraId="1D324F3C" w14:textId="77777777" w:rsidR="00146AA8" w:rsidRDefault="00146AA8" w:rsidP="00146AA8">
      <w:pPr>
        <w:pStyle w:val="RedBoldCode"/>
      </w:pPr>
    </w:p>
    <w:p w14:paraId="41E7C896" w14:textId="7F5D67A8" w:rsidR="00F01778" w:rsidRPr="00F01778" w:rsidRDefault="00F01778" w:rsidP="00146AA8">
      <w:pPr>
        <w:pStyle w:val="RedBoldCode"/>
      </w:pPr>
      <w:r w:rsidRPr="00F01778">
        <w:t>int getBus2OriginalIndex() const</w:t>
      </w:r>
    </w:p>
    <w:p w14:paraId="480E7CF4" w14:textId="63C16418" w:rsidR="00F01778" w:rsidRDefault="00846DB8" w:rsidP="0057521D">
      <w:pPr>
        <w:rPr>
          <w:rFonts w:ascii="Times New Roman" w:hAnsi="Times New Roman" w:cs="Times New Roman"/>
          <w:sz w:val="24"/>
          <w:szCs w:val="24"/>
        </w:rPr>
      </w:pPr>
      <w:r>
        <w:rPr>
          <w:rFonts w:ascii="Times New Roman" w:hAnsi="Times New Roman" w:cs="Times New Roman"/>
          <w:sz w:val="24"/>
          <w:szCs w:val="24"/>
        </w:rPr>
        <w:t>These functions get the original index of “from” and “to” buses. Unlike buses, the branches are not characterized by a single index. Similar to</w:t>
      </w:r>
      <w:r w:rsidR="00F01778">
        <w:rPr>
          <w:rFonts w:ascii="Times New Roman" w:hAnsi="Times New Roman" w:cs="Times New Roman"/>
          <w:sz w:val="24"/>
          <w:szCs w:val="24"/>
        </w:rPr>
        <w:t xml:space="preserve"> the </w:t>
      </w:r>
      <w:r w:rsidR="00F01778" w:rsidRPr="00DC00F8">
        <w:rPr>
          <w:rStyle w:val="Heading1Char"/>
        </w:rPr>
        <w:t>getOriginalIndex</w:t>
      </w:r>
      <w:r w:rsidR="00F01778">
        <w:rPr>
          <w:rFonts w:ascii="Times New Roman" w:hAnsi="Times New Roman" w:cs="Times New Roman"/>
          <w:sz w:val="24"/>
          <w:szCs w:val="24"/>
        </w:rPr>
        <w:t xml:space="preserve"> function for the </w:t>
      </w:r>
      <w:r w:rsidR="00F01778" w:rsidRPr="00DC00F8">
        <w:rPr>
          <w:rStyle w:val="Heading1Char"/>
        </w:rPr>
        <w:t>BaseBusComponent</w:t>
      </w:r>
      <w:r w:rsidR="00F01778">
        <w:rPr>
          <w:rFonts w:ascii="Times New Roman" w:hAnsi="Times New Roman" w:cs="Times New Roman"/>
          <w:sz w:val="24"/>
          <w:szCs w:val="24"/>
        </w:rPr>
        <w:t xml:space="preserve"> class, these functions will not work correctly until the </w:t>
      </w:r>
      <w:r w:rsidR="00F01778" w:rsidRPr="00DC00F8">
        <w:rPr>
          <w:rStyle w:val="Heading1Char"/>
        </w:rPr>
        <w:t>setComponents</w:t>
      </w:r>
      <w:r w:rsidR="00F01778">
        <w:rPr>
          <w:rFonts w:ascii="Times New Roman" w:hAnsi="Times New Roman" w:cs="Times New Roman"/>
          <w:sz w:val="24"/>
          <w:szCs w:val="24"/>
        </w:rPr>
        <w:t xml:space="preserve"> method has been called in the base factory class.</w:t>
      </w:r>
    </w:p>
    <w:p w14:paraId="45FB77AD" w14:textId="36C49537"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Finally, a separate network component class that is associated with all buses and branches (including ghost buses and branches) is the </w:t>
      </w:r>
      <w:r w:rsidRPr="00DC00F8">
        <w:rPr>
          <w:rStyle w:val="Heading1Char"/>
        </w:rPr>
        <w:t>DataCollection</w:t>
      </w:r>
      <w:r>
        <w:rPr>
          <w:rFonts w:ascii="Times New Roman" w:hAnsi="Times New Roman" w:cs="Times New Roman"/>
          <w:sz w:val="24"/>
          <w:szCs w:val="24"/>
        </w:rPr>
        <w:t xml:space="preserve"> class. This class is a simple container that can be used to store key-value pairs.</w:t>
      </w:r>
      <w:r w:rsidR="00632916">
        <w:rPr>
          <w:rFonts w:ascii="Times New Roman" w:hAnsi="Times New Roman" w:cs="Times New Roman"/>
          <w:sz w:val="24"/>
          <w:szCs w:val="24"/>
        </w:rPr>
        <w:t xml:space="preserve"> </w:t>
      </w:r>
      <w:r w:rsidR="00DD3AA0">
        <w:rPr>
          <w:rFonts w:ascii="Times New Roman" w:hAnsi="Times New Roman" w:cs="Times New Roman"/>
          <w:sz w:val="24"/>
          <w:szCs w:val="24"/>
        </w:rPr>
        <w:t xml:space="preserve">It also resides in the </w:t>
      </w:r>
      <w:r w:rsidR="00DD3AA0" w:rsidRPr="00DD3AA0">
        <w:rPr>
          <w:rStyle w:val="Heading1Char"/>
        </w:rPr>
        <w:t>gridpack::component</w:t>
      </w:r>
      <w:r w:rsidR="00DD3AA0">
        <w:rPr>
          <w:rFonts w:ascii="Times New Roman" w:hAnsi="Times New Roman" w:cs="Times New Roman"/>
          <w:sz w:val="24"/>
          <w:szCs w:val="24"/>
        </w:rPr>
        <w:t xml:space="preserve"> namespace. </w:t>
      </w:r>
      <w:r w:rsidR="00632916">
        <w:rPr>
          <w:rFonts w:ascii="Times New Roman" w:hAnsi="Times New Roman" w:cs="Times New Roman"/>
          <w:sz w:val="24"/>
          <w:szCs w:val="24"/>
        </w:rPr>
        <w:t xml:space="preserve">When the network is created using a standard parser to read a network configuration file (see more on parsers below), each bus and branch in the </w:t>
      </w:r>
      <w:r w:rsidR="00632916">
        <w:rPr>
          <w:rFonts w:ascii="Times New Roman" w:hAnsi="Times New Roman" w:cs="Times New Roman"/>
          <w:sz w:val="24"/>
          <w:szCs w:val="24"/>
        </w:rPr>
        <w:lastRenderedPageBreak/>
        <w:t xml:space="preserve">network, including the ghosts, has an associated </w:t>
      </w:r>
      <w:r w:rsidR="00632916" w:rsidRPr="00DC00F8">
        <w:rPr>
          <w:rStyle w:val="Heading1Char"/>
        </w:rPr>
        <w:t>DataCollection</w:t>
      </w:r>
      <w:r w:rsidR="00632916">
        <w:rPr>
          <w:rFonts w:ascii="Times New Roman" w:hAnsi="Times New Roman" w:cs="Times New Roman"/>
          <w:sz w:val="24"/>
          <w:szCs w:val="24"/>
        </w:rPr>
        <w:t xml:space="preserve"> object that contains all parameters from the configuration f</w:t>
      </w:r>
      <w:r w:rsidR="00846DB8">
        <w:rPr>
          <w:rFonts w:ascii="Times New Roman" w:hAnsi="Times New Roman" w:cs="Times New Roman"/>
          <w:sz w:val="24"/>
          <w:szCs w:val="24"/>
        </w:rPr>
        <w:t>ile that are associated with that</w:t>
      </w:r>
      <w:r w:rsidR="00632916">
        <w:rPr>
          <w:rFonts w:ascii="Times New Roman" w:hAnsi="Times New Roman" w:cs="Times New Roman"/>
          <w:sz w:val="24"/>
          <w:szCs w:val="24"/>
        </w:rPr>
        <w:t xml:space="preserve"> particular bus or branch. These can be retrieved from the </w:t>
      </w:r>
      <w:r w:rsidR="00632916" w:rsidRPr="00DC00F8">
        <w:rPr>
          <w:rStyle w:val="Heading1Char"/>
        </w:rPr>
        <w:t>DataCollection</w:t>
      </w:r>
      <w:r w:rsidR="00632916">
        <w:rPr>
          <w:rFonts w:ascii="Times New Roman" w:hAnsi="Times New Roman" w:cs="Times New Roman"/>
          <w:sz w:val="24"/>
          <w:szCs w:val="24"/>
        </w:rPr>
        <w:t xml:space="preserve"> object using some simple accessors. Data can be stored in two ways inside the </w:t>
      </w:r>
      <w:r w:rsidR="00632916" w:rsidRPr="00DC00F8">
        <w:rPr>
          <w:rStyle w:val="Heading1Char"/>
        </w:rPr>
        <w:t>DataCollection</w:t>
      </w:r>
      <w:r w:rsidR="00632916">
        <w:rPr>
          <w:rFonts w:ascii="Times New Roman" w:hAnsi="Times New Roman" w:cs="Times New Roman"/>
          <w:sz w:val="24"/>
          <w:szCs w:val="24"/>
        </w:rPr>
        <w:t xml:space="preserve"> object. The first method assumes that there is only a single instance of the key-value pair, the second assumes there are multiple instances. This second case can occur, for example, if there are multi</w:t>
      </w:r>
      <w:r w:rsidR="001D0202">
        <w:rPr>
          <w:rFonts w:ascii="Times New Roman" w:hAnsi="Times New Roman" w:cs="Times New Roman"/>
          <w:sz w:val="24"/>
          <w:szCs w:val="24"/>
        </w:rPr>
        <w:t>ple generators on a bus. Generators are characterized by a collection of parameters and each generator has its own set of parameters. The generator parameters can be indexed so that they can be matched with a specific generator.</w:t>
      </w:r>
    </w:p>
    <w:p w14:paraId="6909C671" w14:textId="7A3795CD"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Assuming that a parameter only appears once in the data collection, the contents of a </w:t>
      </w:r>
      <w:r w:rsidRPr="00DC00F8">
        <w:rPr>
          <w:rStyle w:val="Heading1Char"/>
        </w:rPr>
        <w:t>DataCollection</w:t>
      </w:r>
      <w:r>
        <w:rPr>
          <w:rFonts w:ascii="Times New Roman" w:hAnsi="Times New Roman" w:cs="Times New Roman"/>
          <w:sz w:val="24"/>
          <w:szCs w:val="24"/>
        </w:rPr>
        <w:t xml:space="preserve"> object can be accessed using the functions</w:t>
      </w:r>
    </w:p>
    <w:p w14:paraId="417ACE96" w14:textId="41A844C2" w:rsidR="001D0202" w:rsidRPr="001D0202" w:rsidRDefault="001D0202" w:rsidP="00146AA8">
      <w:pPr>
        <w:pStyle w:val="RedBoldCode"/>
      </w:pPr>
      <w:r w:rsidRPr="001D0202">
        <w:t>bool getValue(</w:t>
      </w:r>
      <w:r w:rsidR="00B417AB">
        <w:t xml:space="preserve">const </w:t>
      </w:r>
      <w:r w:rsidRPr="001D0202">
        <w:t>char *name, int *value)</w:t>
      </w:r>
    </w:p>
    <w:p w14:paraId="75A46D99" w14:textId="6F629E97" w:rsidR="001D0202" w:rsidRPr="001D0202" w:rsidRDefault="001D0202" w:rsidP="00146AA8">
      <w:pPr>
        <w:pStyle w:val="RedBoldCode"/>
      </w:pPr>
      <w:r w:rsidRPr="001D0202">
        <w:t>bool getValue(</w:t>
      </w:r>
      <w:r w:rsidR="00B417AB">
        <w:t xml:space="preserve">const </w:t>
      </w:r>
      <w:r w:rsidRPr="001D0202">
        <w:t>char *name, long *value)</w:t>
      </w:r>
    </w:p>
    <w:p w14:paraId="5F39487E" w14:textId="356AF813" w:rsidR="001D0202" w:rsidRPr="001D0202" w:rsidRDefault="001D0202" w:rsidP="00146AA8">
      <w:pPr>
        <w:pStyle w:val="RedBoldCode"/>
      </w:pPr>
      <w:r w:rsidRPr="001D0202">
        <w:t>bool getValue(</w:t>
      </w:r>
      <w:r w:rsidR="00B417AB">
        <w:t xml:space="preserve">const </w:t>
      </w:r>
      <w:r w:rsidRPr="001D0202">
        <w:t>char *name, bool *value)</w:t>
      </w:r>
    </w:p>
    <w:p w14:paraId="713E5353" w14:textId="63BBB60F" w:rsidR="001D0202" w:rsidRPr="001D0202" w:rsidRDefault="001D0202" w:rsidP="00146AA8">
      <w:pPr>
        <w:pStyle w:val="RedBoldCode"/>
      </w:pPr>
      <w:r w:rsidRPr="001D0202">
        <w:t>bool getValue(</w:t>
      </w:r>
      <w:r w:rsidR="00B417AB">
        <w:t xml:space="preserve">const </w:t>
      </w:r>
      <w:r w:rsidRPr="001D0202">
        <w:t>char *name, std::string *value)</w:t>
      </w:r>
    </w:p>
    <w:p w14:paraId="27258859" w14:textId="33445064" w:rsidR="001D0202" w:rsidRPr="001D0202" w:rsidRDefault="001D0202" w:rsidP="00146AA8">
      <w:pPr>
        <w:pStyle w:val="RedBoldCode"/>
      </w:pPr>
      <w:r w:rsidRPr="001D0202">
        <w:t>bool getValue(</w:t>
      </w:r>
      <w:r w:rsidR="00B417AB">
        <w:t xml:space="preserve">const </w:t>
      </w:r>
      <w:r w:rsidRPr="001D0202">
        <w:t>char *name, float *value)</w:t>
      </w:r>
    </w:p>
    <w:p w14:paraId="3E7A39F8" w14:textId="5ECCD83B" w:rsidR="001D0202" w:rsidRPr="001D0202" w:rsidRDefault="001D0202" w:rsidP="00146AA8">
      <w:pPr>
        <w:pStyle w:val="RedBoldCode"/>
      </w:pPr>
      <w:r w:rsidRPr="001D0202">
        <w:t>bool getValue(</w:t>
      </w:r>
      <w:r w:rsidR="00B417AB">
        <w:t xml:space="preserve">const </w:t>
      </w:r>
      <w:r w:rsidRPr="001D0202">
        <w:t>char *name, double value)</w:t>
      </w:r>
    </w:p>
    <w:p w14:paraId="17308782" w14:textId="73902958" w:rsidR="001D0202" w:rsidRPr="001D0202" w:rsidRDefault="001D0202" w:rsidP="00146AA8">
      <w:pPr>
        <w:pStyle w:val="RedBoldCode"/>
      </w:pPr>
      <w:r w:rsidRPr="001D0202">
        <w:t>bool getValue(</w:t>
      </w:r>
      <w:r w:rsidR="00B417AB">
        <w:t xml:space="preserve">const </w:t>
      </w:r>
      <w:r w:rsidRPr="001D0202">
        <w:t>char *name, ComplexType *value)</w:t>
      </w:r>
    </w:p>
    <w:p w14:paraId="7F4ED61A" w14:textId="3E055740"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These functions return true if a variable of the correct type is stored in the </w:t>
      </w:r>
      <w:r w:rsidRPr="00DC00F8">
        <w:rPr>
          <w:rStyle w:val="Heading1Char"/>
        </w:rPr>
        <w:t>DataCollection</w:t>
      </w:r>
      <w:r>
        <w:rPr>
          <w:rFonts w:ascii="Times New Roman" w:hAnsi="Times New Roman" w:cs="Times New Roman"/>
          <w:sz w:val="24"/>
          <w:szCs w:val="24"/>
        </w:rPr>
        <w:t xml:space="preserve"> object with the key “</w:t>
      </w:r>
      <w:r w:rsidRPr="00DC00F8">
        <w:rPr>
          <w:rStyle w:val="Heading1Char"/>
        </w:rPr>
        <w:t>name</w:t>
      </w:r>
      <w:r>
        <w:rPr>
          <w:rFonts w:ascii="Times New Roman" w:hAnsi="Times New Roman" w:cs="Times New Roman"/>
          <w:sz w:val="24"/>
          <w:szCs w:val="24"/>
        </w:rPr>
        <w:t>”, otherwise it returns false.</w:t>
      </w:r>
    </w:p>
    <w:p w14:paraId="7583028A" w14:textId="55918732"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If the variable is stored multiple times in the </w:t>
      </w:r>
      <w:r w:rsidRPr="00DC00F8">
        <w:rPr>
          <w:rStyle w:val="Heading1Char"/>
        </w:rPr>
        <w:t>DataCollection</w:t>
      </w:r>
      <w:r>
        <w:rPr>
          <w:rFonts w:ascii="Times New Roman" w:hAnsi="Times New Roman" w:cs="Times New Roman"/>
          <w:sz w:val="24"/>
          <w:szCs w:val="24"/>
        </w:rPr>
        <w:t>, then it can be accessed with the functions</w:t>
      </w:r>
    </w:p>
    <w:p w14:paraId="22C1C032" w14:textId="6DB5B24E" w:rsidR="001D0202" w:rsidRPr="001D0202" w:rsidRDefault="001D0202" w:rsidP="00146AA8">
      <w:pPr>
        <w:pStyle w:val="RedBoldCode"/>
      </w:pPr>
      <w:r w:rsidRPr="001D0202">
        <w:t>bool getValue(</w:t>
      </w:r>
      <w:r w:rsidR="00B417AB">
        <w:t xml:space="preserve">const </w:t>
      </w:r>
      <w:r w:rsidRPr="001D0202">
        <w:t>char *name, int *value</w:t>
      </w:r>
      <w:r>
        <w:t xml:space="preserve">, </w:t>
      </w:r>
      <w:r w:rsidR="00B417AB">
        <w:t xml:space="preserve">const </w:t>
      </w:r>
      <w:r>
        <w:t>int idx</w:t>
      </w:r>
      <w:r w:rsidRPr="001D0202">
        <w:t>)</w:t>
      </w:r>
    </w:p>
    <w:p w14:paraId="7DF6FE60" w14:textId="6E864568" w:rsidR="001D0202" w:rsidRPr="001D0202" w:rsidRDefault="001D0202" w:rsidP="00146AA8">
      <w:pPr>
        <w:pStyle w:val="RedBoldCode"/>
      </w:pPr>
      <w:r w:rsidRPr="001D0202">
        <w:t>bool getValue(</w:t>
      </w:r>
      <w:r w:rsidR="00B417AB">
        <w:t xml:space="preserve">const </w:t>
      </w:r>
      <w:r w:rsidRPr="001D0202">
        <w:t>char *name, long *value</w:t>
      </w:r>
      <w:r>
        <w:t xml:space="preserve">, </w:t>
      </w:r>
      <w:r w:rsidR="00B417AB">
        <w:t xml:space="preserve">const </w:t>
      </w:r>
      <w:r>
        <w:t>int idx</w:t>
      </w:r>
      <w:r w:rsidRPr="001D0202">
        <w:t>)</w:t>
      </w:r>
    </w:p>
    <w:p w14:paraId="0789A7C5" w14:textId="3021965A" w:rsidR="001D0202" w:rsidRPr="001D0202" w:rsidRDefault="001D0202" w:rsidP="00146AA8">
      <w:pPr>
        <w:pStyle w:val="RedBoldCode"/>
      </w:pPr>
      <w:r w:rsidRPr="001D0202">
        <w:t>bool getValue(</w:t>
      </w:r>
      <w:r w:rsidR="00B417AB">
        <w:t xml:space="preserve">const </w:t>
      </w:r>
      <w:r w:rsidRPr="001D0202">
        <w:t>char *name, bool *value</w:t>
      </w:r>
      <w:r>
        <w:t xml:space="preserve">, </w:t>
      </w:r>
      <w:r w:rsidR="00B417AB">
        <w:t xml:space="preserve">const </w:t>
      </w:r>
      <w:r>
        <w:t>int idx</w:t>
      </w:r>
      <w:r w:rsidRPr="001D0202">
        <w:t>)</w:t>
      </w:r>
    </w:p>
    <w:p w14:paraId="46F5E83D" w14:textId="1391C002" w:rsidR="001D0202" w:rsidRPr="001D0202" w:rsidRDefault="001D0202" w:rsidP="00146AA8">
      <w:pPr>
        <w:pStyle w:val="RedBoldCode"/>
      </w:pPr>
      <w:r w:rsidRPr="001D0202">
        <w:t>bool getValue(</w:t>
      </w:r>
      <w:r w:rsidR="00B417AB">
        <w:t xml:space="preserve">const </w:t>
      </w:r>
      <w:r w:rsidRPr="001D0202">
        <w:t>char *name, std::string *value</w:t>
      </w:r>
      <w:r>
        <w:t xml:space="preserve">, </w:t>
      </w:r>
      <w:r w:rsidR="00B417AB">
        <w:t xml:space="preserve">const </w:t>
      </w:r>
      <w:r>
        <w:t>int idx</w:t>
      </w:r>
      <w:r w:rsidRPr="001D0202">
        <w:t>)</w:t>
      </w:r>
    </w:p>
    <w:p w14:paraId="62DB446D" w14:textId="597FC0E0" w:rsidR="001D0202" w:rsidRPr="001D0202" w:rsidRDefault="001D0202" w:rsidP="00146AA8">
      <w:pPr>
        <w:pStyle w:val="RedBoldCode"/>
      </w:pPr>
      <w:r w:rsidRPr="001D0202">
        <w:t>bool getValue(</w:t>
      </w:r>
      <w:r w:rsidR="00B417AB">
        <w:t xml:space="preserve">const </w:t>
      </w:r>
      <w:r w:rsidRPr="001D0202">
        <w:t>char *name, float *value</w:t>
      </w:r>
      <w:r>
        <w:t xml:space="preserve">, </w:t>
      </w:r>
      <w:r w:rsidR="00B417AB">
        <w:t xml:space="preserve">const </w:t>
      </w:r>
      <w:r>
        <w:t>int idx</w:t>
      </w:r>
      <w:r w:rsidRPr="001D0202">
        <w:t>)</w:t>
      </w:r>
    </w:p>
    <w:p w14:paraId="10DCE264" w14:textId="15173B67" w:rsidR="001D0202" w:rsidRPr="001D0202" w:rsidRDefault="001D0202" w:rsidP="00146AA8">
      <w:pPr>
        <w:pStyle w:val="RedBoldCode"/>
      </w:pPr>
      <w:r w:rsidRPr="001D0202">
        <w:t>bool getValue(</w:t>
      </w:r>
      <w:r w:rsidR="00B417AB">
        <w:t xml:space="preserve">const </w:t>
      </w:r>
      <w:r w:rsidRPr="001D0202">
        <w:t>char *name, double value</w:t>
      </w:r>
      <w:r>
        <w:t xml:space="preserve">, </w:t>
      </w:r>
      <w:r w:rsidR="00B417AB">
        <w:t xml:space="preserve">const </w:t>
      </w:r>
      <w:r>
        <w:t>int idx</w:t>
      </w:r>
      <w:r w:rsidRPr="001D0202">
        <w:t>)</w:t>
      </w:r>
    </w:p>
    <w:p w14:paraId="6DF11A79" w14:textId="374E92B8" w:rsidR="001D0202" w:rsidRDefault="001D0202" w:rsidP="00146AA8">
      <w:pPr>
        <w:pStyle w:val="RedBoldCode"/>
        <w:rPr>
          <w:rFonts w:ascii="Times New Roman" w:hAnsi="Times New Roman"/>
        </w:rPr>
      </w:pPr>
      <w:r w:rsidRPr="001D0202">
        <w:t>bool getValue(</w:t>
      </w:r>
      <w:r w:rsidR="00B417AB">
        <w:t xml:space="preserve">const </w:t>
      </w:r>
      <w:r w:rsidRPr="001D0202">
        <w:t>char *name, ComplexType *value</w:t>
      </w:r>
      <w:r>
        <w:t xml:space="preserve">, </w:t>
      </w:r>
      <w:r w:rsidR="00B417AB">
        <w:t xml:space="preserve">const </w:t>
      </w:r>
      <w:r>
        <w:t>int idx</w:t>
      </w:r>
      <w:r w:rsidRPr="001D0202">
        <w:t>)</w:t>
      </w:r>
    </w:p>
    <w:p w14:paraId="4AFC70F0" w14:textId="42F11286" w:rsidR="001D0202" w:rsidRPr="00064585" w:rsidRDefault="00D908AE" w:rsidP="0057521D">
      <w:pPr>
        <w:rPr>
          <w:rFonts w:ascii="Times New Roman" w:hAnsi="Times New Roman" w:cs="Times New Roman"/>
          <w:sz w:val="24"/>
          <w:szCs w:val="24"/>
        </w:rPr>
      </w:pPr>
      <w:r>
        <w:rPr>
          <w:rFonts w:ascii="Times New Roman" w:hAnsi="Times New Roman" w:cs="Times New Roman"/>
          <w:sz w:val="24"/>
          <w:szCs w:val="24"/>
        </w:rPr>
        <w:t>w</w:t>
      </w:r>
      <w:r w:rsidR="001D0202">
        <w:rPr>
          <w:rFonts w:ascii="Times New Roman" w:hAnsi="Times New Roman" w:cs="Times New Roman"/>
          <w:sz w:val="24"/>
          <w:szCs w:val="24"/>
        </w:rPr>
        <w:t xml:space="preserve">here </w:t>
      </w:r>
      <w:r w:rsidR="001D0202" w:rsidRPr="00DC00F8">
        <w:rPr>
          <w:rStyle w:val="Heading1Char"/>
        </w:rPr>
        <w:t>idx</w:t>
      </w:r>
      <w:r w:rsidR="001D0202">
        <w:rPr>
          <w:rFonts w:ascii="Times New Roman" w:hAnsi="Times New Roman" w:cs="Times New Roman"/>
          <w:sz w:val="24"/>
          <w:szCs w:val="24"/>
        </w:rPr>
        <w:t xml:space="preserve"> is an index that identifies a particular instance of the key. These functions are used primarily to implement the network component </w:t>
      </w:r>
      <w:r w:rsidR="001D0202" w:rsidRPr="00DC00F8">
        <w:rPr>
          <w:rStyle w:val="Heading1Char"/>
        </w:rPr>
        <w:t>load</w:t>
      </w:r>
      <w:r w:rsidR="00DC00F8">
        <w:rPr>
          <w:rFonts w:ascii="Times New Roman" w:hAnsi="Times New Roman" w:cs="Times New Roman"/>
          <w:sz w:val="24"/>
          <w:szCs w:val="24"/>
        </w:rPr>
        <w:t xml:space="preserve"> method, described above</w:t>
      </w:r>
      <w:r w:rsidR="00846DB8">
        <w:rPr>
          <w:rFonts w:ascii="Times New Roman" w:hAnsi="Times New Roman" w:cs="Times New Roman"/>
          <w:sz w:val="24"/>
          <w:szCs w:val="24"/>
        </w:rPr>
        <w:t xml:space="preserve"> for the </w:t>
      </w:r>
      <w:r w:rsidR="00846DB8" w:rsidRPr="00846DB8">
        <w:rPr>
          <w:rStyle w:val="Heading1Char"/>
        </w:rPr>
        <w:t>BaseComponent</w:t>
      </w:r>
      <w:r w:rsidR="00846DB8">
        <w:rPr>
          <w:rFonts w:ascii="Times New Roman" w:hAnsi="Times New Roman" w:cs="Times New Roman"/>
          <w:sz w:val="24"/>
          <w:szCs w:val="24"/>
        </w:rPr>
        <w:t xml:space="preserve"> class</w:t>
      </w:r>
      <w:r w:rsidR="001D0202">
        <w:rPr>
          <w:rFonts w:ascii="Times New Roman" w:hAnsi="Times New Roman" w:cs="Times New Roman"/>
          <w:sz w:val="24"/>
          <w:szCs w:val="24"/>
        </w:rPr>
        <w:t>.</w:t>
      </w:r>
    </w:p>
    <w:p w14:paraId="0545FD7E" w14:textId="13EC5B21" w:rsidR="00192B62" w:rsidRDefault="00192B62" w:rsidP="00192B62">
      <w:pPr>
        <w:pStyle w:val="Heading3"/>
      </w:pPr>
      <w:bookmarkStart w:id="10" w:name="_Toc482792098"/>
      <w:r>
        <w:t>Factor</w:t>
      </w:r>
      <w:r w:rsidR="002116B4">
        <w:t>ies</w:t>
      </w:r>
      <w:bookmarkEnd w:id="10"/>
    </w:p>
    <w:p w14:paraId="324C8FE8" w14:textId="129F2717" w:rsidR="005328FD" w:rsidRDefault="00192B62" w:rsidP="0057521D">
      <w:pPr>
        <w:rPr>
          <w:rFonts w:ascii="Times New Roman" w:hAnsi="Times New Roman" w:cs="Times New Roman"/>
          <w:sz w:val="24"/>
          <w:szCs w:val="24"/>
        </w:rPr>
      </w:pPr>
      <w:r>
        <w:rPr>
          <w:rFonts w:ascii="Times New Roman" w:hAnsi="Times New Roman" w:cs="Times New Roman"/>
          <w:sz w:val="24"/>
          <w:szCs w:val="24"/>
        </w:rPr>
        <w:t>T</w:t>
      </w:r>
      <w:r w:rsidR="005601E8">
        <w:rPr>
          <w:rFonts w:ascii="Times New Roman" w:hAnsi="Times New Roman" w:cs="Times New Roman"/>
          <w:sz w:val="24"/>
          <w:szCs w:val="24"/>
        </w:rPr>
        <w:t>he network</w:t>
      </w:r>
      <w:r w:rsidR="005328FD">
        <w:rPr>
          <w:rFonts w:ascii="Times New Roman" w:hAnsi="Times New Roman" w:cs="Times New Roman"/>
          <w:sz w:val="24"/>
          <w:szCs w:val="24"/>
        </w:rPr>
        <w:t xml:space="preserve"> comp</w:t>
      </w:r>
      <w:r w:rsidR="00367CE4">
        <w:rPr>
          <w:rFonts w:ascii="Times New Roman" w:hAnsi="Times New Roman" w:cs="Times New Roman"/>
          <w:sz w:val="24"/>
          <w:szCs w:val="24"/>
        </w:rPr>
        <w:t>onent factory is an application-</w:t>
      </w:r>
      <w:r w:rsidR="005328FD">
        <w:rPr>
          <w:rFonts w:ascii="Times New Roman" w:hAnsi="Times New Roman" w:cs="Times New Roman"/>
          <w:sz w:val="24"/>
          <w:szCs w:val="24"/>
        </w:rPr>
        <w:t xml:space="preserve">dependent piece of software that </w:t>
      </w:r>
      <w:r w:rsidR="00367CE4">
        <w:rPr>
          <w:rFonts w:ascii="Times New Roman" w:hAnsi="Times New Roman" w:cs="Times New Roman"/>
          <w:sz w:val="24"/>
          <w:szCs w:val="24"/>
        </w:rPr>
        <w:t>is designed to manage interactions between the network and</w:t>
      </w:r>
      <w:r w:rsidR="005601E8">
        <w:rPr>
          <w:rFonts w:ascii="Times New Roman" w:hAnsi="Times New Roman" w:cs="Times New Roman"/>
          <w:sz w:val="24"/>
          <w:szCs w:val="24"/>
        </w:rPr>
        <w:t xml:space="preserve"> the network component objects. </w:t>
      </w:r>
      <w:r w:rsidR="00367CE4">
        <w:rPr>
          <w:rFonts w:ascii="Times New Roman" w:hAnsi="Times New Roman" w:cs="Times New Roman"/>
          <w:sz w:val="24"/>
          <w:szCs w:val="24"/>
        </w:rPr>
        <w:t xml:space="preserve">Most operations </w:t>
      </w:r>
      <w:r w:rsidR="00367CE4">
        <w:rPr>
          <w:rFonts w:ascii="Times New Roman" w:hAnsi="Times New Roman" w:cs="Times New Roman"/>
          <w:sz w:val="24"/>
          <w:szCs w:val="24"/>
        </w:rPr>
        <w:lastRenderedPageBreak/>
        <w:t xml:space="preserve">in the factory run over all buses and all branches and invoke some operation on each </w:t>
      </w:r>
      <w:r w:rsidR="009F192C">
        <w:rPr>
          <w:rFonts w:ascii="Times New Roman" w:hAnsi="Times New Roman" w:cs="Times New Roman"/>
          <w:sz w:val="24"/>
          <w:szCs w:val="24"/>
        </w:rPr>
        <w:t>component</w:t>
      </w:r>
      <w:r w:rsidR="00367CE4">
        <w:rPr>
          <w:rFonts w:ascii="Times New Roman" w:hAnsi="Times New Roman" w:cs="Times New Roman"/>
          <w:sz w:val="24"/>
          <w:szCs w:val="24"/>
        </w:rPr>
        <w:t>. An example is the “</w:t>
      </w:r>
      <w:r w:rsidR="00367CE4" w:rsidRPr="00DC00F8">
        <w:rPr>
          <w:rStyle w:val="Heading1Char"/>
        </w:rPr>
        <w:t>load</w:t>
      </w:r>
      <w:r w:rsidR="00367CE4">
        <w:rPr>
          <w:rFonts w:ascii="Times New Roman" w:hAnsi="Times New Roman" w:cs="Times New Roman"/>
          <w:sz w:val="24"/>
          <w:szCs w:val="24"/>
        </w:rPr>
        <w:t xml:space="preserve">” operation. </w:t>
      </w:r>
      <w:r w:rsidR="005601E8">
        <w:rPr>
          <w:rFonts w:ascii="Times New Roman" w:hAnsi="Times New Roman" w:cs="Times New Roman"/>
          <w:sz w:val="24"/>
          <w:szCs w:val="24"/>
        </w:rPr>
        <w:t xml:space="preserve">After the network is read in from an external file, it consists of a topology and </w:t>
      </w:r>
      <w:r w:rsidR="00367CE4">
        <w:rPr>
          <w:rFonts w:ascii="Times New Roman" w:hAnsi="Times New Roman" w:cs="Times New Roman"/>
          <w:sz w:val="24"/>
          <w:szCs w:val="24"/>
        </w:rPr>
        <w:t xml:space="preserve">a </w:t>
      </w:r>
      <w:r w:rsidR="005601E8">
        <w:rPr>
          <w:rFonts w:ascii="Times New Roman" w:hAnsi="Times New Roman" w:cs="Times New Roman"/>
          <w:sz w:val="24"/>
          <w:szCs w:val="24"/>
        </w:rPr>
        <w:t xml:space="preserve">set of simple data </w:t>
      </w:r>
      <w:r w:rsidR="00367CE4">
        <w:rPr>
          <w:rFonts w:ascii="Times New Roman" w:hAnsi="Times New Roman" w:cs="Times New Roman"/>
          <w:sz w:val="24"/>
          <w:szCs w:val="24"/>
        </w:rPr>
        <w:t>collection objects containing key-value</w:t>
      </w:r>
      <w:r w:rsidR="00DC00F8">
        <w:rPr>
          <w:rFonts w:ascii="Times New Roman" w:hAnsi="Times New Roman" w:cs="Times New Roman"/>
          <w:sz w:val="24"/>
          <w:szCs w:val="24"/>
        </w:rPr>
        <w:t xml:space="preserve"> pairs associated with each</w:t>
      </w:r>
      <w:r w:rsidR="00367CE4">
        <w:rPr>
          <w:rFonts w:ascii="Times New Roman" w:hAnsi="Times New Roman" w:cs="Times New Roman"/>
          <w:sz w:val="24"/>
          <w:szCs w:val="24"/>
        </w:rPr>
        <w:t xml:space="preserve"> bus and branch. The </w:t>
      </w:r>
      <w:r w:rsidR="00367CE4" w:rsidRPr="00DC00F8">
        <w:rPr>
          <w:rStyle w:val="Heading1Char"/>
        </w:rPr>
        <w:t>load</w:t>
      </w:r>
      <w:r w:rsidR="00367CE4">
        <w:rPr>
          <w:rFonts w:ascii="Times New Roman" w:hAnsi="Times New Roman" w:cs="Times New Roman"/>
          <w:sz w:val="24"/>
          <w:szCs w:val="24"/>
        </w:rPr>
        <w:t xml:space="preserve"> operation</w:t>
      </w:r>
      <w:r w:rsidR="005601E8">
        <w:rPr>
          <w:rFonts w:ascii="Times New Roman" w:hAnsi="Times New Roman" w:cs="Times New Roman"/>
          <w:sz w:val="24"/>
          <w:szCs w:val="24"/>
        </w:rPr>
        <w:t xml:space="preserve"> then ru</w:t>
      </w:r>
      <w:r w:rsidR="00367CE4">
        <w:rPr>
          <w:rFonts w:ascii="Times New Roman" w:hAnsi="Times New Roman" w:cs="Times New Roman"/>
          <w:sz w:val="24"/>
          <w:szCs w:val="24"/>
        </w:rPr>
        <w:t xml:space="preserve">ns over all buses and branches and </w:t>
      </w:r>
      <w:r w:rsidR="005601E8">
        <w:rPr>
          <w:rFonts w:ascii="Times New Roman" w:hAnsi="Times New Roman" w:cs="Times New Roman"/>
          <w:sz w:val="24"/>
          <w:szCs w:val="24"/>
        </w:rPr>
        <w:t>instantiates the appropriate objects</w:t>
      </w:r>
      <w:r w:rsidR="00367CE4">
        <w:rPr>
          <w:rFonts w:ascii="Times New Roman" w:hAnsi="Times New Roman" w:cs="Times New Roman"/>
          <w:sz w:val="24"/>
          <w:szCs w:val="24"/>
        </w:rPr>
        <w:t xml:space="preserve"> by invoking a </w:t>
      </w:r>
      <w:r w:rsidR="00640F76">
        <w:rPr>
          <w:rFonts w:ascii="Times New Roman" w:hAnsi="Times New Roman" w:cs="Times New Roman"/>
          <w:sz w:val="24"/>
          <w:szCs w:val="24"/>
        </w:rPr>
        <w:t xml:space="preserve">local </w:t>
      </w:r>
      <w:r w:rsidR="00367CE4" w:rsidRPr="00DC00F8">
        <w:rPr>
          <w:rStyle w:val="Heading1Char"/>
        </w:rPr>
        <w:t>load</w:t>
      </w:r>
      <w:r w:rsidR="00367CE4">
        <w:rPr>
          <w:rFonts w:ascii="Times New Roman" w:hAnsi="Times New Roman" w:cs="Times New Roman"/>
          <w:sz w:val="24"/>
          <w:szCs w:val="24"/>
        </w:rPr>
        <w:t xml:space="preserve"> </w:t>
      </w:r>
      <w:r w:rsidR="009F192C">
        <w:rPr>
          <w:rFonts w:ascii="Times New Roman" w:hAnsi="Times New Roman" w:cs="Times New Roman"/>
          <w:sz w:val="24"/>
          <w:szCs w:val="24"/>
        </w:rPr>
        <w:t xml:space="preserve">method </w:t>
      </w:r>
      <w:r w:rsidR="00367CE4">
        <w:rPr>
          <w:rFonts w:ascii="Times New Roman" w:hAnsi="Times New Roman" w:cs="Times New Roman"/>
          <w:sz w:val="24"/>
          <w:szCs w:val="24"/>
        </w:rPr>
        <w:t>that takes the values from the data collection object and uses it to instantiate the bus or branch. The application network factory is derived from a base network factory class that contains some additional routines that s</w:t>
      </w:r>
      <w:r w:rsidR="009F192C">
        <w:rPr>
          <w:rFonts w:ascii="Times New Roman" w:hAnsi="Times New Roman" w:cs="Times New Roman"/>
          <w:sz w:val="24"/>
          <w:szCs w:val="24"/>
        </w:rPr>
        <w:t>et up indices, assign neighbors</w:t>
      </w:r>
      <w:r w:rsidR="00367CE4">
        <w:rPr>
          <w:rFonts w:ascii="Times New Roman" w:hAnsi="Times New Roman" w:cs="Times New Roman"/>
          <w:sz w:val="24"/>
          <w:szCs w:val="24"/>
        </w:rPr>
        <w:t xml:space="preserve"> to individual buses and</w:t>
      </w:r>
      <w:r w:rsidR="00DC00F8">
        <w:rPr>
          <w:rFonts w:ascii="Times New Roman" w:hAnsi="Times New Roman" w:cs="Times New Roman"/>
          <w:sz w:val="24"/>
          <w:szCs w:val="24"/>
        </w:rPr>
        <w:t xml:space="preserve"> branches and assign buffers.</w:t>
      </w:r>
      <w:r w:rsidR="009F192C">
        <w:rPr>
          <w:rFonts w:ascii="Times New Roman" w:hAnsi="Times New Roman" w:cs="Times New Roman"/>
          <w:sz w:val="24"/>
          <w:szCs w:val="24"/>
        </w:rPr>
        <w:t xml:space="preserve"> The neighbors are originally only known to the network, so a separate operation is needed to push this information down into the bus and branch components.</w:t>
      </w:r>
      <w:r w:rsidR="00367CE4">
        <w:rPr>
          <w:rFonts w:ascii="Times New Roman" w:hAnsi="Times New Roman" w:cs="Times New Roman"/>
          <w:sz w:val="24"/>
          <w:szCs w:val="24"/>
        </w:rPr>
        <w:t xml:space="preserve"> </w:t>
      </w:r>
      <w:r w:rsidR="00DC00F8">
        <w:rPr>
          <w:rFonts w:ascii="Times New Roman" w:hAnsi="Times New Roman" w:cs="Times New Roman"/>
          <w:sz w:val="24"/>
          <w:szCs w:val="24"/>
        </w:rPr>
        <w:t>T</w:t>
      </w:r>
      <w:r w:rsidR="005601E8">
        <w:rPr>
          <w:rFonts w:ascii="Times New Roman" w:hAnsi="Times New Roman" w:cs="Times New Roman"/>
          <w:sz w:val="24"/>
          <w:szCs w:val="24"/>
        </w:rPr>
        <w:t>he network component factory may also execute other routines that contribute to setting up the network and creating a well-defined state.</w:t>
      </w:r>
    </w:p>
    <w:p w14:paraId="4E2FE8CB" w14:textId="77777777" w:rsidR="00981259"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Factories can be derived from the </w:t>
      </w:r>
      <w:r w:rsidRPr="00DC00F8">
        <w:rPr>
          <w:rStyle w:val="Heading1Char"/>
        </w:rPr>
        <w:t>BaseFactory</w:t>
      </w:r>
      <w:r>
        <w:rPr>
          <w:rFonts w:ascii="Times New Roman" w:hAnsi="Times New Roman" w:cs="Times New Roman"/>
          <w:sz w:val="24"/>
          <w:szCs w:val="24"/>
        </w:rPr>
        <w:t xml:space="preserve"> class, which is a templated class that</w:t>
      </w:r>
      <w:r w:rsidR="00640F76">
        <w:rPr>
          <w:rFonts w:ascii="Times New Roman" w:hAnsi="Times New Roman" w:cs="Times New Roman"/>
          <w:sz w:val="24"/>
          <w:szCs w:val="24"/>
        </w:rPr>
        <w:t xml:space="preserve"> is</w:t>
      </w:r>
      <w:r>
        <w:rPr>
          <w:rFonts w:ascii="Times New Roman" w:hAnsi="Times New Roman" w:cs="Times New Roman"/>
          <w:sz w:val="24"/>
          <w:szCs w:val="24"/>
        </w:rPr>
        <w:t xml:space="preserve"> based on the network type.</w:t>
      </w:r>
      <w:r w:rsidR="00722581">
        <w:rPr>
          <w:rFonts w:ascii="Times New Roman" w:hAnsi="Times New Roman" w:cs="Times New Roman"/>
          <w:sz w:val="24"/>
          <w:szCs w:val="24"/>
        </w:rPr>
        <w:t xml:space="preserve"> It resides in the </w:t>
      </w:r>
      <w:r w:rsidR="00722581" w:rsidRPr="00722581">
        <w:rPr>
          <w:rStyle w:val="Heading1Char"/>
        </w:rPr>
        <w:t>gridpack::factory</w:t>
      </w:r>
      <w:r w:rsidR="00640F76">
        <w:rPr>
          <w:rFonts w:ascii="Times New Roman" w:hAnsi="Times New Roman" w:cs="Times New Roman"/>
          <w:sz w:val="24"/>
          <w:szCs w:val="24"/>
        </w:rPr>
        <w:t xml:space="preserve"> namespace</w:t>
      </w:r>
      <w:r w:rsidR="00722581">
        <w:rPr>
          <w:rFonts w:ascii="Times New Roman" w:hAnsi="Times New Roman" w:cs="Times New Roman"/>
          <w:sz w:val="24"/>
          <w:szCs w:val="24"/>
        </w:rPr>
        <w:t>.</w:t>
      </w:r>
      <w:r>
        <w:rPr>
          <w:rFonts w:ascii="Times New Roman" w:hAnsi="Times New Roman" w:cs="Times New Roman"/>
          <w:sz w:val="24"/>
          <w:szCs w:val="24"/>
        </w:rPr>
        <w:t xml:space="preserve"> </w:t>
      </w:r>
      <w:r w:rsidR="00981259">
        <w:rPr>
          <w:rFonts w:ascii="Times New Roman" w:hAnsi="Times New Roman" w:cs="Times New Roman"/>
          <w:sz w:val="24"/>
          <w:szCs w:val="24"/>
        </w:rPr>
        <w:t xml:space="preserve">The constructor for a </w:t>
      </w:r>
      <w:r w:rsidR="00981259" w:rsidRPr="00981259">
        <w:rPr>
          <w:rStyle w:val="Heading1Char"/>
        </w:rPr>
        <w:t>BaseFactory</w:t>
      </w:r>
      <w:r w:rsidR="00981259">
        <w:rPr>
          <w:rFonts w:ascii="Times New Roman" w:hAnsi="Times New Roman" w:cs="Times New Roman"/>
          <w:sz w:val="24"/>
          <w:szCs w:val="24"/>
        </w:rPr>
        <w:t xml:space="preserve"> object has the form</w:t>
      </w:r>
    </w:p>
    <w:p w14:paraId="42AD8641" w14:textId="16045185" w:rsidR="00981259" w:rsidRDefault="00981259" w:rsidP="00981259">
      <w:pPr>
        <w:pStyle w:val="RedBoldCode"/>
      </w:pPr>
      <w:r>
        <w:t>BaseFactory&lt;MyNetwork&gt;(boost::shared_ptr&lt;MyNetwork&gt; network)</w:t>
      </w:r>
    </w:p>
    <w:p w14:paraId="370F0495" w14:textId="0F8ABB4E"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BaseFactory</w:t>
      </w:r>
      <w:r>
        <w:rPr>
          <w:rFonts w:ascii="Times New Roman" w:hAnsi="Times New Roman" w:cs="Times New Roman"/>
          <w:sz w:val="24"/>
          <w:szCs w:val="24"/>
        </w:rPr>
        <w:t xml:space="preserve"> class supplies some basic functions that can be used to help instantiate the components in a network. Other</w:t>
      </w:r>
      <w:r w:rsidR="009F192C">
        <w:rPr>
          <w:rFonts w:ascii="Times New Roman" w:hAnsi="Times New Roman" w:cs="Times New Roman"/>
          <w:sz w:val="24"/>
          <w:szCs w:val="24"/>
        </w:rPr>
        <w:t xml:space="preserve"> method</w:t>
      </w:r>
      <w:r>
        <w:rPr>
          <w:rFonts w:ascii="Times New Roman" w:hAnsi="Times New Roman" w:cs="Times New Roman"/>
          <w:sz w:val="24"/>
          <w:szCs w:val="24"/>
        </w:rPr>
        <w:t xml:space="preserve">s can be added for particular applications by </w:t>
      </w:r>
      <w:r w:rsidR="009F192C">
        <w:rPr>
          <w:rFonts w:ascii="Times New Roman" w:hAnsi="Times New Roman" w:cs="Times New Roman"/>
          <w:sz w:val="24"/>
          <w:szCs w:val="24"/>
        </w:rPr>
        <w:t>inheriting from</w:t>
      </w:r>
      <w:r>
        <w:rPr>
          <w:rFonts w:ascii="Times New Roman" w:hAnsi="Times New Roman" w:cs="Times New Roman"/>
          <w:sz w:val="24"/>
          <w:szCs w:val="24"/>
        </w:rPr>
        <w:t xml:space="preserve"> the </w:t>
      </w:r>
      <w:r w:rsidRPr="00DC00F8">
        <w:rPr>
          <w:rStyle w:val="Heading1Char"/>
        </w:rPr>
        <w:t>BaseFactory</w:t>
      </w:r>
      <w:r>
        <w:rPr>
          <w:rFonts w:ascii="Times New Roman" w:hAnsi="Times New Roman" w:cs="Times New Roman"/>
          <w:sz w:val="24"/>
          <w:szCs w:val="24"/>
        </w:rPr>
        <w:t xml:space="preserve"> class. The two</w:t>
      </w:r>
      <w:r w:rsidR="009F192C">
        <w:rPr>
          <w:rFonts w:ascii="Times New Roman" w:hAnsi="Times New Roman" w:cs="Times New Roman"/>
          <w:sz w:val="24"/>
          <w:szCs w:val="24"/>
        </w:rPr>
        <w:t xml:space="preserve"> most important functions in</w:t>
      </w:r>
      <w:r>
        <w:rPr>
          <w:rFonts w:ascii="Times New Roman" w:hAnsi="Times New Roman" w:cs="Times New Roman"/>
          <w:sz w:val="24"/>
          <w:szCs w:val="24"/>
        </w:rPr>
        <w:t xml:space="preserve"> </w:t>
      </w:r>
      <w:r w:rsidRPr="00DC00F8">
        <w:rPr>
          <w:rStyle w:val="Heading1Char"/>
        </w:rPr>
        <w:t>BaseFactory</w:t>
      </w:r>
      <w:r>
        <w:rPr>
          <w:rFonts w:ascii="Times New Roman" w:hAnsi="Times New Roman" w:cs="Times New Roman"/>
          <w:sz w:val="24"/>
          <w:szCs w:val="24"/>
        </w:rPr>
        <w:t xml:space="preserve"> are</w:t>
      </w:r>
    </w:p>
    <w:p w14:paraId="16C13A80" w14:textId="2334D4F7" w:rsidR="00C37E33" w:rsidRPr="00FB16F1" w:rsidRDefault="00C37E33" w:rsidP="00146AA8">
      <w:pPr>
        <w:pStyle w:val="RedBoldCode"/>
      </w:pPr>
      <w:r w:rsidRPr="00FB16F1">
        <w:t>virtual void setComponents()</w:t>
      </w:r>
    </w:p>
    <w:p w14:paraId="7545D8B4" w14:textId="77777777" w:rsidR="00146AA8" w:rsidRDefault="00146AA8" w:rsidP="00146AA8">
      <w:pPr>
        <w:pStyle w:val="RedBoldCode"/>
      </w:pPr>
    </w:p>
    <w:p w14:paraId="3CDAD9D1" w14:textId="46AEA2DC" w:rsidR="00C37E33" w:rsidRPr="00FB16F1" w:rsidRDefault="00C37E33" w:rsidP="00146AA8">
      <w:pPr>
        <w:pStyle w:val="RedBoldCode"/>
      </w:pPr>
      <w:r w:rsidRPr="00FB16F1">
        <w:t>virtual void setExchange()</w:t>
      </w:r>
    </w:p>
    <w:p w14:paraId="32E2ED19" w14:textId="513471EA"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The </w:t>
      </w:r>
      <w:r w:rsidR="0024512F" w:rsidRPr="00DC00F8">
        <w:rPr>
          <w:rStyle w:val="Heading1Char"/>
        </w:rPr>
        <w:t>setComponents</w:t>
      </w:r>
      <w:r>
        <w:rPr>
          <w:rFonts w:ascii="Times New Roman" w:hAnsi="Times New Roman" w:cs="Times New Roman"/>
          <w:sz w:val="24"/>
          <w:szCs w:val="24"/>
        </w:rPr>
        <w:t xml:space="preserve"> </w:t>
      </w:r>
      <w:r w:rsidR="00DC00F8">
        <w:rPr>
          <w:rFonts w:ascii="Times New Roman" w:hAnsi="Times New Roman" w:cs="Times New Roman"/>
          <w:sz w:val="24"/>
          <w:szCs w:val="24"/>
        </w:rPr>
        <w:t xml:space="preserve">method </w:t>
      </w:r>
      <w:r>
        <w:rPr>
          <w:rFonts w:ascii="Times New Roman" w:hAnsi="Times New Roman" w:cs="Times New Roman"/>
          <w:sz w:val="24"/>
          <w:szCs w:val="24"/>
        </w:rPr>
        <w:t>pushes topolo</w:t>
      </w:r>
      <w:r w:rsidR="00DC00F8">
        <w:rPr>
          <w:rFonts w:ascii="Times New Roman" w:hAnsi="Times New Roman" w:cs="Times New Roman"/>
          <w:sz w:val="24"/>
          <w:szCs w:val="24"/>
        </w:rPr>
        <w:t>gy information available from</w:t>
      </w:r>
      <w:r>
        <w:rPr>
          <w:rFonts w:ascii="Times New Roman" w:hAnsi="Times New Roman" w:cs="Times New Roman"/>
          <w:sz w:val="24"/>
          <w:szCs w:val="24"/>
        </w:rPr>
        <w:t xml:space="preserve"> the network into the individual buses and branches using methods in </w:t>
      </w:r>
      <w:r w:rsidR="00DC00F8">
        <w:rPr>
          <w:rFonts w:ascii="Times New Roman" w:hAnsi="Times New Roman" w:cs="Times New Roman"/>
          <w:sz w:val="24"/>
          <w:szCs w:val="24"/>
        </w:rPr>
        <w:t xml:space="preserve">the </w:t>
      </w:r>
      <w:r w:rsidR="00640F76">
        <w:rPr>
          <w:rFonts w:ascii="Times New Roman" w:hAnsi="Times New Roman" w:cs="Times New Roman"/>
          <w:sz w:val="24"/>
          <w:szCs w:val="24"/>
        </w:rPr>
        <w:t>base component</w:t>
      </w:r>
      <w:r w:rsidR="00DC00F8">
        <w:rPr>
          <w:rFonts w:ascii="Times New Roman" w:hAnsi="Times New Roman" w:cs="Times New Roman"/>
          <w:sz w:val="24"/>
          <w:szCs w:val="24"/>
        </w:rPr>
        <w:t xml:space="preserve"> class</w:t>
      </w:r>
      <w:r w:rsidR="00640F76">
        <w:rPr>
          <w:rFonts w:ascii="Times New Roman" w:hAnsi="Times New Roman" w:cs="Times New Roman"/>
          <w:sz w:val="24"/>
          <w:szCs w:val="24"/>
        </w:rPr>
        <w:t>es</w:t>
      </w:r>
      <w:r>
        <w:rPr>
          <w:rFonts w:ascii="Times New Roman" w:hAnsi="Times New Roman" w:cs="Times New Roman"/>
          <w:sz w:val="24"/>
          <w:szCs w:val="24"/>
        </w:rPr>
        <w:t>. This operation ensures that operations such</w:t>
      </w:r>
      <w:r w:rsidR="00DC00F8">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DC00F8">
        <w:rPr>
          <w:rStyle w:val="Heading1Char"/>
        </w:rPr>
        <w:t>getNeighborBuses</w:t>
      </w:r>
      <w:r w:rsidR="00640F76">
        <w:rPr>
          <w:rFonts w:ascii="Times New Roman" w:hAnsi="Times New Roman" w:cs="Times New Roman"/>
          <w:sz w:val="24"/>
          <w:szCs w:val="24"/>
        </w:rPr>
        <w:t>, etc.</w:t>
      </w:r>
      <w:r w:rsidR="00DC00F8">
        <w:rPr>
          <w:rFonts w:ascii="Times New Roman" w:hAnsi="Times New Roman" w:cs="Times New Roman"/>
          <w:sz w:val="24"/>
          <w:szCs w:val="24"/>
        </w:rPr>
        <w:t xml:space="preserve"> work</w:t>
      </w:r>
      <w:r>
        <w:rPr>
          <w:rFonts w:ascii="Times New Roman" w:hAnsi="Times New Roman" w:cs="Times New Roman"/>
          <w:sz w:val="24"/>
          <w:szCs w:val="24"/>
        </w:rPr>
        <w:t xml:space="preserve"> correctly. The topology information is originally only available in the network and it requires additional operations to </w:t>
      </w:r>
      <w:r w:rsidR="009F192C">
        <w:rPr>
          <w:rFonts w:ascii="Times New Roman" w:hAnsi="Times New Roman" w:cs="Times New Roman"/>
          <w:sz w:val="24"/>
          <w:szCs w:val="24"/>
        </w:rPr>
        <w:t>imbed it in</w:t>
      </w:r>
      <w:r>
        <w:rPr>
          <w:rFonts w:ascii="Times New Roman" w:hAnsi="Times New Roman" w:cs="Times New Roman"/>
          <w:sz w:val="24"/>
          <w:szCs w:val="24"/>
        </w:rPr>
        <w:t xml:space="preserve"> individual buses and branches. </w:t>
      </w:r>
      <w:r w:rsidR="009F192C">
        <w:rPr>
          <w:rFonts w:ascii="Times New Roman" w:hAnsi="Times New Roman" w:cs="Times New Roman"/>
          <w:sz w:val="24"/>
          <w:szCs w:val="24"/>
        </w:rPr>
        <w:t>Being able to access this information directly from</w:t>
      </w:r>
      <w:r>
        <w:rPr>
          <w:rFonts w:ascii="Times New Roman" w:hAnsi="Times New Roman" w:cs="Times New Roman"/>
          <w:sz w:val="24"/>
          <w:szCs w:val="24"/>
        </w:rPr>
        <w:t xml:space="preserve"> </w:t>
      </w:r>
      <w:r w:rsidR="009F192C">
        <w:rPr>
          <w:rFonts w:ascii="Times New Roman" w:hAnsi="Times New Roman" w:cs="Times New Roman"/>
          <w:sz w:val="24"/>
          <w:szCs w:val="24"/>
        </w:rPr>
        <w:t>the buses and branches</w:t>
      </w:r>
      <w:r>
        <w:rPr>
          <w:rFonts w:ascii="Times New Roman" w:hAnsi="Times New Roman" w:cs="Times New Roman"/>
          <w:sz w:val="24"/>
          <w:szCs w:val="24"/>
        </w:rPr>
        <w:t xml:space="preserve"> can simplify application programming substantially.</w:t>
      </w:r>
    </w:p>
    <w:p w14:paraId="3DC06B34" w14:textId="60A62012" w:rsidR="0024512F" w:rsidRDefault="0024512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setExchange</w:t>
      </w:r>
      <w:r>
        <w:rPr>
          <w:rFonts w:ascii="Times New Roman" w:hAnsi="Times New Roman" w:cs="Times New Roman"/>
          <w:sz w:val="24"/>
          <w:szCs w:val="24"/>
        </w:rPr>
        <w:t xml:space="preserve"> function allocates buffers and sets up pointers in the </w:t>
      </w:r>
      <w:r w:rsidR="00FB16F1">
        <w:rPr>
          <w:rFonts w:ascii="Times New Roman" w:hAnsi="Times New Roman" w:cs="Times New Roman"/>
          <w:sz w:val="24"/>
          <w:szCs w:val="24"/>
        </w:rPr>
        <w:t>components so that exchange of data between buses and branches can occur and ghost buses and branches can receive updated values of the exchanged parameters</w:t>
      </w:r>
      <w:r w:rsidR="009F192C">
        <w:rPr>
          <w:rFonts w:ascii="Times New Roman" w:hAnsi="Times New Roman" w:cs="Times New Roman"/>
          <w:sz w:val="24"/>
          <w:szCs w:val="24"/>
        </w:rPr>
        <w:t>. This function</w:t>
      </w:r>
      <w:r w:rsidR="00430D3A">
        <w:rPr>
          <w:rFonts w:ascii="Times New Roman" w:hAnsi="Times New Roman" w:cs="Times New Roman"/>
          <w:sz w:val="24"/>
          <w:szCs w:val="24"/>
        </w:rPr>
        <w:t xml:space="preserve"> loops over the </w:t>
      </w:r>
      <w:r w:rsidR="00430D3A" w:rsidRPr="00DC00F8">
        <w:rPr>
          <w:rStyle w:val="Heading1Char"/>
        </w:rPr>
        <w:t>getXCBusSize</w:t>
      </w:r>
      <w:r w:rsidR="00430D3A">
        <w:rPr>
          <w:rFonts w:ascii="Times New Roman" w:hAnsi="Times New Roman" w:cs="Times New Roman"/>
          <w:sz w:val="24"/>
          <w:szCs w:val="24"/>
        </w:rPr>
        <w:t xml:space="preserve"> and </w:t>
      </w:r>
      <w:r w:rsidR="00430D3A" w:rsidRPr="00DC00F8">
        <w:rPr>
          <w:rStyle w:val="Heading1Char"/>
        </w:rPr>
        <w:t>setXCBuf</w:t>
      </w:r>
      <w:r w:rsidR="00430D3A">
        <w:rPr>
          <w:rFonts w:ascii="Times New Roman" w:hAnsi="Times New Roman" w:cs="Times New Roman"/>
          <w:sz w:val="24"/>
          <w:szCs w:val="24"/>
        </w:rPr>
        <w:t xml:space="preserve"> commands defined in the network component classes and guarantees that buffers are properly allocated and exposed to the network components.</w:t>
      </w:r>
    </w:p>
    <w:p w14:paraId="3EC7F828" w14:textId="30D2AD0F"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Two other functions are defined in the </w:t>
      </w:r>
      <w:r w:rsidRPr="00DC00F8">
        <w:rPr>
          <w:rStyle w:val="Heading1Char"/>
        </w:rPr>
        <w:t>BaseFactory</w:t>
      </w:r>
      <w:r>
        <w:rPr>
          <w:rFonts w:ascii="Times New Roman" w:hAnsi="Times New Roman" w:cs="Times New Roman"/>
          <w:sz w:val="24"/>
          <w:szCs w:val="24"/>
        </w:rPr>
        <w:t xml:space="preserve"> class as convenience functions. The first is</w:t>
      </w:r>
    </w:p>
    <w:p w14:paraId="1887E7C2" w14:textId="321755B8" w:rsidR="00430D3A" w:rsidRPr="00430D3A" w:rsidRDefault="00430D3A" w:rsidP="00146AA8">
      <w:pPr>
        <w:pStyle w:val="RedBoldCode"/>
      </w:pPr>
      <w:r w:rsidRPr="00430D3A">
        <w:lastRenderedPageBreak/>
        <w:t>virtual void load()</w:t>
      </w:r>
    </w:p>
    <w:p w14:paraId="44403CE6" w14:textId="354D51AC"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This function loops over all buses and branches and invokes the individual bus and branch </w:t>
      </w:r>
      <w:r w:rsidRPr="00640F76">
        <w:rPr>
          <w:rStyle w:val="Heading1Char"/>
        </w:rPr>
        <w:t>load</w:t>
      </w:r>
      <w:r>
        <w:rPr>
          <w:rFonts w:ascii="Times New Roman" w:hAnsi="Times New Roman" w:cs="Times New Roman"/>
          <w:sz w:val="24"/>
          <w:szCs w:val="24"/>
        </w:rPr>
        <w:t xml:space="preserve"> methods. This moves information from the </w:t>
      </w:r>
      <w:r w:rsidRPr="00DC00F8">
        <w:rPr>
          <w:rStyle w:val="Heading1Char"/>
        </w:rPr>
        <w:t>DataCollection</w:t>
      </w:r>
      <w:r>
        <w:rPr>
          <w:rFonts w:ascii="Times New Roman" w:hAnsi="Times New Roman" w:cs="Times New Roman"/>
          <w:sz w:val="24"/>
          <w:szCs w:val="24"/>
        </w:rPr>
        <w:t xml:space="preserve"> objects that are instantiated when the network is created from a network configuration file to the bus and branch objects themselves. The second convenience function is</w:t>
      </w:r>
    </w:p>
    <w:p w14:paraId="1BCA272B" w14:textId="416F2D38" w:rsidR="00430D3A" w:rsidRPr="00795D76" w:rsidRDefault="00430D3A" w:rsidP="00146AA8">
      <w:pPr>
        <w:pStyle w:val="RedBoldCode"/>
      </w:pPr>
      <w:r w:rsidRPr="00795D76">
        <w:t>virtual void setMode(int mode)</w:t>
      </w:r>
    </w:p>
    <w:p w14:paraId="61269DA0" w14:textId="5A4549E0" w:rsidR="00430D3A" w:rsidRDefault="00795D76" w:rsidP="0057521D">
      <w:pPr>
        <w:rPr>
          <w:rFonts w:ascii="Times New Roman" w:hAnsi="Times New Roman" w:cs="Times New Roman"/>
          <w:sz w:val="24"/>
          <w:szCs w:val="24"/>
        </w:rPr>
      </w:pPr>
      <w:r>
        <w:rPr>
          <w:rFonts w:ascii="Times New Roman" w:hAnsi="Times New Roman" w:cs="Times New Roman"/>
          <w:sz w:val="24"/>
          <w:szCs w:val="24"/>
        </w:rPr>
        <w:t>This function loops over all buses and branches in the network a</w:t>
      </w:r>
      <w:r w:rsidR="00640F76">
        <w:rPr>
          <w:rFonts w:ascii="Times New Roman" w:hAnsi="Times New Roman" w:cs="Times New Roman"/>
          <w:sz w:val="24"/>
          <w:szCs w:val="24"/>
        </w:rPr>
        <w:t xml:space="preserve">nd invokes each bus and branch </w:t>
      </w:r>
      <w:r w:rsidR="00640F76" w:rsidRPr="00640F76">
        <w:rPr>
          <w:rStyle w:val="Heading1Char"/>
        </w:rPr>
        <w:t>setMode</w:t>
      </w:r>
      <w:r>
        <w:rPr>
          <w:rFonts w:ascii="Times New Roman" w:hAnsi="Times New Roman" w:cs="Times New Roman"/>
          <w:sz w:val="24"/>
          <w:szCs w:val="24"/>
        </w:rPr>
        <w:t xml:space="preserve"> method. It can be used to set the behavior of the entire network in single function call.</w:t>
      </w:r>
    </w:p>
    <w:p w14:paraId="6514D7D3" w14:textId="3E101151" w:rsidR="007937FC" w:rsidRDefault="00790661" w:rsidP="0057521D">
      <w:pPr>
        <w:rPr>
          <w:rFonts w:ascii="Times New Roman" w:hAnsi="Times New Roman" w:cs="Times New Roman"/>
          <w:sz w:val="24"/>
          <w:szCs w:val="24"/>
        </w:rPr>
      </w:pPr>
      <w:r>
        <w:rPr>
          <w:rFonts w:ascii="Times New Roman" w:hAnsi="Times New Roman" w:cs="Times New Roman"/>
          <w:sz w:val="24"/>
          <w:szCs w:val="24"/>
        </w:rPr>
        <w:t>Some other utility</w:t>
      </w:r>
      <w:r w:rsidR="007937FC">
        <w:rPr>
          <w:rFonts w:ascii="Times New Roman" w:hAnsi="Times New Roman" w:cs="Times New Roman"/>
          <w:sz w:val="24"/>
          <w:szCs w:val="24"/>
        </w:rPr>
        <w:t xml:space="preserve"> function</w:t>
      </w:r>
      <w:r>
        <w:rPr>
          <w:rFonts w:ascii="Times New Roman" w:hAnsi="Times New Roman" w:cs="Times New Roman"/>
          <w:sz w:val="24"/>
          <w:szCs w:val="24"/>
        </w:rPr>
        <w:t>s</w:t>
      </w:r>
      <w:r w:rsidR="007937FC">
        <w:rPr>
          <w:rFonts w:ascii="Times New Roman" w:hAnsi="Times New Roman" w:cs="Times New Roman"/>
          <w:sz w:val="24"/>
          <w:szCs w:val="24"/>
        </w:rPr>
        <w:t xml:space="preserve"> in the </w:t>
      </w:r>
      <w:r w:rsidR="007937FC" w:rsidRPr="007937FC">
        <w:rPr>
          <w:rStyle w:val="Heading1Char"/>
        </w:rPr>
        <w:t>BaseFactory</w:t>
      </w:r>
      <w:r>
        <w:rPr>
          <w:rFonts w:ascii="Times New Roman" w:hAnsi="Times New Roman" w:cs="Times New Roman"/>
          <w:sz w:val="24"/>
          <w:szCs w:val="24"/>
        </w:rPr>
        <w:t xml:space="preserve"> class that are useful in some contexts are</w:t>
      </w:r>
    </w:p>
    <w:p w14:paraId="6BA8B6DB" w14:textId="062EFC73" w:rsidR="007937FC" w:rsidRDefault="007937FC" w:rsidP="007937FC">
      <w:pPr>
        <w:pStyle w:val="RedBoldCode"/>
      </w:pPr>
      <w:r>
        <w:t>bool checkTrue(bool flag)</w:t>
      </w:r>
    </w:p>
    <w:p w14:paraId="097535E2" w14:textId="70A0D054" w:rsidR="00790661" w:rsidRDefault="00790661" w:rsidP="007937FC">
      <w:pPr>
        <w:pStyle w:val="RedBoldCode"/>
      </w:pPr>
      <w:r>
        <w:t>bool checkTrueSomewhere(bool flag)</w:t>
      </w:r>
    </w:p>
    <w:p w14:paraId="5397873E" w14:textId="108EDF27" w:rsidR="007937FC" w:rsidRDefault="00790661"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790661">
        <w:rPr>
          <w:rStyle w:val="Heading1Char"/>
        </w:rPr>
        <w:t>checkTrue</w:t>
      </w:r>
      <w:r w:rsidR="007937FC">
        <w:rPr>
          <w:rFonts w:ascii="Times New Roman" w:hAnsi="Times New Roman" w:cs="Times New Roman"/>
          <w:sz w:val="24"/>
          <w:szCs w:val="24"/>
        </w:rPr>
        <w:t xml:space="preserve"> function returns true if the variable </w:t>
      </w:r>
      <w:r w:rsidR="007937FC" w:rsidRPr="009F192C">
        <w:rPr>
          <w:rStyle w:val="Heading1Char"/>
        </w:rPr>
        <w:t>flag</w:t>
      </w:r>
      <w:r w:rsidR="007937FC">
        <w:rPr>
          <w:rFonts w:ascii="Times New Roman" w:hAnsi="Times New Roman" w:cs="Times New Roman"/>
          <w:sz w:val="24"/>
          <w:szCs w:val="24"/>
        </w:rPr>
        <w:t xml:space="preserve"> is true on all processors, otherwise it returns false.</w:t>
      </w:r>
      <w:r w:rsidR="009F192C">
        <w:rPr>
          <w:rFonts w:ascii="Times New Roman" w:hAnsi="Times New Roman" w:cs="Times New Roman"/>
          <w:sz w:val="24"/>
          <w:szCs w:val="24"/>
        </w:rPr>
        <w:t xml:space="preserve"> This function can be used to check if a condition has been violated somewhere in the network.</w:t>
      </w:r>
      <w:r>
        <w:rPr>
          <w:rFonts w:ascii="Times New Roman" w:hAnsi="Times New Roman" w:cs="Times New Roman"/>
          <w:sz w:val="24"/>
          <w:szCs w:val="24"/>
        </w:rPr>
        <w:t xml:space="preserve"> The </w:t>
      </w:r>
      <w:r w:rsidRPr="00790661">
        <w:rPr>
          <w:rStyle w:val="Heading1Char"/>
        </w:rPr>
        <w:t>checkTrueSomewhere</w:t>
      </w:r>
      <w:r>
        <w:rPr>
          <w:rFonts w:ascii="Times New Roman" w:hAnsi="Times New Roman" w:cs="Times New Roman"/>
          <w:sz w:val="24"/>
          <w:szCs w:val="24"/>
        </w:rPr>
        <w:t xml:space="preserve"> function returns true if </w:t>
      </w:r>
      <w:r w:rsidRPr="00790661">
        <w:rPr>
          <w:rStyle w:val="Heading1Char"/>
        </w:rPr>
        <w:t>flag</w:t>
      </w:r>
      <w:r>
        <w:rPr>
          <w:rFonts w:ascii="Times New Roman" w:hAnsi="Times New Roman" w:cs="Times New Roman"/>
          <w:sz w:val="24"/>
          <w:szCs w:val="24"/>
        </w:rPr>
        <w:t xml:space="preserve"> is true on at least one processor. This function can be used to check if a condition is true anywhere in the system.</w:t>
      </w:r>
    </w:p>
    <w:p w14:paraId="7248DF36" w14:textId="0DED2674" w:rsidR="00981259" w:rsidRDefault="00981259" w:rsidP="00981259">
      <w:pPr>
        <w:pStyle w:val="Heading3"/>
      </w:pPr>
      <w:bookmarkStart w:id="11" w:name="_Toc482792099"/>
      <w:r>
        <w:t>Mapper Module</w:t>
      </w:r>
      <w:bookmarkEnd w:id="11"/>
    </w:p>
    <w:p w14:paraId="43477F69" w14:textId="79C8183B" w:rsidR="005601E8" w:rsidRDefault="00981259" w:rsidP="0057521D">
      <w:pPr>
        <w:rPr>
          <w:rFonts w:ascii="Times New Roman" w:hAnsi="Times New Roman" w:cs="Times New Roman"/>
          <w:sz w:val="24"/>
          <w:szCs w:val="24"/>
        </w:rPr>
      </w:pPr>
      <w:r>
        <w:rPr>
          <w:rFonts w:ascii="Times New Roman" w:hAnsi="Times New Roman" w:cs="Times New Roman"/>
          <w:sz w:val="24"/>
          <w:szCs w:val="24"/>
        </w:rPr>
        <w:t>T</w:t>
      </w:r>
      <w:r w:rsidR="005601E8">
        <w:rPr>
          <w:rFonts w:ascii="Times New Roman" w:hAnsi="Times New Roman" w:cs="Times New Roman"/>
          <w:sz w:val="24"/>
          <w:szCs w:val="24"/>
        </w:rPr>
        <w:t xml:space="preserve">he </w:t>
      </w:r>
      <w:r w:rsidR="00196C17">
        <w:rPr>
          <w:rFonts w:ascii="Times New Roman" w:hAnsi="Times New Roman" w:cs="Times New Roman"/>
          <w:sz w:val="24"/>
          <w:szCs w:val="24"/>
        </w:rPr>
        <w:t>mapper</w:t>
      </w:r>
      <w:r w:rsidR="00FD3DBD">
        <w:rPr>
          <w:rFonts w:ascii="Times New Roman" w:hAnsi="Times New Roman" w:cs="Times New Roman"/>
          <w:sz w:val="24"/>
          <w:szCs w:val="24"/>
        </w:rPr>
        <w:t>s are</w:t>
      </w:r>
      <w:r w:rsidR="005601E8">
        <w:rPr>
          <w:rFonts w:ascii="Times New Roman" w:hAnsi="Times New Roman" w:cs="Times New Roman"/>
          <w:sz w:val="24"/>
          <w:szCs w:val="24"/>
        </w:rPr>
        <w:t xml:space="preserve"> a </w:t>
      </w:r>
      <w:r w:rsidR="00FD3DBD">
        <w:rPr>
          <w:rFonts w:ascii="Times New Roman" w:hAnsi="Times New Roman" w:cs="Times New Roman"/>
          <w:sz w:val="24"/>
          <w:szCs w:val="24"/>
        </w:rPr>
        <w:t>collection of generic capabilities</w:t>
      </w:r>
      <w:r w:rsidR="005601E8">
        <w:rPr>
          <w:rFonts w:ascii="Times New Roman" w:hAnsi="Times New Roman" w:cs="Times New Roman"/>
          <w:sz w:val="24"/>
          <w:szCs w:val="24"/>
        </w:rPr>
        <w:t xml:space="preserve"> that can be used to generate a matri</w:t>
      </w:r>
      <w:r w:rsidR="00FD3DBD">
        <w:rPr>
          <w:rFonts w:ascii="Times New Roman" w:hAnsi="Times New Roman" w:cs="Times New Roman"/>
          <w:sz w:val="24"/>
          <w:szCs w:val="24"/>
        </w:rPr>
        <w:t>ces</w:t>
      </w:r>
      <w:r w:rsidR="00F2408E">
        <w:rPr>
          <w:rFonts w:ascii="Times New Roman" w:hAnsi="Times New Roman" w:cs="Times New Roman"/>
          <w:sz w:val="24"/>
          <w:szCs w:val="24"/>
        </w:rPr>
        <w:t xml:space="preserve"> or vector</w:t>
      </w:r>
      <w:r w:rsidR="00FD3DBD">
        <w:rPr>
          <w:rFonts w:ascii="Times New Roman" w:hAnsi="Times New Roman" w:cs="Times New Roman"/>
          <w:sz w:val="24"/>
          <w:szCs w:val="24"/>
        </w:rPr>
        <w:t>s</w:t>
      </w:r>
      <w:r w:rsidR="00F2408E">
        <w:rPr>
          <w:rFonts w:ascii="Times New Roman" w:hAnsi="Times New Roman" w:cs="Times New Roman"/>
          <w:sz w:val="24"/>
          <w:szCs w:val="24"/>
        </w:rPr>
        <w:t xml:space="preserve"> from the</w:t>
      </w:r>
      <w:r w:rsidR="005601E8">
        <w:rPr>
          <w:rFonts w:ascii="Times New Roman" w:hAnsi="Times New Roman" w:cs="Times New Roman"/>
          <w:sz w:val="24"/>
          <w:szCs w:val="24"/>
        </w:rPr>
        <w:t xml:space="preserve"> network components. </w:t>
      </w:r>
      <w:r w:rsidR="003D713E">
        <w:rPr>
          <w:rFonts w:ascii="Times New Roman" w:hAnsi="Times New Roman" w:cs="Times New Roman"/>
          <w:sz w:val="24"/>
          <w:szCs w:val="24"/>
        </w:rPr>
        <w:t>Thi</w:t>
      </w:r>
      <w:r w:rsidR="00F2408E">
        <w:rPr>
          <w:rFonts w:ascii="Times New Roman" w:hAnsi="Times New Roman" w:cs="Times New Roman"/>
          <w:sz w:val="24"/>
          <w:szCs w:val="24"/>
        </w:rPr>
        <w:t>s is</w:t>
      </w:r>
      <w:r w:rsidR="003D713E">
        <w:rPr>
          <w:rFonts w:ascii="Times New Roman" w:hAnsi="Times New Roman" w:cs="Times New Roman"/>
          <w:sz w:val="24"/>
          <w:szCs w:val="24"/>
        </w:rPr>
        <w:t xml:space="preserve"> done by running over </w:t>
      </w:r>
      <w:r w:rsidR="005601E8">
        <w:rPr>
          <w:rFonts w:ascii="Times New Roman" w:hAnsi="Times New Roman" w:cs="Times New Roman"/>
          <w:sz w:val="24"/>
          <w:szCs w:val="24"/>
        </w:rPr>
        <w:t xml:space="preserve">all the </w:t>
      </w:r>
      <w:r w:rsidR="003D713E">
        <w:rPr>
          <w:rFonts w:ascii="Times New Roman" w:hAnsi="Times New Roman" w:cs="Times New Roman"/>
          <w:sz w:val="24"/>
          <w:szCs w:val="24"/>
        </w:rPr>
        <w:t xml:space="preserve">network </w:t>
      </w:r>
      <w:r w:rsidR="00F2408E">
        <w:rPr>
          <w:rFonts w:ascii="Times New Roman" w:hAnsi="Times New Roman" w:cs="Times New Roman"/>
          <w:sz w:val="24"/>
          <w:szCs w:val="24"/>
        </w:rPr>
        <w:t>components and invoking methods in the</w:t>
      </w:r>
      <w:r w:rsidR="003D713E">
        <w:rPr>
          <w:rFonts w:ascii="Times New Roman" w:hAnsi="Times New Roman" w:cs="Times New Roman"/>
          <w:sz w:val="24"/>
          <w:szCs w:val="24"/>
        </w:rPr>
        <w:t xml:space="preserve"> matrix</w:t>
      </w:r>
      <w:r w:rsidR="00F2408E">
        <w:rPr>
          <w:rFonts w:ascii="Times New Roman" w:hAnsi="Times New Roman" w:cs="Times New Roman"/>
          <w:sz w:val="24"/>
          <w:szCs w:val="24"/>
        </w:rPr>
        <w:t>-vector interface</w:t>
      </w:r>
      <w:r w:rsidR="003D713E">
        <w:rPr>
          <w:rFonts w:ascii="Times New Roman" w:hAnsi="Times New Roman" w:cs="Times New Roman"/>
          <w:sz w:val="24"/>
          <w:szCs w:val="24"/>
        </w:rPr>
        <w:t xml:space="preserve">. The </w:t>
      </w:r>
      <w:r w:rsidR="00196C17">
        <w:rPr>
          <w:rFonts w:ascii="Times New Roman" w:hAnsi="Times New Roman" w:cs="Times New Roman"/>
          <w:sz w:val="24"/>
          <w:szCs w:val="24"/>
        </w:rPr>
        <w:t>mapper</w:t>
      </w:r>
      <w:r w:rsidR="003D713E">
        <w:rPr>
          <w:rFonts w:ascii="Times New Roman" w:hAnsi="Times New Roman" w:cs="Times New Roman"/>
          <w:sz w:val="24"/>
          <w:szCs w:val="24"/>
        </w:rPr>
        <w:t xml:space="preserve"> is basically a transformation that converts a set of network components into a matrix</w:t>
      </w:r>
      <w:r w:rsidR="00F2408E">
        <w:rPr>
          <w:rFonts w:ascii="Times New Roman" w:hAnsi="Times New Roman" w:cs="Times New Roman"/>
          <w:sz w:val="24"/>
          <w:szCs w:val="24"/>
        </w:rPr>
        <w:t xml:space="preserve"> or vector</w:t>
      </w:r>
      <w:r w:rsidR="003D713E">
        <w:rPr>
          <w:rFonts w:ascii="Times New Roman" w:hAnsi="Times New Roman" w:cs="Times New Roman"/>
          <w:sz w:val="24"/>
          <w:szCs w:val="24"/>
        </w:rPr>
        <w:t xml:space="preserve"> based on the behavior of the</w:t>
      </w:r>
      <w:r w:rsidR="00F2408E">
        <w:rPr>
          <w:rFonts w:ascii="Times New Roman" w:hAnsi="Times New Roman" w:cs="Times New Roman"/>
          <w:sz w:val="24"/>
          <w:szCs w:val="24"/>
        </w:rPr>
        <w:t>ir matrix-vector interfaces</w:t>
      </w:r>
      <w:r w:rsidR="003D713E">
        <w:rPr>
          <w:rFonts w:ascii="Times New Roman" w:hAnsi="Times New Roman" w:cs="Times New Roman"/>
          <w:sz w:val="24"/>
          <w:szCs w:val="24"/>
        </w:rPr>
        <w:t>. It has no explicit dependencies on either the network components or the type of analyses being perfor</w:t>
      </w:r>
      <w:r w:rsidR="00F2408E">
        <w:rPr>
          <w:rFonts w:ascii="Times New Roman" w:hAnsi="Times New Roman" w:cs="Times New Roman"/>
          <w:sz w:val="24"/>
          <w:szCs w:val="24"/>
        </w:rPr>
        <w:t>med so this capability is</w:t>
      </w:r>
      <w:r w:rsidR="003D713E">
        <w:rPr>
          <w:rFonts w:ascii="Times New Roman" w:hAnsi="Times New Roman" w:cs="Times New Roman"/>
          <w:sz w:val="24"/>
          <w:szCs w:val="24"/>
        </w:rPr>
        <w:t xml:space="preserve"> applicable across a wide range of problems.</w:t>
      </w:r>
      <w:r w:rsidR="00FD3DBD">
        <w:rPr>
          <w:rFonts w:ascii="Times New Roman" w:hAnsi="Times New Roman" w:cs="Times New Roman"/>
          <w:sz w:val="24"/>
          <w:szCs w:val="24"/>
        </w:rPr>
        <w:t xml:space="preserve"> At present there are three</w:t>
      </w:r>
      <w:r w:rsidR="002571A5">
        <w:rPr>
          <w:rFonts w:ascii="Times New Roman" w:hAnsi="Times New Roman" w:cs="Times New Roman"/>
          <w:sz w:val="24"/>
          <w:szCs w:val="24"/>
        </w:rPr>
        <w:t xml:space="preserve"> types of mapper, the standard mapper described here that is implemented on top of the </w:t>
      </w:r>
      <w:r w:rsidR="002571A5" w:rsidRPr="002571A5">
        <w:rPr>
          <w:rStyle w:val="Heading1Char"/>
        </w:rPr>
        <w:t>MatVecInterface</w:t>
      </w:r>
      <w:r w:rsidR="00FD3DBD">
        <w:rPr>
          <w:rFonts w:ascii="Times New Roman" w:hAnsi="Times New Roman" w:cs="Times New Roman"/>
          <w:sz w:val="24"/>
          <w:szCs w:val="24"/>
        </w:rPr>
        <w:t>,</w:t>
      </w:r>
      <w:r w:rsidR="002571A5">
        <w:rPr>
          <w:rFonts w:ascii="Times New Roman" w:hAnsi="Times New Roman" w:cs="Times New Roman"/>
          <w:sz w:val="24"/>
          <w:szCs w:val="24"/>
        </w:rPr>
        <w:t xml:space="preserve"> a more generalized mapper that utilizes the </w:t>
      </w:r>
      <w:r w:rsidR="002571A5" w:rsidRPr="002571A5">
        <w:rPr>
          <w:rStyle w:val="Heading1Char"/>
        </w:rPr>
        <w:t>GenMatVecInterface</w:t>
      </w:r>
      <w:r w:rsidR="00FD3DBD">
        <w:rPr>
          <w:rFonts w:ascii="Times New Roman" w:hAnsi="Times New Roman" w:cs="Times New Roman"/>
          <w:sz w:val="24"/>
          <w:szCs w:val="24"/>
        </w:rPr>
        <w:t xml:space="preserve"> and a mapper for generating matrices “fat” vectors that are basically a collection of column vectors.</w:t>
      </w:r>
      <w:r w:rsidR="002571A5">
        <w:rPr>
          <w:rFonts w:ascii="Times New Roman" w:hAnsi="Times New Roman" w:cs="Times New Roman"/>
          <w:sz w:val="24"/>
          <w:szCs w:val="24"/>
        </w:rPr>
        <w:t xml:space="preserve"> The generalized mapper and its corresponding interface are described in a later section below</w:t>
      </w:r>
      <w:r w:rsidR="00FD3DBD">
        <w:rPr>
          <w:rFonts w:ascii="Times New Roman" w:hAnsi="Times New Roman" w:cs="Times New Roman"/>
          <w:sz w:val="24"/>
          <w:szCs w:val="24"/>
        </w:rPr>
        <w:t>, along with the mapper for generating fat vectors</w:t>
      </w:r>
      <w:r w:rsidR="002571A5">
        <w:rPr>
          <w:rFonts w:ascii="Times New Roman" w:hAnsi="Times New Roman" w:cs="Times New Roman"/>
          <w:sz w:val="24"/>
          <w:szCs w:val="24"/>
        </w:rPr>
        <w:t>. The mapper discussed in this section is used for problems where both dependent and independent variables are associated with buses, which is the case for problems such as power flow calculations and dynamic simulation. Other problems, such as state estimation, have variables associated with both buses and branches and require the more general interface.</w:t>
      </w:r>
    </w:p>
    <w:p w14:paraId="0FD2FAC1" w14:textId="3DCE1F43" w:rsidR="00F2408E" w:rsidRDefault="00F2408E" w:rsidP="0057521D">
      <w:pPr>
        <w:rPr>
          <w:rFonts w:ascii="Times New Roman" w:hAnsi="Times New Roman" w:cs="Times New Roman"/>
          <w:sz w:val="24"/>
          <w:szCs w:val="24"/>
        </w:rPr>
      </w:pPr>
      <w:r>
        <w:rPr>
          <w:rFonts w:ascii="Times New Roman" w:hAnsi="Times New Roman" w:cs="Times New Roman"/>
          <w:sz w:val="24"/>
          <w:szCs w:val="24"/>
        </w:rPr>
        <w:t xml:space="preserve">The </w:t>
      </w:r>
      <w:r w:rsidR="00D46B03">
        <w:rPr>
          <w:rFonts w:ascii="Times New Roman" w:hAnsi="Times New Roman" w:cs="Times New Roman"/>
          <w:sz w:val="24"/>
          <w:szCs w:val="24"/>
        </w:rPr>
        <w:t xml:space="preserve">basic </w:t>
      </w:r>
      <w:r>
        <w:rPr>
          <w:rFonts w:ascii="Times New Roman" w:hAnsi="Times New Roman" w:cs="Times New Roman"/>
          <w:sz w:val="24"/>
          <w:szCs w:val="24"/>
        </w:rPr>
        <w:t xml:space="preserve">matrix-vector interface contains functions that provide two pieces of information about each network component. The first is the size of the matrix block that is contributed by the component and the second is the values in that block. Using this information, the mapper can figure out what the dimensions of the matrix are and where individual elements in the matrix are </w:t>
      </w:r>
      <w:r>
        <w:rPr>
          <w:rFonts w:ascii="Times New Roman" w:hAnsi="Times New Roman" w:cs="Times New Roman"/>
          <w:sz w:val="24"/>
          <w:szCs w:val="24"/>
        </w:rPr>
        <w:lastRenderedPageBreak/>
        <w:t>located. The construction of</w:t>
      </w:r>
      <w:r w:rsidR="00D46B03">
        <w:rPr>
          <w:rFonts w:ascii="Times New Roman" w:hAnsi="Times New Roman" w:cs="Times New Roman"/>
          <w:sz w:val="24"/>
          <w:szCs w:val="24"/>
        </w:rPr>
        <w:t xml:space="preserve"> a</w:t>
      </w:r>
      <w:r>
        <w:rPr>
          <w:rFonts w:ascii="Times New Roman" w:hAnsi="Times New Roman" w:cs="Times New Roman"/>
          <w:sz w:val="24"/>
          <w:szCs w:val="24"/>
        </w:rPr>
        <w:t xml:space="preserve"> matrix by the m</w:t>
      </w:r>
      <w:r w:rsidR="004E428E">
        <w:rPr>
          <w:rFonts w:ascii="Times New Roman" w:hAnsi="Times New Roman" w:cs="Times New Roman"/>
          <w:sz w:val="24"/>
          <w:szCs w:val="24"/>
        </w:rPr>
        <w:t xml:space="preserve">apper is illustrated in Figure </w:t>
      </w:r>
      <w:r w:rsidR="00FD3DBD">
        <w:rPr>
          <w:rFonts w:ascii="Times New Roman" w:hAnsi="Times New Roman" w:cs="Times New Roman"/>
          <w:sz w:val="24"/>
          <w:szCs w:val="24"/>
        </w:rPr>
        <w:t>6</w:t>
      </w:r>
      <w:r w:rsidR="004E428E">
        <w:rPr>
          <w:rFonts w:ascii="Times New Roman" w:hAnsi="Times New Roman" w:cs="Times New Roman"/>
          <w:sz w:val="24"/>
          <w:szCs w:val="24"/>
        </w:rPr>
        <w:t xml:space="preserve"> for a small network. Figure </w:t>
      </w:r>
      <w:r w:rsidR="00FD3DBD">
        <w:rPr>
          <w:rFonts w:ascii="Times New Roman" w:hAnsi="Times New Roman" w:cs="Times New Roman"/>
          <w:sz w:val="24"/>
          <w:szCs w:val="24"/>
        </w:rPr>
        <w:t>6</w:t>
      </w:r>
      <w:r>
        <w:rPr>
          <w:rFonts w:ascii="Times New Roman" w:hAnsi="Times New Roman" w:cs="Times New Roman"/>
          <w:sz w:val="24"/>
          <w:szCs w:val="24"/>
        </w:rPr>
        <w:t>(a) shows a hypothetical network</w:t>
      </w:r>
      <w:r w:rsidR="00D46B03">
        <w:rPr>
          <w:rFonts w:ascii="Times New Roman" w:hAnsi="Times New Roman" w:cs="Times New Roman"/>
          <w:sz w:val="24"/>
          <w:szCs w:val="24"/>
        </w:rPr>
        <w:t xml:space="preserve">. The contributions from each network component are shown in Figure </w:t>
      </w:r>
      <w:r w:rsidR="00FD3DBD">
        <w:rPr>
          <w:rFonts w:ascii="Times New Roman" w:hAnsi="Times New Roman" w:cs="Times New Roman"/>
          <w:sz w:val="24"/>
          <w:szCs w:val="24"/>
        </w:rPr>
        <w:t>6</w:t>
      </w:r>
      <w:r w:rsidR="00D46B03">
        <w:rPr>
          <w:rFonts w:ascii="Times New Roman" w:hAnsi="Times New Roman" w:cs="Times New Roman"/>
          <w:sz w:val="24"/>
          <w:szCs w:val="24"/>
        </w:rPr>
        <w:t>(b). Note that</w:t>
      </w:r>
      <w:r>
        <w:rPr>
          <w:rFonts w:ascii="Times New Roman" w:hAnsi="Times New Roman" w:cs="Times New Roman"/>
          <w:sz w:val="24"/>
          <w:szCs w:val="24"/>
        </w:rPr>
        <w:t xml:space="preserve"> some buses and branches do not contribute to the </w:t>
      </w:r>
      <w:r w:rsidR="00D46B03">
        <w:rPr>
          <w:rFonts w:ascii="Times New Roman" w:hAnsi="Times New Roman" w:cs="Times New Roman"/>
          <w:sz w:val="24"/>
          <w:szCs w:val="24"/>
        </w:rPr>
        <w:t>matrix.</w:t>
      </w:r>
      <w:r>
        <w:rPr>
          <w:rFonts w:ascii="Times New Roman" w:hAnsi="Times New Roman" w:cs="Times New Roman"/>
          <w:sz w:val="24"/>
          <w:szCs w:val="24"/>
        </w:rPr>
        <w:t xml:space="preserve"> This could occur</w:t>
      </w:r>
      <w:r w:rsidR="00F549A6">
        <w:rPr>
          <w:rFonts w:ascii="Times New Roman" w:hAnsi="Times New Roman" w:cs="Times New Roman"/>
          <w:sz w:val="24"/>
          <w:szCs w:val="24"/>
        </w:rPr>
        <w:t xml:space="preserve"> in real systems</w:t>
      </w:r>
      <w:r>
        <w:rPr>
          <w:rFonts w:ascii="Times New Roman" w:hAnsi="Times New Roman" w:cs="Times New Roman"/>
          <w:sz w:val="24"/>
          <w:szCs w:val="24"/>
        </w:rPr>
        <w:t xml:space="preserve"> because the transmission line corresponding to the branch has failed or because a bus represents the reference bus</w:t>
      </w:r>
      <w:r w:rsidR="00F549A6">
        <w:rPr>
          <w:rFonts w:ascii="Times New Roman" w:hAnsi="Times New Roman" w:cs="Times New Roman"/>
          <w:sz w:val="24"/>
          <w:szCs w:val="24"/>
        </w:rPr>
        <w:t>. In addition, it is not necessarily true that all buses and branches contribute the same size elements. The mapping of the individual contributi</w:t>
      </w:r>
      <w:r w:rsidR="004E428E">
        <w:rPr>
          <w:rFonts w:ascii="Times New Roman" w:hAnsi="Times New Roman" w:cs="Times New Roman"/>
          <w:sz w:val="24"/>
          <w:szCs w:val="24"/>
        </w:rPr>
        <w:t xml:space="preserve">ons from the network in Figure </w:t>
      </w:r>
      <w:r w:rsidR="00FD3DBD">
        <w:rPr>
          <w:rFonts w:ascii="Times New Roman" w:hAnsi="Times New Roman" w:cs="Times New Roman"/>
          <w:sz w:val="24"/>
          <w:szCs w:val="24"/>
        </w:rPr>
        <w:t>6</w:t>
      </w:r>
      <w:r w:rsidR="00F549A6">
        <w:rPr>
          <w:rFonts w:ascii="Times New Roman" w:hAnsi="Times New Roman" w:cs="Times New Roman"/>
          <w:sz w:val="24"/>
          <w:szCs w:val="24"/>
        </w:rPr>
        <w:t>(b) to initial matri</w:t>
      </w:r>
      <w:r w:rsidR="004E428E">
        <w:rPr>
          <w:rFonts w:ascii="Times New Roman" w:hAnsi="Times New Roman" w:cs="Times New Roman"/>
          <w:sz w:val="24"/>
          <w:szCs w:val="24"/>
        </w:rPr>
        <w:t xml:space="preserve">x locations is shown in Figure </w:t>
      </w:r>
      <w:r w:rsidR="00FD3DBD">
        <w:rPr>
          <w:rFonts w:ascii="Times New Roman" w:hAnsi="Times New Roman" w:cs="Times New Roman"/>
          <w:sz w:val="24"/>
          <w:szCs w:val="24"/>
        </w:rPr>
        <w:t>6</w:t>
      </w:r>
      <w:r w:rsidR="00F549A6">
        <w:rPr>
          <w:rFonts w:ascii="Times New Roman" w:hAnsi="Times New Roman" w:cs="Times New Roman"/>
          <w:sz w:val="24"/>
          <w:szCs w:val="24"/>
        </w:rPr>
        <w:t>(c). This is followed by elimination o</w:t>
      </w:r>
      <w:r w:rsidR="004E428E">
        <w:rPr>
          <w:rFonts w:ascii="Times New Roman" w:hAnsi="Times New Roman" w:cs="Times New Roman"/>
          <w:sz w:val="24"/>
          <w:szCs w:val="24"/>
        </w:rPr>
        <w:t xml:space="preserve">f gaps in the matrix in Figure </w:t>
      </w:r>
      <w:r w:rsidR="00FD3DBD">
        <w:rPr>
          <w:rFonts w:ascii="Times New Roman" w:hAnsi="Times New Roman" w:cs="Times New Roman"/>
          <w:sz w:val="24"/>
          <w:szCs w:val="24"/>
        </w:rPr>
        <w:t>6</w:t>
      </w:r>
      <w:r w:rsidR="00F549A6">
        <w:rPr>
          <w:rFonts w:ascii="Times New Roman" w:hAnsi="Times New Roman" w:cs="Times New Roman"/>
          <w:sz w:val="24"/>
          <w:szCs w:val="24"/>
        </w:rPr>
        <w:t>(d).</w:t>
      </w:r>
    </w:p>
    <w:p w14:paraId="060852FB"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67148" wp14:editId="0F86EE80">
            <wp:extent cx="594360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jpg"/>
                    <pic:cNvPicPr/>
                  </pic:nvPicPr>
                  <pic:blipFill rotWithShape="1">
                    <a:blip r:embed="rId17">
                      <a:extLst>
                        <a:ext uri="{28A0092B-C50C-407E-A947-70E740481C1C}">
                          <a14:useLocalDpi xmlns:a14="http://schemas.microsoft.com/office/drawing/2010/main" val="0"/>
                        </a:ext>
                      </a:extLst>
                    </a:blip>
                    <a:srcRect t="16880" b="7906"/>
                    <a:stretch/>
                  </pic:blipFill>
                  <pic:spPr bwMode="auto">
                    <a:xfrm>
                      <a:off x="0" y="0"/>
                      <a:ext cx="5943600" cy="3352800"/>
                    </a:xfrm>
                    <a:prstGeom prst="rect">
                      <a:avLst/>
                    </a:prstGeom>
                    <a:ln>
                      <a:noFill/>
                    </a:ln>
                    <a:extLst>
                      <a:ext uri="{53640926-AAD7-44D8-BBD7-CCE9431645EC}">
                        <a14:shadowObscured xmlns:a14="http://schemas.microsoft.com/office/drawing/2010/main"/>
                      </a:ext>
                    </a:extLst>
                  </pic:spPr>
                </pic:pic>
              </a:graphicData>
            </a:graphic>
          </wp:inline>
        </w:drawing>
      </w:r>
    </w:p>
    <w:p w14:paraId="04510C35"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8FC919" wp14:editId="3A272F43">
            <wp:extent cx="5943600"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jpg"/>
                    <pic:cNvPicPr/>
                  </pic:nvPicPr>
                  <pic:blipFill rotWithShape="1">
                    <a:blip r:embed="rId18">
                      <a:extLst>
                        <a:ext uri="{28A0092B-C50C-407E-A947-70E740481C1C}">
                          <a14:useLocalDpi xmlns:a14="http://schemas.microsoft.com/office/drawing/2010/main" val="0"/>
                        </a:ext>
                      </a:extLst>
                    </a:blip>
                    <a:srcRect t="17522" b="7692"/>
                    <a:stretch/>
                  </pic:blipFill>
                  <pic:spPr bwMode="auto">
                    <a:xfrm>
                      <a:off x="0" y="0"/>
                      <a:ext cx="5943600" cy="3333750"/>
                    </a:xfrm>
                    <a:prstGeom prst="rect">
                      <a:avLst/>
                    </a:prstGeom>
                    <a:ln>
                      <a:noFill/>
                    </a:ln>
                    <a:extLst>
                      <a:ext uri="{53640926-AAD7-44D8-BBD7-CCE9431645EC}">
                        <a14:shadowObscured xmlns:a14="http://schemas.microsoft.com/office/drawing/2010/main"/>
                      </a:ext>
                    </a:extLst>
                  </pic:spPr>
                </pic:pic>
              </a:graphicData>
            </a:graphic>
          </wp:inline>
        </w:drawing>
      </w:r>
    </w:p>
    <w:p w14:paraId="2F4B19EF"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DFFF0B" wp14:editId="2F961097">
            <wp:extent cx="5943600"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c.jpg"/>
                    <pic:cNvPicPr/>
                  </pic:nvPicPr>
                  <pic:blipFill rotWithShape="1">
                    <a:blip r:embed="rId19">
                      <a:extLst>
                        <a:ext uri="{28A0092B-C50C-407E-A947-70E740481C1C}">
                          <a14:useLocalDpi xmlns:a14="http://schemas.microsoft.com/office/drawing/2010/main" val="0"/>
                        </a:ext>
                      </a:extLst>
                    </a:blip>
                    <a:srcRect t="17094" b="3055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14:paraId="2A54F22E" w14:textId="6F2EBCAA" w:rsidR="00F549A6"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D111D" wp14:editId="14DE2DA7">
            <wp:extent cx="594360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d.jpg"/>
                    <pic:cNvPicPr/>
                  </pic:nvPicPr>
                  <pic:blipFill rotWithShape="1">
                    <a:blip r:embed="rId20">
                      <a:extLst>
                        <a:ext uri="{28A0092B-C50C-407E-A947-70E740481C1C}">
                          <a14:useLocalDpi xmlns:a14="http://schemas.microsoft.com/office/drawing/2010/main" val="0"/>
                        </a:ext>
                      </a:extLst>
                    </a:blip>
                    <a:srcRect t="17521" b="36752"/>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p>
    <w:p w14:paraId="2A8A10E6" w14:textId="2E51B1BC" w:rsidR="00F549A6" w:rsidRDefault="004E428E" w:rsidP="0057521D">
      <w:pPr>
        <w:rPr>
          <w:rFonts w:ascii="Times New Roman" w:hAnsi="Times New Roman" w:cs="Times New Roman"/>
          <w:sz w:val="24"/>
          <w:szCs w:val="24"/>
        </w:rPr>
      </w:pPr>
      <w:r>
        <w:rPr>
          <w:rFonts w:ascii="Times New Roman" w:hAnsi="Times New Roman" w:cs="Times New Roman"/>
          <w:b/>
          <w:sz w:val="24"/>
          <w:szCs w:val="24"/>
        </w:rPr>
        <w:lastRenderedPageBreak/>
        <w:t xml:space="preserve">Figure </w:t>
      </w:r>
      <w:r w:rsidR="00FD3DBD">
        <w:rPr>
          <w:rFonts w:ascii="Times New Roman" w:hAnsi="Times New Roman" w:cs="Times New Roman"/>
          <w:b/>
          <w:sz w:val="24"/>
          <w:szCs w:val="24"/>
        </w:rPr>
        <w:t>6</w:t>
      </w:r>
      <w:r w:rsidR="00F549A6" w:rsidRPr="00F549A6">
        <w:rPr>
          <w:rFonts w:ascii="Times New Roman" w:hAnsi="Times New Roman" w:cs="Times New Roman"/>
          <w:b/>
          <w:sz w:val="24"/>
          <w:szCs w:val="24"/>
        </w:rPr>
        <w:t>.</w:t>
      </w:r>
      <w:r w:rsidR="00F549A6">
        <w:rPr>
          <w:rFonts w:ascii="Times New Roman" w:hAnsi="Times New Roman" w:cs="Times New Roman"/>
          <w:sz w:val="24"/>
          <w:szCs w:val="24"/>
        </w:rPr>
        <w:t xml:space="preserve"> A schematic diagram of the matrix map function. The bus numbers in (a) and (b) map to approximate row and column locations in (c). (a) a small network (b) matrix blocks associated with branches and buses. Not that not all blocks are the same size and not all buses and branches contribute (c) initial construction of matrix based on network indices (d) final matrix after eliminating gaps</w:t>
      </w:r>
    </w:p>
    <w:p w14:paraId="08E4A9AD" w14:textId="0F1C52C4" w:rsidR="00E464E9" w:rsidRDefault="00E464E9" w:rsidP="0057521D">
      <w:pPr>
        <w:rPr>
          <w:rFonts w:ascii="Times New Roman" w:hAnsi="Times New Roman" w:cs="Times New Roman"/>
          <w:sz w:val="24"/>
          <w:szCs w:val="24"/>
        </w:rPr>
      </w:pPr>
      <w:r>
        <w:rPr>
          <w:rFonts w:ascii="Times New Roman" w:hAnsi="Times New Roman" w:cs="Times New Roman"/>
          <w:sz w:val="24"/>
          <w:szCs w:val="24"/>
        </w:rPr>
        <w:t xml:space="preserve">The most complex part of generating matrices and vectors is implementing the functions in the </w:t>
      </w:r>
      <w:r w:rsidRPr="00073BDE">
        <w:rPr>
          <w:rStyle w:val="Heading1Char"/>
        </w:rPr>
        <w:t>MatVecInterface.</w:t>
      </w:r>
      <w:r>
        <w:rPr>
          <w:rFonts w:ascii="Times New Roman" w:hAnsi="Times New Roman" w:cs="Times New Roman"/>
          <w:sz w:val="24"/>
          <w:szCs w:val="24"/>
        </w:rPr>
        <w:t xml:space="preserve"> </w:t>
      </w:r>
      <w:r w:rsidR="00D46B03">
        <w:rPr>
          <w:rFonts w:ascii="Times New Roman" w:hAnsi="Times New Roman" w:cs="Times New Roman"/>
          <w:sz w:val="24"/>
          <w:szCs w:val="24"/>
        </w:rPr>
        <w:t>Once this has been done, a</w:t>
      </w:r>
      <w:r>
        <w:rPr>
          <w:rFonts w:ascii="Times New Roman" w:hAnsi="Times New Roman" w:cs="Times New Roman"/>
          <w:sz w:val="24"/>
          <w:szCs w:val="24"/>
        </w:rPr>
        <w:t>ctually creating matrices and vectors using the mappers is quite</w:t>
      </w:r>
      <w:r w:rsidR="00D46B03">
        <w:rPr>
          <w:rFonts w:ascii="Times New Roman" w:hAnsi="Times New Roman" w:cs="Times New Roman"/>
          <w:sz w:val="24"/>
          <w:szCs w:val="24"/>
        </w:rPr>
        <w:t xml:space="preserve"> simple</w:t>
      </w:r>
      <w:r>
        <w:rPr>
          <w:rFonts w:ascii="Times New Roman" w:hAnsi="Times New Roman" w:cs="Times New Roman"/>
          <w:sz w:val="24"/>
          <w:szCs w:val="24"/>
        </w:rPr>
        <w:t>.</w:t>
      </w:r>
      <w:r w:rsidR="00D46B03">
        <w:rPr>
          <w:rFonts w:ascii="Times New Roman" w:hAnsi="Times New Roman" w:cs="Times New Roman"/>
          <w:sz w:val="24"/>
          <w:szCs w:val="24"/>
        </w:rPr>
        <w:t xml:space="preserve"> The </w:t>
      </w:r>
      <w:r w:rsidR="00D46B03" w:rsidRPr="00D46B03">
        <w:rPr>
          <w:rStyle w:val="Heading1Char"/>
        </w:rPr>
        <w:t>MatVecInterface</w:t>
      </w:r>
      <w:r w:rsidR="00D46B03">
        <w:rPr>
          <w:rFonts w:ascii="Times New Roman" w:hAnsi="Times New Roman" w:cs="Times New Roman"/>
          <w:sz w:val="24"/>
          <w:szCs w:val="24"/>
        </w:rPr>
        <w:t xml:space="preserve"> is associated with</w:t>
      </w:r>
      <w:r w:rsidR="00AC310A">
        <w:rPr>
          <w:rFonts w:ascii="Times New Roman" w:hAnsi="Times New Roman" w:cs="Times New Roman"/>
          <w:sz w:val="24"/>
          <w:szCs w:val="24"/>
        </w:rPr>
        <w:t xml:space="preserve"> two mappers, one that creates matrices from buses and branches and a second that can create vectors from buses. Both mappers are templated objects based on the type of network being used</w:t>
      </w:r>
      <w:r w:rsidR="00DD3AA0">
        <w:rPr>
          <w:rFonts w:ascii="Times New Roman" w:hAnsi="Times New Roman" w:cs="Times New Roman"/>
          <w:sz w:val="24"/>
          <w:szCs w:val="24"/>
        </w:rPr>
        <w:t xml:space="preserve"> and use the </w:t>
      </w:r>
      <w:r w:rsidR="00DD3AA0" w:rsidRPr="00DD3AA0">
        <w:rPr>
          <w:rStyle w:val="Heading1Char"/>
        </w:rPr>
        <w:t>gridpack::mapper</w:t>
      </w:r>
      <w:r w:rsidR="00DD3AA0">
        <w:rPr>
          <w:rFonts w:ascii="Times New Roman" w:hAnsi="Times New Roman" w:cs="Times New Roman"/>
          <w:sz w:val="24"/>
          <w:szCs w:val="24"/>
        </w:rPr>
        <w:t xml:space="preserve"> namespace.</w:t>
      </w:r>
      <w:r w:rsidR="00AC310A">
        <w:rPr>
          <w:rFonts w:ascii="Times New Roman" w:hAnsi="Times New Roman" w:cs="Times New Roman"/>
          <w:sz w:val="24"/>
          <w:szCs w:val="24"/>
        </w:rPr>
        <w:t xml:space="preserve"> The </w:t>
      </w:r>
      <w:r w:rsidR="00AC310A" w:rsidRPr="00073BDE">
        <w:rPr>
          <w:rStyle w:val="Heading1Char"/>
        </w:rPr>
        <w:t>FullMatrixMap</w:t>
      </w:r>
      <w:r w:rsidR="00AC310A">
        <w:rPr>
          <w:rFonts w:ascii="Times New Roman" w:hAnsi="Times New Roman" w:cs="Times New Roman"/>
          <w:sz w:val="24"/>
          <w:szCs w:val="24"/>
        </w:rPr>
        <w:t xml:space="preserve"> object runs over both buses and branches to set up a</w:t>
      </w:r>
      <w:r w:rsidR="00D46B03">
        <w:rPr>
          <w:rFonts w:ascii="Times New Roman" w:hAnsi="Times New Roman" w:cs="Times New Roman"/>
          <w:sz w:val="24"/>
          <w:szCs w:val="24"/>
        </w:rPr>
        <w:t xml:space="preserve"> matrix</w:t>
      </w:r>
      <w:r w:rsidR="00AC310A">
        <w:rPr>
          <w:rFonts w:ascii="Times New Roman" w:hAnsi="Times New Roman" w:cs="Times New Roman"/>
          <w:sz w:val="24"/>
          <w:szCs w:val="24"/>
        </w:rPr>
        <w:t>. The constructor is</w:t>
      </w:r>
    </w:p>
    <w:p w14:paraId="6F818F6F" w14:textId="48FAE071" w:rsidR="00AC310A" w:rsidRPr="007B6229" w:rsidRDefault="00AC310A" w:rsidP="00146AA8">
      <w:pPr>
        <w:pStyle w:val="RedBoldCode"/>
      </w:pPr>
      <w:r w:rsidRPr="007B6229">
        <w:t>FullMatrixMa</w:t>
      </w:r>
      <w:r w:rsidR="00CF3CB5">
        <w:t>p</w:t>
      </w:r>
      <w:r w:rsidR="007937FC">
        <w:t>&lt;MyNetwork&gt;</w:t>
      </w:r>
      <w:r w:rsidR="00CF3CB5">
        <w:t>(boost::shared_ptr&lt;MyNetwork&gt;</w:t>
      </w:r>
      <w:r w:rsidRPr="007B6229">
        <w:t xml:space="preserve"> network)</w:t>
      </w:r>
    </w:p>
    <w:p w14:paraId="3EB8F3BD" w14:textId="2A2BC787" w:rsidR="00AC310A" w:rsidRDefault="00AC310A" w:rsidP="0057521D">
      <w:pPr>
        <w:rPr>
          <w:rFonts w:ascii="Times New Roman" w:hAnsi="Times New Roman" w:cs="Times New Roman"/>
          <w:sz w:val="24"/>
          <w:szCs w:val="24"/>
        </w:rPr>
      </w:pPr>
      <w:r>
        <w:rPr>
          <w:rFonts w:ascii="Times New Roman" w:hAnsi="Times New Roman" w:cs="Times New Roman"/>
          <w:sz w:val="24"/>
          <w:szCs w:val="24"/>
        </w:rPr>
        <w:t>The network is passed in to the object via the constructor. The constructor sets up a number of internal data structures</w:t>
      </w:r>
      <w:r w:rsidR="0055416C">
        <w:rPr>
          <w:rFonts w:ascii="Times New Roman" w:hAnsi="Times New Roman" w:cs="Times New Roman"/>
          <w:sz w:val="24"/>
          <w:szCs w:val="24"/>
        </w:rPr>
        <w:t xml:space="preserve"> based on what mode has been set</w:t>
      </w:r>
      <w:r w:rsidR="00FD3DBD">
        <w:rPr>
          <w:rFonts w:ascii="Times New Roman" w:hAnsi="Times New Roman" w:cs="Times New Roman"/>
          <w:sz w:val="24"/>
          <w:szCs w:val="24"/>
        </w:rPr>
        <w:t xml:space="preserve"> in </w:t>
      </w:r>
      <w:r w:rsidR="00933BF4">
        <w:rPr>
          <w:rFonts w:ascii="Times New Roman" w:hAnsi="Times New Roman" w:cs="Times New Roman"/>
          <w:sz w:val="24"/>
          <w:szCs w:val="24"/>
        </w:rPr>
        <w:t>the network components. For example, for a power flow application where it might be necessary to create both a Y-matrix and a Jacobian matrix, it would be necessary to create two mappers. If the first</w:t>
      </w:r>
      <w:r w:rsidR="0055416C">
        <w:rPr>
          <w:rFonts w:ascii="Times New Roman" w:hAnsi="Times New Roman" w:cs="Times New Roman"/>
          <w:sz w:val="24"/>
          <w:szCs w:val="24"/>
        </w:rPr>
        <w:t xml:space="preserve"> mapper is created while the mode is set to construct the Y-matrix, then it will be necessary to instantiate a second mapper to create the Jacobian for a power flow calculation.</w:t>
      </w:r>
    </w:p>
    <w:p w14:paraId="5A4B4B8B" w14:textId="57C2369D" w:rsidR="0055416C" w:rsidRDefault="0055416C" w:rsidP="0057521D">
      <w:pPr>
        <w:rPr>
          <w:rFonts w:ascii="Times New Roman" w:hAnsi="Times New Roman" w:cs="Times New Roman"/>
          <w:sz w:val="24"/>
          <w:szCs w:val="24"/>
        </w:rPr>
      </w:pPr>
      <w:r>
        <w:rPr>
          <w:rFonts w:ascii="Times New Roman" w:hAnsi="Times New Roman" w:cs="Times New Roman"/>
          <w:sz w:val="24"/>
          <w:szCs w:val="24"/>
        </w:rPr>
        <w:t>Once the mapper has been created, a matrix can be generated using the call</w:t>
      </w:r>
    </w:p>
    <w:p w14:paraId="2A1DE40B" w14:textId="4A2511D7" w:rsidR="0055416C" w:rsidRPr="007B6229" w:rsidRDefault="0055416C" w:rsidP="008E6E83">
      <w:pPr>
        <w:pStyle w:val="RedBoldCode"/>
      </w:pPr>
      <w:r w:rsidRPr="007B6229">
        <w:t>boost::shared_ptr&lt;gridpack::math::Matrix&gt; mapToMatrix()</w:t>
      </w:r>
    </w:p>
    <w:p w14:paraId="526DC080" w14:textId="1E1835E1" w:rsidR="0055416C" w:rsidRDefault="0055416C" w:rsidP="0057521D">
      <w:pPr>
        <w:rPr>
          <w:rFonts w:ascii="Times New Roman" w:hAnsi="Times New Roman" w:cs="Times New Roman"/>
          <w:sz w:val="24"/>
          <w:szCs w:val="24"/>
        </w:rPr>
      </w:pPr>
      <w:r>
        <w:rPr>
          <w:rFonts w:ascii="Times New Roman" w:hAnsi="Times New Roman" w:cs="Times New Roman"/>
          <w:sz w:val="24"/>
          <w:szCs w:val="24"/>
        </w:rPr>
        <w:t>This function creates a new matrix and returns a pointer to it. If a matrix already exists and it is only necessary to update the values, then the functions</w:t>
      </w:r>
    </w:p>
    <w:p w14:paraId="196ADCF1" w14:textId="111A3014" w:rsidR="00CF3CB5" w:rsidRDefault="00CF3CB5" w:rsidP="008E6E83">
      <w:pPr>
        <w:pStyle w:val="RedBoldCode"/>
      </w:pPr>
      <w:r>
        <w:t>v</w:t>
      </w:r>
      <w:r w:rsidR="0055416C" w:rsidRPr="007B6229">
        <w:t>oid mapToMatrix(</w:t>
      </w:r>
    </w:p>
    <w:p w14:paraId="09C322BC" w14:textId="37E06A31" w:rsidR="0055416C" w:rsidRPr="007B6229" w:rsidRDefault="00CF3CB5" w:rsidP="008E6E83">
      <w:pPr>
        <w:pStyle w:val="RedBoldCode"/>
      </w:pPr>
      <w:r>
        <w:t xml:space="preserve">   </w:t>
      </w:r>
      <w:r w:rsidR="0055416C" w:rsidRPr="007B6229">
        <w:t>boost::shared_ptr&lt;gridpack::math::Matrix &amp;matrix)</w:t>
      </w:r>
    </w:p>
    <w:p w14:paraId="08935D83" w14:textId="77777777" w:rsidR="008E6E83" w:rsidRDefault="008E6E83" w:rsidP="008E6E83">
      <w:pPr>
        <w:pStyle w:val="RedBoldCode"/>
      </w:pPr>
    </w:p>
    <w:p w14:paraId="446E6429" w14:textId="55D015A3" w:rsidR="0055416C" w:rsidRPr="007B6229" w:rsidRDefault="00CF3CB5" w:rsidP="008E6E83">
      <w:pPr>
        <w:pStyle w:val="RedBoldCode"/>
      </w:pPr>
      <w:r>
        <w:t>v</w:t>
      </w:r>
      <w:r w:rsidR="0055416C" w:rsidRPr="007B6229">
        <w:t>oid mapToMatrix(gridpack::math::Matrix &amp;matrix)</w:t>
      </w:r>
    </w:p>
    <w:p w14:paraId="65B63FFA" w14:textId="77777777" w:rsidR="008F4529" w:rsidRDefault="0055416C" w:rsidP="0057521D">
      <w:pPr>
        <w:rPr>
          <w:rFonts w:ascii="Times New Roman" w:hAnsi="Times New Roman" w:cs="Times New Roman"/>
          <w:sz w:val="24"/>
          <w:szCs w:val="24"/>
        </w:rPr>
      </w:pPr>
      <w:r>
        <w:rPr>
          <w:rFonts w:ascii="Times New Roman" w:hAnsi="Times New Roman" w:cs="Times New Roman"/>
          <w:sz w:val="24"/>
          <w:szCs w:val="24"/>
        </w:rPr>
        <w:t>can be used.</w:t>
      </w:r>
      <w:r w:rsidR="007B6229">
        <w:rPr>
          <w:rFonts w:ascii="Times New Roman" w:hAnsi="Times New Roman" w:cs="Times New Roman"/>
          <w:sz w:val="24"/>
          <w:szCs w:val="24"/>
        </w:rPr>
        <w:t xml:space="preserve"> These functions use the existing matrix data structures and overwrite the values of individual elements. For these to work, it is necessary to use the same mapper that was used to create the original matrix and to have the same mode set in the network components.</w:t>
      </w:r>
    </w:p>
    <w:p w14:paraId="0E5FB2D3" w14:textId="1BC14079" w:rsidR="0055416C" w:rsidRDefault="008F4529" w:rsidP="0057521D">
      <w:pPr>
        <w:rPr>
          <w:rFonts w:ascii="Times New Roman" w:hAnsi="Times New Roman" w:cs="Times New Roman"/>
          <w:sz w:val="24"/>
          <w:szCs w:val="24"/>
        </w:rPr>
      </w:pPr>
      <w:r>
        <w:rPr>
          <w:rFonts w:ascii="Times New Roman" w:hAnsi="Times New Roman" w:cs="Times New Roman"/>
          <w:sz w:val="24"/>
          <w:szCs w:val="24"/>
        </w:rPr>
        <w:t>Additional operations that can be used on existing matrices include</w:t>
      </w:r>
    </w:p>
    <w:p w14:paraId="4D8F5A34" w14:textId="6FFBF696" w:rsidR="00C90593" w:rsidRDefault="004C06EC" w:rsidP="00C90593">
      <w:pPr>
        <w:pStyle w:val="RedBoldCode"/>
      </w:pPr>
      <w:r>
        <w:t>void overw</w:t>
      </w:r>
      <w:r w:rsidR="00C90593">
        <w:t>riteMatrix(boost::shared_ptr&lt;gridpack::math::Matrix&gt; matrix)</w:t>
      </w:r>
    </w:p>
    <w:p w14:paraId="0F845708" w14:textId="7FD7EA37" w:rsidR="00C90593" w:rsidRDefault="004C06EC" w:rsidP="00C90593">
      <w:pPr>
        <w:pStyle w:val="RedBoldCode"/>
      </w:pPr>
      <w:r>
        <w:t>void overw</w:t>
      </w:r>
      <w:r w:rsidR="00C90593">
        <w:t>riteMatrix(gridpack::math::Matrix &amp;matrix)</w:t>
      </w:r>
    </w:p>
    <w:p w14:paraId="630B9516" w14:textId="77777777" w:rsidR="00C90593" w:rsidRDefault="00C90593" w:rsidP="00C90593">
      <w:pPr>
        <w:pStyle w:val="RedBoldCode"/>
      </w:pPr>
      <w:r>
        <w:t>void incrementMatrix(boost::shared_ptr&lt;gridpack::math::Matrix&gt; matrix)</w:t>
      </w:r>
    </w:p>
    <w:p w14:paraId="18F15924" w14:textId="4E635C43" w:rsidR="00C90593" w:rsidRDefault="00C90593" w:rsidP="00C90593">
      <w:pPr>
        <w:pStyle w:val="RedBoldCode"/>
        <w:rPr>
          <w:rFonts w:ascii="Times New Roman" w:hAnsi="Times New Roman"/>
        </w:rPr>
      </w:pPr>
      <w:r>
        <w:lastRenderedPageBreak/>
        <w:t>void incrementMatrix(gridpack::math::Matrix &amp;matrix)</w:t>
      </w:r>
    </w:p>
    <w:p w14:paraId="7DF57B7D" w14:textId="78C38BBF" w:rsidR="00C90593" w:rsidRDefault="00C90593" w:rsidP="0057521D">
      <w:pPr>
        <w:rPr>
          <w:rFonts w:ascii="Times New Roman" w:hAnsi="Times New Roman" w:cs="Times New Roman"/>
          <w:sz w:val="24"/>
          <w:szCs w:val="24"/>
        </w:rPr>
      </w:pPr>
      <w:r>
        <w:rPr>
          <w:rFonts w:ascii="Times New Roman" w:hAnsi="Times New Roman" w:cs="Times New Roman"/>
          <w:sz w:val="24"/>
          <w:szCs w:val="24"/>
        </w:rPr>
        <w:t>These operations are designed to support making small changes in an existing matrix instead of reconstructing the</w:t>
      </w:r>
      <w:r w:rsidR="004C06EC">
        <w:rPr>
          <w:rFonts w:ascii="Times New Roman" w:hAnsi="Times New Roman" w:cs="Times New Roman"/>
          <w:sz w:val="24"/>
          <w:szCs w:val="24"/>
        </w:rPr>
        <w:t xml:space="preserve"> full matrix from scratch. This can happen in contingency type calculations or simulations of faults where a single grid element goes out or changes value. Instead of rebuilding the entire matrix, it is possible to modify only a small portion if it. To use these functions, it is necessary to define at least two modes in the network components. The first mode is used to build the original matrix, the second is used to make changes. All </w:t>
      </w:r>
      <w:r w:rsidR="004C06EC" w:rsidRPr="004C06EC">
        <w:rPr>
          <w:rStyle w:val="Heading1Char"/>
        </w:rPr>
        <w:t>MatVecInterface</w:t>
      </w:r>
      <w:r w:rsidR="004C06EC">
        <w:rPr>
          <w:rFonts w:ascii="Times New Roman" w:hAnsi="Times New Roman" w:cs="Times New Roman"/>
          <w:sz w:val="24"/>
          <w:szCs w:val="24"/>
        </w:rPr>
        <w:t xml:space="preserve"> functions that return true using the second mode (the one making changes) must return true for the first mode (used to build the original matrix). Furthermore, all block sizes for the second mode must match the block sizes in the first mode. The </w:t>
      </w:r>
      <w:r w:rsidR="004C06EC" w:rsidRPr="004C06EC">
        <w:rPr>
          <w:rStyle w:val="Heading1Char"/>
        </w:rPr>
        <w:t>over</w:t>
      </w:r>
      <w:r w:rsidR="004C06EC">
        <w:rPr>
          <w:rStyle w:val="Heading1Char"/>
        </w:rPr>
        <w:t>w</w:t>
      </w:r>
      <w:r w:rsidR="004C06EC" w:rsidRPr="004C06EC">
        <w:rPr>
          <w:rStyle w:val="Heading1Char"/>
        </w:rPr>
        <w:t>riteMatrix</w:t>
      </w:r>
      <w:r w:rsidR="004C06EC">
        <w:rPr>
          <w:rFonts w:ascii="Times New Roman" w:hAnsi="Times New Roman" w:cs="Times New Roman"/>
          <w:sz w:val="24"/>
          <w:szCs w:val="24"/>
        </w:rPr>
        <w:t xml:space="preserve"> functions replace the values in the matrix with the values returned by the </w:t>
      </w:r>
      <w:r w:rsidR="004C06EC" w:rsidRPr="004C06EC">
        <w:rPr>
          <w:rStyle w:val="Heading1Char"/>
        </w:rPr>
        <w:t>MatVecInterface</w:t>
      </w:r>
      <w:r w:rsidR="004C06EC">
        <w:rPr>
          <w:rFonts w:ascii="Times New Roman" w:hAnsi="Times New Roman" w:cs="Times New Roman"/>
          <w:sz w:val="24"/>
          <w:szCs w:val="24"/>
        </w:rPr>
        <w:t xml:space="preserve"> functions, the </w:t>
      </w:r>
      <w:r w:rsidR="004C06EC" w:rsidRPr="004C06EC">
        <w:rPr>
          <w:rStyle w:val="Heading1Char"/>
        </w:rPr>
        <w:t>incrementMatrix</w:t>
      </w:r>
      <w:r w:rsidR="004C06EC">
        <w:rPr>
          <w:rFonts w:ascii="Times New Roman" w:hAnsi="Times New Roman" w:cs="Times New Roman"/>
          <w:sz w:val="24"/>
          <w:szCs w:val="24"/>
        </w:rPr>
        <w:t xml:space="preserve"> functions add these values to whatever is already in the matrix.</w:t>
      </w:r>
    </w:p>
    <w:p w14:paraId="56A37891" w14:textId="7A4B442F" w:rsidR="00CF3CB5" w:rsidRDefault="00CF3CB5" w:rsidP="0057521D">
      <w:pPr>
        <w:rPr>
          <w:rFonts w:ascii="Times New Roman" w:hAnsi="Times New Roman" w:cs="Times New Roman"/>
          <w:sz w:val="24"/>
          <w:szCs w:val="24"/>
        </w:rPr>
      </w:pPr>
      <w:r>
        <w:rPr>
          <w:rFonts w:ascii="Times New Roman" w:hAnsi="Times New Roman" w:cs="Times New Roman"/>
          <w:sz w:val="24"/>
          <w:szCs w:val="24"/>
        </w:rPr>
        <w:t xml:space="preserve">The vector mapper works in an entirely analogous way to the matrix mapper. The constructor for the </w:t>
      </w:r>
      <w:r w:rsidRPr="00073BDE">
        <w:rPr>
          <w:rStyle w:val="Heading1Char"/>
        </w:rPr>
        <w:t>BusVectorMap</w:t>
      </w:r>
      <w:r>
        <w:rPr>
          <w:rFonts w:ascii="Times New Roman" w:hAnsi="Times New Roman" w:cs="Times New Roman"/>
          <w:sz w:val="24"/>
          <w:szCs w:val="24"/>
        </w:rPr>
        <w:t xml:space="preserve"> class is</w:t>
      </w:r>
    </w:p>
    <w:p w14:paraId="67A058F6" w14:textId="35F3E830" w:rsidR="00CF3CB5" w:rsidRPr="00EF2A6C" w:rsidRDefault="00CF3CB5" w:rsidP="00772FAE">
      <w:pPr>
        <w:pStyle w:val="RedBoldCode"/>
      </w:pPr>
      <w:r w:rsidRPr="00EF2A6C">
        <w:t>BusVectorM</w:t>
      </w:r>
      <w:r w:rsidR="00EF2A6C">
        <w:t>ap</w:t>
      </w:r>
      <w:r w:rsidR="007937FC">
        <w:t>&lt;MyNetwork&gt;</w:t>
      </w:r>
      <w:r w:rsidR="00EF2A6C">
        <w:t>(boost::shared_ptr&lt;MyNetwork&gt;</w:t>
      </w:r>
      <w:r w:rsidR="000D2A57">
        <w:t xml:space="preserve"> network</w:t>
      </w:r>
      <w:r w:rsidRPr="00EF2A6C">
        <w:t>)</w:t>
      </w:r>
    </w:p>
    <w:p w14:paraId="4FFFC2F1" w14:textId="5EC5718D" w:rsidR="00CF3CB5" w:rsidRDefault="00D46B03" w:rsidP="0057521D">
      <w:pPr>
        <w:rPr>
          <w:rFonts w:ascii="Times New Roman" w:hAnsi="Times New Roman" w:cs="Times New Roman"/>
          <w:sz w:val="24"/>
          <w:szCs w:val="24"/>
        </w:rPr>
      </w:pPr>
      <w:r>
        <w:rPr>
          <w:rFonts w:ascii="Times New Roman" w:hAnsi="Times New Roman" w:cs="Times New Roman"/>
          <w:sz w:val="24"/>
          <w:szCs w:val="24"/>
        </w:rPr>
        <w:t>a</w:t>
      </w:r>
      <w:r w:rsidR="00CF3CB5">
        <w:rPr>
          <w:rFonts w:ascii="Times New Roman" w:hAnsi="Times New Roman" w:cs="Times New Roman"/>
          <w:sz w:val="24"/>
          <w:szCs w:val="24"/>
        </w:rPr>
        <w:t>nd the function for build</w:t>
      </w:r>
      <w:r>
        <w:rPr>
          <w:rFonts w:ascii="Times New Roman" w:hAnsi="Times New Roman" w:cs="Times New Roman"/>
          <w:sz w:val="24"/>
          <w:szCs w:val="24"/>
        </w:rPr>
        <w:t>ing</w:t>
      </w:r>
      <w:r w:rsidR="00CF3CB5">
        <w:rPr>
          <w:rFonts w:ascii="Times New Roman" w:hAnsi="Times New Roman" w:cs="Times New Roman"/>
          <w:sz w:val="24"/>
          <w:szCs w:val="24"/>
        </w:rPr>
        <w:t xml:space="preserve"> a new vector is</w:t>
      </w:r>
    </w:p>
    <w:p w14:paraId="4F762527" w14:textId="4B826323" w:rsidR="00CF3CB5" w:rsidRPr="00CF3CB5" w:rsidRDefault="00CF3CB5" w:rsidP="00772FAE">
      <w:pPr>
        <w:pStyle w:val="RedBoldCode"/>
      </w:pPr>
      <w:r w:rsidRPr="00CF3CB5">
        <w:t>boost::share_ptr&lt;gridpack::math::Vector mapToVector()</w:t>
      </w:r>
    </w:p>
    <w:p w14:paraId="3F6080D1" w14:textId="7DA39B72"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functions for overwriting the values of an existing vector are</w:t>
      </w:r>
    </w:p>
    <w:p w14:paraId="1DBA065C" w14:textId="22502CA6" w:rsidR="00CF3CB5" w:rsidRPr="00CF3CB5" w:rsidRDefault="00CF3CB5" w:rsidP="00772FAE">
      <w:pPr>
        <w:pStyle w:val="RedBoldCode"/>
      </w:pPr>
      <w:r w:rsidRPr="00CF3CB5">
        <w:t>void mapToVector(</w:t>
      </w:r>
    </w:p>
    <w:p w14:paraId="544CA4EE" w14:textId="036D622C" w:rsidR="00CF3CB5" w:rsidRPr="00CF3CB5" w:rsidRDefault="00CF3CB5" w:rsidP="00772FAE">
      <w:pPr>
        <w:pStyle w:val="RedBoldCode"/>
      </w:pPr>
      <w:r w:rsidRPr="00CF3CB5">
        <w:t xml:space="preserve">    boost::shared_ptr&lt;gridpack::math::Vector &amp;vector)</w:t>
      </w:r>
    </w:p>
    <w:p w14:paraId="0DA16FC2" w14:textId="77777777" w:rsidR="00772FAE" w:rsidRDefault="00772FAE" w:rsidP="00772FAE">
      <w:pPr>
        <w:pStyle w:val="RedBoldCode"/>
      </w:pPr>
    </w:p>
    <w:p w14:paraId="2784E03F" w14:textId="60F71516" w:rsidR="00CF3CB5" w:rsidRPr="00CF3CB5" w:rsidRDefault="00CF3CB5" w:rsidP="00772FAE">
      <w:pPr>
        <w:pStyle w:val="RedBoldCode"/>
      </w:pPr>
      <w:r w:rsidRPr="00CF3CB5">
        <w:t>void mapToVector(gridpack::math::Vector &amp;vector)</w:t>
      </w:r>
    </w:p>
    <w:p w14:paraId="7BD14D67" w14:textId="5DF623F0"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vector map can also be used to write values back to buses using the function</w:t>
      </w:r>
    </w:p>
    <w:p w14:paraId="27936E2B" w14:textId="5D7E237E" w:rsidR="00CF3CB5" w:rsidRPr="00CF3CB5" w:rsidRDefault="00CF3CB5" w:rsidP="00772FAE">
      <w:pPr>
        <w:pStyle w:val="RedBoldCode"/>
      </w:pPr>
      <w:r w:rsidRPr="00CF3CB5">
        <w:t>void mapToBus(const gridpack::math::Vector &amp;vector)</w:t>
      </w:r>
    </w:p>
    <w:p w14:paraId="30EAC2A7" w14:textId="0A706FCA" w:rsidR="00CF3CB5" w:rsidRPr="00CF3CB5" w:rsidRDefault="00CF3CB5" w:rsidP="0057521D">
      <w:pPr>
        <w:rPr>
          <w:rFonts w:ascii="Times New Roman" w:hAnsi="Times New Roman" w:cs="Times New Roman"/>
          <w:sz w:val="24"/>
          <w:szCs w:val="24"/>
        </w:rPr>
      </w:pPr>
      <w:r>
        <w:rPr>
          <w:rFonts w:ascii="Times New Roman" w:hAnsi="Times New Roman" w:cs="Times New Roman"/>
          <w:sz w:val="24"/>
          <w:szCs w:val="24"/>
        </w:rPr>
        <w:t xml:space="preserve">This function will copy values from the vector into the bus using the </w:t>
      </w:r>
      <w:r w:rsidRPr="00073BDE">
        <w:rPr>
          <w:rStyle w:val="Heading1Char"/>
        </w:rPr>
        <w:t>setValues</w:t>
      </w:r>
      <w:r>
        <w:rPr>
          <w:rFonts w:ascii="Times New Roman" w:hAnsi="Times New Roman" w:cs="Times New Roman"/>
          <w:sz w:val="24"/>
          <w:szCs w:val="24"/>
        </w:rPr>
        <w:t xml:space="preserve"> function in the </w:t>
      </w:r>
      <w:r w:rsidRPr="00073BDE">
        <w:rPr>
          <w:rStyle w:val="Heading1Char"/>
        </w:rPr>
        <w:t>MatVecInterface</w:t>
      </w:r>
      <w:r>
        <w:rPr>
          <w:rFonts w:ascii="Times New Roman" w:hAnsi="Times New Roman" w:cs="Times New Roman"/>
          <w:sz w:val="24"/>
          <w:szCs w:val="24"/>
        </w:rPr>
        <w:t>.</w:t>
      </w:r>
    </w:p>
    <w:p w14:paraId="0213D586" w14:textId="3A791CDA" w:rsidR="00192B62" w:rsidRDefault="007E0305" w:rsidP="00192B62">
      <w:pPr>
        <w:pStyle w:val="Heading3"/>
      </w:pPr>
      <w:bookmarkStart w:id="12" w:name="_Toc482792100"/>
      <w:r>
        <w:t>Parser</w:t>
      </w:r>
      <w:r w:rsidR="003D713E" w:rsidRPr="00A30279">
        <w:t xml:space="preserve"> Module</w:t>
      </w:r>
      <w:bookmarkEnd w:id="12"/>
    </w:p>
    <w:p w14:paraId="60FFEBDC" w14:textId="49F4F9B9" w:rsidR="003D713E" w:rsidRDefault="007E1E1E" w:rsidP="0057521D">
      <w:pPr>
        <w:rPr>
          <w:rFonts w:ascii="Times New Roman" w:hAnsi="Times New Roman" w:cs="Times New Roman"/>
          <w:sz w:val="24"/>
          <w:szCs w:val="24"/>
        </w:rPr>
      </w:pPr>
      <w:r>
        <w:rPr>
          <w:rFonts w:ascii="Times New Roman" w:hAnsi="Times New Roman" w:cs="Times New Roman"/>
          <w:sz w:val="24"/>
          <w:szCs w:val="24"/>
        </w:rPr>
        <w:t>T</w:t>
      </w:r>
      <w:r w:rsidR="005B49ED">
        <w:rPr>
          <w:rFonts w:ascii="Times New Roman" w:hAnsi="Times New Roman" w:cs="Times New Roman"/>
          <w:sz w:val="24"/>
          <w:szCs w:val="24"/>
        </w:rPr>
        <w:t xml:space="preserve">he </w:t>
      </w:r>
      <w:r w:rsidR="00914310">
        <w:rPr>
          <w:rFonts w:ascii="Times New Roman" w:hAnsi="Times New Roman" w:cs="Times New Roman"/>
          <w:sz w:val="24"/>
          <w:szCs w:val="24"/>
        </w:rPr>
        <w:t>parser</w:t>
      </w:r>
      <w:r w:rsidR="005B49ED">
        <w:rPr>
          <w:rFonts w:ascii="Times New Roman" w:hAnsi="Times New Roman" w:cs="Times New Roman"/>
          <w:sz w:val="24"/>
          <w:szCs w:val="24"/>
        </w:rPr>
        <w:t xml:space="preserve"> module</w:t>
      </w:r>
      <w:r w:rsidR="00914310">
        <w:rPr>
          <w:rFonts w:ascii="Times New Roman" w:hAnsi="Times New Roman" w:cs="Times New Roman"/>
          <w:sz w:val="24"/>
          <w:szCs w:val="24"/>
        </w:rPr>
        <w:t>s</w:t>
      </w:r>
      <w:r w:rsidR="005B49ED">
        <w:rPr>
          <w:rFonts w:ascii="Times New Roman" w:hAnsi="Times New Roman" w:cs="Times New Roman"/>
          <w:sz w:val="24"/>
          <w:szCs w:val="24"/>
        </w:rPr>
        <w:t xml:space="preserve"> </w:t>
      </w:r>
      <w:r w:rsidR="00914310">
        <w:rPr>
          <w:rFonts w:ascii="Times New Roman" w:hAnsi="Times New Roman" w:cs="Times New Roman"/>
          <w:sz w:val="24"/>
          <w:szCs w:val="24"/>
        </w:rPr>
        <w:t>are</w:t>
      </w:r>
      <w:r w:rsidR="005B49ED">
        <w:rPr>
          <w:rFonts w:ascii="Times New Roman" w:hAnsi="Times New Roman" w:cs="Times New Roman"/>
          <w:sz w:val="24"/>
          <w:szCs w:val="24"/>
        </w:rPr>
        <w:t xml:space="preserve"> designed to read an extern</w:t>
      </w:r>
      <w:r w:rsidR="00E04523">
        <w:rPr>
          <w:rFonts w:ascii="Times New Roman" w:hAnsi="Times New Roman" w:cs="Times New Roman"/>
          <w:sz w:val="24"/>
          <w:szCs w:val="24"/>
        </w:rPr>
        <w:t>al network file, set up the network</w:t>
      </w:r>
      <w:r w:rsidR="005B49ED">
        <w:rPr>
          <w:rFonts w:ascii="Times New Roman" w:hAnsi="Times New Roman" w:cs="Times New Roman"/>
          <w:sz w:val="24"/>
          <w:szCs w:val="24"/>
        </w:rPr>
        <w:t xml:space="preserve"> topology </w:t>
      </w:r>
      <w:r w:rsidR="00E04523">
        <w:rPr>
          <w:rFonts w:ascii="Times New Roman" w:hAnsi="Times New Roman" w:cs="Times New Roman"/>
          <w:sz w:val="24"/>
          <w:szCs w:val="24"/>
        </w:rPr>
        <w:t>and assign any parameter fields in the f</w:t>
      </w:r>
      <w:r w:rsidR="00914310">
        <w:rPr>
          <w:rFonts w:ascii="Times New Roman" w:hAnsi="Times New Roman" w:cs="Times New Roman"/>
          <w:sz w:val="24"/>
          <w:szCs w:val="24"/>
        </w:rPr>
        <w:t>ile to simple fields. The parser</w:t>
      </w:r>
      <w:r w:rsidR="00E04523">
        <w:rPr>
          <w:rFonts w:ascii="Times New Roman" w:hAnsi="Times New Roman" w:cs="Times New Roman"/>
          <w:sz w:val="24"/>
          <w:szCs w:val="24"/>
        </w:rPr>
        <w:t xml:space="preserve"> module</w:t>
      </w:r>
      <w:r w:rsidR="00914310">
        <w:rPr>
          <w:rFonts w:ascii="Times New Roman" w:hAnsi="Times New Roman" w:cs="Times New Roman"/>
          <w:sz w:val="24"/>
          <w:szCs w:val="24"/>
        </w:rPr>
        <w:t>s do not partition the network, they are</w:t>
      </w:r>
      <w:r w:rsidR="00E04523">
        <w:rPr>
          <w:rFonts w:ascii="Times New Roman" w:hAnsi="Times New Roman" w:cs="Times New Roman"/>
          <w:sz w:val="24"/>
          <w:szCs w:val="24"/>
        </w:rPr>
        <w:t xml:space="preserve"> only responsible for reading in the network and distributing the different network elements in a way that guarantees that not too much data ends up on any one processor. The </w:t>
      </w:r>
      <w:r w:rsidR="00914310">
        <w:rPr>
          <w:rFonts w:ascii="Times New Roman" w:hAnsi="Times New Roman" w:cs="Times New Roman"/>
          <w:sz w:val="24"/>
          <w:szCs w:val="24"/>
        </w:rPr>
        <w:t>parsers are</w:t>
      </w:r>
      <w:r w:rsidR="00E04523">
        <w:rPr>
          <w:rFonts w:ascii="Times New Roman" w:hAnsi="Times New Roman" w:cs="Times New Roman"/>
          <w:sz w:val="24"/>
          <w:szCs w:val="24"/>
        </w:rPr>
        <w:t xml:space="preserve"> also not responsible for determining if the input is compatible with the analysis </w:t>
      </w:r>
      <w:r w:rsidR="00E04523">
        <w:rPr>
          <w:rFonts w:ascii="Times New Roman" w:hAnsi="Times New Roman" w:cs="Times New Roman"/>
          <w:sz w:val="24"/>
          <w:szCs w:val="24"/>
        </w:rPr>
        <w:lastRenderedPageBreak/>
        <w:t>being performed. This can be handled</w:t>
      </w:r>
      <w:r w:rsidR="00914310">
        <w:rPr>
          <w:rFonts w:ascii="Times New Roman" w:hAnsi="Times New Roman" w:cs="Times New Roman"/>
          <w:sz w:val="24"/>
          <w:szCs w:val="24"/>
        </w:rPr>
        <w:t>, if desired,</w:t>
      </w:r>
      <w:r w:rsidR="00E04523">
        <w:rPr>
          <w:rFonts w:ascii="Times New Roman" w:hAnsi="Times New Roman" w:cs="Times New Roman"/>
          <w:sz w:val="24"/>
          <w:szCs w:val="24"/>
        </w:rPr>
        <w:t xml:space="preserve"> by</w:t>
      </w:r>
      <w:r w:rsidR="00914310">
        <w:rPr>
          <w:rFonts w:ascii="Times New Roman" w:hAnsi="Times New Roman" w:cs="Times New Roman"/>
          <w:sz w:val="24"/>
          <w:szCs w:val="24"/>
        </w:rPr>
        <w:t xml:space="preserve"> building checks into</w:t>
      </w:r>
      <w:r w:rsidR="00E04523">
        <w:rPr>
          <w:rFonts w:ascii="Times New Roman" w:hAnsi="Times New Roman" w:cs="Times New Roman"/>
          <w:sz w:val="24"/>
          <w:szCs w:val="24"/>
        </w:rPr>
        <w:t xml:space="preserve"> the network factory. The </w:t>
      </w:r>
      <w:r w:rsidR="00914310">
        <w:rPr>
          <w:rFonts w:ascii="Times New Roman" w:hAnsi="Times New Roman" w:cs="Times New Roman"/>
          <w:sz w:val="24"/>
          <w:szCs w:val="24"/>
        </w:rPr>
        <w:t>parsers</w:t>
      </w:r>
      <w:r w:rsidR="00E04523">
        <w:rPr>
          <w:rFonts w:ascii="Times New Roman" w:hAnsi="Times New Roman" w:cs="Times New Roman"/>
          <w:sz w:val="24"/>
          <w:szCs w:val="24"/>
        </w:rPr>
        <w:t xml:space="preserve"> </w:t>
      </w:r>
      <w:r w:rsidR="00914310">
        <w:rPr>
          <w:rFonts w:ascii="Times New Roman" w:hAnsi="Times New Roman" w:cs="Times New Roman"/>
          <w:sz w:val="24"/>
          <w:szCs w:val="24"/>
        </w:rPr>
        <w:t>are</w:t>
      </w:r>
      <w:r w:rsidR="00E04523">
        <w:rPr>
          <w:rFonts w:ascii="Times New Roman" w:hAnsi="Times New Roman" w:cs="Times New Roman"/>
          <w:sz w:val="24"/>
          <w:szCs w:val="24"/>
        </w:rPr>
        <w:t xml:space="preserve"> only r</w:t>
      </w:r>
      <w:r w:rsidR="00914310">
        <w:rPr>
          <w:rFonts w:ascii="Times New Roman" w:hAnsi="Times New Roman" w:cs="Times New Roman"/>
          <w:sz w:val="24"/>
          <w:szCs w:val="24"/>
        </w:rPr>
        <w:t>esponsible for determining if they</w:t>
      </w:r>
      <w:r w:rsidR="00E04523">
        <w:rPr>
          <w:rFonts w:ascii="Times New Roman" w:hAnsi="Times New Roman" w:cs="Times New Roman"/>
          <w:sz w:val="24"/>
          <w:szCs w:val="24"/>
        </w:rPr>
        <w:t xml:space="preserve"> can read the file.</w:t>
      </w:r>
    </w:p>
    <w:p w14:paraId="75B64AA6" w14:textId="23AA54C7" w:rsidR="00E04523" w:rsidRDefault="005E21FF" w:rsidP="0057521D">
      <w:pPr>
        <w:rPr>
          <w:rFonts w:ascii="Times New Roman" w:hAnsi="Times New Roman" w:cs="Times New Roman"/>
          <w:sz w:val="24"/>
          <w:szCs w:val="24"/>
        </w:rPr>
      </w:pPr>
      <w:r>
        <w:rPr>
          <w:rFonts w:ascii="Times New Roman" w:hAnsi="Times New Roman" w:cs="Times New Roman"/>
          <w:sz w:val="24"/>
          <w:szCs w:val="24"/>
        </w:rPr>
        <w:t>Currently, GridPACK</w:t>
      </w:r>
      <w:r w:rsidR="00EF2A6C">
        <w:rPr>
          <w:rFonts w:ascii="Times New Roman" w:hAnsi="Times New Roman" w:cs="Times New Roman"/>
          <w:sz w:val="24"/>
          <w:szCs w:val="24"/>
        </w:rPr>
        <w:t xml:space="preserve"> only supports </w:t>
      </w:r>
      <w:r w:rsidR="00914310">
        <w:rPr>
          <w:rFonts w:ascii="Times New Roman" w:hAnsi="Times New Roman" w:cs="Times New Roman"/>
          <w:sz w:val="24"/>
          <w:szCs w:val="24"/>
        </w:rPr>
        <w:t>two file</w:t>
      </w:r>
      <w:r w:rsidR="00EF2A6C">
        <w:rPr>
          <w:rFonts w:ascii="Times New Roman" w:hAnsi="Times New Roman" w:cs="Times New Roman"/>
          <w:sz w:val="24"/>
          <w:szCs w:val="24"/>
        </w:rPr>
        <w:t xml:space="preserve"> for</w:t>
      </w:r>
      <w:r w:rsidR="00914310">
        <w:rPr>
          <w:rFonts w:ascii="Times New Roman" w:hAnsi="Times New Roman" w:cs="Times New Roman"/>
          <w:sz w:val="24"/>
          <w:szCs w:val="24"/>
        </w:rPr>
        <w:t>mats</w:t>
      </w:r>
      <w:r w:rsidR="00EF2A6C">
        <w:rPr>
          <w:rFonts w:ascii="Times New Roman" w:hAnsi="Times New Roman" w:cs="Times New Roman"/>
          <w:sz w:val="24"/>
          <w:szCs w:val="24"/>
        </w:rPr>
        <w:t xml:space="preserve">. Files based on the PSS/E PTI version 23 </w:t>
      </w:r>
      <w:r w:rsidR="00914310">
        <w:rPr>
          <w:rFonts w:ascii="Times New Roman" w:hAnsi="Times New Roman" w:cs="Times New Roman"/>
          <w:sz w:val="24"/>
          <w:szCs w:val="24"/>
        </w:rPr>
        <w:t xml:space="preserve">and version 33 </w:t>
      </w:r>
      <w:r w:rsidR="00EF2A6C">
        <w:rPr>
          <w:rFonts w:ascii="Times New Roman" w:hAnsi="Times New Roman" w:cs="Times New Roman"/>
          <w:sz w:val="24"/>
          <w:szCs w:val="24"/>
        </w:rPr>
        <w:t>format</w:t>
      </w:r>
      <w:r w:rsidR="00914310">
        <w:rPr>
          <w:rFonts w:ascii="Times New Roman" w:hAnsi="Times New Roman" w:cs="Times New Roman"/>
          <w:sz w:val="24"/>
          <w:szCs w:val="24"/>
        </w:rPr>
        <w:t>s</w:t>
      </w:r>
      <w:r w:rsidR="00EF2A6C">
        <w:rPr>
          <w:rFonts w:ascii="Times New Roman" w:hAnsi="Times New Roman" w:cs="Times New Roman"/>
          <w:sz w:val="24"/>
          <w:szCs w:val="24"/>
        </w:rPr>
        <w:t xml:space="preserve"> can be read in using the class</w:t>
      </w:r>
      <w:r w:rsidR="00914310">
        <w:rPr>
          <w:rFonts w:ascii="Times New Roman" w:hAnsi="Times New Roman" w:cs="Times New Roman"/>
          <w:sz w:val="24"/>
          <w:szCs w:val="24"/>
        </w:rPr>
        <w:t>es</w:t>
      </w:r>
      <w:r w:rsidR="00EF2A6C">
        <w:rPr>
          <w:rFonts w:ascii="Times New Roman" w:hAnsi="Times New Roman" w:cs="Times New Roman"/>
          <w:sz w:val="24"/>
          <w:szCs w:val="24"/>
        </w:rPr>
        <w:t xml:space="preserve"> </w:t>
      </w:r>
      <w:r w:rsidR="00EF2A6C" w:rsidRPr="00151E66">
        <w:rPr>
          <w:rStyle w:val="Heading1Char"/>
        </w:rPr>
        <w:t>PTI23_parser</w:t>
      </w:r>
      <w:r w:rsidR="00914310">
        <w:rPr>
          <w:rFonts w:ascii="Times New Roman" w:hAnsi="Times New Roman" w:cs="Times New Roman"/>
          <w:sz w:val="24"/>
          <w:szCs w:val="24"/>
        </w:rPr>
        <w:t xml:space="preserve"> and </w:t>
      </w:r>
      <w:r w:rsidR="00914310" w:rsidRPr="00914310">
        <w:rPr>
          <w:rStyle w:val="Heading1Char"/>
        </w:rPr>
        <w:t>PTI33_parser</w:t>
      </w:r>
      <w:r w:rsidR="00914310">
        <w:rPr>
          <w:rFonts w:ascii="Times New Roman" w:hAnsi="Times New Roman" w:cs="Times New Roman"/>
          <w:sz w:val="24"/>
          <w:szCs w:val="24"/>
        </w:rPr>
        <w:t>. They can also read PSS/E formatted .dyr files that are used to read in extra parameters used in dynamic simulation. The parsers are</w:t>
      </w:r>
      <w:r w:rsidR="00EF2A6C">
        <w:rPr>
          <w:rFonts w:ascii="Times New Roman" w:hAnsi="Times New Roman" w:cs="Times New Roman"/>
          <w:sz w:val="24"/>
          <w:szCs w:val="24"/>
        </w:rPr>
        <w:t xml:space="preserve"> templated class</w:t>
      </w:r>
      <w:r w:rsidR="00914310">
        <w:rPr>
          <w:rFonts w:ascii="Times New Roman" w:hAnsi="Times New Roman" w:cs="Times New Roman"/>
          <w:sz w:val="24"/>
          <w:szCs w:val="24"/>
        </w:rPr>
        <w:t>es</w:t>
      </w:r>
      <w:r w:rsidR="00EF2A6C">
        <w:rPr>
          <w:rFonts w:ascii="Times New Roman" w:hAnsi="Times New Roman" w:cs="Times New Roman"/>
          <w:sz w:val="24"/>
          <w:szCs w:val="24"/>
        </w:rPr>
        <w:t xml:space="preserve"> that </w:t>
      </w:r>
      <w:r w:rsidR="00914310">
        <w:rPr>
          <w:rFonts w:ascii="Times New Roman" w:hAnsi="Times New Roman" w:cs="Times New Roman"/>
          <w:sz w:val="24"/>
          <w:szCs w:val="24"/>
        </w:rPr>
        <w:t>again use</w:t>
      </w:r>
      <w:r w:rsidR="00EF2A6C">
        <w:rPr>
          <w:rFonts w:ascii="Times New Roman" w:hAnsi="Times New Roman" w:cs="Times New Roman"/>
          <w:sz w:val="24"/>
          <w:szCs w:val="24"/>
        </w:rPr>
        <w:t xml:space="preserve"> the network type as a template argument</w:t>
      </w:r>
      <w:r w:rsidR="00DD3AA0">
        <w:rPr>
          <w:rFonts w:ascii="Times New Roman" w:hAnsi="Times New Roman" w:cs="Times New Roman"/>
          <w:sz w:val="24"/>
          <w:szCs w:val="24"/>
        </w:rPr>
        <w:t xml:space="preserve">. </w:t>
      </w:r>
      <w:r w:rsidR="00914310">
        <w:rPr>
          <w:rFonts w:ascii="Times New Roman" w:hAnsi="Times New Roman" w:cs="Times New Roman"/>
          <w:sz w:val="24"/>
          <w:szCs w:val="24"/>
        </w:rPr>
        <w:t xml:space="preserve">Both </w:t>
      </w:r>
      <w:r w:rsidR="00DD3AA0" w:rsidRPr="00DD3AA0">
        <w:rPr>
          <w:rStyle w:val="Heading1Char"/>
        </w:rPr>
        <w:t>PTI23_parser</w:t>
      </w:r>
      <w:r w:rsidR="00DD3AA0">
        <w:rPr>
          <w:rFonts w:ascii="Times New Roman" w:hAnsi="Times New Roman" w:cs="Times New Roman"/>
          <w:sz w:val="24"/>
          <w:szCs w:val="24"/>
        </w:rPr>
        <w:t xml:space="preserve"> </w:t>
      </w:r>
      <w:r w:rsidR="00914310">
        <w:rPr>
          <w:rFonts w:ascii="Times New Roman" w:hAnsi="Times New Roman" w:cs="Times New Roman"/>
          <w:sz w:val="24"/>
          <w:szCs w:val="24"/>
        </w:rPr>
        <w:t xml:space="preserve">and </w:t>
      </w:r>
      <w:r w:rsidR="00914310" w:rsidRPr="00914310">
        <w:rPr>
          <w:rStyle w:val="Heading1Char"/>
        </w:rPr>
        <w:t>PTI33_parser</w:t>
      </w:r>
      <w:r w:rsidR="00914310">
        <w:rPr>
          <w:rFonts w:ascii="Times New Roman" w:hAnsi="Times New Roman" w:cs="Times New Roman"/>
          <w:sz w:val="24"/>
          <w:szCs w:val="24"/>
        </w:rPr>
        <w:t xml:space="preserve"> are</w:t>
      </w:r>
      <w:r w:rsidR="00DD3AA0">
        <w:rPr>
          <w:rFonts w:ascii="Times New Roman" w:hAnsi="Times New Roman" w:cs="Times New Roman"/>
          <w:sz w:val="24"/>
          <w:szCs w:val="24"/>
        </w:rPr>
        <w:t xml:space="preserve"> located in the </w:t>
      </w:r>
      <w:r w:rsidR="00DD3AA0" w:rsidRPr="00F857DD">
        <w:rPr>
          <w:rStyle w:val="Heading1Char"/>
        </w:rPr>
        <w:t>gridpack::parser</w:t>
      </w:r>
      <w:r w:rsidR="007E1E1E">
        <w:rPr>
          <w:rFonts w:ascii="Times New Roman" w:hAnsi="Times New Roman" w:cs="Times New Roman"/>
          <w:sz w:val="24"/>
          <w:szCs w:val="24"/>
        </w:rPr>
        <w:t xml:space="preserve"> namespace</w:t>
      </w:r>
      <w:r w:rsidR="00914310">
        <w:rPr>
          <w:rFonts w:ascii="Times New Roman" w:hAnsi="Times New Roman" w:cs="Times New Roman"/>
          <w:sz w:val="24"/>
          <w:szCs w:val="24"/>
        </w:rPr>
        <w:t>. These</w:t>
      </w:r>
      <w:r w:rsidR="00EF2A6C">
        <w:rPr>
          <w:rFonts w:ascii="Times New Roman" w:hAnsi="Times New Roman" w:cs="Times New Roman"/>
          <w:sz w:val="24"/>
          <w:szCs w:val="24"/>
        </w:rPr>
        <w:t xml:space="preserve"> class</w:t>
      </w:r>
      <w:r w:rsidR="00914310">
        <w:rPr>
          <w:rFonts w:ascii="Times New Roman" w:hAnsi="Times New Roman" w:cs="Times New Roman"/>
          <w:sz w:val="24"/>
          <w:szCs w:val="24"/>
        </w:rPr>
        <w:t>es have only a few</w:t>
      </w:r>
      <w:r w:rsidR="00EF2A6C">
        <w:rPr>
          <w:rFonts w:ascii="Times New Roman" w:hAnsi="Times New Roman" w:cs="Times New Roman"/>
          <w:sz w:val="24"/>
          <w:szCs w:val="24"/>
        </w:rPr>
        <w:t xml:space="preserve"> important functions. The first </w:t>
      </w:r>
      <w:r w:rsidR="00914310">
        <w:rPr>
          <w:rFonts w:ascii="Times New Roman" w:hAnsi="Times New Roman" w:cs="Times New Roman"/>
          <w:sz w:val="24"/>
          <w:szCs w:val="24"/>
        </w:rPr>
        <w:t>are</w:t>
      </w:r>
      <w:r w:rsidR="00EF2A6C">
        <w:rPr>
          <w:rFonts w:ascii="Times New Roman" w:hAnsi="Times New Roman" w:cs="Times New Roman"/>
          <w:sz w:val="24"/>
          <w:szCs w:val="24"/>
        </w:rPr>
        <w:t xml:space="preserve"> the constructor</w:t>
      </w:r>
      <w:r w:rsidR="00914310">
        <w:rPr>
          <w:rFonts w:ascii="Times New Roman" w:hAnsi="Times New Roman" w:cs="Times New Roman"/>
          <w:sz w:val="24"/>
          <w:szCs w:val="24"/>
        </w:rPr>
        <w:t>s</w:t>
      </w:r>
    </w:p>
    <w:p w14:paraId="0736CB29" w14:textId="03BA33A3" w:rsidR="00EF2A6C" w:rsidRDefault="00EF2A6C" w:rsidP="00772FAE">
      <w:pPr>
        <w:pStyle w:val="RedBoldCode"/>
      </w:pPr>
      <w:r w:rsidRPr="00EF2A6C">
        <w:t>PTI23_parser</w:t>
      </w:r>
      <w:r w:rsidR="007937FC">
        <w:t>&lt;MyNetwork&gt;</w:t>
      </w:r>
      <w:r w:rsidRPr="00EF2A6C">
        <w:t>(boost::shared_ptr&lt;MyNetwork&gt; network)</w:t>
      </w:r>
    </w:p>
    <w:p w14:paraId="1AB1B9D5" w14:textId="3FA934FD" w:rsidR="00914310" w:rsidRPr="00EF2A6C" w:rsidRDefault="00914310" w:rsidP="00772FAE">
      <w:pPr>
        <w:pStyle w:val="RedBoldCode"/>
      </w:pPr>
      <w:r>
        <w:t>PTI3</w:t>
      </w:r>
      <w:r w:rsidRPr="00EF2A6C">
        <w:t>3_parser</w:t>
      </w:r>
      <w:r>
        <w:t>&lt;MyNetwork&gt;</w:t>
      </w:r>
      <w:r w:rsidRPr="00EF2A6C">
        <w:t>(boost::shared_ptr&lt;MyNetwork&gt; network)</w:t>
      </w:r>
    </w:p>
    <w:p w14:paraId="416CD7EF" w14:textId="1696C0FE" w:rsidR="00EF2A6C" w:rsidRDefault="00613998" w:rsidP="0057521D">
      <w:pPr>
        <w:rPr>
          <w:rFonts w:ascii="Times New Roman" w:hAnsi="Times New Roman" w:cs="Times New Roman"/>
          <w:sz w:val="24"/>
          <w:szCs w:val="24"/>
        </w:rPr>
      </w:pPr>
      <w:r>
        <w:rPr>
          <w:rFonts w:ascii="Times New Roman" w:hAnsi="Times New Roman" w:cs="Times New Roman"/>
          <w:sz w:val="24"/>
          <w:szCs w:val="24"/>
        </w:rPr>
        <w:t>T</w:t>
      </w:r>
      <w:r w:rsidR="00EF2A6C">
        <w:rPr>
          <w:rFonts w:ascii="Times New Roman" w:hAnsi="Times New Roman" w:cs="Times New Roman"/>
          <w:sz w:val="24"/>
          <w:szCs w:val="24"/>
        </w:rPr>
        <w:t xml:space="preserve">he </w:t>
      </w:r>
      <w:r>
        <w:rPr>
          <w:rFonts w:ascii="Times New Roman" w:hAnsi="Times New Roman" w:cs="Times New Roman"/>
          <w:sz w:val="24"/>
          <w:szCs w:val="24"/>
        </w:rPr>
        <w:t>remaining functions are common to both parsers. To read a PSS/E PTI file containing a network configuration and generate a network, the parser calls the method</w:t>
      </w:r>
    </w:p>
    <w:p w14:paraId="0FBE8E75" w14:textId="06078BEE" w:rsidR="00EF2A6C" w:rsidRPr="00EF2A6C" w:rsidRDefault="00EF2A6C" w:rsidP="00772FAE">
      <w:pPr>
        <w:pStyle w:val="RedBoldCode"/>
      </w:pPr>
      <w:r w:rsidRPr="00EF2A6C">
        <w:t>void parse(const std::string &amp;filename)</w:t>
      </w:r>
    </w:p>
    <w:p w14:paraId="4F719135" w14:textId="1AFDCCFD" w:rsidR="00EF2A6C" w:rsidRDefault="00EF2A6C" w:rsidP="0057521D">
      <w:pPr>
        <w:rPr>
          <w:rFonts w:ascii="Times New Roman" w:hAnsi="Times New Roman" w:cs="Times New Roman"/>
          <w:sz w:val="24"/>
          <w:szCs w:val="24"/>
        </w:rPr>
      </w:pPr>
      <w:r>
        <w:rPr>
          <w:rFonts w:ascii="Times New Roman" w:hAnsi="Times New Roman" w:cs="Times New Roman"/>
          <w:sz w:val="24"/>
          <w:szCs w:val="24"/>
        </w:rPr>
        <w:t xml:space="preserve">where filename refers to the location of the network configuration file. To use this parser, </w:t>
      </w:r>
      <w:r w:rsidR="007E1E1E">
        <w:rPr>
          <w:rFonts w:ascii="Times New Roman" w:hAnsi="Times New Roman" w:cs="Times New Roman"/>
          <w:sz w:val="24"/>
          <w:szCs w:val="24"/>
        </w:rPr>
        <w:t xml:space="preserve">the </w:t>
      </w:r>
      <w:r>
        <w:rPr>
          <w:rFonts w:ascii="Times New Roman" w:hAnsi="Times New Roman" w:cs="Times New Roman"/>
          <w:sz w:val="24"/>
          <w:szCs w:val="24"/>
        </w:rPr>
        <w:t xml:space="preserve">network object with the right bus and branch classes is instantiated and then passed to the constructor of the </w:t>
      </w:r>
      <w:r w:rsidRPr="00151E66">
        <w:rPr>
          <w:rStyle w:val="Heading1Char"/>
        </w:rPr>
        <w:t>PTI23_parser</w:t>
      </w:r>
      <w:r w:rsidR="007E1E1E">
        <w:rPr>
          <w:rStyle w:val="Heading1Char"/>
        </w:rPr>
        <w:t xml:space="preserve"> </w:t>
      </w:r>
      <w:r w:rsidR="00613998" w:rsidRPr="00613998">
        <w:rPr>
          <w:rStyle w:val="Heading1Char"/>
          <w:rFonts w:ascii="Times New Roman" w:hAnsi="Times New Roman" w:cs="Times New Roman"/>
          <w:b w:val="0"/>
        </w:rPr>
        <w:t>or</w:t>
      </w:r>
      <w:r w:rsidR="00613998">
        <w:rPr>
          <w:rStyle w:val="Heading1Char"/>
        </w:rPr>
        <w:t xml:space="preserve"> PTI33_parser </w:t>
      </w:r>
      <w:r w:rsidR="007E1E1E">
        <w:rPr>
          <w:rStyle w:val="Heading1Char"/>
          <w:rFonts w:ascii="Times New Roman" w:hAnsi="Times New Roman" w:cs="Times New Roman"/>
          <w:b w:val="0"/>
        </w:rPr>
        <w:t>object</w:t>
      </w:r>
      <w:r>
        <w:rPr>
          <w:rFonts w:ascii="Times New Roman" w:hAnsi="Times New Roman" w:cs="Times New Roman"/>
          <w:sz w:val="24"/>
          <w:szCs w:val="24"/>
        </w:rPr>
        <w:t>. The parse method is then invoked with the location of the network configuration file</w:t>
      </w:r>
      <w:r w:rsidR="007E1E1E">
        <w:rPr>
          <w:rFonts w:ascii="Times New Roman" w:hAnsi="Times New Roman" w:cs="Times New Roman"/>
          <w:sz w:val="24"/>
          <w:szCs w:val="24"/>
        </w:rPr>
        <w:t xml:space="preserve"> passed in as an argument</w:t>
      </w:r>
      <w:r>
        <w:rPr>
          <w:rFonts w:ascii="Times New Roman" w:hAnsi="Times New Roman" w:cs="Times New Roman"/>
          <w:sz w:val="24"/>
          <w:szCs w:val="24"/>
        </w:rPr>
        <w:t xml:space="preserve"> and the network is filled out with buses and branches.</w:t>
      </w:r>
      <w:r w:rsidR="00040838">
        <w:rPr>
          <w:rFonts w:ascii="Times New Roman" w:hAnsi="Times New Roman" w:cs="Times New Roman"/>
          <w:sz w:val="24"/>
          <w:szCs w:val="24"/>
        </w:rPr>
        <w:t xml:space="preserve"> The param</w:t>
      </w:r>
      <w:r w:rsidR="00151E66">
        <w:rPr>
          <w:rFonts w:ascii="Times New Roman" w:hAnsi="Times New Roman" w:cs="Times New Roman"/>
          <w:sz w:val="24"/>
          <w:szCs w:val="24"/>
        </w:rPr>
        <w:t>e</w:t>
      </w:r>
      <w:r w:rsidR="00040838">
        <w:rPr>
          <w:rFonts w:ascii="Times New Roman" w:hAnsi="Times New Roman" w:cs="Times New Roman"/>
          <w:sz w:val="24"/>
          <w:szCs w:val="24"/>
        </w:rPr>
        <w:t xml:space="preserve">ters in the network configuration file are stored as key-value pairs in the </w:t>
      </w:r>
      <w:r w:rsidR="00040838" w:rsidRPr="00151E66">
        <w:rPr>
          <w:rStyle w:val="Heading1Char"/>
        </w:rPr>
        <w:t>DataCollection</w:t>
      </w:r>
      <w:r w:rsidR="00040838">
        <w:rPr>
          <w:rFonts w:ascii="Times New Roman" w:hAnsi="Times New Roman" w:cs="Times New Roman"/>
          <w:sz w:val="24"/>
          <w:szCs w:val="24"/>
        </w:rPr>
        <w:t xml:space="preserve"> object associated with each bus and branch.</w:t>
      </w:r>
      <w:r>
        <w:rPr>
          <w:rFonts w:ascii="Times New Roman" w:hAnsi="Times New Roman" w:cs="Times New Roman"/>
          <w:sz w:val="24"/>
          <w:szCs w:val="24"/>
        </w:rPr>
        <w:t xml:space="preserve"> Once the partition method has been called on the network the network is fully distributed with ghost buses and branches in place and other operations can be performed.</w:t>
      </w:r>
      <w:r w:rsidR="00613998">
        <w:rPr>
          <w:rFonts w:ascii="Times New Roman" w:hAnsi="Times New Roman" w:cs="Times New Roman"/>
          <w:sz w:val="24"/>
          <w:szCs w:val="24"/>
        </w:rPr>
        <w:t xml:space="preserve"> A variant on parse is the command</w:t>
      </w:r>
    </w:p>
    <w:p w14:paraId="06D45642" w14:textId="462F0B4F" w:rsidR="00613998" w:rsidRDefault="00613998" w:rsidP="00613998">
      <w:pPr>
        <w:pStyle w:val="RedBoldCode"/>
      </w:pPr>
      <w:r>
        <w:t>void externalParse(const std::string &amp;filename)</w:t>
      </w:r>
    </w:p>
    <w:p w14:paraId="15ADC36E" w14:textId="1A4EE6B2" w:rsidR="00613998" w:rsidRDefault="00613998" w:rsidP="0057521D">
      <w:pPr>
        <w:rPr>
          <w:rFonts w:ascii="Times New Roman" w:hAnsi="Times New Roman" w:cs="Times New Roman"/>
          <w:sz w:val="24"/>
          <w:szCs w:val="24"/>
        </w:rPr>
      </w:pPr>
      <w:r>
        <w:rPr>
          <w:rFonts w:ascii="Times New Roman" w:hAnsi="Times New Roman" w:cs="Times New Roman"/>
          <w:sz w:val="24"/>
          <w:szCs w:val="24"/>
        </w:rPr>
        <w:t xml:space="preserve">This command can be used to parser .dyr files containing dynamic simulation parameters. The difference between this function and </w:t>
      </w:r>
      <w:r w:rsidRPr="00613998">
        <w:rPr>
          <w:rStyle w:val="Heading1Char"/>
        </w:rPr>
        <w:t>parse</w:t>
      </w:r>
      <w:r>
        <w:rPr>
          <w:rFonts w:ascii="Times New Roman" w:hAnsi="Times New Roman" w:cs="Times New Roman"/>
          <w:sz w:val="24"/>
          <w:szCs w:val="24"/>
        </w:rPr>
        <w:t xml:space="preserve"> is that </w:t>
      </w:r>
      <w:r w:rsidRPr="00613998">
        <w:rPr>
          <w:rStyle w:val="Heading1Char"/>
        </w:rPr>
        <w:t>externalParse</w:t>
      </w:r>
      <w:r>
        <w:rPr>
          <w:rFonts w:ascii="Times New Roman" w:hAnsi="Times New Roman" w:cs="Times New Roman"/>
          <w:sz w:val="24"/>
          <w:szCs w:val="24"/>
        </w:rPr>
        <w:t xml:space="preserve"> assumes that the network already exists and that the parameters that are read in will be added to it. This command should therefore only be called after a network has been created using </w:t>
      </w:r>
      <w:r w:rsidRPr="00613998">
        <w:rPr>
          <w:rStyle w:val="Heading1Char"/>
        </w:rPr>
        <w:t>parse</w:t>
      </w:r>
      <w:r>
        <w:rPr>
          <w:rFonts w:ascii="Times New Roman" w:hAnsi="Times New Roman" w:cs="Times New Roman"/>
          <w:sz w:val="24"/>
          <w:szCs w:val="24"/>
        </w:rPr>
        <w:t>.</w:t>
      </w:r>
    </w:p>
    <w:p w14:paraId="12EFC7CC" w14:textId="56059AB8" w:rsidR="00040838" w:rsidRDefault="00040838" w:rsidP="0057521D">
      <w:pPr>
        <w:rPr>
          <w:rFonts w:ascii="Times New Roman" w:hAnsi="Times New Roman" w:cs="Times New Roman"/>
          <w:sz w:val="24"/>
          <w:szCs w:val="24"/>
        </w:rPr>
      </w:pPr>
      <w:r>
        <w:rPr>
          <w:rFonts w:ascii="Times New Roman" w:hAnsi="Times New Roman" w:cs="Times New Roman"/>
          <w:sz w:val="24"/>
          <w:szCs w:val="24"/>
        </w:rPr>
        <w:t xml:space="preserve">Another key part of the parsing capability is the </w:t>
      </w:r>
      <w:r w:rsidRPr="00151E66">
        <w:rPr>
          <w:rStyle w:val="Heading1Char"/>
        </w:rPr>
        <w:t>dictionary</w:t>
      </w:r>
      <w:r w:rsidR="000F4B3C" w:rsidRPr="00151E66">
        <w:rPr>
          <w:rStyle w:val="Heading1Char"/>
        </w:rPr>
        <w:t>.hpp</w:t>
      </w:r>
      <w:r w:rsidR="000F4B3C">
        <w:rPr>
          <w:rFonts w:ascii="Times New Roman" w:hAnsi="Times New Roman" w:cs="Times New Roman"/>
          <w:sz w:val="24"/>
          <w:szCs w:val="24"/>
        </w:rPr>
        <w:t xml:space="preserve"> file, which is designed</w:t>
      </w:r>
      <w:r>
        <w:rPr>
          <w:rFonts w:ascii="Times New Roman" w:hAnsi="Times New Roman" w:cs="Times New Roman"/>
          <w:sz w:val="24"/>
          <w:szCs w:val="24"/>
        </w:rPr>
        <w:t xml:space="preserve"> to provide a common nomenclature for parameters associated with po</w:t>
      </w:r>
      <w:r w:rsidR="000F4B3C">
        <w:rPr>
          <w:rFonts w:ascii="Times New Roman" w:hAnsi="Times New Roman" w:cs="Times New Roman"/>
          <w:sz w:val="24"/>
          <w:szCs w:val="24"/>
        </w:rPr>
        <w:t>wer grid component</w:t>
      </w:r>
      <w:r w:rsidR="007E1E1E">
        <w:rPr>
          <w:rFonts w:ascii="Times New Roman" w:hAnsi="Times New Roman" w:cs="Times New Roman"/>
          <w:sz w:val="24"/>
          <w:szCs w:val="24"/>
        </w:rPr>
        <w:t>s</w:t>
      </w:r>
      <w:r w:rsidR="000F4B3C">
        <w:rPr>
          <w:rFonts w:ascii="Times New Roman" w:hAnsi="Times New Roman" w:cs="Times New Roman"/>
          <w:sz w:val="24"/>
          <w:szCs w:val="24"/>
        </w:rPr>
        <w:t>. It is also the key to</w:t>
      </w:r>
      <w:r>
        <w:rPr>
          <w:rFonts w:ascii="Times New Roman" w:hAnsi="Times New Roman" w:cs="Times New Roman"/>
          <w:sz w:val="24"/>
          <w:szCs w:val="24"/>
        </w:rPr>
        <w:t xml:space="preserve"> extracting parameters from the </w:t>
      </w:r>
      <w:r w:rsidRPr="00151E66">
        <w:rPr>
          <w:rStyle w:val="Heading1Char"/>
        </w:rPr>
        <w:t>DataCollection</w:t>
      </w:r>
      <w:r>
        <w:rPr>
          <w:rFonts w:ascii="Times New Roman" w:hAnsi="Times New Roman" w:cs="Times New Roman"/>
          <w:sz w:val="24"/>
          <w:szCs w:val="24"/>
        </w:rPr>
        <w:t xml:space="preserve"> objects created by the parser. For example, the parameter describing the resistance of a transmission element is given the common name </w:t>
      </w:r>
      <w:r w:rsidR="00B65435">
        <w:rPr>
          <w:rStyle w:val="Heading1Char"/>
        </w:rPr>
        <w:t>BRANCH_R</w:t>
      </w:r>
      <w:r>
        <w:rPr>
          <w:rFonts w:ascii="Times New Roman" w:hAnsi="Times New Roman" w:cs="Times New Roman"/>
          <w:sz w:val="24"/>
          <w:szCs w:val="24"/>
        </w:rPr>
        <w:t>. This string is defined as a macro in the dictionary.hpp file as</w:t>
      </w:r>
    </w:p>
    <w:p w14:paraId="26EE92EC" w14:textId="6C394D81" w:rsidR="00040838" w:rsidRDefault="00B65435" w:rsidP="00040838">
      <w:pPr>
        <w:pStyle w:val="RedBoldCode"/>
      </w:pPr>
      <w:r>
        <w:t>#define BRANCH_R “BRANCH_R</w:t>
      </w:r>
      <w:r w:rsidR="00040838">
        <w:t>”</w:t>
      </w:r>
    </w:p>
    <w:p w14:paraId="7EF80073" w14:textId="332CD19E" w:rsidR="00040838" w:rsidRDefault="00040838" w:rsidP="0057521D">
      <w:pPr>
        <w:rPr>
          <w:rFonts w:ascii="Times New Roman" w:hAnsi="Times New Roman" w:cs="Times New Roman"/>
          <w:sz w:val="24"/>
          <w:szCs w:val="24"/>
        </w:rPr>
      </w:pPr>
      <w:r>
        <w:rPr>
          <w:rFonts w:ascii="Times New Roman" w:hAnsi="Times New Roman" w:cs="Times New Roman"/>
          <w:sz w:val="24"/>
          <w:szCs w:val="24"/>
        </w:rPr>
        <w:lastRenderedPageBreak/>
        <w:t>The macro is used in all function calls that refer</w:t>
      </w:r>
      <w:r w:rsidR="000F4B3C">
        <w:rPr>
          <w:rFonts w:ascii="Times New Roman" w:hAnsi="Times New Roman" w:cs="Times New Roman"/>
          <w:sz w:val="24"/>
          <w:szCs w:val="24"/>
        </w:rPr>
        <w:t>ence this variable by name. The use of a macro</w:t>
      </w:r>
      <w:r>
        <w:rPr>
          <w:rFonts w:ascii="Times New Roman" w:hAnsi="Times New Roman" w:cs="Times New Roman"/>
          <w:sz w:val="24"/>
          <w:szCs w:val="24"/>
        </w:rPr>
        <w:t xml:space="preserve"> provides compile time error checking on the name. The goal of using the dictionary is that all parsers will eventually store the branch resistance parameter in the </w:t>
      </w:r>
      <w:r w:rsidRPr="00151E66">
        <w:rPr>
          <w:rStyle w:val="Heading1Char"/>
        </w:rPr>
        <w:t>DataCollection</w:t>
      </w:r>
      <w:r>
        <w:rPr>
          <w:rFonts w:ascii="Times New Roman" w:hAnsi="Times New Roman" w:cs="Times New Roman"/>
          <w:sz w:val="24"/>
          <w:szCs w:val="24"/>
        </w:rPr>
        <w:t xml:space="preserve"> object using this common name. Applications can then switch easily between different network configuration file formats by simply exchanging parsers, which will all store corresponding parameters u</w:t>
      </w:r>
      <w:r w:rsidR="00F451A8">
        <w:rPr>
          <w:rFonts w:ascii="Times New Roman" w:hAnsi="Times New Roman" w:cs="Times New Roman"/>
          <w:sz w:val="24"/>
          <w:szCs w:val="24"/>
        </w:rPr>
        <w:t>sing a common naming convention that can used within the code to access data.</w:t>
      </w:r>
    </w:p>
    <w:p w14:paraId="4364AC8E" w14:textId="667BD1DD" w:rsidR="00192B62" w:rsidRDefault="00081168" w:rsidP="00192B62">
      <w:pPr>
        <w:pStyle w:val="Heading3"/>
      </w:pPr>
      <w:bookmarkStart w:id="13" w:name="_Toc482792101"/>
      <w:r>
        <w:t>Serial IO</w:t>
      </w:r>
      <w:r w:rsidR="003D713E" w:rsidRPr="006C6CA1">
        <w:t xml:space="preserve"> Module</w:t>
      </w:r>
      <w:bookmarkEnd w:id="13"/>
    </w:p>
    <w:p w14:paraId="0121820C" w14:textId="2B7FF236" w:rsidR="00CF6239" w:rsidRDefault="00192B62" w:rsidP="00081168">
      <w:pPr>
        <w:rPr>
          <w:rFonts w:ascii="Times New Roman" w:hAnsi="Times New Roman" w:cs="Times New Roman"/>
          <w:sz w:val="24"/>
          <w:szCs w:val="24"/>
        </w:rPr>
      </w:pPr>
      <w:r>
        <w:rPr>
          <w:rFonts w:ascii="Times New Roman" w:hAnsi="Times New Roman" w:cs="Times New Roman"/>
          <w:sz w:val="24"/>
          <w:szCs w:val="24"/>
        </w:rPr>
        <w:t>T</w:t>
      </w:r>
      <w:r w:rsidR="00A335D5">
        <w:rPr>
          <w:rFonts w:ascii="Times New Roman" w:hAnsi="Times New Roman" w:cs="Times New Roman"/>
          <w:sz w:val="24"/>
          <w:szCs w:val="24"/>
        </w:rPr>
        <w:t xml:space="preserve">he </w:t>
      </w:r>
      <w:r w:rsidR="00081168">
        <w:rPr>
          <w:rFonts w:ascii="Times New Roman" w:hAnsi="Times New Roman" w:cs="Times New Roman"/>
          <w:sz w:val="24"/>
          <w:szCs w:val="24"/>
        </w:rPr>
        <w:t>serial IO module is designed to provide a simple mechanism for writing information from selected buses and/or branches to standard output</w:t>
      </w:r>
      <w:r w:rsidR="00D714A5">
        <w:rPr>
          <w:rFonts w:ascii="Times New Roman" w:hAnsi="Times New Roman" w:cs="Times New Roman"/>
          <w:sz w:val="24"/>
          <w:szCs w:val="24"/>
        </w:rPr>
        <w:t xml:space="preserve"> or a file</w:t>
      </w:r>
      <w:r w:rsidR="00081168">
        <w:rPr>
          <w:rFonts w:ascii="Times New Roman" w:hAnsi="Times New Roman" w:cs="Times New Roman"/>
          <w:sz w:val="24"/>
          <w:szCs w:val="24"/>
        </w:rPr>
        <w:t xml:space="preserve"> using a consistent ordering scheme. Individual buses and/or branches implement a wr</w:t>
      </w:r>
      <w:r w:rsidR="000E64CE">
        <w:rPr>
          <w:rFonts w:ascii="Times New Roman" w:hAnsi="Times New Roman" w:cs="Times New Roman"/>
          <w:sz w:val="24"/>
          <w:szCs w:val="24"/>
        </w:rPr>
        <w:t>ite method that will write bus/branch information to a single string. This information usually consists of bus or branch identifiers plus some parameters that are desired in the output. The serial IO module then gathers this information, moves it to the head node, and writes it out in a consistent order. An example of this type of output is shown below.</w:t>
      </w:r>
    </w:p>
    <w:p w14:paraId="182648ED"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Bus Voltages and Phase Angles</w:t>
      </w:r>
    </w:p>
    <w:p w14:paraId="0FC87335" w14:textId="77777777" w:rsidR="00B65435" w:rsidRPr="00B65435" w:rsidRDefault="00B65435" w:rsidP="00B65435">
      <w:pPr>
        <w:spacing w:after="0" w:line="240" w:lineRule="auto"/>
        <w:rPr>
          <w:rFonts w:ascii="Courier New" w:hAnsi="Courier New" w:cs="Courier New"/>
          <w:b/>
          <w:sz w:val="24"/>
          <w:szCs w:val="24"/>
        </w:rPr>
      </w:pPr>
    </w:p>
    <w:p w14:paraId="17F87A3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Bus Number      Phase Angle      Voltage Magnitude</w:t>
      </w:r>
    </w:p>
    <w:p w14:paraId="32747DA6"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1          0.000000             1.060000</w:t>
      </w:r>
    </w:p>
    <w:p w14:paraId="3A050699"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2         -4.982589             1.045000</w:t>
      </w:r>
    </w:p>
    <w:p w14:paraId="6DDAE56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3        -12.725100             1.010000</w:t>
      </w:r>
    </w:p>
    <w:p w14:paraId="019EDD96"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4        -10.312901             1.017671</w:t>
      </w:r>
    </w:p>
    <w:p w14:paraId="46A7761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5         -8.773854             1.019514</w:t>
      </w:r>
    </w:p>
    <w:p w14:paraId="21695B5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6        -14.220946             1.070000</w:t>
      </w:r>
    </w:p>
    <w:p w14:paraId="61E1225E"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7        -13.359627             1.061520</w:t>
      </w:r>
    </w:p>
    <w:p w14:paraId="14F0583A"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8        -13.359627             1.090000</w:t>
      </w:r>
    </w:p>
    <w:p w14:paraId="6375680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9        -14.938521             1.055932</w:t>
      </w:r>
    </w:p>
    <w:p w14:paraId="2A2404BF"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10        -15.097288             1.050985</w:t>
      </w:r>
    </w:p>
    <w:p w14:paraId="42D6DC11"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11        -14.790622             1.056907</w:t>
      </w:r>
    </w:p>
    <w:p w14:paraId="47C5595C"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12        -15.075585             1.055189</w:t>
      </w:r>
    </w:p>
    <w:p w14:paraId="7901E873"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13        -15.156276             1.050382</w:t>
      </w:r>
    </w:p>
    <w:p w14:paraId="3B73C80D"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14        -16.033645             1.035530</w:t>
      </w:r>
    </w:p>
    <w:p w14:paraId="0F35B377" w14:textId="77F412A0" w:rsidR="000E64CE" w:rsidRDefault="004E428E" w:rsidP="00B65435">
      <w:pPr>
        <w:rPr>
          <w:rFonts w:ascii="Times New Roman" w:hAnsi="Times New Roman" w:cs="Times New Roman"/>
          <w:sz w:val="24"/>
          <w:szCs w:val="24"/>
        </w:rPr>
      </w:pPr>
      <w:r>
        <w:rPr>
          <w:rFonts w:ascii="Times New Roman" w:hAnsi="Times New Roman" w:cs="Times New Roman"/>
          <w:b/>
          <w:sz w:val="24"/>
          <w:szCs w:val="24"/>
        </w:rPr>
        <w:t xml:space="preserve">Figure </w:t>
      </w:r>
      <w:r w:rsidR="00315814">
        <w:rPr>
          <w:rFonts w:ascii="Times New Roman" w:hAnsi="Times New Roman" w:cs="Times New Roman"/>
          <w:b/>
          <w:sz w:val="24"/>
          <w:szCs w:val="24"/>
        </w:rPr>
        <w:t>7</w:t>
      </w:r>
      <w:r w:rsidR="000E64CE">
        <w:rPr>
          <w:rFonts w:ascii="Times New Roman" w:hAnsi="Times New Roman" w:cs="Times New Roman"/>
          <w:b/>
          <w:sz w:val="24"/>
          <w:szCs w:val="24"/>
        </w:rPr>
        <w:t>.</w:t>
      </w:r>
      <w:r w:rsidR="000E64CE">
        <w:rPr>
          <w:rFonts w:ascii="Times New Roman" w:hAnsi="Times New Roman" w:cs="Times New Roman"/>
          <w:sz w:val="24"/>
          <w:szCs w:val="24"/>
        </w:rPr>
        <w:t xml:space="preserve"> Example output from buses in a 14 bus problem.</w:t>
      </w:r>
    </w:p>
    <w:p w14:paraId="4184D158" w14:textId="238F4612" w:rsidR="00D908AE" w:rsidRDefault="00D908AE" w:rsidP="0057521D">
      <w:pPr>
        <w:rPr>
          <w:rFonts w:ascii="Times New Roman" w:hAnsi="Times New Roman" w:cs="Times New Roman"/>
          <w:sz w:val="24"/>
          <w:szCs w:val="24"/>
        </w:rPr>
      </w:pPr>
      <w:r>
        <w:rPr>
          <w:rFonts w:ascii="Times New Roman" w:hAnsi="Times New Roman" w:cs="Times New Roman"/>
          <w:sz w:val="24"/>
          <w:szCs w:val="24"/>
        </w:rPr>
        <w:t xml:space="preserve">Like the mapper, the serial IO classes are relatively easy to use. Most of the complexity is associated with implementing the </w:t>
      </w:r>
      <w:r w:rsidRPr="00D25434">
        <w:rPr>
          <w:rStyle w:val="Heading1Char"/>
        </w:rPr>
        <w:t>serialWrite</w:t>
      </w:r>
      <w:r>
        <w:rPr>
          <w:rFonts w:ascii="Times New Roman" w:hAnsi="Times New Roman" w:cs="Times New Roman"/>
          <w:sz w:val="24"/>
          <w:szCs w:val="24"/>
        </w:rPr>
        <w:t xml:space="preserve"> methods in the buses and branches. Data can be written out for buses and/or branches using either the </w:t>
      </w:r>
      <w:r w:rsidRPr="00D25434">
        <w:rPr>
          <w:rStyle w:val="Heading1Char"/>
        </w:rPr>
        <w:t>SerialBusIO</w:t>
      </w:r>
      <w:r>
        <w:rPr>
          <w:rFonts w:ascii="Times New Roman" w:hAnsi="Times New Roman" w:cs="Times New Roman"/>
          <w:sz w:val="24"/>
          <w:szCs w:val="24"/>
        </w:rPr>
        <w:t xml:space="preserve"> class or the </w:t>
      </w:r>
      <w:r w:rsidRPr="00D25434">
        <w:rPr>
          <w:rStyle w:val="Heading1Char"/>
        </w:rPr>
        <w:t>SerialBranchIO</w:t>
      </w:r>
      <w:r>
        <w:rPr>
          <w:rFonts w:ascii="Times New Roman" w:hAnsi="Times New Roman" w:cs="Times New Roman"/>
          <w:sz w:val="24"/>
          <w:szCs w:val="24"/>
        </w:rPr>
        <w:t xml:space="preserve"> class. These are again templated classes that take the network as a</w:t>
      </w:r>
      <w:r w:rsidR="00DD3AA0">
        <w:rPr>
          <w:rFonts w:ascii="Times New Roman" w:hAnsi="Times New Roman" w:cs="Times New Roman"/>
          <w:sz w:val="24"/>
          <w:szCs w:val="24"/>
        </w:rPr>
        <w:t>n</w:t>
      </w:r>
      <w:r>
        <w:rPr>
          <w:rFonts w:ascii="Times New Roman" w:hAnsi="Times New Roman" w:cs="Times New Roman"/>
          <w:sz w:val="24"/>
          <w:szCs w:val="24"/>
        </w:rPr>
        <w:t xml:space="preserve"> argument in the constructor.</w:t>
      </w:r>
      <w:r w:rsidR="00DD3AA0">
        <w:rPr>
          <w:rFonts w:ascii="Times New Roman" w:hAnsi="Times New Roman" w:cs="Times New Roman"/>
          <w:sz w:val="24"/>
          <w:szCs w:val="24"/>
        </w:rPr>
        <w:t xml:space="preserve"> Both classes reside in the </w:t>
      </w:r>
      <w:r w:rsidR="00DD3AA0" w:rsidRPr="00DD3AA0">
        <w:rPr>
          <w:rStyle w:val="Heading1Char"/>
        </w:rPr>
        <w:t>gridpack::serial_io</w:t>
      </w:r>
      <w:r w:rsidR="005E1D99">
        <w:rPr>
          <w:rFonts w:ascii="Times New Roman" w:hAnsi="Times New Roman" w:cs="Times New Roman"/>
          <w:sz w:val="24"/>
          <w:szCs w:val="24"/>
        </w:rPr>
        <w:t xml:space="preserve"> namespace.</w:t>
      </w:r>
      <w:r>
        <w:rPr>
          <w:rFonts w:ascii="Times New Roman" w:hAnsi="Times New Roman" w:cs="Times New Roman"/>
          <w:sz w:val="24"/>
          <w:szCs w:val="24"/>
        </w:rPr>
        <w:t xml:space="preserve"> The </w:t>
      </w:r>
      <w:r w:rsidRPr="00D25434">
        <w:rPr>
          <w:rStyle w:val="Heading1Char"/>
        </w:rPr>
        <w:t>SerialBusIO</w:t>
      </w:r>
      <w:r>
        <w:rPr>
          <w:rFonts w:ascii="Times New Roman" w:hAnsi="Times New Roman" w:cs="Times New Roman"/>
          <w:sz w:val="24"/>
          <w:szCs w:val="24"/>
        </w:rPr>
        <w:t xml:space="preserve"> constructor has the form</w:t>
      </w:r>
    </w:p>
    <w:p w14:paraId="419E215B" w14:textId="195B96AF" w:rsidR="0073561D" w:rsidRDefault="0073561D" w:rsidP="00772FAE">
      <w:pPr>
        <w:pStyle w:val="RedBoldCode"/>
      </w:pPr>
      <w:r>
        <w:t>SerialBusIO</w:t>
      </w:r>
      <w:r w:rsidR="007937FC">
        <w:t>&lt;MyNetwork&gt;</w:t>
      </w:r>
      <w:r>
        <w:t>(int max_str_len,</w:t>
      </w:r>
    </w:p>
    <w:p w14:paraId="4228FBB0" w14:textId="46E8E523" w:rsidR="00D908AE" w:rsidRPr="0073561D" w:rsidRDefault="0073561D" w:rsidP="00772FAE">
      <w:pPr>
        <w:pStyle w:val="RedBoldCode"/>
      </w:pPr>
      <w:r>
        <w:t xml:space="preserve">   </w:t>
      </w:r>
      <w:r w:rsidR="00D908AE" w:rsidRPr="0073561D">
        <w:t>boost::shared_ptr&lt;MyNetwork&gt; network)</w:t>
      </w:r>
    </w:p>
    <w:p w14:paraId="0C831DB7" w14:textId="77777777" w:rsidR="00A53901" w:rsidRDefault="00D908AE"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variable </w:t>
      </w:r>
      <w:r w:rsidRPr="00D25434">
        <w:rPr>
          <w:rStyle w:val="Heading1Char"/>
        </w:rPr>
        <w:t>max_str_len</w:t>
      </w:r>
      <w:r>
        <w:rPr>
          <w:rFonts w:ascii="Times New Roman" w:hAnsi="Times New Roman" w:cs="Times New Roman"/>
          <w:sz w:val="24"/>
          <w:szCs w:val="24"/>
        </w:rPr>
        <w:t xml:space="preserve"> is the length, in bytes, of the maximum size string you would want to write out using this class and </w:t>
      </w:r>
      <w:r w:rsidRPr="00D25434">
        <w:rPr>
          <w:rStyle w:val="Heading1Char"/>
        </w:rPr>
        <w:t>network</w:t>
      </w:r>
      <w:r>
        <w:rPr>
          <w:rFonts w:ascii="Times New Roman" w:hAnsi="Times New Roman" w:cs="Times New Roman"/>
          <w:sz w:val="24"/>
          <w:szCs w:val="24"/>
        </w:rPr>
        <w:t xml:space="preserve"> is a pointer to the network that is used to generate output.</w:t>
      </w:r>
      <w:r w:rsidR="0073561D">
        <w:rPr>
          <w:rFonts w:ascii="Times New Roman" w:hAnsi="Times New Roman" w:cs="Times New Roman"/>
          <w:sz w:val="24"/>
          <w:szCs w:val="24"/>
        </w:rPr>
        <w:t xml:space="preserve"> </w:t>
      </w:r>
      <w:r w:rsidR="00F451A8">
        <w:rPr>
          <w:rFonts w:ascii="Times New Roman" w:hAnsi="Times New Roman" w:cs="Times New Roman"/>
          <w:sz w:val="24"/>
          <w:szCs w:val="24"/>
        </w:rPr>
        <w:t xml:space="preserve">The value of max_str_len is used to allocate internal memory and also determines how much data needs to be moved around each time data from the entire network is written out. As the value of this parameter increases, the amount of memory needed and the amount of data that needs to move increases, so this value should be kept to a minimum, if possible. </w:t>
      </w:r>
    </w:p>
    <w:p w14:paraId="76436DAB" w14:textId="1D17B506" w:rsidR="0073561D" w:rsidRDefault="0073561D" w:rsidP="0057521D">
      <w:pPr>
        <w:rPr>
          <w:rFonts w:ascii="Times New Roman" w:hAnsi="Times New Roman" w:cs="Times New Roman"/>
          <w:sz w:val="24"/>
          <w:szCs w:val="24"/>
        </w:rPr>
      </w:pPr>
      <w:r>
        <w:rPr>
          <w:rFonts w:ascii="Times New Roman" w:hAnsi="Times New Roman" w:cs="Times New Roman"/>
          <w:sz w:val="24"/>
          <w:szCs w:val="24"/>
        </w:rPr>
        <w:t>Two additional functions can be used to actually generate output. They are</w:t>
      </w:r>
    </w:p>
    <w:p w14:paraId="64FD701D" w14:textId="029DA764" w:rsidR="00D908AE" w:rsidRPr="006B146F" w:rsidRDefault="0073561D" w:rsidP="00772FAE">
      <w:pPr>
        <w:pStyle w:val="RedBoldCode"/>
      </w:pPr>
      <w:r w:rsidRPr="006B146F">
        <w:t>void header(const char *string)</w:t>
      </w:r>
      <w:r w:rsidR="00D908AE" w:rsidRPr="006B146F">
        <w:t xml:space="preserve"> </w:t>
      </w:r>
      <w:r w:rsidRPr="006B146F">
        <w:t>const</w:t>
      </w:r>
    </w:p>
    <w:p w14:paraId="6F9C430F" w14:textId="23CEC3D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and </w:t>
      </w:r>
    </w:p>
    <w:p w14:paraId="504C8DBF" w14:textId="1BD43C2D" w:rsidR="0073561D" w:rsidRPr="006B146F" w:rsidRDefault="0073561D" w:rsidP="00772FAE">
      <w:pPr>
        <w:pStyle w:val="RedBoldCode"/>
      </w:pPr>
      <w:r w:rsidRPr="006B146F">
        <w:t>void write(const char *signal = NULL)</w:t>
      </w:r>
    </w:p>
    <w:p w14:paraId="4E3C8864" w14:textId="6025583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header</w:t>
      </w:r>
      <w:r>
        <w:rPr>
          <w:rFonts w:ascii="Times New Roman" w:hAnsi="Times New Roman" w:cs="Times New Roman"/>
          <w:sz w:val="24"/>
          <w:szCs w:val="24"/>
        </w:rPr>
        <w:t xml:space="preserve"> method is a convenience function that will only write the buffer string from the head processor (process 0) and can be used</w:t>
      </w:r>
      <w:r w:rsidR="00D25434">
        <w:rPr>
          <w:rFonts w:ascii="Times New Roman" w:hAnsi="Times New Roman" w:cs="Times New Roman"/>
          <w:sz w:val="24"/>
          <w:szCs w:val="24"/>
        </w:rPr>
        <w:t xml:space="preserve"> for creating the headings above</w:t>
      </w:r>
      <w:r>
        <w:rPr>
          <w:rFonts w:ascii="Times New Roman" w:hAnsi="Times New Roman" w:cs="Times New Roman"/>
          <w:sz w:val="24"/>
          <w:szCs w:val="24"/>
        </w:rPr>
        <w:t xml:space="preserve"> an output listing. The </w:t>
      </w:r>
      <w:r w:rsidRPr="00D25434">
        <w:rPr>
          <w:rStyle w:val="Heading1Char"/>
        </w:rPr>
        <w:t>write</w:t>
      </w:r>
      <w:r>
        <w:rPr>
          <w:rFonts w:ascii="Times New Roman" w:hAnsi="Times New Roman" w:cs="Times New Roman"/>
          <w:sz w:val="24"/>
          <w:szCs w:val="24"/>
        </w:rPr>
        <w:t xml:space="preserve"> function traverses all the buses in the network and writes out the strings generated by the </w:t>
      </w:r>
      <w:r w:rsidRPr="00D25434">
        <w:rPr>
          <w:rStyle w:val="Heading1Char"/>
        </w:rPr>
        <w:t>serialWrite</w:t>
      </w:r>
      <w:r>
        <w:rPr>
          <w:rFonts w:ascii="Times New Roman" w:hAnsi="Times New Roman" w:cs="Times New Roman"/>
          <w:sz w:val="24"/>
          <w:szCs w:val="24"/>
        </w:rPr>
        <w:t xml:space="preserve"> methods in the buses. The </w:t>
      </w:r>
      <w:r w:rsidRPr="00D25434">
        <w:rPr>
          <w:rStyle w:val="Heading1Char"/>
        </w:rPr>
        <w:t>SerialBusIO</w:t>
      </w:r>
      <w:r>
        <w:rPr>
          <w:rFonts w:ascii="Times New Roman" w:hAnsi="Times New Roman" w:cs="Times New Roman"/>
          <w:sz w:val="24"/>
          <w:szCs w:val="24"/>
        </w:rPr>
        <w:t xml:space="preserve"> object is responsible for reordering these strings in a consistent manner, even if the buses are distributed over many processors. The </w:t>
      </w:r>
      <w:r w:rsidR="00C47696">
        <w:rPr>
          <w:rFonts w:ascii="Times New Roman" w:hAnsi="Times New Roman" w:cs="Times New Roman"/>
          <w:sz w:val="24"/>
          <w:szCs w:val="24"/>
        </w:rPr>
        <w:t xml:space="preserve">optional </w:t>
      </w:r>
      <w:r>
        <w:rPr>
          <w:rFonts w:ascii="Times New Roman" w:hAnsi="Times New Roman" w:cs="Times New Roman"/>
          <w:sz w:val="24"/>
          <w:szCs w:val="24"/>
        </w:rPr>
        <w:t>variable “</w:t>
      </w:r>
      <w:r w:rsidRPr="00D25434">
        <w:rPr>
          <w:rStyle w:val="Heading1Char"/>
        </w:rPr>
        <w:t>signal</w:t>
      </w:r>
      <w:r>
        <w:rPr>
          <w:rFonts w:ascii="Times New Roman" w:hAnsi="Times New Roman" w:cs="Times New Roman"/>
          <w:sz w:val="24"/>
          <w:szCs w:val="24"/>
        </w:rPr>
        <w:t xml:space="preserve">” is passed to the </w:t>
      </w:r>
      <w:r w:rsidRPr="00D25434">
        <w:rPr>
          <w:rStyle w:val="Heading1Char"/>
        </w:rPr>
        <w:t>serialWrite</w:t>
      </w:r>
      <w:r>
        <w:rPr>
          <w:rFonts w:ascii="Times New Roman" w:hAnsi="Times New Roman" w:cs="Times New Roman"/>
          <w:sz w:val="24"/>
          <w:szCs w:val="24"/>
        </w:rPr>
        <w:t xml:space="preserve"> methods and can be used to control what output is listed. For examp</w:t>
      </w:r>
      <w:r w:rsidR="00C47696">
        <w:rPr>
          <w:rFonts w:ascii="Times New Roman" w:hAnsi="Times New Roman" w:cs="Times New Roman"/>
          <w:sz w:val="24"/>
          <w:szCs w:val="24"/>
        </w:rPr>
        <w:t>le, in one part of a simulation</w:t>
      </w:r>
      <w:r>
        <w:rPr>
          <w:rFonts w:ascii="Times New Roman" w:hAnsi="Times New Roman" w:cs="Times New Roman"/>
          <w:sz w:val="24"/>
          <w:szCs w:val="24"/>
        </w:rPr>
        <w:t xml:space="preserve"> it might be desirable to list the voltage magnitude and </w:t>
      </w:r>
      <w:r w:rsidR="00C47696">
        <w:rPr>
          <w:rFonts w:ascii="Times New Roman" w:hAnsi="Times New Roman" w:cs="Times New Roman"/>
          <w:sz w:val="24"/>
          <w:szCs w:val="24"/>
        </w:rPr>
        <w:t xml:space="preserve">phase angle from a powerflow calculation and in another part of the calculation to list the rotor angle for a generator. These two outputs could be distinguished from each other in the </w:t>
      </w:r>
      <w:r w:rsidR="00C47696" w:rsidRPr="00D25434">
        <w:rPr>
          <w:rStyle w:val="Heading1Char"/>
        </w:rPr>
        <w:t>serialWrite</w:t>
      </w:r>
      <w:r w:rsidR="00C47696">
        <w:rPr>
          <w:rFonts w:ascii="Times New Roman" w:hAnsi="Times New Roman" w:cs="Times New Roman"/>
          <w:sz w:val="24"/>
          <w:szCs w:val="24"/>
        </w:rPr>
        <w:t xml:space="preserve"> function using the </w:t>
      </w:r>
      <w:r w:rsidR="00C47696" w:rsidRPr="00E7402C">
        <w:rPr>
          <w:rStyle w:val="Heading1Char"/>
        </w:rPr>
        <w:t>signal</w:t>
      </w:r>
      <w:r w:rsidR="00C47696">
        <w:rPr>
          <w:rFonts w:ascii="Times New Roman" w:hAnsi="Times New Roman" w:cs="Times New Roman"/>
          <w:sz w:val="24"/>
          <w:szCs w:val="24"/>
        </w:rPr>
        <w:t xml:space="preserve"> variable.</w:t>
      </w:r>
    </w:p>
    <w:p w14:paraId="5196E420" w14:textId="68ECA837" w:rsidR="00C47696" w:rsidRDefault="00C47696" w:rsidP="0057521D">
      <w:pPr>
        <w:rPr>
          <w:rFonts w:ascii="Times New Roman" w:hAnsi="Times New Roman" w:cs="Times New Roman"/>
          <w:sz w:val="24"/>
          <w:szCs w:val="24"/>
        </w:rPr>
      </w:pPr>
      <w:r>
        <w:rPr>
          <w:rFonts w:ascii="Times New Roman" w:hAnsi="Times New Roman" w:cs="Times New Roman"/>
          <w:sz w:val="24"/>
          <w:szCs w:val="24"/>
        </w:rPr>
        <w:t>To generate the o</w:t>
      </w:r>
      <w:r w:rsidR="00315814">
        <w:rPr>
          <w:rFonts w:ascii="Times New Roman" w:hAnsi="Times New Roman" w:cs="Times New Roman"/>
          <w:sz w:val="24"/>
          <w:szCs w:val="24"/>
        </w:rPr>
        <w:t>utput in Figure 7</w:t>
      </w:r>
      <w:r>
        <w:rPr>
          <w:rFonts w:ascii="Times New Roman" w:hAnsi="Times New Roman" w:cs="Times New Roman"/>
          <w:sz w:val="24"/>
          <w:szCs w:val="24"/>
        </w:rPr>
        <w:t>, the following calls are used</w:t>
      </w:r>
    </w:p>
    <w:p w14:paraId="01D28256" w14:textId="470EC629" w:rsidR="00C47696" w:rsidRPr="00C47696" w:rsidRDefault="00C47696" w:rsidP="00772FAE">
      <w:pPr>
        <w:pStyle w:val="RedBoldCode"/>
      </w:pPr>
      <w:r w:rsidRPr="00C47696">
        <w:t>gridpack::serial_io::SerialBusIO&lt;MyNetwork&gt; busIO(128,network);</w:t>
      </w:r>
    </w:p>
    <w:p w14:paraId="15099863" w14:textId="5693928B" w:rsidR="00C47696" w:rsidRPr="00C47696" w:rsidRDefault="00C47696" w:rsidP="00772FAE">
      <w:pPr>
        <w:pStyle w:val="RedBoldCode"/>
      </w:pPr>
      <w:r w:rsidRPr="00C47696">
        <w:t>busIO.header("\n   Bus Voltages and Phase Angles\n");</w:t>
      </w:r>
    </w:p>
    <w:p w14:paraId="35A8A39C" w14:textId="77777777" w:rsidR="00C47696" w:rsidRPr="00C47696" w:rsidRDefault="00C47696" w:rsidP="00772FAE">
      <w:pPr>
        <w:pStyle w:val="RedBoldCode"/>
      </w:pPr>
      <w:r w:rsidRPr="00C47696">
        <w:t>busIO.header(</w:t>
      </w:r>
    </w:p>
    <w:p w14:paraId="2C27C364" w14:textId="142C1CB7" w:rsidR="00C47696" w:rsidRPr="00C47696" w:rsidRDefault="00C47696" w:rsidP="00772FAE">
      <w:pPr>
        <w:pStyle w:val="RedBoldCode"/>
      </w:pPr>
      <w:r w:rsidRPr="00C47696">
        <w:t xml:space="preserve">  "\n   Bus Number      Phase Angle      Voltage Magnitude\n");</w:t>
      </w:r>
    </w:p>
    <w:p w14:paraId="1CD4DBA7" w14:textId="78970F1A" w:rsidR="00C47696" w:rsidRPr="00C47696" w:rsidRDefault="00C47696" w:rsidP="00772FAE">
      <w:pPr>
        <w:pStyle w:val="RedBoldCode"/>
      </w:pPr>
      <w:r w:rsidRPr="00C47696">
        <w:t>busIO.write();</w:t>
      </w:r>
    </w:p>
    <w:p w14:paraId="6B073449" w14:textId="0E69105B" w:rsidR="00C47696" w:rsidRDefault="00C47696" w:rsidP="0057521D">
      <w:pPr>
        <w:rPr>
          <w:rFonts w:ascii="Times New Roman" w:hAnsi="Times New Roman" w:cs="Times New Roman"/>
          <w:sz w:val="24"/>
          <w:szCs w:val="24"/>
        </w:rPr>
      </w:pPr>
      <w:r>
        <w:rPr>
          <w:rFonts w:ascii="Times New Roman" w:hAnsi="Times New Roman" w:cs="Times New Roman"/>
          <w:sz w:val="24"/>
          <w:szCs w:val="24"/>
        </w:rPr>
        <w:t xml:space="preserve">The first call creates the </w:t>
      </w:r>
      <w:r w:rsidRPr="00D25434">
        <w:rPr>
          <w:rStyle w:val="Heading1Char"/>
        </w:rPr>
        <w:t>SerialIOBus</w:t>
      </w:r>
      <w:r>
        <w:rPr>
          <w:rFonts w:ascii="Times New Roman" w:hAnsi="Times New Roman" w:cs="Times New Roman"/>
          <w:sz w:val="24"/>
          <w:szCs w:val="24"/>
        </w:rPr>
        <w:t xml:space="preserve"> object and specifies the internal buffers size (128 bytes). This buffer must be large enough to incorporate the output from any call to one of the </w:t>
      </w:r>
      <w:r w:rsidRPr="00D25434">
        <w:rPr>
          <w:rStyle w:val="Heading1Char"/>
        </w:rPr>
        <w:t>serialWrite</w:t>
      </w:r>
      <w:r>
        <w:rPr>
          <w:rFonts w:ascii="Times New Roman" w:hAnsi="Times New Roman" w:cs="Times New Roman"/>
          <w:sz w:val="24"/>
          <w:szCs w:val="24"/>
        </w:rPr>
        <w:t xml:space="preserve"> calls in </w:t>
      </w:r>
      <w:r w:rsidR="006B146F">
        <w:rPr>
          <w:rFonts w:ascii="Times New Roman" w:hAnsi="Times New Roman" w:cs="Times New Roman"/>
          <w:sz w:val="24"/>
          <w:szCs w:val="24"/>
        </w:rPr>
        <w:t>the bus components. The next two lines print out the header on top</w:t>
      </w:r>
      <w:r w:rsidR="00D25434">
        <w:rPr>
          <w:rFonts w:ascii="Times New Roman" w:hAnsi="Times New Roman" w:cs="Times New Roman"/>
          <w:sz w:val="24"/>
          <w:szCs w:val="24"/>
        </w:rPr>
        <w:t xml:space="preserve"> of the bus listing and the last</w:t>
      </w:r>
      <w:r w:rsidR="006B146F">
        <w:rPr>
          <w:rFonts w:ascii="Times New Roman" w:hAnsi="Times New Roman" w:cs="Times New Roman"/>
          <w:sz w:val="24"/>
          <w:szCs w:val="24"/>
        </w:rPr>
        <w:t xml:space="preserve"> line generates the listing itself. The </w:t>
      </w:r>
      <w:r w:rsidR="006B146F" w:rsidRPr="00E7402C">
        <w:rPr>
          <w:rStyle w:val="Heading1Char"/>
        </w:rPr>
        <w:t>serialWrite</w:t>
      </w:r>
      <w:r w:rsidR="006B146F">
        <w:rPr>
          <w:rFonts w:ascii="Times New Roman" w:hAnsi="Times New Roman" w:cs="Times New Roman"/>
          <w:sz w:val="24"/>
          <w:szCs w:val="24"/>
        </w:rPr>
        <w:t xml:space="preserve"> implementation looks like</w:t>
      </w:r>
    </w:p>
    <w:p w14:paraId="76F1A8F5" w14:textId="77777777" w:rsidR="005E1D99" w:rsidRDefault="006B146F" w:rsidP="00772FAE">
      <w:pPr>
        <w:pStyle w:val="RedBoldCode"/>
      </w:pPr>
      <w:r>
        <w:t>bool gridpack::myapp</w:t>
      </w:r>
      <w:r w:rsidRPr="006B146F">
        <w:t>::MyBus::serialWrite(char *string,</w:t>
      </w:r>
    </w:p>
    <w:p w14:paraId="395F604B" w14:textId="44168845" w:rsidR="006B146F" w:rsidRPr="006B146F" w:rsidRDefault="005E1D99" w:rsidP="00772FAE">
      <w:pPr>
        <w:pStyle w:val="RedBoldCode"/>
      </w:pPr>
      <w:r>
        <w:t xml:space="preserve">       const int bufsize, </w:t>
      </w:r>
      <w:r w:rsidR="006B146F" w:rsidRPr="006B146F">
        <w:t>const char *signal)</w:t>
      </w:r>
    </w:p>
    <w:p w14:paraId="1BE5D9B3" w14:textId="5A6332F9" w:rsidR="006B146F" w:rsidRPr="006B146F" w:rsidRDefault="006B146F" w:rsidP="00772FAE">
      <w:pPr>
        <w:pStyle w:val="RedBoldCode"/>
      </w:pPr>
      <w:r w:rsidRPr="006B146F">
        <w:t xml:space="preserve">{  </w:t>
      </w:r>
    </w:p>
    <w:p w14:paraId="5BDD7C05" w14:textId="5921FCF9" w:rsidR="006B146F" w:rsidRPr="006B146F" w:rsidRDefault="006B146F" w:rsidP="00772FAE">
      <w:pPr>
        <w:pStyle w:val="RedBoldCode"/>
      </w:pPr>
      <w:r w:rsidRPr="006B146F">
        <w:lastRenderedPageBreak/>
        <w:t xml:space="preserve">  double pi = 4.0*atan(1.0);</w:t>
      </w:r>
    </w:p>
    <w:p w14:paraId="5AEBBD68" w14:textId="06F49048" w:rsidR="006B146F" w:rsidRPr="006B146F" w:rsidRDefault="006B146F" w:rsidP="00772FAE">
      <w:pPr>
        <w:pStyle w:val="RedBoldCode"/>
      </w:pPr>
      <w:r w:rsidRPr="006B146F">
        <w:t xml:space="preserve">  double angle = p_a*180.0/pi;</w:t>
      </w:r>
    </w:p>
    <w:p w14:paraId="20CE26B6" w14:textId="32822B99" w:rsidR="006B146F" w:rsidRPr="006B146F" w:rsidRDefault="006B146F" w:rsidP="00772FAE">
      <w:pPr>
        <w:pStyle w:val="RedBoldCode"/>
      </w:pPr>
      <w:r>
        <w:t xml:space="preserve"> </w:t>
      </w:r>
      <w:r w:rsidRPr="006B146F">
        <w:t xml:space="preserve"> sprintf(string, "     %6d      %12.6f         %12.6f\n",</w:t>
      </w:r>
    </w:p>
    <w:p w14:paraId="53DDEBB0" w14:textId="46CF6A9E" w:rsidR="006B146F" w:rsidRPr="006B146F" w:rsidRDefault="006B146F" w:rsidP="00772FAE">
      <w:pPr>
        <w:pStyle w:val="RedBoldCode"/>
      </w:pPr>
      <w:r w:rsidRPr="006B146F">
        <w:t xml:space="preserve">   </w:t>
      </w:r>
      <w:r>
        <w:t xml:space="preserve">  </w:t>
      </w:r>
      <w:r w:rsidRPr="006B146F">
        <w:t xml:space="preserve">     getOriginalIndex(),</w:t>
      </w:r>
      <w:r>
        <w:t>angle,p_v);</w:t>
      </w:r>
    </w:p>
    <w:p w14:paraId="4247E20F" w14:textId="5AB82BCB" w:rsidR="006B146F" w:rsidRPr="006B146F" w:rsidRDefault="006B146F" w:rsidP="00772FAE">
      <w:pPr>
        <w:pStyle w:val="RedBoldCode"/>
      </w:pPr>
      <w:r w:rsidRPr="006B146F">
        <w:t>}</w:t>
      </w:r>
    </w:p>
    <w:p w14:paraId="6674FC7C" w14:textId="49A58F3B" w:rsidR="006B146F" w:rsidRDefault="006B146F" w:rsidP="0057521D">
      <w:pPr>
        <w:rPr>
          <w:rFonts w:ascii="Times New Roman" w:hAnsi="Times New Roman" w:cs="Times New Roman"/>
          <w:sz w:val="24"/>
          <w:szCs w:val="24"/>
        </w:rPr>
      </w:pPr>
      <w:r>
        <w:rPr>
          <w:rFonts w:ascii="Times New Roman" w:hAnsi="Times New Roman" w:cs="Times New Roman"/>
          <w:sz w:val="24"/>
          <w:szCs w:val="24"/>
        </w:rPr>
        <w:t>For this sim</w:t>
      </w:r>
      <w:r w:rsidR="00E7402C">
        <w:rPr>
          <w:rFonts w:ascii="Times New Roman" w:hAnsi="Times New Roman" w:cs="Times New Roman"/>
          <w:sz w:val="24"/>
          <w:szCs w:val="24"/>
        </w:rPr>
        <w:t>ple case,</w:t>
      </w:r>
      <w:r w:rsidR="005E1D99">
        <w:rPr>
          <w:rFonts w:ascii="Times New Roman" w:hAnsi="Times New Roman" w:cs="Times New Roman"/>
          <w:sz w:val="24"/>
          <w:szCs w:val="24"/>
        </w:rPr>
        <w:t xml:space="preserve"> </w:t>
      </w:r>
      <w:r w:rsidR="005E1D99" w:rsidRPr="00E7402C">
        <w:rPr>
          <w:rStyle w:val="Heading1Char"/>
        </w:rPr>
        <w:t>signal</w:t>
      </w:r>
      <w:r w:rsidR="005E1D99">
        <w:rPr>
          <w:rFonts w:ascii="Times New Roman" w:hAnsi="Times New Roman" w:cs="Times New Roman"/>
          <w:sz w:val="24"/>
          <w:szCs w:val="24"/>
        </w:rPr>
        <w:t xml:space="preserve"> is ignored as well as the variable </w:t>
      </w:r>
      <w:r w:rsidR="005E1D99" w:rsidRPr="00E7402C">
        <w:rPr>
          <w:rStyle w:val="Heading1Char"/>
        </w:rPr>
        <w:t>bufsize</w:t>
      </w:r>
      <w:r w:rsidR="005E1D99">
        <w:rPr>
          <w:rFonts w:ascii="Times New Roman" w:hAnsi="Times New Roman" w:cs="Times New Roman"/>
          <w:sz w:val="24"/>
          <w:szCs w:val="24"/>
        </w:rPr>
        <w:t>.</w:t>
      </w:r>
      <w:r>
        <w:rPr>
          <w:rFonts w:ascii="Times New Roman" w:hAnsi="Times New Roman" w:cs="Times New Roman"/>
          <w:sz w:val="24"/>
          <w:szCs w:val="24"/>
        </w:rPr>
        <w:t xml:space="preserve"> If more than one type of bus listing was desired, additional conditions based on the value of </w:t>
      </w:r>
      <w:r w:rsidRPr="00E7402C">
        <w:rPr>
          <w:rStyle w:val="Heading1Char"/>
        </w:rPr>
        <w:t>signal</w:t>
      </w:r>
      <w:r>
        <w:rPr>
          <w:rFonts w:ascii="Times New Roman" w:hAnsi="Times New Roman" w:cs="Times New Roman"/>
          <w:sz w:val="24"/>
          <w:szCs w:val="24"/>
        </w:rPr>
        <w:t xml:space="preserve"> could be included.</w:t>
      </w:r>
      <w:r w:rsidR="00E7402C">
        <w:rPr>
          <w:rFonts w:ascii="Times New Roman" w:hAnsi="Times New Roman" w:cs="Times New Roman"/>
          <w:sz w:val="24"/>
          <w:szCs w:val="24"/>
        </w:rPr>
        <w:t xml:space="preserve"> For other types of output, these parameters may be more useful. For the case of generators, the length of the output may vary from one bus to the next since buses can have different numbers of generators associated with them. In this case it may be important to check the length of the output string being generated against the size of the buffer to make sure there is no overwrite and to take some kind of appropriate action if there is.</w:t>
      </w:r>
    </w:p>
    <w:p w14:paraId="06273CE3" w14:textId="789BDB2C" w:rsidR="006E7A92" w:rsidRDefault="006E7A92" w:rsidP="0057521D">
      <w:pPr>
        <w:rPr>
          <w:rFonts w:ascii="Times New Roman" w:hAnsi="Times New Roman" w:cs="Times New Roman"/>
          <w:sz w:val="24"/>
          <w:szCs w:val="24"/>
        </w:rPr>
      </w:pPr>
      <w:r>
        <w:rPr>
          <w:rFonts w:ascii="Times New Roman" w:hAnsi="Times New Roman" w:cs="Times New Roman"/>
          <w:sz w:val="24"/>
          <w:szCs w:val="24"/>
        </w:rPr>
        <w:t>If you wish to direct the output to a file, then calling the function</w:t>
      </w:r>
    </w:p>
    <w:p w14:paraId="2A5777CE" w14:textId="503381D6" w:rsidR="006E7A92" w:rsidRDefault="006E7A92" w:rsidP="006E7A92">
      <w:pPr>
        <w:pStyle w:val="RedBoldCode"/>
      </w:pPr>
      <w:r>
        <w:t>void open(const char *filename)</w:t>
      </w:r>
    </w:p>
    <w:p w14:paraId="21F271F7" w14:textId="62EF11BA" w:rsidR="006E7A92" w:rsidRDefault="006E7A92" w:rsidP="0057521D">
      <w:pPr>
        <w:rPr>
          <w:rFonts w:ascii="Times New Roman" w:hAnsi="Times New Roman" w:cs="Times New Roman"/>
          <w:sz w:val="24"/>
          <w:szCs w:val="24"/>
        </w:rPr>
      </w:pPr>
      <w:r>
        <w:rPr>
          <w:rFonts w:ascii="Times New Roman" w:hAnsi="Times New Roman" w:cs="Times New Roman"/>
          <w:sz w:val="24"/>
          <w:szCs w:val="24"/>
        </w:rPr>
        <w:t>will direct all output from the serial IO object to the file specified in the variable filename. Similarly, calling the function</w:t>
      </w:r>
    </w:p>
    <w:p w14:paraId="606A23DF" w14:textId="369426D9" w:rsidR="006E7A92" w:rsidRDefault="006E7A92" w:rsidP="006E7A92">
      <w:pPr>
        <w:pStyle w:val="RedBoldCode"/>
      </w:pPr>
      <w:r>
        <w:t>void close(void)</w:t>
      </w:r>
    </w:p>
    <w:p w14:paraId="6308CDAD" w14:textId="69AB697C" w:rsidR="006E7A92" w:rsidRDefault="006E7A92" w:rsidP="0057521D">
      <w:pPr>
        <w:rPr>
          <w:rFonts w:ascii="Times New Roman" w:hAnsi="Times New Roman" w:cs="Times New Roman"/>
          <w:sz w:val="24"/>
          <w:szCs w:val="24"/>
        </w:rPr>
      </w:pPr>
      <w:r>
        <w:rPr>
          <w:rFonts w:ascii="Times New Roman" w:hAnsi="Times New Roman" w:cs="Times New Roman"/>
          <w:sz w:val="24"/>
          <w:szCs w:val="24"/>
        </w:rPr>
        <w:t xml:space="preserve">will close the file and all subsequent writes are directed back to standard output. The same </w:t>
      </w:r>
      <w:r w:rsidRPr="006E7A92">
        <w:rPr>
          <w:rStyle w:val="Heading1Char"/>
        </w:rPr>
        <w:t>SerialBusIO</w:t>
      </w:r>
      <w:r>
        <w:rPr>
          <w:rFonts w:ascii="Times New Roman" w:hAnsi="Times New Roman" w:cs="Times New Roman"/>
          <w:sz w:val="24"/>
          <w:szCs w:val="24"/>
        </w:rPr>
        <w:t xml:space="preserve"> object can be used to write data to multiple different files, if desired</w:t>
      </w:r>
      <w:r w:rsidR="00E7402C">
        <w:rPr>
          <w:rFonts w:ascii="Times New Roman" w:hAnsi="Times New Roman" w:cs="Times New Roman"/>
          <w:sz w:val="24"/>
          <w:szCs w:val="24"/>
        </w:rPr>
        <w:t xml:space="preserve"> as long as the files are opened and closed sequentially</w:t>
      </w:r>
      <w:r>
        <w:rPr>
          <w:rFonts w:ascii="Times New Roman" w:hAnsi="Times New Roman" w:cs="Times New Roman"/>
          <w:sz w:val="24"/>
          <w:szCs w:val="24"/>
        </w:rPr>
        <w:t>.</w:t>
      </w:r>
      <w:r w:rsidR="00E7402C">
        <w:rPr>
          <w:rFonts w:ascii="Times New Roman" w:hAnsi="Times New Roman" w:cs="Times New Roman"/>
          <w:sz w:val="24"/>
          <w:szCs w:val="24"/>
        </w:rPr>
        <w:t xml:space="preserve"> If two files need to be used at the same time, then two </w:t>
      </w:r>
      <w:r w:rsidR="00E7402C" w:rsidRPr="00E7402C">
        <w:rPr>
          <w:rStyle w:val="Heading1Char"/>
        </w:rPr>
        <w:t>SerialBusIO</w:t>
      </w:r>
      <w:r w:rsidR="00E7402C">
        <w:rPr>
          <w:rFonts w:ascii="Times New Roman" w:hAnsi="Times New Roman" w:cs="Times New Roman"/>
          <w:sz w:val="24"/>
          <w:szCs w:val="24"/>
        </w:rPr>
        <w:t xml:space="preserve"> objects need to be created.</w:t>
      </w:r>
      <w:r w:rsidR="005E1D99">
        <w:rPr>
          <w:rFonts w:ascii="Times New Roman" w:hAnsi="Times New Roman" w:cs="Times New Roman"/>
          <w:sz w:val="24"/>
          <w:szCs w:val="24"/>
        </w:rPr>
        <w:t xml:space="preserve"> Two additional methods can be used to further control where output goes. If a file already exists, you can use the function</w:t>
      </w:r>
    </w:p>
    <w:p w14:paraId="3E960F0B" w14:textId="51F0F033" w:rsidR="005E1D99" w:rsidRDefault="005E1D99" w:rsidP="005E1D99">
      <w:pPr>
        <w:pStyle w:val="RedBoldCode"/>
      </w:pPr>
      <w:r>
        <w:t>boost::shared_ptr&lt;std::ofstream&gt; getStream()</w:t>
      </w:r>
    </w:p>
    <w:p w14:paraId="361B574D" w14:textId="45B98582" w:rsidR="005E1D99" w:rsidRDefault="005E1D99" w:rsidP="0057521D">
      <w:pPr>
        <w:rPr>
          <w:rFonts w:ascii="Times New Roman" w:hAnsi="Times New Roman" w:cs="Times New Roman"/>
          <w:sz w:val="24"/>
          <w:szCs w:val="24"/>
        </w:rPr>
      </w:pPr>
      <w:r>
        <w:rPr>
          <w:rFonts w:ascii="Times New Roman" w:hAnsi="Times New Roman" w:cs="Times New Roman"/>
          <w:sz w:val="24"/>
          <w:szCs w:val="24"/>
        </w:rPr>
        <w:t xml:space="preserve">to recover a pointer to the file stream currently being used by the </w:t>
      </w:r>
      <w:r w:rsidRPr="005E1D99">
        <w:rPr>
          <w:rStyle w:val="Heading1Char"/>
        </w:rPr>
        <w:t>SerialBusIO</w:t>
      </w:r>
      <w:r>
        <w:rPr>
          <w:rFonts w:ascii="Times New Roman" w:hAnsi="Times New Roman" w:cs="Times New Roman"/>
          <w:sz w:val="24"/>
          <w:szCs w:val="24"/>
        </w:rPr>
        <w:t xml:space="preserve"> object. This can then be used to redirect output from some other part of the code to the same file. The function</w:t>
      </w:r>
    </w:p>
    <w:p w14:paraId="233BBC74" w14:textId="3215F98F" w:rsidR="005E1D99" w:rsidRDefault="005E1D99" w:rsidP="005E1D99">
      <w:pPr>
        <w:pStyle w:val="RedBoldCode"/>
      </w:pPr>
      <w:r>
        <w:t>void setStream(boost::shared_ptr&lt;std::ofstream&gt; stream)</w:t>
      </w:r>
    </w:p>
    <w:p w14:paraId="79439E1F" w14:textId="1013A4D0" w:rsidR="005E1D99" w:rsidRDefault="005E1D99" w:rsidP="0057521D">
      <w:pPr>
        <w:rPr>
          <w:rFonts w:ascii="Times New Roman" w:hAnsi="Times New Roman" w:cs="Times New Roman"/>
          <w:sz w:val="24"/>
          <w:szCs w:val="24"/>
        </w:rPr>
      </w:pPr>
      <w:r>
        <w:rPr>
          <w:rFonts w:ascii="Times New Roman" w:hAnsi="Times New Roman" w:cs="Times New Roman"/>
          <w:sz w:val="24"/>
          <w:szCs w:val="24"/>
        </w:rPr>
        <w:t xml:space="preserve">can be used to redirect the output from the </w:t>
      </w:r>
      <w:r w:rsidRPr="003855D9">
        <w:rPr>
          <w:rStyle w:val="Heading1Char"/>
        </w:rPr>
        <w:t>SerialIOBus</w:t>
      </w:r>
      <w:r>
        <w:rPr>
          <w:rFonts w:ascii="Times New Roman" w:hAnsi="Times New Roman" w:cs="Times New Roman"/>
          <w:sz w:val="24"/>
          <w:szCs w:val="24"/>
        </w:rPr>
        <w:t xml:space="preserve"> object to an already existing file. The main use of these two functions is to direct the output from both buses and branches to the same file instead of standard output.</w:t>
      </w:r>
    </w:p>
    <w:p w14:paraId="46C3AEA7" w14:textId="4F7BE3A9" w:rsidR="006B146F" w:rsidRDefault="006B14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SerialBranchIO</w:t>
      </w:r>
      <w:r>
        <w:rPr>
          <w:rFonts w:ascii="Times New Roman" w:hAnsi="Times New Roman" w:cs="Times New Roman"/>
          <w:sz w:val="24"/>
          <w:szCs w:val="24"/>
        </w:rPr>
        <w:t xml:space="preserve"> module is similar to the </w:t>
      </w:r>
      <w:r w:rsidRPr="00D25434">
        <w:rPr>
          <w:rStyle w:val="Heading1Char"/>
        </w:rPr>
        <w:t>SerialBusIO</w:t>
      </w:r>
      <w:r>
        <w:rPr>
          <w:rFonts w:ascii="Times New Roman" w:hAnsi="Times New Roman" w:cs="Times New Roman"/>
          <w:sz w:val="24"/>
          <w:szCs w:val="24"/>
        </w:rPr>
        <w:t xml:space="preserve"> module but works by creating listings for branches. The constructor is</w:t>
      </w:r>
    </w:p>
    <w:p w14:paraId="5784987F" w14:textId="69B08054" w:rsidR="006B146F" w:rsidRDefault="006B146F" w:rsidP="00772FAE">
      <w:pPr>
        <w:pStyle w:val="RedBoldCode"/>
      </w:pPr>
      <w:r>
        <w:lastRenderedPageBreak/>
        <w:t>SerialBranchIO</w:t>
      </w:r>
      <w:r w:rsidR="007937FC">
        <w:t>&lt;MyNetwork&gt;</w:t>
      </w:r>
      <w:r>
        <w:t>(int max_str_len,</w:t>
      </w:r>
    </w:p>
    <w:p w14:paraId="14DB163B" w14:textId="77777777" w:rsidR="006B146F" w:rsidRPr="0073561D" w:rsidRDefault="006B146F" w:rsidP="00772FAE">
      <w:pPr>
        <w:pStyle w:val="RedBoldCode"/>
      </w:pPr>
      <w:r>
        <w:t xml:space="preserve">   </w:t>
      </w:r>
      <w:r w:rsidRPr="0073561D">
        <w:t>boost::shared_ptr&lt;MyNetwork&gt; network)</w:t>
      </w:r>
    </w:p>
    <w:p w14:paraId="424E4362" w14:textId="0ADDAEC3" w:rsidR="006B146F" w:rsidRDefault="006B146F" w:rsidP="0057521D">
      <w:pPr>
        <w:rPr>
          <w:rFonts w:ascii="Times New Roman" w:hAnsi="Times New Roman" w:cs="Times New Roman"/>
          <w:sz w:val="24"/>
          <w:szCs w:val="24"/>
        </w:rPr>
      </w:pPr>
      <w:r>
        <w:rPr>
          <w:rFonts w:ascii="Times New Roman" w:hAnsi="Times New Roman" w:cs="Times New Roman"/>
          <w:sz w:val="24"/>
          <w:szCs w:val="24"/>
        </w:rPr>
        <w:t>and the header and write methods are</w:t>
      </w:r>
    </w:p>
    <w:p w14:paraId="1D01209F" w14:textId="77777777" w:rsidR="00D65E91" w:rsidRPr="006B146F" w:rsidRDefault="00D65E91" w:rsidP="00772FAE">
      <w:pPr>
        <w:pStyle w:val="RedBoldCode"/>
      </w:pPr>
      <w:r w:rsidRPr="006B146F">
        <w:t>void header(const char *string) const</w:t>
      </w:r>
    </w:p>
    <w:p w14:paraId="378EB32F" w14:textId="77777777" w:rsidR="00772FAE" w:rsidRDefault="00772FAE" w:rsidP="00772FAE">
      <w:pPr>
        <w:pStyle w:val="RedBoldCode"/>
      </w:pPr>
    </w:p>
    <w:p w14:paraId="672829EF" w14:textId="3B4C1470" w:rsidR="006B146F" w:rsidRPr="00D65E91" w:rsidRDefault="00D65E91" w:rsidP="00772FAE">
      <w:pPr>
        <w:pStyle w:val="RedBoldCode"/>
      </w:pPr>
      <w:r w:rsidRPr="006B146F">
        <w:t>void w</w:t>
      </w:r>
      <w:r>
        <w:t>rite(const char *signal = NULL)</w:t>
      </w:r>
    </w:p>
    <w:p w14:paraId="2337F9BE" w14:textId="1BA7796A" w:rsidR="006E7A92" w:rsidRDefault="00D65E91" w:rsidP="0057521D">
      <w:pPr>
        <w:rPr>
          <w:rFonts w:ascii="Times New Roman" w:hAnsi="Times New Roman" w:cs="Times New Roman"/>
          <w:sz w:val="24"/>
          <w:szCs w:val="24"/>
        </w:rPr>
      </w:pPr>
      <w:r>
        <w:rPr>
          <w:rFonts w:ascii="Times New Roman" w:hAnsi="Times New Roman" w:cs="Times New Roman"/>
          <w:sz w:val="24"/>
          <w:szCs w:val="24"/>
        </w:rPr>
        <w:t xml:space="preserve">These have exactly the same behavior as in the </w:t>
      </w:r>
      <w:r w:rsidRPr="00D25434">
        <w:rPr>
          <w:rStyle w:val="Heading1Char"/>
        </w:rPr>
        <w:t>SerialBusIO</w:t>
      </w:r>
      <w:r>
        <w:rPr>
          <w:rFonts w:ascii="Times New Roman" w:hAnsi="Times New Roman" w:cs="Times New Roman"/>
          <w:sz w:val="24"/>
          <w:szCs w:val="24"/>
        </w:rPr>
        <w:t xml:space="preserve"> class.</w:t>
      </w:r>
      <w:r w:rsidR="006E7A92">
        <w:rPr>
          <w:rFonts w:ascii="Times New Roman" w:hAnsi="Times New Roman" w:cs="Times New Roman"/>
          <w:sz w:val="24"/>
          <w:szCs w:val="24"/>
        </w:rPr>
        <w:t xml:space="preserve"> Similarly, the methods</w:t>
      </w:r>
    </w:p>
    <w:p w14:paraId="4B693CD8" w14:textId="48C7ED3F" w:rsidR="006E7A92" w:rsidRDefault="006E7A92" w:rsidP="006E7A92">
      <w:pPr>
        <w:pStyle w:val="RedBoldCode"/>
      </w:pPr>
      <w:r>
        <w:t>void open(const char *filename)</w:t>
      </w:r>
    </w:p>
    <w:p w14:paraId="3943E988" w14:textId="5232B39F" w:rsidR="006E7A92" w:rsidRDefault="006E7A92" w:rsidP="006E7A92">
      <w:pPr>
        <w:pStyle w:val="RedBoldCode"/>
      </w:pPr>
      <w:r>
        <w:t>void close(void)</w:t>
      </w:r>
    </w:p>
    <w:p w14:paraId="41B8E5F6" w14:textId="77777777" w:rsidR="003855D9" w:rsidRDefault="003855D9" w:rsidP="003855D9">
      <w:pPr>
        <w:pStyle w:val="RedBoldCode"/>
      </w:pPr>
      <w:r>
        <w:t>boost::shared_ptr&lt;std::ofstream&gt; getStream()</w:t>
      </w:r>
    </w:p>
    <w:p w14:paraId="6AA046DF" w14:textId="3C4879E8" w:rsidR="003855D9" w:rsidRDefault="003855D9" w:rsidP="006E7A92">
      <w:pPr>
        <w:pStyle w:val="RedBoldCode"/>
      </w:pPr>
      <w:r>
        <w:t>void setStream(boost::shared_ptr&lt;std::ofstream&gt; stream)</w:t>
      </w:r>
    </w:p>
    <w:p w14:paraId="584AAB0C" w14:textId="36AB6866" w:rsidR="00E7402C" w:rsidRPr="00E7402C" w:rsidRDefault="006E7A92" w:rsidP="00E7402C">
      <w:pPr>
        <w:rPr>
          <w:rFonts w:ascii="Times New Roman" w:hAnsi="Times New Roman" w:cs="Times New Roman"/>
          <w:sz w:val="24"/>
          <w:szCs w:val="24"/>
        </w:rPr>
      </w:pPr>
      <w:r>
        <w:rPr>
          <w:rFonts w:ascii="Times New Roman" w:hAnsi="Times New Roman" w:cs="Times New Roman"/>
          <w:sz w:val="24"/>
          <w:szCs w:val="24"/>
        </w:rPr>
        <w:t>can be used to redirect output to a file instead of standard output.</w:t>
      </w:r>
      <w:r w:rsidR="00E7402C">
        <w:rPr>
          <w:rFonts w:ascii="Times New Roman" w:hAnsi="Times New Roman" w:cs="Times New Roman"/>
          <w:sz w:val="24"/>
          <w:szCs w:val="24"/>
        </w:rPr>
        <w:t xml:space="preserve"> The usual method for directing the output from both a SerialBusIO object and SerialBranchIO object to the same file is to use the calling sequence</w:t>
      </w:r>
    </w:p>
    <w:p w14:paraId="4390D682" w14:textId="2C766080" w:rsidR="00E7402C" w:rsidRPr="00E7402C" w:rsidRDefault="00E7402C" w:rsidP="004D07EF">
      <w:pPr>
        <w:pStyle w:val="RedBoldCode"/>
      </w:pPr>
      <w:r w:rsidRPr="00E7402C">
        <w:t>Seri</w:t>
      </w:r>
      <w:r w:rsidR="004D07EF">
        <w:t xml:space="preserve">alBusIO&lt;MyNetwork&gt; busIO(max_str_len, </w:t>
      </w:r>
      <w:r w:rsidRPr="00E7402C">
        <w:t>network);</w:t>
      </w:r>
    </w:p>
    <w:p w14:paraId="26820954" w14:textId="41CBC7C6" w:rsidR="00E7402C" w:rsidRPr="00E7402C" w:rsidRDefault="00E7402C" w:rsidP="004D07EF">
      <w:pPr>
        <w:pStyle w:val="RedBoldCode"/>
      </w:pPr>
      <w:r w:rsidRPr="00E7402C">
        <w:t>SerialBran</w:t>
      </w:r>
      <w:r w:rsidR="004D07EF">
        <w:t xml:space="preserve">chIO&lt;MyNetwork&gt; branchIO(max_str_len, </w:t>
      </w:r>
      <w:r w:rsidRPr="00E7402C">
        <w:t>network);</w:t>
      </w:r>
    </w:p>
    <w:p w14:paraId="0BDF2893" w14:textId="0F039BD0" w:rsidR="00E7402C" w:rsidRPr="00E7402C" w:rsidRDefault="004D07EF" w:rsidP="004D07EF">
      <w:pPr>
        <w:pStyle w:val="RedBoldCode"/>
      </w:pPr>
      <w:r>
        <w:t>busIO.open(“file.dat”</w:t>
      </w:r>
      <w:r w:rsidR="00E7402C" w:rsidRPr="00E7402C">
        <w:t>);</w:t>
      </w:r>
    </w:p>
    <w:p w14:paraId="219885D3" w14:textId="1A0DE152" w:rsidR="00E7402C" w:rsidRDefault="00E7402C" w:rsidP="004D07EF">
      <w:pPr>
        <w:pStyle w:val="RedBoldCode"/>
      </w:pPr>
      <w:r w:rsidRPr="00E7402C">
        <w:t>branchIO.setStream(busIO.getStream());</w:t>
      </w:r>
    </w:p>
    <w:p w14:paraId="187D3802" w14:textId="0BF8FA0A" w:rsidR="004D07EF" w:rsidRPr="006E7A92" w:rsidRDefault="004D07EF" w:rsidP="00E7402C">
      <w:pPr>
        <w:rPr>
          <w:rFonts w:ascii="Times New Roman" w:hAnsi="Times New Roman" w:cs="Times New Roman"/>
          <w:sz w:val="24"/>
          <w:szCs w:val="24"/>
        </w:rPr>
      </w:pPr>
      <w:r>
        <w:rPr>
          <w:rFonts w:ascii="Times New Roman" w:hAnsi="Times New Roman" w:cs="Times New Roman"/>
          <w:sz w:val="24"/>
          <w:szCs w:val="24"/>
        </w:rPr>
        <w:t>The file can be closed</w:t>
      </w:r>
      <w:r w:rsidR="00AC413A">
        <w:rPr>
          <w:rFonts w:ascii="Times New Roman" w:hAnsi="Times New Roman" w:cs="Times New Roman"/>
          <w:sz w:val="24"/>
          <w:szCs w:val="24"/>
        </w:rPr>
        <w:t xml:space="preserve"> by calling close from either </w:t>
      </w:r>
      <w:r w:rsidR="00AC413A" w:rsidRPr="00AC413A">
        <w:rPr>
          <w:rStyle w:val="Heading1Char"/>
        </w:rPr>
        <w:t>busIO</w:t>
      </w:r>
      <w:r w:rsidR="00AC413A">
        <w:rPr>
          <w:rFonts w:ascii="Times New Roman" w:hAnsi="Times New Roman" w:cs="Times New Roman"/>
          <w:sz w:val="24"/>
          <w:szCs w:val="24"/>
        </w:rPr>
        <w:t xml:space="preserve"> or </w:t>
      </w:r>
      <w:r w:rsidR="00AC413A" w:rsidRPr="00AC413A">
        <w:rPr>
          <w:rStyle w:val="Heading1Char"/>
        </w:rPr>
        <w:t>branchIO</w:t>
      </w:r>
      <w:r w:rsidR="00AC413A">
        <w:rPr>
          <w:rFonts w:ascii="Times New Roman" w:hAnsi="Times New Roman" w:cs="Times New Roman"/>
          <w:sz w:val="24"/>
          <w:szCs w:val="24"/>
        </w:rPr>
        <w:t>.</w:t>
      </w:r>
    </w:p>
    <w:p w14:paraId="372EF9BB" w14:textId="5E94984C" w:rsidR="00192B62" w:rsidRDefault="003D713E" w:rsidP="00192B62">
      <w:pPr>
        <w:pStyle w:val="Heading3"/>
      </w:pPr>
      <w:bookmarkStart w:id="14" w:name="_Toc482792102"/>
      <w:r w:rsidRPr="006C6CA1">
        <w:t>Configuration Module</w:t>
      </w:r>
      <w:bookmarkEnd w:id="14"/>
      <w:r w:rsidR="00A335D5">
        <w:t xml:space="preserve"> </w:t>
      </w:r>
    </w:p>
    <w:p w14:paraId="05534AA4" w14:textId="0932BD82" w:rsidR="00641262" w:rsidRDefault="00192B62" w:rsidP="00641262">
      <w:pPr>
        <w:rPr>
          <w:rFonts w:ascii="Times New Roman" w:hAnsi="Times New Roman" w:cs="Times New Roman"/>
          <w:sz w:val="24"/>
          <w:szCs w:val="24"/>
        </w:rPr>
      </w:pPr>
      <w:r>
        <w:rPr>
          <w:rFonts w:ascii="Times New Roman" w:hAnsi="Times New Roman" w:cs="Times New Roman"/>
          <w:sz w:val="24"/>
          <w:szCs w:val="24"/>
        </w:rPr>
        <w:t>T</w:t>
      </w:r>
      <w:r w:rsidR="00641262">
        <w:rPr>
          <w:rFonts w:ascii="Times New Roman" w:hAnsi="Times New Roman" w:cs="Times New Roman"/>
          <w:sz w:val="24"/>
          <w:szCs w:val="24"/>
        </w:rPr>
        <w:t>he configuration module is designed to provide a central mechani</w:t>
      </w:r>
      <w:r w:rsidR="004843D4">
        <w:rPr>
          <w:rFonts w:ascii="Times New Roman" w:hAnsi="Times New Roman" w:cs="Times New Roman"/>
          <w:sz w:val="24"/>
          <w:szCs w:val="24"/>
        </w:rPr>
        <w:t>sm for directing information from the input file to</w:t>
      </w:r>
      <w:r w:rsidR="00641262">
        <w:rPr>
          <w:rFonts w:ascii="Times New Roman" w:hAnsi="Times New Roman" w:cs="Times New Roman"/>
          <w:sz w:val="24"/>
          <w:szCs w:val="24"/>
        </w:rPr>
        <w:t xml:space="preserve"> the components making up a given application. For example, information about convergence thresholds and maximum numbers of iterations might need to be picked up by the solver module from an external configuration file. The configuration </w:t>
      </w:r>
      <w:r w:rsidR="004843D4">
        <w:rPr>
          <w:rFonts w:ascii="Times New Roman" w:hAnsi="Times New Roman" w:cs="Times New Roman"/>
          <w:sz w:val="24"/>
          <w:szCs w:val="24"/>
        </w:rPr>
        <w:t>module is designed to read</w:t>
      </w:r>
      <w:r w:rsidR="00641262">
        <w:rPr>
          <w:rFonts w:ascii="Times New Roman" w:hAnsi="Times New Roman" w:cs="Times New Roman"/>
          <w:sz w:val="24"/>
          <w:szCs w:val="24"/>
        </w:rPr>
        <w:t xml:space="preserve"> files using a simple XML format that supports a hierarchical input. This can be used to control which input gets directed to individual objects in the application, even if the object is a framework component and cannot be modified by the application developer.</w:t>
      </w:r>
    </w:p>
    <w:p w14:paraId="676339D6" w14:textId="3D312625" w:rsidR="00641262" w:rsidRDefault="004843D4" w:rsidP="00641262">
      <w:pPr>
        <w:rPr>
          <w:rFonts w:ascii="Times New Roman" w:hAnsi="Times New Roman" w:cs="Times New Roman"/>
          <w:sz w:val="24"/>
          <w:szCs w:val="24"/>
        </w:rPr>
      </w:pPr>
      <w:r>
        <w:rPr>
          <w:rFonts w:ascii="Times New Roman" w:hAnsi="Times New Roman" w:cs="Times New Roman"/>
          <w:sz w:val="24"/>
          <w:szCs w:val="24"/>
        </w:rPr>
        <w:t xml:space="preserve">The </w:t>
      </w:r>
      <w:r w:rsidRPr="004843D4">
        <w:rPr>
          <w:rStyle w:val="Heading1Char"/>
        </w:rPr>
        <w:t>Configuration</w:t>
      </w:r>
      <w:r>
        <w:rPr>
          <w:rFonts w:ascii="Times New Roman" w:hAnsi="Times New Roman" w:cs="Times New Roman"/>
          <w:sz w:val="24"/>
          <w:szCs w:val="24"/>
        </w:rPr>
        <w:t xml:space="preserve"> class is in the namespace</w:t>
      </w:r>
      <w:r w:rsidR="00641262">
        <w:rPr>
          <w:rFonts w:ascii="Times New Roman" w:hAnsi="Times New Roman" w:cs="Times New Roman"/>
          <w:sz w:val="24"/>
          <w:szCs w:val="24"/>
        </w:rPr>
        <w:t xml:space="preserve"> </w:t>
      </w:r>
      <w:r>
        <w:rPr>
          <w:rStyle w:val="Heading1Char"/>
        </w:rPr>
        <w:t>gridpack::utility</w:t>
      </w:r>
      <w:r w:rsidR="00641262">
        <w:rPr>
          <w:rFonts w:ascii="Times New Roman" w:hAnsi="Times New Roman" w:cs="Times New Roman"/>
          <w:sz w:val="24"/>
          <w:szCs w:val="24"/>
        </w:rPr>
        <w:t>.</w:t>
      </w:r>
      <w:r>
        <w:rPr>
          <w:rFonts w:ascii="Times New Roman" w:hAnsi="Times New Roman" w:cs="Times New Roman"/>
          <w:sz w:val="24"/>
          <w:szCs w:val="24"/>
        </w:rPr>
        <w:t xml:space="preserve"> This class does not have a public constructor.</w:t>
      </w:r>
      <w:r w:rsidR="00641262">
        <w:rPr>
          <w:rFonts w:ascii="Times New Roman" w:hAnsi="Times New Roman" w:cs="Times New Roman"/>
          <w:sz w:val="24"/>
          <w:szCs w:val="24"/>
        </w:rPr>
        <w:t xml:space="preserve"> The static method </w:t>
      </w:r>
      <w:r w:rsidR="00641262" w:rsidRPr="00D25434">
        <w:rPr>
          <w:rStyle w:val="Heading1Char"/>
        </w:rPr>
        <w:t>configuration()</w:t>
      </w:r>
      <w:r w:rsidR="00641262">
        <w:rPr>
          <w:rFonts w:ascii="Times New Roman" w:hAnsi="Times New Roman" w:cs="Times New Roman"/>
          <w:sz w:val="24"/>
          <w:szCs w:val="24"/>
        </w:rPr>
        <w:t xml:space="preserve"> returns a pointer to the</w:t>
      </w:r>
      <w:r w:rsidR="00AC413A">
        <w:rPr>
          <w:rFonts w:ascii="Times New Roman" w:hAnsi="Times New Roman" w:cs="Times New Roman"/>
          <w:sz w:val="24"/>
          <w:szCs w:val="24"/>
        </w:rPr>
        <w:t xml:space="preserve"> shared instance of this class</w:t>
      </w:r>
      <w:r w:rsidR="00641262">
        <w:rPr>
          <w:rFonts w:ascii="Times New Roman" w:hAnsi="Times New Roman" w:cs="Times New Roman"/>
          <w:sz w:val="24"/>
          <w:szCs w:val="24"/>
        </w:rPr>
        <w:t xml:space="preserve"> used by all modules in an application. </w:t>
      </w:r>
      <w:r w:rsidR="00AC413A">
        <w:rPr>
          <w:rFonts w:ascii="Times New Roman" w:hAnsi="Times New Roman" w:cs="Times New Roman"/>
          <w:sz w:val="24"/>
          <w:szCs w:val="24"/>
        </w:rPr>
        <w:t>The shared instance can be initialized with data from an external file using the code</w:t>
      </w:r>
    </w:p>
    <w:p w14:paraId="64AEB2C9" w14:textId="77777777" w:rsidR="00641262" w:rsidRPr="00641262" w:rsidRDefault="00641262" w:rsidP="00641262">
      <w:pPr>
        <w:pStyle w:val="RedBoldCode"/>
        <w:rPr>
          <w:rStyle w:val="RedBoldCodeChar"/>
          <w:b/>
        </w:rPr>
      </w:pPr>
      <w:r w:rsidRPr="00641262">
        <w:rPr>
          <w:rStyle w:val="RedBoldCodeChar"/>
          <w:b/>
        </w:rPr>
        <w:t xml:space="preserve">gridpack::utility::Configuration * c = </w:t>
      </w:r>
    </w:p>
    <w:p w14:paraId="1D0DC661" w14:textId="77777777" w:rsidR="00641262" w:rsidRPr="00641262" w:rsidRDefault="00641262" w:rsidP="00641262">
      <w:pPr>
        <w:pStyle w:val="RedBoldCode"/>
        <w:rPr>
          <w:rStyle w:val="RedBoldCodeChar"/>
          <w:b/>
        </w:rPr>
      </w:pPr>
      <w:r w:rsidRPr="00641262">
        <w:rPr>
          <w:rStyle w:val="RedBoldCodeChar"/>
          <w:b/>
        </w:rPr>
        <w:t xml:space="preserve">  gridpack::utility::Configuration::configuration() ; </w:t>
      </w:r>
    </w:p>
    <w:p w14:paraId="3480264B" w14:textId="77777777" w:rsidR="00641262" w:rsidRPr="00641262" w:rsidRDefault="00641262" w:rsidP="00641262">
      <w:pPr>
        <w:pStyle w:val="RedBoldCode"/>
      </w:pPr>
      <w:r w:rsidRPr="00641262">
        <w:rPr>
          <w:rStyle w:val="RedBoldCodeChar"/>
          <w:b/>
        </w:rPr>
        <w:t>c-&gt;open(input_file, MPI_COMM_WORLD);</w:t>
      </w:r>
    </w:p>
    <w:p w14:paraId="3349E7C9" w14:textId="53A6EE38" w:rsidR="00641262" w:rsidRPr="00641262" w:rsidRDefault="00AC413A" w:rsidP="00641262">
      <w:pPr>
        <w:rPr>
          <w:rFonts w:ascii="Times New Roman" w:hAnsi="Times New Roman" w:cs="Times New Roman"/>
          <w:sz w:val="24"/>
          <w:szCs w:val="24"/>
        </w:rPr>
      </w:pPr>
      <w:r>
        <w:rPr>
          <w:rFonts w:ascii="Times New Roman" w:hAnsi="Times New Roman" w:cs="Times New Roman"/>
          <w:sz w:val="24"/>
          <w:szCs w:val="24"/>
        </w:rPr>
        <w:lastRenderedPageBreak/>
        <w:t>The input file uses XML</w:t>
      </w:r>
      <w:r w:rsidR="00641262" w:rsidRPr="00641262">
        <w:rPr>
          <w:rFonts w:ascii="Times New Roman" w:hAnsi="Times New Roman" w:cs="Times New Roman"/>
          <w:sz w:val="24"/>
          <w:szCs w:val="24"/>
        </w:rPr>
        <w:t xml:space="preserve"> syntax. The single top-level element must be named “Configuration” but other elements may have module</w:t>
      </w:r>
      <w:r>
        <w:rPr>
          <w:rFonts w:ascii="Times New Roman" w:hAnsi="Times New Roman" w:cs="Times New Roman"/>
          <w:sz w:val="24"/>
          <w:szCs w:val="24"/>
        </w:rPr>
        <w:t>- and application-</w:t>
      </w:r>
      <w:r w:rsidR="00641262" w:rsidRPr="00641262">
        <w:rPr>
          <w:rFonts w:ascii="Times New Roman" w:hAnsi="Times New Roman" w:cs="Times New Roman"/>
          <w:sz w:val="24"/>
          <w:szCs w:val="24"/>
        </w:rPr>
        <w:t xml:space="preserve">specific names. Refer elsewhere in this document for </w:t>
      </w:r>
      <w:r w:rsidR="00F451A8">
        <w:rPr>
          <w:rFonts w:ascii="Times New Roman" w:hAnsi="Times New Roman" w:cs="Times New Roman"/>
          <w:sz w:val="24"/>
          <w:szCs w:val="24"/>
        </w:rPr>
        <w:t>detail</w:t>
      </w:r>
      <w:r w:rsidR="00641262" w:rsidRPr="00641262">
        <w:rPr>
          <w:rFonts w:ascii="Times New Roman" w:hAnsi="Times New Roman" w:cs="Times New Roman"/>
          <w:sz w:val="24"/>
          <w:szCs w:val="24"/>
        </w:rPr>
        <w:t>s.  For illustration</w:t>
      </w:r>
      <w:r w:rsidR="00F451A8">
        <w:rPr>
          <w:rFonts w:ascii="Times New Roman" w:hAnsi="Times New Roman" w:cs="Times New Roman"/>
          <w:sz w:val="24"/>
          <w:szCs w:val="24"/>
        </w:rPr>
        <w:t xml:space="preserve"> purposes</w:t>
      </w:r>
      <w:r w:rsidR="00641262" w:rsidRPr="00641262">
        <w:rPr>
          <w:rFonts w:ascii="Times New Roman" w:hAnsi="Times New Roman" w:cs="Times New Roman"/>
          <w:sz w:val="24"/>
          <w:szCs w:val="24"/>
        </w:rPr>
        <w:t xml:space="preserve"> only, an example configuration file might look like: </w:t>
      </w:r>
    </w:p>
    <w:p w14:paraId="354DCA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44B8D37"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61752C5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673278F1" w14:textId="3A2E843F"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r w:rsidR="004843D4">
        <w:rPr>
          <w:rFonts w:ascii="Consolas" w:hAnsi="Consolas" w:cs="Consolas"/>
          <w:color w:val="000000"/>
          <w:sz w:val="19"/>
          <w:szCs w:val="19"/>
          <w:highlight w:val="white"/>
        </w:rPr>
        <w:t xml:space="preserve"> IEEE118</w:t>
      </w:r>
      <w:r>
        <w:rPr>
          <w:rFonts w:ascii="Consolas" w:hAnsi="Consolas" w:cs="Consolas"/>
          <w:color w:val="000000"/>
          <w:sz w:val="19"/>
          <w:szCs w:val="19"/>
          <w:highlight w:val="white"/>
        </w:rPr>
        <w:t xml:space="preserve">.raw </w:t>
      </w:r>
      <w:r>
        <w:rPr>
          <w:rFonts w:ascii="Consolas" w:hAnsi="Consolas" w:cs="Consolas"/>
          <w:color w:val="0000FF"/>
          <w:sz w:val="19"/>
          <w:szCs w:val="19"/>
          <w:highlight w:val="white"/>
        </w:rPr>
        <w:t>&lt;/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p>
    <w:p w14:paraId="16569B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13854CF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7BE61370"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 </w:t>
      </w:r>
      <w:r>
        <w:rPr>
          <w:rFonts w:ascii="Consolas" w:hAnsi="Consolas" w:cs="Consolas"/>
          <w:color w:val="0000FF"/>
          <w:sz w:val="19"/>
          <w:szCs w:val="19"/>
          <w:highlight w:val="white"/>
        </w:rPr>
        <w:t>&lt;/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p>
    <w:p w14:paraId="4484B7F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0.1 </w:t>
      </w:r>
      <w:r>
        <w:rPr>
          <w:rFonts w:ascii="Consolas" w:hAnsi="Consolas" w:cs="Consolas"/>
          <w:color w:val="0000FF"/>
          <w:sz w:val="19"/>
          <w:szCs w:val="19"/>
          <w:highlight w:val="white"/>
        </w:rPr>
        <w:t>&lt;/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p>
    <w:p w14:paraId="3293019C"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0.001 </w:t>
      </w:r>
      <w:r>
        <w:rPr>
          <w:rFonts w:ascii="Consolas" w:hAnsi="Consolas" w:cs="Consolas"/>
          <w:color w:val="0000FF"/>
          <w:sz w:val="19"/>
          <w:szCs w:val="19"/>
          <w:highlight w:val="white"/>
        </w:rPr>
        <w:t>&lt;/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p>
    <w:p w14:paraId="4CB186F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51930AD8"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1113CFE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0.03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401B4C5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24CC91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3 7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06CBAAF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4E6A61F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623DA00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0.07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71309E61"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0.06=8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138E2C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4 8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2E60C99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5222122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001F1E6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44DE7D7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2680C1A3" w14:textId="547996E5"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 value in this configuration file is accessed with a call to the overloaded method </w:t>
      </w:r>
      <w:r w:rsidRPr="00D25434">
        <w:rPr>
          <w:rStyle w:val="Heading1Char"/>
        </w:rPr>
        <w:t>get()</w:t>
      </w:r>
      <w:r w:rsidRPr="00641262">
        <w:rPr>
          <w:rFonts w:ascii="Times New Roman" w:hAnsi="Times New Roman" w:cs="Times New Roman"/>
          <w:sz w:val="24"/>
          <w:szCs w:val="24"/>
        </w:rPr>
        <w:t xml:space="preserve">. </w:t>
      </w:r>
      <w:r w:rsidR="004843D4">
        <w:rPr>
          <w:rFonts w:ascii="Times New Roman" w:hAnsi="Times New Roman" w:cs="Times New Roman"/>
          <w:sz w:val="24"/>
          <w:szCs w:val="24"/>
        </w:rPr>
        <w:t xml:space="preserve">The following line will return the value of the input file corresponding to the XML field </w:t>
      </w:r>
      <w:r w:rsidR="004843D4" w:rsidRPr="00AC413A">
        <w:rPr>
          <w:rStyle w:val="Heading1Char"/>
        </w:rPr>
        <w:t>“networkConfiguration”</w:t>
      </w:r>
    </w:p>
    <w:p w14:paraId="349145EF" w14:textId="77777777" w:rsidR="00641262" w:rsidRPr="00BA2952" w:rsidRDefault="00641262" w:rsidP="00641262">
      <w:pPr>
        <w:pStyle w:val="RedBoldCode"/>
        <w:rPr>
          <w:highlight w:val="white"/>
        </w:rPr>
      </w:pPr>
      <w:r w:rsidRPr="00BA2952">
        <w:rPr>
          <w:highlight w:val="white"/>
        </w:rPr>
        <w:t xml:space="preserve">std::string s = </w:t>
      </w:r>
    </w:p>
    <w:p w14:paraId="4434B2BF" w14:textId="77777777" w:rsidR="00641262" w:rsidRPr="00BA2952" w:rsidRDefault="00641262" w:rsidP="00641262">
      <w:pPr>
        <w:pStyle w:val="RedBoldCode"/>
        <w:rPr>
          <w:highlight w:val="white"/>
        </w:rPr>
      </w:pPr>
      <w:r w:rsidRPr="00BA2952">
        <w:rPr>
          <w:highlight w:val="white"/>
        </w:rPr>
        <w:t xml:space="preserve">    c-&gt;get("Configuration.PowerFlow.networkConfiguration", </w:t>
      </w:r>
      <w:r w:rsidRPr="00BA2952">
        <w:rPr>
          <w:highlight w:val="white"/>
        </w:rPr>
        <w:tab/>
      </w:r>
    </w:p>
    <w:p w14:paraId="34BA29D2" w14:textId="36C9CE5A" w:rsidR="00641262" w:rsidRPr="00BA2952" w:rsidRDefault="00641262" w:rsidP="00641262">
      <w:pPr>
        <w:pStyle w:val="RedBoldCode"/>
        <w:rPr>
          <w:highlight w:val="white"/>
        </w:rPr>
      </w:pPr>
      <w:r w:rsidRPr="00BA2952">
        <w:rPr>
          <w:highlight w:val="white"/>
        </w:rPr>
        <w:t xml:space="preserve"> </w:t>
      </w:r>
      <w:r>
        <w:rPr>
          <w:highlight w:val="white"/>
        </w:rPr>
        <w:tab/>
      </w:r>
      <w:r>
        <w:rPr>
          <w:highlight w:val="white"/>
        </w:rPr>
        <w:tab/>
      </w:r>
      <w:r w:rsidR="004843D4">
        <w:rPr>
          <w:highlight w:val="white"/>
        </w:rPr>
        <w:t xml:space="preserve"> "IEEE.raw</w:t>
      </w:r>
      <w:r w:rsidRPr="00BA2952">
        <w:rPr>
          <w:highlight w:val="white"/>
        </w:rPr>
        <w:t>");</w:t>
      </w:r>
    </w:p>
    <w:p w14:paraId="64E32E5C" w14:textId="3DCFF09B"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The first argument has type</w:t>
      </w:r>
      <w:r w:rsidRPr="00641262">
        <w:rPr>
          <w:rStyle w:val="RedBoldCodeChar"/>
          <w:rFonts w:ascii="Times New Roman" w:hAnsi="Times New Roman"/>
          <w:color w:val="auto"/>
        </w:rPr>
        <w:t xml:space="preserve"> </w:t>
      </w:r>
      <w:r w:rsidRPr="00D25434">
        <w:rPr>
          <w:rStyle w:val="Heading1Char"/>
        </w:rPr>
        <w:t>Configuration::KeyType</w:t>
      </w:r>
      <w:r w:rsidRPr="00641262">
        <w:rPr>
          <w:rFonts w:ascii="Times New Roman" w:hAnsi="Times New Roman" w:cs="Times New Roman"/>
          <w:sz w:val="24"/>
          <w:szCs w:val="24"/>
        </w:rPr>
        <w:t xml:space="preserve"> which is a </w:t>
      </w:r>
      <w:r w:rsidRPr="00D25434">
        <w:rPr>
          <w:rStyle w:val="Heading1Char"/>
        </w:rPr>
        <w:t>typedef</w:t>
      </w:r>
      <w:r w:rsidRPr="00641262">
        <w:rPr>
          <w:rFonts w:ascii="Times New Roman" w:hAnsi="Times New Roman" w:cs="Times New Roman"/>
          <w:sz w:val="24"/>
          <w:szCs w:val="24"/>
        </w:rPr>
        <w:t xml:space="preserve"> of </w:t>
      </w:r>
      <w:r w:rsidRPr="00D25434">
        <w:rPr>
          <w:rStyle w:val="Heading1Char"/>
        </w:rPr>
        <w:t>std::string</w:t>
      </w:r>
      <w:r w:rsidRPr="00641262">
        <w:rPr>
          <w:rFonts w:ascii="Times New Roman" w:hAnsi="Times New Roman" w:cs="Times New Roman"/>
          <w:sz w:val="24"/>
          <w:szCs w:val="24"/>
        </w:rPr>
        <w:t>. Values are selected by hierarchically named “keys” using “.” as a separator.</w:t>
      </w:r>
      <w:r w:rsidR="00934350">
        <w:rPr>
          <w:rFonts w:ascii="Times New Roman" w:hAnsi="Times New Roman" w:cs="Times New Roman"/>
          <w:sz w:val="24"/>
          <w:szCs w:val="24"/>
        </w:rPr>
        <w:t xml:space="preserve"> The second argument is a default value that is used if field corresponding to the key can’t be found.</w:t>
      </w:r>
      <w:r w:rsidR="00AC413A">
        <w:rPr>
          <w:rFonts w:ascii="Times New Roman" w:hAnsi="Times New Roman" w:cs="Times New Roman"/>
          <w:sz w:val="24"/>
          <w:szCs w:val="24"/>
        </w:rPr>
        <w:t xml:space="preserve"> There are overloaded versions</w:t>
      </w:r>
      <w:r w:rsidRPr="00641262">
        <w:rPr>
          <w:rFonts w:ascii="Times New Roman" w:hAnsi="Times New Roman" w:cs="Times New Roman"/>
          <w:sz w:val="24"/>
          <w:szCs w:val="24"/>
        </w:rPr>
        <w:t xml:space="preserve"> of </w:t>
      </w:r>
      <w:r w:rsidRPr="00D25434">
        <w:rPr>
          <w:rStyle w:val="Heading1Char"/>
        </w:rPr>
        <w:t>get()</w:t>
      </w:r>
      <w:r w:rsidRPr="00641262">
        <w:rPr>
          <w:rFonts w:ascii="Times New Roman" w:hAnsi="Times New Roman" w:cs="Times New Roman"/>
          <w:sz w:val="24"/>
          <w:szCs w:val="24"/>
        </w:rPr>
        <w:t xml:space="preserve"> for accessing </w:t>
      </w:r>
      <w:r w:rsidR="00AC413A">
        <w:rPr>
          <w:rFonts w:ascii="Times New Roman" w:hAnsi="Times New Roman" w:cs="Times New Roman"/>
          <w:sz w:val="24"/>
          <w:szCs w:val="24"/>
        </w:rPr>
        <w:t xml:space="preserve">standard </w:t>
      </w:r>
      <w:r w:rsidRPr="00641262">
        <w:rPr>
          <w:rFonts w:ascii="Times New Roman" w:hAnsi="Times New Roman" w:cs="Times New Roman"/>
          <w:sz w:val="24"/>
          <w:szCs w:val="24"/>
        </w:rPr>
        <w:t xml:space="preserve">C++ </w:t>
      </w:r>
      <w:r w:rsidR="00AC413A">
        <w:rPr>
          <w:rFonts w:ascii="Times New Roman" w:hAnsi="Times New Roman" w:cs="Times New Roman"/>
          <w:sz w:val="24"/>
          <w:szCs w:val="24"/>
        </w:rPr>
        <w:t xml:space="preserve">data </w:t>
      </w:r>
      <w:r w:rsidRPr="00641262">
        <w:rPr>
          <w:rFonts w:ascii="Times New Roman" w:hAnsi="Times New Roman" w:cs="Times New Roman"/>
          <w:sz w:val="24"/>
          <w:szCs w:val="24"/>
        </w:rPr>
        <w:t xml:space="preserve">types: </w:t>
      </w:r>
      <w:r w:rsidRPr="00D25434">
        <w:rPr>
          <w:rStyle w:val="Heading1Char"/>
        </w:rPr>
        <w:t>bool</w:t>
      </w:r>
      <w:r w:rsidRPr="00641262">
        <w:rPr>
          <w:rFonts w:ascii="Times New Roman" w:hAnsi="Times New Roman" w:cs="Times New Roman"/>
          <w:sz w:val="24"/>
          <w:szCs w:val="24"/>
        </w:rPr>
        <w:t xml:space="preserve">, </w:t>
      </w:r>
      <w:r w:rsidRPr="00D25434">
        <w:rPr>
          <w:rStyle w:val="Heading1Char"/>
        </w:rPr>
        <w:t>int</w:t>
      </w:r>
      <w:r w:rsidRPr="00641262">
        <w:rPr>
          <w:rFonts w:ascii="Times New Roman" w:hAnsi="Times New Roman" w:cs="Times New Roman"/>
          <w:sz w:val="24"/>
          <w:szCs w:val="24"/>
        </w:rPr>
        <w:t xml:space="preserve">, </w:t>
      </w:r>
      <w:r w:rsidR="00934350" w:rsidRPr="00934350">
        <w:rPr>
          <w:rStyle w:val="Heading1Char"/>
        </w:rPr>
        <w:t>long</w:t>
      </w:r>
      <w:r w:rsidR="00934350">
        <w:rPr>
          <w:rFonts w:ascii="Times New Roman" w:hAnsi="Times New Roman" w:cs="Times New Roman"/>
          <w:sz w:val="24"/>
          <w:szCs w:val="24"/>
        </w:rPr>
        <w:t xml:space="preserve">, </w:t>
      </w:r>
      <w:r w:rsidR="00934350" w:rsidRPr="00934350">
        <w:rPr>
          <w:rStyle w:val="Heading1Char"/>
        </w:rPr>
        <w:t>float</w:t>
      </w:r>
      <w:r w:rsidR="00934350">
        <w:rPr>
          <w:rFonts w:ascii="Times New Roman" w:hAnsi="Times New Roman" w:cs="Times New Roman"/>
          <w:sz w:val="24"/>
          <w:szCs w:val="24"/>
        </w:rPr>
        <w:t xml:space="preserve">, </w:t>
      </w:r>
      <w:r w:rsidRPr="00D25434">
        <w:rPr>
          <w:rStyle w:val="Heading1Char"/>
        </w:rPr>
        <w:t>double</w:t>
      </w:r>
      <w:r w:rsidRPr="00641262">
        <w:rPr>
          <w:rFonts w:ascii="Times New Roman" w:hAnsi="Times New Roman" w:cs="Times New Roman"/>
          <w:sz w:val="24"/>
          <w:szCs w:val="24"/>
        </w:rPr>
        <w:t>,</w:t>
      </w:r>
      <w:r w:rsidR="00934350">
        <w:rPr>
          <w:rFonts w:ascii="Times New Roman" w:hAnsi="Times New Roman" w:cs="Times New Roman"/>
          <w:sz w:val="24"/>
          <w:szCs w:val="24"/>
        </w:rPr>
        <w:t xml:space="preserve"> </w:t>
      </w:r>
      <w:r w:rsidR="00934350" w:rsidRPr="00934350">
        <w:rPr>
          <w:rStyle w:val="Heading1Char"/>
        </w:rPr>
        <w:t>ComplexType</w:t>
      </w:r>
      <w:r w:rsidRPr="00641262">
        <w:rPr>
          <w:rFonts w:ascii="Times New Roman" w:hAnsi="Times New Roman" w:cs="Times New Roman"/>
          <w:sz w:val="24"/>
          <w:szCs w:val="24"/>
        </w:rPr>
        <w:t xml:space="preserve"> and </w:t>
      </w:r>
      <w:r w:rsidRPr="00D25434">
        <w:rPr>
          <w:rStyle w:val="Heading1Char"/>
        </w:rPr>
        <w:t>std::string</w:t>
      </w:r>
      <w:r w:rsidRPr="00641262">
        <w:rPr>
          <w:rFonts w:ascii="Times New Roman" w:hAnsi="Times New Roman" w:cs="Times New Roman"/>
          <w:sz w:val="24"/>
          <w:szCs w:val="24"/>
        </w:rPr>
        <w:t>. For each type there are two variant</w:t>
      </w:r>
      <w:r w:rsidR="00D25434">
        <w:rPr>
          <w:rFonts w:ascii="Times New Roman" w:hAnsi="Times New Roman" w:cs="Times New Roman"/>
          <w:sz w:val="24"/>
          <w:szCs w:val="24"/>
        </w:rPr>
        <w:t>s</w:t>
      </w:r>
      <w:r w:rsidRPr="00641262">
        <w:rPr>
          <w:rFonts w:ascii="Times New Roman" w:hAnsi="Times New Roman" w:cs="Times New Roman"/>
          <w:sz w:val="24"/>
          <w:szCs w:val="24"/>
        </w:rPr>
        <w:t xml:space="preserve">. For integers these look like </w:t>
      </w:r>
    </w:p>
    <w:p w14:paraId="7A766DCA" w14:textId="27F9DE3D" w:rsidR="00641262" w:rsidRPr="00BA2952" w:rsidRDefault="00641262" w:rsidP="00641262">
      <w:pPr>
        <w:pStyle w:val="RedBoldCode"/>
        <w:rPr>
          <w:highlight w:val="white"/>
        </w:rPr>
      </w:pPr>
      <w:r w:rsidRPr="00BA2952">
        <w:rPr>
          <w:highlight w:val="white"/>
        </w:rPr>
        <w:tab/>
        <w:t>int get(</w:t>
      </w:r>
      <w:r>
        <w:rPr>
          <w:highlight w:val="white"/>
        </w:rPr>
        <w:t xml:space="preserve">const </w:t>
      </w:r>
      <w:r w:rsidRPr="00BA2952">
        <w:rPr>
          <w:highlight w:val="white"/>
        </w:rPr>
        <w:t>KeyType</w:t>
      </w:r>
      <w:r>
        <w:rPr>
          <w:highlight w:val="white"/>
        </w:rPr>
        <w:t xml:space="preserve"> &amp;</w:t>
      </w:r>
      <w:r w:rsidRPr="00BA2952">
        <w:rPr>
          <w:highlight w:val="white"/>
        </w:rPr>
        <w:t>, int default_value)</w:t>
      </w:r>
      <w:r w:rsidR="00D25434">
        <w:rPr>
          <w:highlight w:val="white"/>
        </w:rPr>
        <w:t xml:space="preserve"> </w:t>
      </w:r>
      <w:r>
        <w:rPr>
          <w:highlight w:val="white"/>
        </w:rPr>
        <w:t xml:space="preserve">const </w:t>
      </w:r>
      <w:r w:rsidRPr="00BA2952">
        <w:rPr>
          <w:highlight w:val="white"/>
        </w:rPr>
        <w:t>;</w:t>
      </w:r>
    </w:p>
    <w:p w14:paraId="2C5ECD94" w14:textId="77777777" w:rsidR="00641262" w:rsidRPr="00BA2952" w:rsidRDefault="00641262" w:rsidP="00641262">
      <w:pPr>
        <w:pStyle w:val="RedBoldCode"/>
        <w:rPr>
          <w:highlight w:val="white"/>
        </w:rPr>
      </w:pPr>
      <w:r w:rsidRPr="00BA2952">
        <w:rPr>
          <w:highlight w:val="white"/>
        </w:rPr>
        <w:tab/>
        <w:t>bool get(</w:t>
      </w:r>
      <w:r>
        <w:rPr>
          <w:highlight w:val="white"/>
        </w:rPr>
        <w:t xml:space="preserve">const </w:t>
      </w:r>
      <w:r w:rsidRPr="00BA2952">
        <w:rPr>
          <w:highlight w:val="white"/>
        </w:rPr>
        <w:t>KeyType</w:t>
      </w:r>
      <w:r>
        <w:rPr>
          <w:highlight w:val="white"/>
        </w:rPr>
        <w:t xml:space="preserve"> &amp;</w:t>
      </w:r>
      <w:r w:rsidRPr="00BA2952">
        <w:rPr>
          <w:highlight w:val="white"/>
        </w:rPr>
        <w:t>, int *)</w:t>
      </w:r>
      <w:r>
        <w:rPr>
          <w:highlight w:val="white"/>
        </w:rPr>
        <w:t xml:space="preserve"> const</w:t>
      </w:r>
      <w:r w:rsidRPr="00BA2952">
        <w:rPr>
          <w:highlight w:val="white"/>
        </w:rPr>
        <w:t>;</w:t>
      </w:r>
    </w:p>
    <w:p w14:paraId="4C016F85" w14:textId="6D4E341C"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The first variant takes a key name and a default value and returns</w:t>
      </w:r>
      <w:r w:rsidR="00AC413A">
        <w:rPr>
          <w:rFonts w:ascii="Times New Roman" w:hAnsi="Times New Roman" w:cs="Times New Roman"/>
          <w:sz w:val="24"/>
          <w:szCs w:val="24"/>
        </w:rPr>
        <w:t xml:space="preserve"> either</w:t>
      </w:r>
      <w:r w:rsidRPr="00641262">
        <w:rPr>
          <w:rFonts w:ascii="Times New Roman" w:hAnsi="Times New Roman" w:cs="Times New Roman"/>
          <w:sz w:val="24"/>
          <w:szCs w:val="24"/>
        </w:rPr>
        <w:t xml:space="preserve"> the value in the configuration file or the default value when none is specified. In the second variant, a Boolean</w:t>
      </w:r>
      <w:r w:rsidR="00934350">
        <w:rPr>
          <w:rFonts w:ascii="Times New Roman" w:hAnsi="Times New Roman" w:cs="Times New Roman"/>
          <w:sz w:val="24"/>
          <w:szCs w:val="24"/>
        </w:rPr>
        <w:t xml:space="preserve"> </w:t>
      </w:r>
      <w:r w:rsidR="00934350">
        <w:rPr>
          <w:rFonts w:ascii="Times New Roman" w:hAnsi="Times New Roman" w:cs="Times New Roman"/>
          <w:sz w:val="24"/>
          <w:szCs w:val="24"/>
        </w:rPr>
        <w:lastRenderedPageBreak/>
        <w:t>value is returned indicating whether or not</w:t>
      </w:r>
      <w:r w:rsidRPr="00641262">
        <w:rPr>
          <w:rFonts w:ascii="Times New Roman" w:hAnsi="Times New Roman" w:cs="Times New Roman"/>
          <w:sz w:val="24"/>
          <w:szCs w:val="24"/>
        </w:rPr>
        <w:t xml:space="preserve"> the value was in the configuration file </w:t>
      </w:r>
      <w:r w:rsidR="00934350">
        <w:rPr>
          <w:rFonts w:ascii="Times New Roman" w:hAnsi="Times New Roman" w:cs="Times New Roman"/>
          <w:sz w:val="24"/>
          <w:szCs w:val="24"/>
        </w:rPr>
        <w:t>and the second argument points to</w:t>
      </w:r>
      <w:r w:rsidRPr="00641262">
        <w:rPr>
          <w:rFonts w:ascii="Times New Roman" w:hAnsi="Times New Roman" w:cs="Times New Roman"/>
          <w:sz w:val="24"/>
          <w:szCs w:val="24"/>
        </w:rPr>
        <w:t xml:space="preserve"> an object that is updated with the configuration value when it is present.  For strings, the second argument is passed by reference.  </w:t>
      </w:r>
    </w:p>
    <w:p w14:paraId="62E3A680"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 method </w:t>
      </w:r>
      <w:r w:rsidRPr="00D25434">
        <w:rPr>
          <w:rStyle w:val="Heading1Char"/>
        </w:rPr>
        <w:t>getCursor(KeyType)</w:t>
      </w:r>
      <w:r w:rsidRPr="00641262">
        <w:rPr>
          <w:rFonts w:ascii="Times New Roman" w:hAnsi="Times New Roman" w:cs="Times New Roman"/>
          <w:sz w:val="24"/>
          <w:szCs w:val="24"/>
        </w:rPr>
        <w:t xml:space="preserve"> returns a pointer to an internal element in the hierarchy. This “cursor” supports the same </w:t>
      </w:r>
      <w:r w:rsidRPr="00D25434">
        <w:rPr>
          <w:rStyle w:val="Heading1Char"/>
        </w:rPr>
        <w:t>get()</w:t>
      </w:r>
      <w:r w:rsidRPr="00641262">
        <w:rPr>
          <w:rFonts w:ascii="Times New Roman" w:hAnsi="Times New Roman" w:cs="Times New Roman"/>
          <w:sz w:val="24"/>
          <w:szCs w:val="24"/>
        </w:rPr>
        <w:t xml:space="preserve"> methods as above but the names are now relative to the name of the  cursor. Thus we might modify the previous example to:</w:t>
      </w:r>
    </w:p>
    <w:p w14:paraId="52776879" w14:textId="77777777" w:rsidR="00641262" w:rsidRDefault="00641262" w:rsidP="00641262">
      <w:pPr>
        <w:pStyle w:val="RedBoldCode"/>
        <w:rPr>
          <w:highlight w:val="white"/>
        </w:rPr>
      </w:pPr>
      <w:r>
        <w:rPr>
          <w:highlight w:val="white"/>
        </w:rPr>
        <w:t xml:space="preserve">Configuration::CursorPtr </w:t>
      </w:r>
      <w:r w:rsidRPr="003F022E">
        <w:rPr>
          <w:highlight w:val="white"/>
        </w:rPr>
        <w:t xml:space="preserve">p = </w:t>
      </w:r>
    </w:p>
    <w:p w14:paraId="49EFB9FB" w14:textId="77777777" w:rsidR="00641262" w:rsidRPr="003F022E" w:rsidRDefault="00641262" w:rsidP="00641262">
      <w:pPr>
        <w:pStyle w:val="RedBoldCode"/>
        <w:ind w:firstLine="720"/>
        <w:rPr>
          <w:highlight w:val="white"/>
        </w:rPr>
      </w:pPr>
      <w:r w:rsidRPr="003F022E">
        <w:rPr>
          <w:highlight w:val="white"/>
        </w:rPr>
        <w:t>c-&gt;getCursor("Configuration.PowerFlow");</w:t>
      </w:r>
    </w:p>
    <w:p w14:paraId="4450F107" w14:textId="77777777" w:rsidR="00641262" w:rsidRDefault="00641262" w:rsidP="00641262">
      <w:pPr>
        <w:pStyle w:val="RedBoldCode"/>
        <w:rPr>
          <w:highlight w:val="white"/>
        </w:rPr>
      </w:pPr>
    </w:p>
    <w:p w14:paraId="0CBEABBA" w14:textId="77777777" w:rsidR="00641262" w:rsidRDefault="00641262" w:rsidP="00641262">
      <w:pPr>
        <w:pStyle w:val="RedBoldCode"/>
        <w:rPr>
          <w:highlight w:val="white"/>
        </w:rPr>
      </w:pPr>
      <w:r>
        <w:rPr>
          <w:highlight w:val="white"/>
        </w:rPr>
        <w:t>std::</w:t>
      </w:r>
      <w:r w:rsidRPr="003F022E">
        <w:rPr>
          <w:highlight w:val="white"/>
        </w:rPr>
        <w:t xml:space="preserve">string s = p-&gt;get("networkConfiguration", </w:t>
      </w:r>
    </w:p>
    <w:p w14:paraId="09CEB45F" w14:textId="6A1EFE90" w:rsidR="00641262" w:rsidRPr="003F022E" w:rsidRDefault="002D3FED" w:rsidP="00641262">
      <w:pPr>
        <w:pStyle w:val="RedBoldCode"/>
        <w:ind w:left="720" w:firstLine="720"/>
        <w:rPr>
          <w:highlight w:val="white"/>
        </w:rPr>
      </w:pPr>
      <w:r>
        <w:rPr>
          <w:highlight w:val="white"/>
        </w:rPr>
        <w:t>"IEEE14.raw</w:t>
      </w:r>
      <w:r w:rsidR="00641262" w:rsidRPr="003F022E">
        <w:rPr>
          <w:highlight w:val="white"/>
        </w:rPr>
        <w:t>");</w:t>
      </w:r>
    </w:p>
    <w:p w14:paraId="59EA6405"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An additional use of such cursors is to access lists of values. The method </w:t>
      </w:r>
    </w:p>
    <w:p w14:paraId="100C06E9" w14:textId="77777777" w:rsidR="00641262" w:rsidRPr="00E12010" w:rsidRDefault="00641262" w:rsidP="00641262">
      <w:pPr>
        <w:pStyle w:val="RedBoldCode"/>
        <w:rPr>
          <w:highlight w:val="white"/>
        </w:rPr>
      </w:pPr>
      <w:r w:rsidRPr="00E12010">
        <w:rPr>
          <w:highlight w:val="white"/>
        </w:rPr>
        <w:t>typedef std::vector&lt;</w:t>
      </w:r>
      <w:r>
        <w:rPr>
          <w:highlight w:val="white"/>
        </w:rPr>
        <w:t>CursorPtr</w:t>
      </w:r>
      <w:r w:rsidRPr="00E12010">
        <w:rPr>
          <w:highlight w:val="white"/>
        </w:rPr>
        <w:t>&gt; ChildCursors;</w:t>
      </w:r>
    </w:p>
    <w:p w14:paraId="1BA92DDB" w14:textId="77777777" w:rsidR="00641262" w:rsidRDefault="00641262" w:rsidP="00641262">
      <w:pPr>
        <w:pStyle w:val="RedBoldCode"/>
        <w:rPr>
          <w:highlight w:val="white"/>
        </w:rPr>
      </w:pPr>
    </w:p>
    <w:p w14:paraId="3871CC1F" w14:textId="77777777" w:rsidR="00641262" w:rsidRPr="00E12010" w:rsidRDefault="00641262" w:rsidP="00641262">
      <w:pPr>
        <w:pStyle w:val="RedBoldCode"/>
        <w:rPr>
          <w:highlight w:val="white"/>
        </w:rPr>
      </w:pPr>
      <w:r w:rsidRPr="00E12010">
        <w:rPr>
          <w:highlight w:val="white"/>
        </w:rPr>
        <w:t>void children(ChildCursors &amp;);</w:t>
      </w:r>
    </w:p>
    <w:p w14:paraId="00B092F0" w14:textId="0D13D6F4"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can be used to get a vector of all the elements that are children in the name hierarchy of some element. These children need not have unique names as illustrated by the children of the “Faults” element shown above. In this example, each of the children is a cursor that can be used to access “StartFault”, “EndFault”, and “Branch” parameters</w:t>
      </w:r>
      <w:r w:rsidR="002D3FED">
        <w:rPr>
          <w:rFonts w:ascii="Times New Roman" w:hAnsi="Times New Roman" w:cs="Times New Roman"/>
          <w:sz w:val="24"/>
          <w:szCs w:val="24"/>
        </w:rPr>
        <w:t xml:space="preserve"> for each of the “Fault” blocks</w:t>
      </w:r>
      <w:r w:rsidRPr="00641262">
        <w:rPr>
          <w:rFonts w:ascii="Times New Roman" w:hAnsi="Times New Roman" w:cs="Times New Roman"/>
          <w:sz w:val="24"/>
          <w:szCs w:val="24"/>
        </w:rPr>
        <w:t>.</w:t>
      </w:r>
    </w:p>
    <w:p w14:paraId="6DA3EA9D" w14:textId="09A47619" w:rsidR="0051011F" w:rsidRPr="006B0E65" w:rsidRDefault="00783E76" w:rsidP="00192B62">
      <w:pPr>
        <w:pStyle w:val="Heading2"/>
      </w:pPr>
      <w:bookmarkStart w:id="15" w:name="_Toc482792103"/>
      <w:r>
        <w:t>Developing Applications</w:t>
      </w:r>
      <w:bookmarkEnd w:id="15"/>
    </w:p>
    <w:p w14:paraId="19B674F9" w14:textId="61400D74" w:rsidR="00783E76" w:rsidRDefault="00315814">
      <w:pPr>
        <w:rPr>
          <w:rFonts w:ascii="Times New Roman" w:hAnsi="Times New Roman" w:cs="Times New Roman"/>
          <w:sz w:val="24"/>
          <w:szCs w:val="24"/>
        </w:rPr>
      </w:pPr>
      <w:r>
        <w:rPr>
          <w:rFonts w:ascii="Times New Roman" w:hAnsi="Times New Roman" w:cs="Times New Roman"/>
          <w:sz w:val="24"/>
          <w:szCs w:val="24"/>
        </w:rPr>
        <w:t>The previous section outlined most of the basic modules in the GridPACK framework. In this section, we provide an overview of how to use these modules to create actual applications by discussing the development of a power flow simulation application in detail. A schematic of</w:t>
      </w:r>
      <w:r w:rsidR="00783E76">
        <w:rPr>
          <w:rFonts w:ascii="Times New Roman" w:hAnsi="Times New Roman" w:cs="Times New Roman"/>
          <w:sz w:val="24"/>
          <w:szCs w:val="24"/>
        </w:rPr>
        <w:t xml:space="preserve"> </w:t>
      </w:r>
      <w:r>
        <w:rPr>
          <w:rFonts w:ascii="Times New Roman" w:hAnsi="Times New Roman" w:cs="Times New Roman"/>
          <w:sz w:val="24"/>
          <w:szCs w:val="24"/>
        </w:rPr>
        <w:t xml:space="preserve">a </w:t>
      </w:r>
      <w:r w:rsidR="00783E76">
        <w:rPr>
          <w:rFonts w:ascii="Times New Roman" w:hAnsi="Times New Roman" w:cs="Times New Roman"/>
          <w:sz w:val="24"/>
          <w:szCs w:val="24"/>
        </w:rPr>
        <w:t>po</w:t>
      </w:r>
      <w:r w:rsidR="004E428E">
        <w:rPr>
          <w:rFonts w:ascii="Times New Roman" w:hAnsi="Times New Roman" w:cs="Times New Roman"/>
          <w:sz w:val="24"/>
          <w:szCs w:val="24"/>
        </w:rPr>
        <w:t xml:space="preserve">wer flow </w:t>
      </w:r>
      <w:r>
        <w:rPr>
          <w:rFonts w:ascii="Times New Roman" w:hAnsi="Times New Roman" w:cs="Times New Roman"/>
          <w:sz w:val="24"/>
          <w:szCs w:val="24"/>
        </w:rPr>
        <w:t>code based on GridPACK is shown</w:t>
      </w:r>
      <w:r w:rsidR="004E428E">
        <w:rPr>
          <w:rFonts w:ascii="Times New Roman" w:hAnsi="Times New Roman" w:cs="Times New Roman"/>
          <w:sz w:val="24"/>
          <w:szCs w:val="24"/>
        </w:rPr>
        <w:t xml:space="preserve"> in Figure </w:t>
      </w:r>
      <w:r>
        <w:rPr>
          <w:rFonts w:ascii="Times New Roman" w:hAnsi="Times New Roman" w:cs="Times New Roman"/>
          <w:sz w:val="24"/>
          <w:szCs w:val="24"/>
        </w:rPr>
        <w:t>8</w:t>
      </w:r>
      <w:r w:rsidR="00783E76">
        <w:rPr>
          <w:rFonts w:ascii="Times New Roman" w:hAnsi="Times New Roman" w:cs="Times New Roman"/>
          <w:sz w:val="24"/>
          <w:szCs w:val="24"/>
        </w:rPr>
        <w:t>. For different power grid problems, the details of the code will be different, but most of these motifs will appear at some point or other. The main differences will probably be in feedback loops as results from one part of the calculation are fed back into other parts of the calculation. For example,</w:t>
      </w:r>
      <w:r w:rsidR="00290CFE">
        <w:rPr>
          <w:rFonts w:ascii="Times New Roman" w:hAnsi="Times New Roman" w:cs="Times New Roman"/>
          <w:sz w:val="24"/>
          <w:szCs w:val="24"/>
        </w:rPr>
        <w:t xml:space="preserve"> an iterative solver will</w:t>
      </w:r>
      <w:r w:rsidR="00783E76">
        <w:rPr>
          <w:rFonts w:ascii="Times New Roman" w:hAnsi="Times New Roman" w:cs="Times New Roman"/>
          <w:sz w:val="24"/>
          <w:szCs w:val="24"/>
        </w:rPr>
        <w:t xml:space="preserve"> need to update the current values of the network components, which can then be used to generate new matrices and vectors that are fed back into the next iteration of the solver. The diagram is not complete, but gives an overall view of code structure and data movement.</w:t>
      </w:r>
    </w:p>
    <w:p w14:paraId="55AD12D8" w14:textId="01491D80" w:rsidR="00783E76" w:rsidRDefault="00783E7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FD613C" wp14:editId="17616364">
            <wp:extent cx="594360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rotWithShape="1">
                    <a:blip r:embed="rId21">
                      <a:extLst>
                        <a:ext uri="{28A0092B-C50C-407E-A947-70E740481C1C}">
                          <a14:useLocalDpi xmlns:a14="http://schemas.microsoft.com/office/drawing/2010/main" val="0"/>
                        </a:ext>
                      </a:extLst>
                    </a:blip>
                    <a:srcRect t="15385" b="13889"/>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inline>
        </w:drawing>
      </w:r>
    </w:p>
    <w:p w14:paraId="0E2EB737" w14:textId="3A256DAE" w:rsidR="00783E76" w:rsidRDefault="00783E76">
      <w:pPr>
        <w:rPr>
          <w:rFonts w:ascii="Times New Roman" w:hAnsi="Times New Roman" w:cs="Times New Roman"/>
          <w:sz w:val="24"/>
          <w:szCs w:val="24"/>
        </w:rPr>
      </w:pPr>
      <w:r w:rsidRPr="00783E76">
        <w:rPr>
          <w:rFonts w:ascii="Times New Roman" w:hAnsi="Times New Roman" w:cs="Times New Roman"/>
          <w:b/>
          <w:sz w:val="24"/>
          <w:szCs w:val="24"/>
        </w:rPr>
        <w:t xml:space="preserve">Figure </w:t>
      </w:r>
      <w:r w:rsidR="00315814">
        <w:rPr>
          <w:rFonts w:ascii="Times New Roman" w:hAnsi="Times New Roman" w:cs="Times New Roman"/>
          <w:b/>
          <w:sz w:val="24"/>
          <w:szCs w:val="24"/>
        </w:rPr>
        <w:t>8</w:t>
      </w:r>
      <w:r w:rsidRPr="00783E76">
        <w:rPr>
          <w:rFonts w:ascii="Times New Roman" w:hAnsi="Times New Roman" w:cs="Times New Roman"/>
          <w:b/>
          <w:sz w:val="24"/>
          <w:szCs w:val="24"/>
        </w:rPr>
        <w:t>.</w:t>
      </w:r>
      <w:r>
        <w:rPr>
          <w:rFonts w:ascii="Times New Roman" w:hAnsi="Times New Roman" w:cs="Times New Roman"/>
          <w:sz w:val="24"/>
          <w:szCs w:val="24"/>
        </w:rPr>
        <w:t xml:space="preserve"> Schematic of program flow for a power flow simulation. The yellow ovals are distributed data objects</w:t>
      </w:r>
      <w:r w:rsidR="005E21FF">
        <w:rPr>
          <w:rFonts w:ascii="Times New Roman" w:hAnsi="Times New Roman" w:cs="Times New Roman"/>
          <w:sz w:val="24"/>
          <w:szCs w:val="24"/>
        </w:rPr>
        <w:t>, the green blocks are GridPACK</w:t>
      </w:r>
      <w:r>
        <w:rPr>
          <w:rFonts w:ascii="Times New Roman" w:hAnsi="Times New Roman" w:cs="Times New Roman"/>
          <w:sz w:val="24"/>
          <w:szCs w:val="24"/>
        </w:rPr>
        <w:t xml:space="preserve"> framework components and the blue blocks are application specific code. External files are red.</w:t>
      </w:r>
    </w:p>
    <w:p w14:paraId="47930676" w14:textId="736CFC56" w:rsidR="00E63F77" w:rsidRDefault="00645997">
      <w:pPr>
        <w:rPr>
          <w:rFonts w:ascii="Times New Roman" w:hAnsi="Times New Roman" w:cs="Times New Roman"/>
          <w:sz w:val="24"/>
          <w:szCs w:val="24"/>
        </w:rPr>
      </w:pPr>
      <w:r>
        <w:rPr>
          <w:rFonts w:ascii="Times New Roman" w:hAnsi="Times New Roman" w:cs="Times New Roman"/>
          <w:sz w:val="24"/>
          <w:szCs w:val="24"/>
        </w:rPr>
        <w:t xml:space="preserve">As shown in </w:t>
      </w:r>
      <w:r w:rsidR="00107B28">
        <w:rPr>
          <w:rFonts w:ascii="Times New Roman" w:hAnsi="Times New Roman" w:cs="Times New Roman"/>
          <w:sz w:val="24"/>
          <w:szCs w:val="24"/>
        </w:rPr>
        <w:t>the figure</w:t>
      </w:r>
      <w:r>
        <w:rPr>
          <w:rFonts w:ascii="Times New Roman" w:hAnsi="Times New Roman" w:cs="Times New Roman"/>
          <w:sz w:val="24"/>
          <w:szCs w:val="24"/>
        </w:rPr>
        <w:t xml:space="preserve">, application developers will need to focus on writing </w:t>
      </w:r>
      <w:r w:rsidR="00D67E0E">
        <w:rPr>
          <w:rFonts w:ascii="Times New Roman" w:hAnsi="Times New Roman" w:cs="Times New Roman"/>
          <w:sz w:val="24"/>
          <w:szCs w:val="24"/>
        </w:rPr>
        <w:t xml:space="preserve">two or </w:t>
      </w:r>
      <w:r>
        <w:rPr>
          <w:rFonts w:ascii="Times New Roman" w:hAnsi="Times New Roman" w:cs="Times New Roman"/>
          <w:sz w:val="24"/>
          <w:szCs w:val="24"/>
        </w:rPr>
        <w:t>three</w:t>
      </w:r>
      <w:r w:rsidR="0070094B">
        <w:rPr>
          <w:rFonts w:ascii="Times New Roman" w:hAnsi="Times New Roman" w:cs="Times New Roman"/>
          <w:sz w:val="24"/>
          <w:szCs w:val="24"/>
        </w:rPr>
        <w:t xml:space="preserve"> sets of</w:t>
      </w:r>
      <w:r>
        <w:rPr>
          <w:rFonts w:ascii="Times New Roman" w:hAnsi="Times New Roman" w:cs="Times New Roman"/>
          <w:sz w:val="24"/>
          <w:szCs w:val="24"/>
        </w:rPr>
        <w:t xml:space="preserve"> modules. The first is the network components. These are the descriptions of the physics and/or measurements that are associated with buses and branches in the power grid network. The network factory is a module t</w:t>
      </w:r>
      <w:r w:rsidR="00D67E0E">
        <w:rPr>
          <w:rFonts w:ascii="Times New Roman" w:hAnsi="Times New Roman" w:cs="Times New Roman"/>
          <w:sz w:val="24"/>
          <w:szCs w:val="24"/>
        </w:rPr>
        <w:t>hat initializes</w:t>
      </w:r>
      <w:r>
        <w:rPr>
          <w:rFonts w:ascii="Times New Roman" w:hAnsi="Times New Roman" w:cs="Times New Roman"/>
          <w:sz w:val="24"/>
          <w:szCs w:val="24"/>
        </w:rPr>
        <w:t xml:space="preserve"> the grid components on the network after the network is original</w:t>
      </w:r>
      <w:r w:rsidR="00D67E0E">
        <w:rPr>
          <w:rFonts w:ascii="Times New Roman" w:hAnsi="Times New Roman" w:cs="Times New Roman"/>
          <w:sz w:val="24"/>
          <w:szCs w:val="24"/>
        </w:rPr>
        <w:t>ly created by the import module. The power flow problem is simple enough that it can use a non-linear solver directly from the math module but even a straightforward solution such as this requires the developer to overwrite some functions in the factory that are used in the non-linear solver iterations.</w:t>
      </w:r>
    </w:p>
    <w:p w14:paraId="7B109D12" w14:textId="028CC2B5" w:rsidR="00D470DC" w:rsidRDefault="00B362B5" w:rsidP="005E26E3">
      <w:pPr>
        <w:rPr>
          <w:rFonts w:ascii="Times New Roman" w:hAnsi="Times New Roman" w:cs="Times New Roman"/>
          <w:sz w:val="24"/>
          <w:szCs w:val="24"/>
        </w:rPr>
      </w:pPr>
      <w:r>
        <w:rPr>
          <w:rFonts w:ascii="Times New Roman" w:hAnsi="Times New Roman" w:cs="Times New Roman"/>
          <w:sz w:val="24"/>
          <w:szCs w:val="24"/>
        </w:rPr>
        <w:t>Most of the work involved in creating a n</w:t>
      </w:r>
      <w:r w:rsidR="00290CFE">
        <w:rPr>
          <w:rFonts w:ascii="Times New Roman" w:hAnsi="Times New Roman" w:cs="Times New Roman"/>
          <w:sz w:val="24"/>
          <w:szCs w:val="24"/>
        </w:rPr>
        <w:t>ew application is centered on</w:t>
      </w:r>
      <w:r>
        <w:rPr>
          <w:rFonts w:ascii="Times New Roman" w:hAnsi="Times New Roman" w:cs="Times New Roman"/>
          <w:sz w:val="24"/>
          <w:szCs w:val="24"/>
        </w:rPr>
        <w:t xml:space="preserve"> creating the bus and branch classes for the application. This discussion will describe in some detail the routines that need to be written in order to develop a working</w:t>
      </w:r>
      <w:r w:rsidR="00315814">
        <w:rPr>
          <w:rFonts w:ascii="Times New Roman" w:hAnsi="Times New Roman" w:cs="Times New Roman"/>
          <w:sz w:val="24"/>
          <w:szCs w:val="24"/>
        </w:rPr>
        <w:t xml:space="preserve"> power flow</w:t>
      </w:r>
      <w:r>
        <w:rPr>
          <w:rFonts w:ascii="Times New Roman" w:hAnsi="Times New Roman" w:cs="Times New Roman"/>
          <w:sz w:val="24"/>
          <w:szCs w:val="24"/>
        </w:rPr>
        <w:t xml:space="preserve"> simulation. </w:t>
      </w:r>
      <w:r w:rsidR="00315814">
        <w:rPr>
          <w:rFonts w:ascii="Times New Roman" w:hAnsi="Times New Roman" w:cs="Times New Roman"/>
          <w:sz w:val="24"/>
          <w:szCs w:val="24"/>
        </w:rPr>
        <w:t>The power flow</w:t>
      </w:r>
      <w:r w:rsidR="00D470DC">
        <w:rPr>
          <w:rFonts w:ascii="Times New Roman" w:hAnsi="Times New Roman" w:cs="Times New Roman"/>
          <w:sz w:val="24"/>
          <w:szCs w:val="24"/>
        </w:rPr>
        <w:t xml:space="preserve"> application has been included a</w:t>
      </w:r>
      <w:r w:rsidR="005E21FF">
        <w:rPr>
          <w:rFonts w:ascii="Times New Roman" w:hAnsi="Times New Roman" w:cs="Times New Roman"/>
          <w:sz w:val="24"/>
          <w:szCs w:val="24"/>
        </w:rPr>
        <w:t>s part of the GridPACK</w:t>
      </w:r>
      <w:r w:rsidR="00D470DC">
        <w:rPr>
          <w:rFonts w:ascii="Times New Roman" w:hAnsi="Times New Roman" w:cs="Times New Roman"/>
          <w:sz w:val="24"/>
          <w:szCs w:val="24"/>
        </w:rPr>
        <w:t xml:space="preserve"> distribution and users are encouraged to look at the source code.</w:t>
      </w:r>
      <w:r w:rsidR="00290CFE">
        <w:rPr>
          <w:rFonts w:ascii="Times New Roman" w:hAnsi="Times New Roman" w:cs="Times New Roman"/>
          <w:sz w:val="24"/>
          <w:szCs w:val="24"/>
        </w:rPr>
        <w:t xml:space="preserve"> Additional applications for dynamic simulation and contingency analysis have also been included in the distribution and users are encouraged to look at these for additional coding </w:t>
      </w:r>
      <w:r w:rsidR="005E21FF">
        <w:rPr>
          <w:rFonts w:ascii="Times New Roman" w:hAnsi="Times New Roman" w:cs="Times New Roman"/>
          <w:sz w:val="24"/>
          <w:szCs w:val="24"/>
        </w:rPr>
        <w:t>examples on how to use GridPACK</w:t>
      </w:r>
      <w:r w:rsidR="00290CFE">
        <w:rPr>
          <w:rFonts w:ascii="Times New Roman" w:hAnsi="Times New Roman" w:cs="Times New Roman"/>
          <w:sz w:val="24"/>
          <w:szCs w:val="24"/>
        </w:rPr>
        <w:t>.</w:t>
      </w:r>
      <w:r w:rsidR="00D470DC">
        <w:rPr>
          <w:rFonts w:ascii="Times New Roman" w:hAnsi="Times New Roman" w:cs="Times New Roman"/>
          <w:sz w:val="24"/>
          <w:szCs w:val="24"/>
        </w:rPr>
        <w:t xml:space="preserve"> The discussion below is designed to illustrate how to build an application and for brevit</w:t>
      </w:r>
      <w:r w:rsidR="00290CFE">
        <w:rPr>
          <w:rFonts w:ascii="Times New Roman" w:hAnsi="Times New Roman" w:cs="Times New Roman"/>
          <w:sz w:val="24"/>
          <w:szCs w:val="24"/>
        </w:rPr>
        <w:t>y has left out some code</w:t>
      </w:r>
      <w:r w:rsidR="00D470DC">
        <w:rPr>
          <w:rFonts w:ascii="Times New Roman" w:hAnsi="Times New Roman" w:cs="Times New Roman"/>
          <w:sz w:val="24"/>
          <w:szCs w:val="24"/>
        </w:rPr>
        <w:t xml:space="preserve"> compared to the working imple</w:t>
      </w:r>
      <w:r w:rsidR="00290CFE">
        <w:rPr>
          <w:rFonts w:ascii="Times New Roman" w:hAnsi="Times New Roman" w:cs="Times New Roman"/>
          <w:sz w:val="24"/>
          <w:szCs w:val="24"/>
        </w:rPr>
        <w:t xml:space="preserve">mentation. The source code </w:t>
      </w:r>
      <w:r w:rsidR="00D470DC">
        <w:rPr>
          <w:rFonts w:ascii="Times New Roman" w:hAnsi="Times New Roman" w:cs="Times New Roman"/>
          <w:sz w:val="24"/>
          <w:szCs w:val="24"/>
        </w:rPr>
        <w:t>contains more comment lines as well as some additional diagnostics that may not appear here. However, the overall design is the same and readers who have a good understanding of the following text should have no difficulty understanding the power</w:t>
      </w:r>
      <w:r w:rsidR="00315814">
        <w:rPr>
          <w:rFonts w:ascii="Times New Roman" w:hAnsi="Times New Roman" w:cs="Times New Roman"/>
          <w:sz w:val="24"/>
          <w:szCs w:val="24"/>
        </w:rPr>
        <w:t xml:space="preserve"> </w:t>
      </w:r>
      <w:r w:rsidR="00D470DC">
        <w:rPr>
          <w:rFonts w:ascii="Times New Roman" w:hAnsi="Times New Roman" w:cs="Times New Roman"/>
          <w:sz w:val="24"/>
          <w:szCs w:val="24"/>
        </w:rPr>
        <w:t>flow source code.</w:t>
      </w:r>
    </w:p>
    <w:p w14:paraId="79A0CDFD" w14:textId="56FA77D7" w:rsidR="005E26E3" w:rsidRDefault="00B362B5" w:rsidP="005E26E3">
      <w:pPr>
        <w:rPr>
          <w:rFonts w:ascii="Times New Roman" w:hAnsi="Times New Roman" w:cs="Times New Roman"/>
          <w:sz w:val="24"/>
          <w:szCs w:val="24"/>
        </w:rPr>
      </w:pPr>
      <w:r>
        <w:rPr>
          <w:rFonts w:ascii="Times New Roman" w:hAnsi="Times New Roman" w:cs="Times New Roman"/>
          <w:sz w:val="24"/>
          <w:szCs w:val="24"/>
        </w:rPr>
        <w:lastRenderedPageBreak/>
        <w:t xml:space="preserve">For the power flow calculation, the buses and branches will be represented by the classes </w:t>
      </w:r>
      <w:r w:rsidRPr="00D25434">
        <w:rPr>
          <w:rStyle w:val="Heading1Char"/>
        </w:rPr>
        <w:t>PFBus</w:t>
      </w:r>
      <w:r>
        <w:rPr>
          <w:rFonts w:ascii="Times New Roman" w:hAnsi="Times New Roman" w:cs="Times New Roman"/>
          <w:sz w:val="24"/>
          <w:szCs w:val="24"/>
        </w:rPr>
        <w:t xml:space="preserve"> and </w:t>
      </w:r>
      <w:r w:rsidRPr="00D25434">
        <w:rPr>
          <w:rStyle w:val="Heading1Char"/>
        </w:rPr>
        <w:t>PFBranch</w:t>
      </w:r>
      <w:r>
        <w:rPr>
          <w:rFonts w:ascii="Times New Roman" w:hAnsi="Times New Roman" w:cs="Times New Roman"/>
          <w:sz w:val="24"/>
          <w:szCs w:val="24"/>
        </w:rPr>
        <w:t xml:space="preserve">. </w:t>
      </w:r>
      <w:r w:rsidRPr="00D25434">
        <w:rPr>
          <w:rStyle w:val="Heading1Char"/>
        </w:rPr>
        <w:t>PFBus</w:t>
      </w:r>
      <w:r>
        <w:rPr>
          <w:rFonts w:ascii="Times New Roman" w:hAnsi="Times New Roman" w:cs="Times New Roman"/>
          <w:sz w:val="24"/>
          <w:szCs w:val="24"/>
        </w:rPr>
        <w:t xml:space="preserve"> inherits from the </w:t>
      </w:r>
      <w:r w:rsidRPr="00D25434">
        <w:rPr>
          <w:rStyle w:val="Heading1Char"/>
        </w:rPr>
        <w:t>BaseBusComponent</w:t>
      </w:r>
      <w:r>
        <w:rPr>
          <w:rFonts w:ascii="Times New Roman" w:hAnsi="Times New Roman" w:cs="Times New Roman"/>
          <w:sz w:val="24"/>
          <w:szCs w:val="24"/>
        </w:rPr>
        <w:t xml:space="preserve"> class, so it automatically inherits the </w:t>
      </w:r>
      <w:r w:rsidRPr="00D25434">
        <w:rPr>
          <w:rStyle w:val="Heading1Char"/>
        </w:rPr>
        <w:t>BaseComponent</w:t>
      </w:r>
      <w:r>
        <w:rPr>
          <w:rFonts w:ascii="Times New Roman" w:hAnsi="Times New Roman" w:cs="Times New Roman"/>
          <w:sz w:val="24"/>
          <w:szCs w:val="24"/>
        </w:rPr>
        <w:t xml:space="preserve"> and </w:t>
      </w:r>
      <w:r w:rsidRPr="00D25434">
        <w:rPr>
          <w:rStyle w:val="Heading1Char"/>
        </w:rPr>
        <w:t>MatVecInterface</w:t>
      </w:r>
      <w:r>
        <w:rPr>
          <w:rFonts w:ascii="Times New Roman" w:hAnsi="Times New Roman" w:cs="Times New Roman"/>
          <w:sz w:val="24"/>
          <w:szCs w:val="24"/>
        </w:rPr>
        <w:t xml:space="preserve"> classes as well. The first thing that </w:t>
      </w:r>
      <w:r w:rsidR="002A487E">
        <w:rPr>
          <w:rFonts w:ascii="Times New Roman" w:hAnsi="Times New Roman" w:cs="Times New Roman"/>
          <w:sz w:val="24"/>
          <w:szCs w:val="24"/>
        </w:rPr>
        <w:t xml:space="preserve">must be done in creating </w:t>
      </w:r>
      <w:r>
        <w:rPr>
          <w:rFonts w:ascii="Times New Roman" w:hAnsi="Times New Roman" w:cs="Times New Roman"/>
          <w:sz w:val="24"/>
          <w:szCs w:val="24"/>
        </w:rPr>
        <w:t xml:space="preserve">the </w:t>
      </w:r>
      <w:r w:rsidRPr="002A487E">
        <w:rPr>
          <w:rStyle w:val="Heading1Char"/>
        </w:rPr>
        <w:t>PFBus</w:t>
      </w:r>
      <w:r w:rsidR="002A487E">
        <w:rPr>
          <w:rFonts w:ascii="Times New Roman" w:hAnsi="Times New Roman" w:cs="Times New Roman"/>
          <w:sz w:val="24"/>
          <w:szCs w:val="24"/>
        </w:rPr>
        <w:t xml:space="preserve"> component </w:t>
      </w:r>
      <w:r>
        <w:rPr>
          <w:rFonts w:ascii="Times New Roman" w:hAnsi="Times New Roman" w:cs="Times New Roman"/>
          <w:sz w:val="24"/>
          <w:szCs w:val="24"/>
        </w:rPr>
        <w:t>is</w:t>
      </w:r>
      <w:r w:rsidR="002A487E">
        <w:rPr>
          <w:rFonts w:ascii="Times New Roman" w:hAnsi="Times New Roman" w:cs="Times New Roman"/>
          <w:sz w:val="24"/>
          <w:szCs w:val="24"/>
        </w:rPr>
        <w:t xml:space="preserve"> to</w:t>
      </w:r>
      <w:r>
        <w:rPr>
          <w:rFonts w:ascii="Times New Roman" w:hAnsi="Times New Roman" w:cs="Times New Roman"/>
          <w:sz w:val="24"/>
          <w:szCs w:val="24"/>
        </w:rPr>
        <w:t xml:space="preserve"> overwrite the load function in the </w:t>
      </w:r>
      <w:r w:rsidRPr="002A487E">
        <w:rPr>
          <w:rStyle w:val="Heading1Char"/>
        </w:rPr>
        <w:t>BaseComponent</w:t>
      </w:r>
      <w:r>
        <w:rPr>
          <w:rFonts w:ascii="Times New Roman" w:hAnsi="Times New Roman" w:cs="Times New Roman"/>
          <w:sz w:val="24"/>
          <w:szCs w:val="24"/>
        </w:rPr>
        <w:t xml:space="preserve"> class. The original function is just a placeholder that performs no</w:t>
      </w:r>
      <w:r w:rsidR="005E26E3">
        <w:rPr>
          <w:rFonts w:ascii="Times New Roman" w:hAnsi="Times New Roman" w:cs="Times New Roman"/>
          <w:sz w:val="24"/>
          <w:szCs w:val="24"/>
        </w:rPr>
        <w:t xml:space="preserve"> action. The </w:t>
      </w:r>
      <w:r w:rsidR="005E26E3" w:rsidRPr="002A487E">
        <w:rPr>
          <w:rStyle w:val="Heading1Char"/>
        </w:rPr>
        <w:t>load</w:t>
      </w:r>
      <w:r w:rsidR="005E26E3">
        <w:rPr>
          <w:rFonts w:ascii="Times New Roman" w:hAnsi="Times New Roman" w:cs="Times New Roman"/>
          <w:sz w:val="24"/>
          <w:szCs w:val="24"/>
        </w:rPr>
        <w:t xml:space="preserve"> function should take parameters from the </w:t>
      </w:r>
      <w:r w:rsidR="005E26E3" w:rsidRPr="002A487E">
        <w:rPr>
          <w:rStyle w:val="Heading1Char"/>
        </w:rPr>
        <w:t>DataCollection</w:t>
      </w:r>
      <w:r w:rsidR="005E26E3">
        <w:rPr>
          <w:rFonts w:ascii="Times New Roman" w:hAnsi="Times New Roman" w:cs="Times New Roman"/>
          <w:sz w:val="24"/>
          <w:szCs w:val="24"/>
        </w:rPr>
        <w:t xml:space="preserve"> object associated with each bus and use them to initialize the bus component itself. For the </w:t>
      </w:r>
      <w:r w:rsidR="005E26E3" w:rsidRPr="002A487E">
        <w:rPr>
          <w:rStyle w:val="Heading1Char"/>
        </w:rPr>
        <w:t>PFBus</w:t>
      </w:r>
      <w:r w:rsidR="005E26E3">
        <w:rPr>
          <w:rFonts w:ascii="Times New Roman" w:hAnsi="Times New Roman" w:cs="Times New Roman"/>
          <w:sz w:val="24"/>
          <w:szCs w:val="24"/>
        </w:rPr>
        <w:t xml:space="preserve"> component, a simplified </w:t>
      </w:r>
      <w:r w:rsidR="005E26E3" w:rsidRPr="002A487E">
        <w:rPr>
          <w:rStyle w:val="Heading1Char"/>
        </w:rPr>
        <w:t>load</w:t>
      </w:r>
      <w:r w:rsidR="005E26E3">
        <w:rPr>
          <w:rFonts w:ascii="Times New Roman" w:hAnsi="Times New Roman" w:cs="Times New Roman"/>
          <w:sz w:val="24"/>
          <w:szCs w:val="24"/>
        </w:rPr>
        <w:t xml:space="preserve"> function is</w:t>
      </w:r>
    </w:p>
    <w:p w14:paraId="2B7B0DD4" w14:textId="290B6F07" w:rsidR="005E26E3" w:rsidRPr="005E26E3" w:rsidRDefault="005E26E3" w:rsidP="00772FAE">
      <w:pPr>
        <w:pStyle w:val="RedBoldCode"/>
      </w:pPr>
      <w:r w:rsidRPr="005E26E3">
        <w:t>void gridpack::powerflow::PFBus::load(</w:t>
      </w:r>
    </w:p>
    <w:p w14:paraId="56A35FC1" w14:textId="77777777" w:rsidR="005E26E3" w:rsidRDefault="005E26E3" w:rsidP="00772FAE">
      <w:pPr>
        <w:pStyle w:val="RedBoldCode"/>
      </w:pPr>
      <w:r w:rsidRPr="005E26E3">
        <w:t xml:space="preserve">    const boost::shared_ptr&lt;gridpack::component</w:t>
      </w:r>
    </w:p>
    <w:p w14:paraId="2ACE4D97" w14:textId="346003A5" w:rsidR="005E26E3" w:rsidRPr="005E26E3" w:rsidRDefault="005E26E3" w:rsidP="00772FAE">
      <w:pPr>
        <w:pStyle w:val="RedBoldCode"/>
      </w:pPr>
      <w:r>
        <w:t xml:space="preserve">    </w:t>
      </w:r>
      <w:r w:rsidRPr="005E26E3">
        <w:t>::DataCollection&gt; &amp;data)</w:t>
      </w:r>
    </w:p>
    <w:p w14:paraId="47836FF3" w14:textId="77777777" w:rsidR="005E26E3" w:rsidRPr="005E26E3" w:rsidRDefault="005E26E3" w:rsidP="00772FAE">
      <w:pPr>
        <w:pStyle w:val="RedBoldCode"/>
      </w:pPr>
      <w:r w:rsidRPr="005E26E3">
        <w:t>{</w:t>
      </w:r>
    </w:p>
    <w:p w14:paraId="7CEFE3EF" w14:textId="35DFDACD" w:rsidR="005E26E3" w:rsidRPr="005E26E3" w:rsidRDefault="005E26E3" w:rsidP="00772FAE">
      <w:pPr>
        <w:pStyle w:val="RedBoldCode"/>
      </w:pPr>
      <w:r w:rsidRPr="005E26E3">
        <w:t xml:space="preserve">  data-&gt;getValue(CASE_SBASE, &amp;p_sbase);</w:t>
      </w:r>
    </w:p>
    <w:p w14:paraId="1A085092" w14:textId="77777777" w:rsidR="005E26E3" w:rsidRPr="005E26E3" w:rsidRDefault="005E26E3" w:rsidP="00772FAE">
      <w:pPr>
        <w:pStyle w:val="RedBoldCode"/>
      </w:pPr>
      <w:r w:rsidRPr="005E26E3">
        <w:t xml:space="preserve">  data-&gt;getValue(BUS_VOLTAGE_ANG, &amp;p_angle);</w:t>
      </w:r>
    </w:p>
    <w:p w14:paraId="4C07B78C" w14:textId="77777777" w:rsidR="005E26E3" w:rsidRPr="005E26E3" w:rsidRDefault="005E26E3" w:rsidP="00772FAE">
      <w:pPr>
        <w:pStyle w:val="RedBoldCode"/>
      </w:pPr>
      <w:r w:rsidRPr="005E26E3">
        <w:t xml:space="preserve">  data-&gt;getValue(BUS_VOLTAGE_MAG, &amp;p_voltage);</w:t>
      </w:r>
    </w:p>
    <w:p w14:paraId="5F194CC6" w14:textId="77777777" w:rsidR="005E26E3" w:rsidRPr="005E26E3" w:rsidRDefault="005E26E3" w:rsidP="00772FAE">
      <w:pPr>
        <w:pStyle w:val="RedBoldCode"/>
      </w:pPr>
      <w:r w:rsidRPr="005E26E3">
        <w:t xml:space="preserve">  p_v = p_voltage;</w:t>
      </w:r>
    </w:p>
    <w:p w14:paraId="595E25AE" w14:textId="15136AC8" w:rsidR="005E26E3" w:rsidRPr="005E26E3" w:rsidRDefault="005E26E3" w:rsidP="00772FAE">
      <w:pPr>
        <w:pStyle w:val="RedBoldCode"/>
      </w:pPr>
      <w:r w:rsidRPr="005E26E3">
        <w:t xml:space="preserve">  double pi = 4.0*atan(1.0); p_angle = p_angle*pi/180.0;</w:t>
      </w:r>
    </w:p>
    <w:p w14:paraId="0BD86A31" w14:textId="77777777" w:rsidR="005E26E3" w:rsidRPr="005E26E3" w:rsidRDefault="005E26E3" w:rsidP="00772FAE">
      <w:pPr>
        <w:pStyle w:val="RedBoldCode"/>
      </w:pPr>
      <w:r w:rsidRPr="005E26E3">
        <w:t xml:space="preserve">  p_a = p_angle;</w:t>
      </w:r>
    </w:p>
    <w:p w14:paraId="0ADE882B" w14:textId="400771C3" w:rsidR="005E26E3" w:rsidRPr="005E26E3" w:rsidRDefault="005E26E3" w:rsidP="00772FAE">
      <w:pPr>
        <w:pStyle w:val="RedBoldCode"/>
      </w:pPr>
      <w:r w:rsidRPr="005E26E3">
        <w:t xml:space="preserve">  int itype; data-&gt;getValue(BUS_TYPE, &amp;itype);</w:t>
      </w:r>
    </w:p>
    <w:p w14:paraId="161A87A1" w14:textId="77777777" w:rsidR="005E26E3" w:rsidRPr="005E26E3" w:rsidRDefault="005E26E3" w:rsidP="00772FAE">
      <w:pPr>
        <w:pStyle w:val="RedBoldCode"/>
      </w:pPr>
      <w:r w:rsidRPr="005E26E3">
        <w:t xml:space="preserve">  if (itype == 3) {</w:t>
      </w:r>
    </w:p>
    <w:p w14:paraId="12D1F333" w14:textId="77777777" w:rsidR="005E26E3" w:rsidRPr="005E26E3" w:rsidRDefault="005E26E3" w:rsidP="00772FAE">
      <w:pPr>
        <w:pStyle w:val="RedBoldCode"/>
      </w:pPr>
      <w:r w:rsidRPr="005E26E3">
        <w:t xml:space="preserve">    setReferenceBus(true);</w:t>
      </w:r>
    </w:p>
    <w:p w14:paraId="1C6E3F25" w14:textId="3A4F3665" w:rsidR="005E26E3" w:rsidRPr="005E26E3" w:rsidRDefault="005E26E3" w:rsidP="00772FAE">
      <w:pPr>
        <w:pStyle w:val="RedBoldCode"/>
      </w:pPr>
      <w:r w:rsidRPr="005E26E3">
        <w:t xml:space="preserve">  }</w:t>
      </w:r>
    </w:p>
    <w:p w14:paraId="607E2A5E" w14:textId="77777777" w:rsidR="005E26E3" w:rsidRPr="005E26E3" w:rsidRDefault="005E26E3" w:rsidP="00772FAE">
      <w:pPr>
        <w:pStyle w:val="RedBoldCode"/>
      </w:pPr>
      <w:r w:rsidRPr="005E26E3">
        <w:t xml:space="preserve">  bool lgen;</w:t>
      </w:r>
    </w:p>
    <w:p w14:paraId="632C31FC" w14:textId="77777777" w:rsidR="005E26E3" w:rsidRPr="005E26E3" w:rsidRDefault="005E26E3" w:rsidP="00772FAE">
      <w:pPr>
        <w:pStyle w:val="RedBoldCode"/>
      </w:pPr>
      <w:r w:rsidRPr="005E26E3">
        <w:t xml:space="preserve">  int i, ngen, gstatus;</w:t>
      </w:r>
    </w:p>
    <w:p w14:paraId="31868895" w14:textId="77777777" w:rsidR="005E26E3" w:rsidRPr="005E26E3" w:rsidRDefault="005E26E3" w:rsidP="00772FAE">
      <w:pPr>
        <w:pStyle w:val="RedBoldCode"/>
      </w:pPr>
      <w:r w:rsidRPr="005E26E3">
        <w:t xml:space="preserve">  double pg, qg;</w:t>
      </w:r>
    </w:p>
    <w:p w14:paraId="11329586" w14:textId="77777777" w:rsidR="005E26E3" w:rsidRPr="005E26E3" w:rsidRDefault="005E26E3" w:rsidP="00772FAE">
      <w:pPr>
        <w:pStyle w:val="RedBoldCode"/>
      </w:pPr>
      <w:r w:rsidRPr="005E26E3">
        <w:t xml:space="preserve">  if (data-&gt;getValue(GENERATOR_NUMBER, &amp;ngen)) {</w:t>
      </w:r>
    </w:p>
    <w:p w14:paraId="5C9EDD8A" w14:textId="77777777" w:rsidR="005E26E3" w:rsidRPr="005E26E3" w:rsidRDefault="005E26E3" w:rsidP="00772FAE">
      <w:pPr>
        <w:pStyle w:val="RedBoldCode"/>
      </w:pPr>
      <w:r w:rsidRPr="005E26E3">
        <w:t xml:space="preserve">    for (i=0; i&lt;ngen; i++) {</w:t>
      </w:r>
    </w:p>
    <w:p w14:paraId="55A5E93F" w14:textId="77777777" w:rsidR="005E26E3" w:rsidRPr="005E26E3" w:rsidRDefault="005E26E3" w:rsidP="00772FAE">
      <w:pPr>
        <w:pStyle w:val="RedBoldCode"/>
      </w:pPr>
      <w:r w:rsidRPr="005E26E3">
        <w:t xml:space="preserve">      lgen = true;</w:t>
      </w:r>
    </w:p>
    <w:p w14:paraId="58F2083A" w14:textId="77777777" w:rsidR="005E26E3" w:rsidRPr="005E26E3" w:rsidRDefault="005E26E3" w:rsidP="00772FAE">
      <w:pPr>
        <w:pStyle w:val="RedBoldCode"/>
      </w:pPr>
      <w:r w:rsidRPr="005E26E3">
        <w:t xml:space="preserve">      lgen = lgen &amp;&amp; data-&gt;getValue(GENERATOR_PG, &amp;pg,i);</w:t>
      </w:r>
    </w:p>
    <w:p w14:paraId="583279F4" w14:textId="77777777" w:rsidR="005E26E3" w:rsidRPr="005E26E3" w:rsidRDefault="005E26E3" w:rsidP="00772FAE">
      <w:pPr>
        <w:pStyle w:val="RedBoldCode"/>
      </w:pPr>
      <w:r w:rsidRPr="005E26E3">
        <w:t xml:space="preserve">      lgen = lgen &amp;&amp; data-&gt;getValue(GENERATOR_QG, &amp;qg,i);</w:t>
      </w:r>
    </w:p>
    <w:p w14:paraId="1AF8AC8A" w14:textId="77777777" w:rsidR="005E26E3" w:rsidRPr="005E26E3" w:rsidRDefault="005E26E3" w:rsidP="00772FAE">
      <w:pPr>
        <w:pStyle w:val="RedBoldCode"/>
      </w:pPr>
      <w:r w:rsidRPr="005E26E3">
        <w:t xml:space="preserve">      lgen = lgen &amp;&amp; data-&gt;getValue(GENERATOR_STAT, &amp;gstatus,i);</w:t>
      </w:r>
    </w:p>
    <w:p w14:paraId="50FFF536" w14:textId="77777777" w:rsidR="005E26E3" w:rsidRPr="005E26E3" w:rsidRDefault="005E26E3" w:rsidP="00772FAE">
      <w:pPr>
        <w:pStyle w:val="RedBoldCode"/>
      </w:pPr>
      <w:r w:rsidRPr="005E26E3">
        <w:t xml:space="preserve">      if (lgen) {</w:t>
      </w:r>
    </w:p>
    <w:p w14:paraId="066EF29C" w14:textId="77777777" w:rsidR="005E26E3" w:rsidRPr="005E26E3" w:rsidRDefault="005E26E3" w:rsidP="00772FAE">
      <w:pPr>
        <w:pStyle w:val="RedBoldCode"/>
      </w:pPr>
      <w:r w:rsidRPr="005E26E3">
        <w:t xml:space="preserve">        p_pg.push_back(pg);</w:t>
      </w:r>
    </w:p>
    <w:p w14:paraId="695E03EA" w14:textId="77777777" w:rsidR="005E26E3" w:rsidRPr="005E26E3" w:rsidRDefault="005E26E3" w:rsidP="00772FAE">
      <w:pPr>
        <w:pStyle w:val="RedBoldCode"/>
      </w:pPr>
      <w:r w:rsidRPr="005E26E3">
        <w:t xml:space="preserve">        p_qg.push_back(qg);</w:t>
      </w:r>
    </w:p>
    <w:p w14:paraId="56C91F84" w14:textId="77777777" w:rsidR="005E26E3" w:rsidRPr="005E26E3" w:rsidRDefault="005E26E3" w:rsidP="00772FAE">
      <w:pPr>
        <w:pStyle w:val="RedBoldCode"/>
      </w:pPr>
      <w:r w:rsidRPr="005E26E3">
        <w:t xml:space="preserve">        p_gstatus.push_back(gstatus);</w:t>
      </w:r>
    </w:p>
    <w:p w14:paraId="7CCB004A" w14:textId="77777777" w:rsidR="005E26E3" w:rsidRPr="005E26E3" w:rsidRDefault="005E26E3" w:rsidP="00772FAE">
      <w:pPr>
        <w:pStyle w:val="RedBoldCode"/>
      </w:pPr>
      <w:r w:rsidRPr="005E26E3">
        <w:t xml:space="preserve">      }</w:t>
      </w:r>
    </w:p>
    <w:p w14:paraId="12D701F5" w14:textId="77777777" w:rsidR="005E26E3" w:rsidRPr="005E26E3" w:rsidRDefault="005E26E3" w:rsidP="00772FAE">
      <w:pPr>
        <w:pStyle w:val="RedBoldCode"/>
      </w:pPr>
      <w:r w:rsidRPr="005E26E3">
        <w:t xml:space="preserve">    }</w:t>
      </w:r>
    </w:p>
    <w:p w14:paraId="1A9D25DB" w14:textId="6D900144" w:rsidR="005E26E3" w:rsidRPr="005E26E3" w:rsidRDefault="005E26E3" w:rsidP="00772FAE">
      <w:pPr>
        <w:pStyle w:val="RedBoldCode"/>
      </w:pPr>
      <w:r w:rsidRPr="005E26E3">
        <w:t xml:space="preserve">  }</w:t>
      </w:r>
    </w:p>
    <w:p w14:paraId="01B30805" w14:textId="19C1EFBE" w:rsidR="005E26E3" w:rsidRPr="005E26E3" w:rsidRDefault="005E26E3" w:rsidP="00772FAE">
      <w:pPr>
        <w:pStyle w:val="RedBoldCode"/>
      </w:pPr>
      <w:r w:rsidRPr="005E26E3">
        <w:t>}</w:t>
      </w:r>
    </w:p>
    <w:p w14:paraId="008CBCCE" w14:textId="7E068F82" w:rsidR="005E26E3" w:rsidRDefault="005E26E3" w:rsidP="00772FAE">
      <w:pPr>
        <w:rPr>
          <w:rFonts w:ascii="Times New Roman" w:hAnsi="Times New Roman" w:cs="Times New Roman"/>
          <w:sz w:val="24"/>
          <w:szCs w:val="24"/>
        </w:rPr>
      </w:pPr>
      <w:r w:rsidRPr="00772FAE">
        <w:rPr>
          <w:rFonts w:ascii="Times New Roman" w:hAnsi="Times New Roman" w:cs="Times New Roman"/>
          <w:sz w:val="24"/>
          <w:szCs w:val="24"/>
        </w:rPr>
        <w:lastRenderedPageBreak/>
        <w:t xml:space="preserve">This version of the </w:t>
      </w:r>
      <w:r w:rsidRPr="002A487E">
        <w:rPr>
          <w:rStyle w:val="Heading1Char"/>
        </w:rPr>
        <w:t>load</w:t>
      </w:r>
      <w:r w:rsidRPr="00772FAE">
        <w:rPr>
          <w:rFonts w:ascii="Times New Roman" w:hAnsi="Times New Roman" w:cs="Times New Roman"/>
          <w:sz w:val="24"/>
          <w:szCs w:val="24"/>
        </w:rPr>
        <w:t xml:space="preserve"> function has left off additional properties, such as shunts and loads</w:t>
      </w:r>
      <w:r w:rsidR="00527DB2">
        <w:rPr>
          <w:rFonts w:ascii="Times New Roman" w:hAnsi="Times New Roman" w:cs="Times New Roman"/>
          <w:sz w:val="24"/>
          <w:szCs w:val="24"/>
        </w:rPr>
        <w:t xml:space="preserve"> and some transmission parameters</w:t>
      </w:r>
      <w:r w:rsidRPr="00772FAE">
        <w:rPr>
          <w:rFonts w:ascii="Times New Roman" w:hAnsi="Times New Roman" w:cs="Times New Roman"/>
          <w:sz w:val="24"/>
          <w:szCs w:val="24"/>
        </w:rPr>
        <w:t>, but it serves to illustrat</w:t>
      </w:r>
      <w:r w:rsidR="00040838">
        <w:rPr>
          <w:rFonts w:ascii="Times New Roman" w:hAnsi="Times New Roman" w:cs="Times New Roman"/>
          <w:sz w:val="24"/>
          <w:szCs w:val="24"/>
        </w:rPr>
        <w:t xml:space="preserve">e how </w:t>
      </w:r>
      <w:r w:rsidR="00040838" w:rsidRPr="002A487E">
        <w:rPr>
          <w:rStyle w:val="Heading1Char"/>
        </w:rPr>
        <w:t>load</w:t>
      </w:r>
      <w:r w:rsidR="00040838">
        <w:rPr>
          <w:rFonts w:ascii="Times New Roman" w:hAnsi="Times New Roman" w:cs="Times New Roman"/>
          <w:sz w:val="24"/>
          <w:szCs w:val="24"/>
        </w:rPr>
        <w:t xml:space="preserve"> is suppose to work. The </w:t>
      </w:r>
      <w:r w:rsidR="00040838" w:rsidRPr="002A487E">
        <w:rPr>
          <w:rStyle w:val="Heading1Char"/>
        </w:rPr>
        <w:t>load</w:t>
      </w:r>
      <w:r w:rsidRPr="00772FAE">
        <w:rPr>
          <w:rFonts w:ascii="Times New Roman" w:hAnsi="Times New Roman" w:cs="Times New Roman"/>
          <w:sz w:val="24"/>
          <w:szCs w:val="24"/>
        </w:rPr>
        <w:t xml:space="preserve"> method in the base factory class will run over all buses, get the </w:t>
      </w:r>
      <w:r w:rsidRPr="002A487E">
        <w:rPr>
          <w:rStyle w:val="Heading1Char"/>
        </w:rPr>
        <w:t>DataCollection</w:t>
      </w:r>
      <w:r w:rsidR="00315814">
        <w:rPr>
          <w:rFonts w:ascii="Times New Roman" w:hAnsi="Times New Roman" w:cs="Times New Roman"/>
          <w:sz w:val="24"/>
          <w:szCs w:val="24"/>
        </w:rPr>
        <w:t xml:space="preserve"> object associated with each</w:t>
      </w:r>
      <w:r w:rsidRPr="00772FAE">
        <w:rPr>
          <w:rFonts w:ascii="Times New Roman" w:hAnsi="Times New Roman" w:cs="Times New Roman"/>
          <w:sz w:val="24"/>
          <w:szCs w:val="24"/>
        </w:rPr>
        <w:t xml:space="preserve"> bus and then </w:t>
      </w:r>
      <w:r w:rsidR="008C45FE" w:rsidRPr="00772FAE">
        <w:rPr>
          <w:rFonts w:ascii="Times New Roman" w:hAnsi="Times New Roman" w:cs="Times New Roman"/>
          <w:sz w:val="24"/>
          <w:szCs w:val="24"/>
        </w:rPr>
        <w:t xml:space="preserve">call the </w:t>
      </w:r>
      <w:r w:rsidR="008C45FE" w:rsidRPr="002A487E">
        <w:rPr>
          <w:rStyle w:val="Heading1Char"/>
        </w:rPr>
        <w:t>PFBus::load</w:t>
      </w:r>
      <w:r w:rsidR="00315814">
        <w:rPr>
          <w:rFonts w:ascii="Times New Roman" w:hAnsi="Times New Roman" w:cs="Times New Roman"/>
          <w:sz w:val="24"/>
          <w:szCs w:val="24"/>
        </w:rPr>
        <w:t xml:space="preserve"> method</w:t>
      </w:r>
      <w:r w:rsidR="008C45FE" w:rsidRPr="00772FAE">
        <w:rPr>
          <w:rFonts w:ascii="Times New Roman" w:hAnsi="Times New Roman" w:cs="Times New Roman"/>
          <w:sz w:val="24"/>
          <w:szCs w:val="24"/>
        </w:rPr>
        <w:t xml:space="preserve"> using the </w:t>
      </w:r>
      <w:r w:rsidR="008C45FE" w:rsidRPr="002A487E">
        <w:rPr>
          <w:rStyle w:val="Heading1Char"/>
        </w:rPr>
        <w:t>DataCollection</w:t>
      </w:r>
      <w:r w:rsidR="008C45FE" w:rsidRPr="00772FAE">
        <w:rPr>
          <w:rFonts w:ascii="Times New Roman" w:hAnsi="Times New Roman" w:cs="Times New Roman"/>
          <w:sz w:val="24"/>
          <w:szCs w:val="24"/>
        </w:rPr>
        <w:t xml:space="preserve"> object as t</w:t>
      </w:r>
      <w:r w:rsidR="002A487E">
        <w:rPr>
          <w:rFonts w:ascii="Times New Roman" w:hAnsi="Times New Roman" w:cs="Times New Roman"/>
          <w:sz w:val="24"/>
          <w:szCs w:val="24"/>
        </w:rPr>
        <w:t>he argument</w:t>
      </w:r>
      <w:r w:rsidR="008C45FE" w:rsidRPr="00772FAE">
        <w:rPr>
          <w:rFonts w:ascii="Times New Roman" w:hAnsi="Times New Roman" w:cs="Times New Roman"/>
          <w:sz w:val="24"/>
          <w:szCs w:val="24"/>
        </w:rPr>
        <w:t xml:space="preserve">. The parameters </w:t>
      </w:r>
      <w:r w:rsidR="008C45FE" w:rsidRPr="007D36F0">
        <w:rPr>
          <w:rStyle w:val="Heading1Char"/>
        </w:rPr>
        <w:t>p_sbase</w:t>
      </w:r>
      <w:r w:rsidR="008C45FE" w:rsidRPr="00772FAE">
        <w:rPr>
          <w:rFonts w:ascii="Times New Roman" w:hAnsi="Times New Roman" w:cs="Times New Roman"/>
          <w:sz w:val="24"/>
          <w:szCs w:val="24"/>
        </w:rPr>
        <w:t xml:space="preserve">, </w:t>
      </w:r>
      <w:r w:rsidR="008C45FE" w:rsidRPr="007D36F0">
        <w:rPr>
          <w:rStyle w:val="Heading1Char"/>
        </w:rPr>
        <w:t>p_angle</w:t>
      </w:r>
      <w:r w:rsidR="008C45FE" w:rsidRPr="00772FAE">
        <w:rPr>
          <w:rFonts w:ascii="Times New Roman" w:hAnsi="Times New Roman" w:cs="Times New Roman"/>
          <w:sz w:val="24"/>
          <w:szCs w:val="24"/>
        </w:rPr>
        <w:t xml:space="preserve">, </w:t>
      </w:r>
      <w:r w:rsidR="008C45FE" w:rsidRPr="007D36F0">
        <w:rPr>
          <w:rStyle w:val="Heading1Char"/>
        </w:rPr>
        <w:t>p_voltage</w:t>
      </w:r>
      <w:r w:rsidR="008C45FE" w:rsidRPr="00772FAE">
        <w:rPr>
          <w:rFonts w:ascii="Times New Roman" w:hAnsi="Times New Roman" w:cs="Times New Roman"/>
          <w:sz w:val="24"/>
          <w:szCs w:val="24"/>
        </w:rPr>
        <w:t xml:space="preserve"> are private members of </w:t>
      </w:r>
      <w:r w:rsidR="008C45FE" w:rsidRPr="007D36F0">
        <w:rPr>
          <w:rStyle w:val="Heading1Char"/>
        </w:rPr>
        <w:t>PFBus</w:t>
      </w:r>
      <w:r w:rsidR="008C45FE" w:rsidRPr="00772FAE">
        <w:rPr>
          <w:rFonts w:ascii="Times New Roman" w:hAnsi="Times New Roman" w:cs="Times New Roman"/>
          <w:sz w:val="24"/>
          <w:szCs w:val="24"/>
        </w:rPr>
        <w:t>.</w:t>
      </w:r>
      <w:r w:rsidR="00D6048C">
        <w:rPr>
          <w:rFonts w:ascii="Times New Roman" w:hAnsi="Times New Roman" w:cs="Times New Roman"/>
          <w:sz w:val="24"/>
          <w:szCs w:val="24"/>
        </w:rPr>
        <w:t xml:space="preserve"> The variables corresponding to the keys </w:t>
      </w:r>
      <w:r w:rsidR="00D6048C" w:rsidRPr="007D36F0">
        <w:rPr>
          <w:rStyle w:val="Heading1Char"/>
        </w:rPr>
        <w:t>CASE_SBASE</w:t>
      </w:r>
      <w:r w:rsidR="00D6048C">
        <w:rPr>
          <w:rFonts w:ascii="Times New Roman" w:hAnsi="Times New Roman" w:cs="Times New Roman"/>
          <w:sz w:val="24"/>
          <w:szCs w:val="24"/>
        </w:rPr>
        <w:t xml:space="preserve">, </w:t>
      </w:r>
      <w:r w:rsidR="00D6048C" w:rsidRPr="007D36F0">
        <w:rPr>
          <w:rStyle w:val="Heading1Char"/>
        </w:rPr>
        <w:t>BUS_VOLTAGE_ANG</w:t>
      </w:r>
      <w:r w:rsidR="00D6048C">
        <w:rPr>
          <w:rFonts w:ascii="Times New Roman" w:hAnsi="Times New Roman" w:cs="Times New Roman"/>
          <w:sz w:val="24"/>
          <w:szCs w:val="24"/>
        </w:rPr>
        <w:t xml:space="preserve">, </w:t>
      </w:r>
      <w:r w:rsidR="00D6048C" w:rsidRPr="007D36F0">
        <w:rPr>
          <w:rStyle w:val="Heading1Char"/>
        </w:rPr>
        <w:t>BUS_VOLTAGE_MAG</w:t>
      </w:r>
      <w:r w:rsidR="00D6048C">
        <w:rPr>
          <w:rFonts w:ascii="Times New Roman" w:hAnsi="Times New Roman" w:cs="Times New Roman"/>
          <w:sz w:val="24"/>
          <w:szCs w:val="24"/>
        </w:rPr>
        <w:t xml:space="preserve"> were stored in the </w:t>
      </w:r>
      <w:r w:rsidR="00D6048C" w:rsidRPr="007D36F0">
        <w:rPr>
          <w:rStyle w:val="Heading1Char"/>
        </w:rPr>
        <w:t>DataCollection</w:t>
      </w:r>
      <w:r w:rsidR="00D6048C">
        <w:rPr>
          <w:rFonts w:ascii="Times New Roman" w:hAnsi="Times New Roman" w:cs="Times New Roman"/>
          <w:sz w:val="24"/>
          <w:szCs w:val="24"/>
        </w:rPr>
        <w:t xml:space="preserve"> object when the network configuration file was parsed. They are retrieved from this object using the </w:t>
      </w:r>
      <w:r w:rsidR="00D6048C" w:rsidRPr="007D36F0">
        <w:rPr>
          <w:rStyle w:val="Heading1Char"/>
        </w:rPr>
        <w:t>getValue</w:t>
      </w:r>
      <w:r w:rsidR="00D6048C">
        <w:rPr>
          <w:rFonts w:ascii="Times New Roman" w:hAnsi="Times New Roman" w:cs="Times New Roman"/>
          <w:sz w:val="24"/>
          <w:szCs w:val="24"/>
        </w:rPr>
        <w:t xml:space="preserve"> functions and assi</w:t>
      </w:r>
      <w:r w:rsidR="007D36F0">
        <w:rPr>
          <w:rFonts w:ascii="Times New Roman" w:hAnsi="Times New Roman" w:cs="Times New Roman"/>
          <w:sz w:val="24"/>
          <w:szCs w:val="24"/>
        </w:rPr>
        <w:t>gned to</w:t>
      </w:r>
      <w:r w:rsidR="00D6048C">
        <w:rPr>
          <w:rFonts w:ascii="Times New Roman" w:hAnsi="Times New Roman" w:cs="Times New Roman"/>
          <w:sz w:val="24"/>
          <w:szCs w:val="24"/>
        </w:rPr>
        <w:t xml:space="preserve"> </w:t>
      </w:r>
      <w:r w:rsidR="00D6048C" w:rsidRPr="007D36F0">
        <w:rPr>
          <w:rStyle w:val="Heading1Char"/>
        </w:rPr>
        <w:t>p_sbase</w:t>
      </w:r>
      <w:r w:rsidR="00D6048C">
        <w:rPr>
          <w:rFonts w:ascii="Times New Roman" w:hAnsi="Times New Roman" w:cs="Times New Roman"/>
          <w:sz w:val="24"/>
          <w:szCs w:val="24"/>
        </w:rPr>
        <w:t xml:space="preserve">, </w:t>
      </w:r>
      <w:r w:rsidR="00D6048C" w:rsidRPr="007D36F0">
        <w:rPr>
          <w:rStyle w:val="Heading1Char"/>
        </w:rPr>
        <w:t>p_angle</w:t>
      </w:r>
      <w:r w:rsidR="00D6048C">
        <w:rPr>
          <w:rFonts w:ascii="Times New Roman" w:hAnsi="Times New Roman" w:cs="Times New Roman"/>
          <w:sz w:val="24"/>
          <w:szCs w:val="24"/>
        </w:rPr>
        <w:t xml:space="preserve">, </w:t>
      </w:r>
      <w:r w:rsidR="00D6048C" w:rsidRPr="007D36F0">
        <w:rPr>
          <w:rStyle w:val="Heading1Char"/>
        </w:rPr>
        <w:t>p_voltage</w:t>
      </w:r>
      <w:r w:rsidR="00D6048C">
        <w:rPr>
          <w:rFonts w:ascii="Times New Roman" w:hAnsi="Times New Roman" w:cs="Times New Roman"/>
          <w:sz w:val="24"/>
          <w:szCs w:val="24"/>
        </w:rPr>
        <w:t>. Additional internal variables are also assigned in a similar m</w:t>
      </w:r>
      <w:r w:rsidR="00527DB2">
        <w:rPr>
          <w:rFonts w:ascii="Times New Roman" w:hAnsi="Times New Roman" w:cs="Times New Roman"/>
          <w:sz w:val="24"/>
          <w:szCs w:val="24"/>
        </w:rPr>
        <w:t xml:space="preserve">anner. The value of the </w:t>
      </w:r>
      <w:r w:rsidR="00527DB2" w:rsidRPr="007D36F0">
        <w:rPr>
          <w:rStyle w:val="Heading1Char"/>
        </w:rPr>
        <w:t>BUS_TYPE</w:t>
      </w:r>
      <w:r w:rsidR="00527DB2">
        <w:rPr>
          <w:rFonts w:ascii="Times New Roman" w:hAnsi="Times New Roman" w:cs="Times New Roman"/>
          <w:sz w:val="24"/>
          <w:szCs w:val="24"/>
        </w:rPr>
        <w:t xml:space="preserve"> variable can be used to determine whether the bus is a reference bus.</w:t>
      </w:r>
      <w:r w:rsidR="007D36F0">
        <w:rPr>
          <w:rFonts w:ascii="Times New Roman" w:hAnsi="Times New Roman" w:cs="Times New Roman"/>
          <w:sz w:val="24"/>
          <w:szCs w:val="24"/>
        </w:rPr>
        <w:t xml:space="preserve"> Note that the </w:t>
      </w:r>
      <w:r w:rsidR="007D36F0" w:rsidRPr="00290CFE">
        <w:rPr>
          <w:rStyle w:val="Heading1Char"/>
        </w:rPr>
        <w:t>CASE_SBASE</w:t>
      </w:r>
      <w:r w:rsidR="007D36F0">
        <w:rPr>
          <w:rFonts w:ascii="Times New Roman" w:hAnsi="Times New Roman" w:cs="Times New Roman"/>
          <w:sz w:val="24"/>
          <w:szCs w:val="24"/>
        </w:rPr>
        <w:t xml:space="preserve"> etc. are just preprocessor symbols that are defined in the </w:t>
      </w:r>
      <w:r w:rsidR="007D36F0" w:rsidRPr="007D36F0">
        <w:rPr>
          <w:rStyle w:val="Heading1Char"/>
        </w:rPr>
        <w:t>dictionary.hpp</w:t>
      </w:r>
      <w:r w:rsidR="007D36F0">
        <w:rPr>
          <w:rFonts w:ascii="Times New Roman" w:hAnsi="Times New Roman" w:cs="Times New Roman"/>
          <w:sz w:val="24"/>
          <w:szCs w:val="24"/>
        </w:rPr>
        <w:t xml:space="preserve"> file, which must be included in the file defining the </w:t>
      </w:r>
      <w:r w:rsidR="007D36F0" w:rsidRPr="007D36F0">
        <w:rPr>
          <w:rStyle w:val="Heading1Char"/>
        </w:rPr>
        <w:t>load</w:t>
      </w:r>
      <w:r w:rsidR="007D36F0">
        <w:rPr>
          <w:rFonts w:ascii="Times New Roman" w:hAnsi="Times New Roman" w:cs="Times New Roman"/>
          <w:sz w:val="24"/>
          <w:szCs w:val="24"/>
        </w:rPr>
        <w:t xml:space="preserve"> function.</w:t>
      </w:r>
      <w:r w:rsidR="00922060">
        <w:rPr>
          <w:rFonts w:ascii="Times New Roman" w:hAnsi="Times New Roman" w:cs="Times New Roman"/>
          <w:sz w:val="24"/>
          <w:szCs w:val="24"/>
        </w:rPr>
        <w:t xml:space="preserve"> The </w:t>
      </w:r>
      <w:r w:rsidR="00922060" w:rsidRPr="00922060">
        <w:rPr>
          <w:rStyle w:val="Heading1Char"/>
        </w:rPr>
        <w:t>dictionary.hpp</w:t>
      </w:r>
      <w:r w:rsidR="00922060">
        <w:rPr>
          <w:rFonts w:ascii="Times New Roman" w:hAnsi="Times New Roman" w:cs="Times New Roman"/>
          <w:sz w:val="24"/>
          <w:szCs w:val="24"/>
        </w:rPr>
        <w:t xml:space="preserve"> file can be found in the </w:t>
      </w:r>
      <w:r w:rsidR="00922060" w:rsidRPr="00922060">
        <w:rPr>
          <w:rStyle w:val="Heading1Char"/>
        </w:rPr>
        <w:t>src/parser</w:t>
      </w:r>
      <w:r w:rsidR="00922060">
        <w:rPr>
          <w:rFonts w:ascii="Times New Roman" w:hAnsi="Times New Roman" w:cs="Times New Roman"/>
          <w:sz w:val="24"/>
          <w:szCs w:val="24"/>
        </w:rPr>
        <w:t xml:space="preserve"> directory of the GridPACK distribution.</w:t>
      </w:r>
    </w:p>
    <w:p w14:paraId="63C7D1FB" w14:textId="623AEE35" w:rsidR="00527DB2" w:rsidRDefault="00527DB2" w:rsidP="00772FAE">
      <w:pPr>
        <w:rPr>
          <w:rFonts w:ascii="Times New Roman" w:hAnsi="Times New Roman" w:cs="Times New Roman"/>
          <w:sz w:val="24"/>
          <w:szCs w:val="24"/>
        </w:rPr>
      </w:pPr>
      <w:r>
        <w:rPr>
          <w:rFonts w:ascii="Times New Roman" w:hAnsi="Times New Roman" w:cs="Times New Roman"/>
          <w:sz w:val="24"/>
          <w:szCs w:val="24"/>
        </w:rPr>
        <w:t xml:space="preserve">The variables referring to generators have a different behavior than the other variables. A bus can have multiple generators and these are stored in the </w:t>
      </w:r>
      <w:r w:rsidRPr="009F2A3F">
        <w:rPr>
          <w:rStyle w:val="Heading1Char"/>
        </w:rPr>
        <w:t>DataCollection</w:t>
      </w:r>
      <w:r>
        <w:rPr>
          <w:rFonts w:ascii="Times New Roman" w:hAnsi="Times New Roman" w:cs="Times New Roman"/>
          <w:sz w:val="24"/>
          <w:szCs w:val="24"/>
        </w:rPr>
        <w:t xml:space="preserve"> object with an index. The</w:t>
      </w:r>
      <w:r w:rsidR="00922060">
        <w:rPr>
          <w:rFonts w:ascii="Times New Roman" w:hAnsi="Times New Roman" w:cs="Times New Roman"/>
          <w:sz w:val="24"/>
          <w:szCs w:val="24"/>
        </w:rPr>
        <w:t xml:space="preserve"> total</w:t>
      </w:r>
      <w:r>
        <w:rPr>
          <w:rFonts w:ascii="Times New Roman" w:hAnsi="Times New Roman" w:cs="Times New Roman"/>
          <w:sz w:val="24"/>
          <w:szCs w:val="24"/>
        </w:rPr>
        <w:t xml:space="preserve"> number of generators</w:t>
      </w:r>
      <w:r w:rsidR="00922060">
        <w:rPr>
          <w:rFonts w:ascii="Times New Roman" w:hAnsi="Times New Roman" w:cs="Times New Roman"/>
          <w:sz w:val="24"/>
          <w:szCs w:val="24"/>
        </w:rPr>
        <w:t xml:space="preserve"> on the bus</w:t>
      </w:r>
      <w:r>
        <w:rPr>
          <w:rFonts w:ascii="Times New Roman" w:hAnsi="Times New Roman" w:cs="Times New Roman"/>
          <w:sz w:val="24"/>
          <w:szCs w:val="24"/>
        </w:rPr>
        <w:t xml:space="preserve"> is also stored in the </w:t>
      </w:r>
      <w:r w:rsidRPr="009F2A3F">
        <w:rPr>
          <w:rStyle w:val="Heading1Char"/>
        </w:rPr>
        <w:t>DataCollection</w:t>
      </w:r>
      <w:r>
        <w:rPr>
          <w:rFonts w:ascii="Times New Roman" w:hAnsi="Times New Roman" w:cs="Times New Roman"/>
          <w:sz w:val="24"/>
          <w:szCs w:val="24"/>
        </w:rPr>
        <w:t xml:space="preserve"> object with the key </w:t>
      </w:r>
      <w:r w:rsidRPr="009F2A3F">
        <w:rPr>
          <w:rStyle w:val="Heading1Char"/>
        </w:rPr>
        <w:t>GENERATOR_NUMBER</w:t>
      </w:r>
      <w:r>
        <w:rPr>
          <w:rFonts w:ascii="Times New Roman" w:hAnsi="Times New Roman" w:cs="Times New Roman"/>
          <w:sz w:val="24"/>
          <w:szCs w:val="24"/>
        </w:rPr>
        <w:t xml:space="preserve">. First the number of generators is retrieved and then a loop is set up so </w:t>
      </w:r>
      <w:r w:rsidR="00290CFE">
        <w:rPr>
          <w:rFonts w:ascii="Times New Roman" w:hAnsi="Times New Roman" w:cs="Times New Roman"/>
          <w:sz w:val="24"/>
          <w:szCs w:val="24"/>
        </w:rPr>
        <w:t xml:space="preserve">that </w:t>
      </w:r>
      <w:r>
        <w:rPr>
          <w:rFonts w:ascii="Times New Roman" w:hAnsi="Times New Roman" w:cs="Times New Roman"/>
          <w:sz w:val="24"/>
          <w:szCs w:val="24"/>
        </w:rPr>
        <w:t xml:space="preserve">all the generator variables can be accessed. The generator parameters are stored in local private arrays. The loop shows how the return value of the </w:t>
      </w:r>
      <w:r w:rsidRPr="009F2A3F">
        <w:rPr>
          <w:rStyle w:val="Heading1Char"/>
        </w:rPr>
        <w:t>getValue</w:t>
      </w:r>
      <w:r>
        <w:rPr>
          <w:rFonts w:ascii="Times New Roman" w:hAnsi="Times New Roman" w:cs="Times New Roman"/>
          <w:sz w:val="24"/>
          <w:szCs w:val="24"/>
        </w:rPr>
        <w:t xml:space="preserve"> function can be used to verify that all thr</w:t>
      </w:r>
      <w:r w:rsidR="00922060">
        <w:rPr>
          <w:rFonts w:ascii="Times New Roman" w:hAnsi="Times New Roman" w:cs="Times New Roman"/>
          <w:sz w:val="24"/>
          <w:szCs w:val="24"/>
        </w:rPr>
        <w:t>ee parameters for a generator w</w:t>
      </w:r>
      <w:r>
        <w:rPr>
          <w:rFonts w:ascii="Times New Roman" w:hAnsi="Times New Roman" w:cs="Times New Roman"/>
          <w:sz w:val="24"/>
          <w:szCs w:val="24"/>
        </w:rPr>
        <w:t>ere found. If they aren’t found, then the generator is incomplete and the generator is n</w:t>
      </w:r>
      <w:r w:rsidR="00922060">
        <w:rPr>
          <w:rFonts w:ascii="Times New Roman" w:hAnsi="Times New Roman" w:cs="Times New Roman"/>
          <w:sz w:val="24"/>
          <w:szCs w:val="24"/>
        </w:rPr>
        <w:t>ot added to the local data. The Boolean return value</w:t>
      </w:r>
      <w:r>
        <w:rPr>
          <w:rFonts w:ascii="Times New Roman" w:hAnsi="Times New Roman" w:cs="Times New Roman"/>
          <w:sz w:val="24"/>
          <w:szCs w:val="24"/>
        </w:rPr>
        <w:t xml:space="preserve"> can also be used to determine if the bus has other properties and to set internal flags and parameters accordingly.</w:t>
      </w:r>
      <w:r w:rsidR="000F4B3C">
        <w:rPr>
          <w:rFonts w:ascii="Times New Roman" w:hAnsi="Times New Roman" w:cs="Times New Roman"/>
          <w:sz w:val="24"/>
          <w:szCs w:val="24"/>
        </w:rPr>
        <w:t xml:space="preserve"> The load function for the </w:t>
      </w:r>
      <w:r w:rsidR="000F4B3C" w:rsidRPr="009F2A3F">
        <w:rPr>
          <w:rStyle w:val="Heading1Char"/>
        </w:rPr>
        <w:t>PFBranch</w:t>
      </w:r>
      <w:r w:rsidR="000F4B3C">
        <w:rPr>
          <w:rFonts w:ascii="Times New Roman" w:hAnsi="Times New Roman" w:cs="Times New Roman"/>
          <w:sz w:val="24"/>
          <w:szCs w:val="24"/>
        </w:rPr>
        <w:t xml:space="preserve"> is constructed in a similar way, except that the focus is on extracting branch related parameters from the </w:t>
      </w:r>
      <w:r w:rsidR="000F4B3C" w:rsidRPr="009F2A3F">
        <w:rPr>
          <w:rStyle w:val="Heading1Char"/>
        </w:rPr>
        <w:t>DataCollection</w:t>
      </w:r>
      <w:r w:rsidR="000F4B3C">
        <w:rPr>
          <w:rFonts w:ascii="Times New Roman" w:hAnsi="Times New Roman" w:cs="Times New Roman"/>
          <w:sz w:val="24"/>
          <w:szCs w:val="24"/>
        </w:rPr>
        <w:t xml:space="preserve"> object.</w:t>
      </w:r>
    </w:p>
    <w:p w14:paraId="7FCBC56C" w14:textId="086EB5F6" w:rsidR="000F4B3C" w:rsidRDefault="000F4B3C" w:rsidP="00772FAE">
      <w:pPr>
        <w:rPr>
          <w:rFonts w:ascii="Times New Roman" w:hAnsi="Times New Roman" w:cs="Times New Roman"/>
          <w:sz w:val="24"/>
          <w:szCs w:val="24"/>
        </w:rPr>
      </w:pPr>
      <w:r>
        <w:rPr>
          <w:rFonts w:ascii="Times New Roman" w:hAnsi="Times New Roman" w:cs="Times New Roman"/>
          <w:sz w:val="24"/>
          <w:szCs w:val="24"/>
        </w:rPr>
        <w:t xml:space="preserve">Both the </w:t>
      </w:r>
      <w:r w:rsidRPr="009F2A3F">
        <w:rPr>
          <w:rStyle w:val="Heading1Char"/>
        </w:rPr>
        <w:t>PFBus</w:t>
      </w:r>
      <w:r>
        <w:rPr>
          <w:rFonts w:ascii="Times New Roman" w:hAnsi="Times New Roman" w:cs="Times New Roman"/>
          <w:sz w:val="24"/>
          <w:szCs w:val="24"/>
        </w:rPr>
        <w:t xml:space="preserve"> and </w:t>
      </w:r>
      <w:r w:rsidRPr="009F2A3F">
        <w:rPr>
          <w:rStyle w:val="Heading1Char"/>
        </w:rPr>
        <w:t>PFBranch</w:t>
      </w:r>
      <w:r>
        <w:rPr>
          <w:rFonts w:ascii="Times New Roman" w:hAnsi="Times New Roman" w:cs="Times New Roman"/>
          <w:sz w:val="24"/>
          <w:szCs w:val="24"/>
        </w:rPr>
        <w:t xml:space="preserve"> classes contain an application-specific function called </w:t>
      </w:r>
      <w:r w:rsidRPr="009F2A3F">
        <w:rPr>
          <w:rStyle w:val="Heading1Char"/>
        </w:rPr>
        <w:t>setYBus</w:t>
      </w:r>
      <w:r>
        <w:rPr>
          <w:rFonts w:ascii="Times New Roman" w:hAnsi="Times New Roman" w:cs="Times New Roman"/>
          <w:sz w:val="24"/>
          <w:szCs w:val="24"/>
        </w:rPr>
        <w:t xml:space="preserve"> that is used to set up values in the Y-matrix. There is also a function in the powerflow factor</w:t>
      </w:r>
      <w:r w:rsidR="009F2A3F">
        <w:rPr>
          <w:rFonts w:ascii="Times New Roman" w:hAnsi="Times New Roman" w:cs="Times New Roman"/>
          <w:sz w:val="24"/>
          <w:szCs w:val="24"/>
        </w:rPr>
        <w:t>y</w:t>
      </w:r>
      <w:r>
        <w:rPr>
          <w:rFonts w:ascii="Times New Roman" w:hAnsi="Times New Roman" w:cs="Times New Roman"/>
          <w:sz w:val="24"/>
          <w:szCs w:val="24"/>
        </w:rPr>
        <w:t xml:space="preserve"> class that runs over all buses and branches and calls this function. The </w:t>
      </w:r>
      <w:r w:rsidRPr="009F2A3F">
        <w:rPr>
          <w:rStyle w:val="Heading1Char"/>
        </w:rPr>
        <w:t>setYBus</w:t>
      </w:r>
      <w:r>
        <w:rPr>
          <w:rFonts w:ascii="Times New Roman" w:hAnsi="Times New Roman" w:cs="Times New Roman"/>
          <w:sz w:val="24"/>
          <w:szCs w:val="24"/>
        </w:rPr>
        <w:t xml:space="preserve"> function in </w:t>
      </w:r>
      <w:r w:rsidRPr="009F2A3F">
        <w:rPr>
          <w:rStyle w:val="Heading1Char"/>
        </w:rPr>
        <w:t>PFBus</w:t>
      </w:r>
      <w:r>
        <w:rPr>
          <w:rFonts w:ascii="Times New Roman" w:hAnsi="Times New Roman" w:cs="Times New Roman"/>
          <w:sz w:val="24"/>
          <w:szCs w:val="24"/>
        </w:rPr>
        <w:t xml:space="preserve"> is</w:t>
      </w:r>
    </w:p>
    <w:p w14:paraId="5EBE6D14" w14:textId="77777777" w:rsidR="000F4B3C" w:rsidRPr="000F4B3C" w:rsidRDefault="000F4B3C" w:rsidP="00265A7E">
      <w:pPr>
        <w:pStyle w:val="RedBoldCode"/>
      </w:pPr>
      <w:r w:rsidRPr="000F4B3C">
        <w:t>void gridpack::powerflow::PFBus::setYBus(void)</w:t>
      </w:r>
    </w:p>
    <w:p w14:paraId="4A6B7002" w14:textId="77777777" w:rsidR="000F4B3C" w:rsidRPr="000F4B3C" w:rsidRDefault="000F4B3C" w:rsidP="00265A7E">
      <w:pPr>
        <w:pStyle w:val="RedBoldCode"/>
      </w:pPr>
      <w:r w:rsidRPr="000F4B3C">
        <w:t>{</w:t>
      </w:r>
    </w:p>
    <w:p w14:paraId="16B4CB1B" w14:textId="77777777" w:rsidR="000F4B3C" w:rsidRPr="000F4B3C" w:rsidRDefault="000F4B3C" w:rsidP="00265A7E">
      <w:pPr>
        <w:pStyle w:val="RedBoldCode"/>
      </w:pPr>
      <w:r w:rsidRPr="000F4B3C">
        <w:t xml:space="preserve">  gridpack::ComplexType ret(0.0,0.0);</w:t>
      </w:r>
    </w:p>
    <w:p w14:paraId="30E07E23" w14:textId="77777777" w:rsidR="000F4B3C" w:rsidRPr="000F4B3C" w:rsidRDefault="000F4B3C" w:rsidP="00265A7E">
      <w:pPr>
        <w:pStyle w:val="RedBoldCode"/>
      </w:pPr>
      <w:r w:rsidRPr="000F4B3C">
        <w:t xml:space="preserve">  std::vector&lt;boost::shared_ptr&lt;BaseComponent&gt; &gt; branches;</w:t>
      </w:r>
    </w:p>
    <w:p w14:paraId="2F53C874" w14:textId="77777777" w:rsidR="000F4B3C" w:rsidRPr="000F4B3C" w:rsidRDefault="000F4B3C" w:rsidP="00265A7E">
      <w:pPr>
        <w:pStyle w:val="RedBoldCode"/>
      </w:pPr>
      <w:r w:rsidRPr="000F4B3C">
        <w:t xml:space="preserve">  getNeighborBranches(branches);</w:t>
      </w:r>
    </w:p>
    <w:p w14:paraId="3C3DC569" w14:textId="77777777" w:rsidR="000F4B3C" w:rsidRPr="000F4B3C" w:rsidRDefault="000F4B3C" w:rsidP="00265A7E">
      <w:pPr>
        <w:pStyle w:val="RedBoldCode"/>
      </w:pPr>
      <w:r w:rsidRPr="000F4B3C">
        <w:t xml:space="preserve">  int size = branches.size();</w:t>
      </w:r>
    </w:p>
    <w:p w14:paraId="12C91890" w14:textId="4382B75C" w:rsidR="000F4B3C" w:rsidRPr="000F4B3C" w:rsidRDefault="00265A7E" w:rsidP="00265A7E">
      <w:pPr>
        <w:pStyle w:val="RedBoldCode"/>
      </w:pPr>
      <w:r>
        <w:t xml:space="preserve">  int i;</w:t>
      </w:r>
    </w:p>
    <w:p w14:paraId="47BFF4C6" w14:textId="77777777" w:rsidR="000F4B3C" w:rsidRPr="000F4B3C" w:rsidRDefault="000F4B3C" w:rsidP="00265A7E">
      <w:pPr>
        <w:pStyle w:val="RedBoldCode"/>
      </w:pPr>
      <w:r w:rsidRPr="000F4B3C">
        <w:lastRenderedPageBreak/>
        <w:t xml:space="preserve">  for (i=0; i&lt;size; i++) {</w:t>
      </w:r>
    </w:p>
    <w:p w14:paraId="2A1E2D11" w14:textId="77777777" w:rsidR="000F4B3C" w:rsidRPr="000F4B3C" w:rsidRDefault="000F4B3C" w:rsidP="00265A7E">
      <w:pPr>
        <w:pStyle w:val="RedBoldCode"/>
      </w:pPr>
      <w:r w:rsidRPr="000F4B3C">
        <w:t xml:space="preserve">    gridpack::powerflow::PFBranch *branch</w:t>
      </w:r>
    </w:p>
    <w:p w14:paraId="20C62AE1" w14:textId="77777777" w:rsidR="00265A7E" w:rsidRDefault="000F4B3C" w:rsidP="00265A7E">
      <w:pPr>
        <w:pStyle w:val="RedBoldCode"/>
      </w:pPr>
      <w:r w:rsidRPr="000F4B3C">
        <w:t xml:space="preserve">      = dynamic_cast&lt;gridpack::powerflow::PFBranch*&gt;</w:t>
      </w:r>
    </w:p>
    <w:p w14:paraId="62B3B68C" w14:textId="3D3C0ADA" w:rsidR="000F4B3C" w:rsidRPr="000F4B3C" w:rsidRDefault="00265A7E" w:rsidP="00265A7E">
      <w:pPr>
        <w:pStyle w:val="RedBoldCode"/>
      </w:pPr>
      <w:r>
        <w:t xml:space="preserve">        </w:t>
      </w:r>
      <w:r w:rsidR="000F4B3C" w:rsidRPr="000F4B3C">
        <w:t>(branches[i].get());</w:t>
      </w:r>
    </w:p>
    <w:p w14:paraId="236EFCBE" w14:textId="77777777" w:rsidR="000F4B3C" w:rsidRPr="000F4B3C" w:rsidRDefault="000F4B3C" w:rsidP="00265A7E">
      <w:pPr>
        <w:pStyle w:val="RedBoldCode"/>
      </w:pPr>
      <w:r w:rsidRPr="000F4B3C">
        <w:t xml:space="preserve">    ret -= branch-&gt;getAdmittance();</w:t>
      </w:r>
    </w:p>
    <w:p w14:paraId="73E2BD5E" w14:textId="77777777" w:rsidR="000F4B3C" w:rsidRPr="000F4B3C" w:rsidRDefault="000F4B3C" w:rsidP="00265A7E">
      <w:pPr>
        <w:pStyle w:val="RedBoldCode"/>
      </w:pPr>
      <w:r w:rsidRPr="000F4B3C">
        <w:t xml:space="preserve">    ret -= branch-&gt;getTransformer(this);</w:t>
      </w:r>
    </w:p>
    <w:p w14:paraId="5C87AFC4" w14:textId="77777777" w:rsidR="000F4B3C" w:rsidRPr="000F4B3C" w:rsidRDefault="000F4B3C" w:rsidP="00265A7E">
      <w:pPr>
        <w:pStyle w:val="RedBoldCode"/>
      </w:pPr>
      <w:r w:rsidRPr="000F4B3C">
        <w:t xml:space="preserve">    ret += branch-&gt;getShunt(this);</w:t>
      </w:r>
    </w:p>
    <w:p w14:paraId="5C6ECC57" w14:textId="77777777" w:rsidR="000F4B3C" w:rsidRPr="000F4B3C" w:rsidRDefault="000F4B3C" w:rsidP="00265A7E">
      <w:pPr>
        <w:pStyle w:val="RedBoldCode"/>
      </w:pPr>
      <w:r w:rsidRPr="000F4B3C">
        <w:t xml:space="preserve">  }</w:t>
      </w:r>
    </w:p>
    <w:p w14:paraId="21A21327" w14:textId="77777777" w:rsidR="000F4B3C" w:rsidRPr="000F4B3C" w:rsidRDefault="000F4B3C" w:rsidP="00265A7E">
      <w:pPr>
        <w:pStyle w:val="RedBoldCode"/>
      </w:pPr>
      <w:r w:rsidRPr="000F4B3C">
        <w:t xml:space="preserve">  if (p_shunt) {</w:t>
      </w:r>
    </w:p>
    <w:p w14:paraId="61C58812" w14:textId="77777777" w:rsidR="000F4B3C" w:rsidRPr="000F4B3C" w:rsidRDefault="000F4B3C" w:rsidP="00265A7E">
      <w:pPr>
        <w:pStyle w:val="RedBoldCode"/>
      </w:pPr>
      <w:r w:rsidRPr="000F4B3C">
        <w:t xml:space="preserve">    gridpack::ComplexType shunt(p_shunt_gs,p_shunt_bs);</w:t>
      </w:r>
    </w:p>
    <w:p w14:paraId="720210A0" w14:textId="77777777" w:rsidR="000F4B3C" w:rsidRPr="000F4B3C" w:rsidRDefault="000F4B3C" w:rsidP="00265A7E">
      <w:pPr>
        <w:pStyle w:val="RedBoldCode"/>
      </w:pPr>
      <w:r w:rsidRPr="000F4B3C">
        <w:t xml:space="preserve">    ret += shunt;</w:t>
      </w:r>
    </w:p>
    <w:p w14:paraId="5444AE27" w14:textId="77777777" w:rsidR="000F4B3C" w:rsidRPr="000F4B3C" w:rsidRDefault="000F4B3C" w:rsidP="00265A7E">
      <w:pPr>
        <w:pStyle w:val="RedBoldCode"/>
      </w:pPr>
      <w:r w:rsidRPr="000F4B3C">
        <w:t xml:space="preserve">  }</w:t>
      </w:r>
    </w:p>
    <w:p w14:paraId="69D9FAE3" w14:textId="77777777" w:rsidR="000F4B3C" w:rsidRPr="000F4B3C" w:rsidRDefault="000F4B3C" w:rsidP="00265A7E">
      <w:pPr>
        <w:pStyle w:val="RedBoldCode"/>
      </w:pPr>
      <w:r w:rsidRPr="000F4B3C">
        <w:t xml:space="preserve">  p_ybusr = real(ret);</w:t>
      </w:r>
    </w:p>
    <w:p w14:paraId="6A7AC5CE" w14:textId="77777777" w:rsidR="000F4B3C" w:rsidRPr="000F4B3C" w:rsidRDefault="000F4B3C" w:rsidP="00265A7E">
      <w:pPr>
        <w:pStyle w:val="RedBoldCode"/>
      </w:pPr>
      <w:r w:rsidRPr="000F4B3C">
        <w:t xml:space="preserve">  p_ybusi = imag(ret);</w:t>
      </w:r>
    </w:p>
    <w:p w14:paraId="4761B3D9" w14:textId="03036CE5" w:rsidR="000F4B3C" w:rsidRDefault="000F4B3C" w:rsidP="00265A7E">
      <w:pPr>
        <w:pStyle w:val="RedBoldCode"/>
      </w:pPr>
      <w:r w:rsidRPr="000F4B3C">
        <w:t>}</w:t>
      </w:r>
    </w:p>
    <w:p w14:paraId="357546BD" w14:textId="21ED466A" w:rsidR="000F4B3C" w:rsidRDefault="00265A7E" w:rsidP="000F4B3C">
      <w:pPr>
        <w:rPr>
          <w:rFonts w:ascii="Times New Roman" w:hAnsi="Times New Roman" w:cs="Times New Roman"/>
          <w:sz w:val="24"/>
          <w:szCs w:val="24"/>
        </w:rPr>
      </w:pPr>
      <w:r>
        <w:rPr>
          <w:rFonts w:ascii="Times New Roman" w:hAnsi="Times New Roman" w:cs="Times New Roman"/>
          <w:sz w:val="24"/>
          <w:szCs w:val="24"/>
        </w:rPr>
        <w:t xml:space="preserve">This function evaluates the contributions to the Y-Matrix associated with buses. The real and imaginary parts of this number are stored in the internal variables </w:t>
      </w:r>
      <w:r w:rsidRPr="009F2A3F">
        <w:rPr>
          <w:rStyle w:val="Heading1Char"/>
        </w:rPr>
        <w:t>p_ybusr</w:t>
      </w:r>
      <w:r>
        <w:rPr>
          <w:rFonts w:ascii="Times New Roman" w:hAnsi="Times New Roman" w:cs="Times New Roman"/>
          <w:sz w:val="24"/>
          <w:szCs w:val="24"/>
        </w:rPr>
        <w:t xml:space="preserve"> and </w:t>
      </w:r>
      <w:r w:rsidRPr="009F2A3F">
        <w:rPr>
          <w:rStyle w:val="Heading1Char"/>
        </w:rPr>
        <w:t>p_ybusi</w:t>
      </w:r>
      <w:r>
        <w:rPr>
          <w:rFonts w:ascii="Times New Roman" w:hAnsi="Times New Roman" w:cs="Times New Roman"/>
          <w:sz w:val="24"/>
          <w:szCs w:val="24"/>
        </w:rPr>
        <w:t xml:space="preserve">. The subroutine first creates the local variable </w:t>
      </w:r>
      <w:r w:rsidRPr="009F2A3F">
        <w:rPr>
          <w:rStyle w:val="Heading1Char"/>
        </w:rPr>
        <w:t>ret</w:t>
      </w:r>
      <w:r>
        <w:rPr>
          <w:rFonts w:ascii="Times New Roman" w:hAnsi="Times New Roman" w:cs="Times New Roman"/>
          <w:sz w:val="24"/>
          <w:szCs w:val="24"/>
        </w:rPr>
        <w:t xml:space="preserve"> and then gets a list of pointers to neighboring branches from the </w:t>
      </w:r>
      <w:r w:rsidRPr="009F2A3F">
        <w:rPr>
          <w:rStyle w:val="Heading1Char"/>
        </w:rPr>
        <w:t>BaseBusComponent</w:t>
      </w:r>
      <w:r>
        <w:rPr>
          <w:rFonts w:ascii="Times New Roman" w:hAnsi="Times New Roman" w:cs="Times New Roman"/>
          <w:sz w:val="24"/>
          <w:szCs w:val="24"/>
        </w:rPr>
        <w:t xml:space="preserve"> function </w:t>
      </w:r>
      <w:r w:rsidRPr="009F2A3F">
        <w:rPr>
          <w:rStyle w:val="Heading1Char"/>
        </w:rPr>
        <w:t>getNeighborBranches</w:t>
      </w:r>
      <w:r>
        <w:rPr>
          <w:rFonts w:ascii="Times New Roman" w:hAnsi="Times New Roman" w:cs="Times New Roman"/>
          <w:sz w:val="24"/>
          <w:szCs w:val="24"/>
        </w:rPr>
        <w:t xml:space="preserve">. The function then loops over each of the branches and </w:t>
      </w:r>
      <w:r w:rsidR="00922060">
        <w:rPr>
          <w:rFonts w:ascii="Times New Roman" w:hAnsi="Times New Roman" w:cs="Times New Roman"/>
          <w:sz w:val="24"/>
          <w:szCs w:val="24"/>
        </w:rPr>
        <w:t>uses the dynamic cast function in C++ to convert</w:t>
      </w:r>
      <w:r>
        <w:rPr>
          <w:rFonts w:ascii="Times New Roman" w:hAnsi="Times New Roman" w:cs="Times New Roman"/>
          <w:sz w:val="24"/>
          <w:szCs w:val="24"/>
        </w:rPr>
        <w:t xml:space="preserve"> the </w:t>
      </w:r>
      <w:r w:rsidRPr="009F2A3F">
        <w:rPr>
          <w:rStyle w:val="Heading1Char"/>
        </w:rPr>
        <w:t>BaseComponent</w:t>
      </w:r>
      <w:r>
        <w:rPr>
          <w:rFonts w:ascii="Times New Roman" w:hAnsi="Times New Roman" w:cs="Times New Roman"/>
          <w:sz w:val="24"/>
          <w:szCs w:val="24"/>
        </w:rPr>
        <w:t xml:space="preserve"> pointer to a </w:t>
      </w:r>
      <w:r w:rsidRPr="009F2A3F">
        <w:rPr>
          <w:rStyle w:val="Heading1Char"/>
        </w:rPr>
        <w:t>PFBranch</w:t>
      </w:r>
      <w:r>
        <w:rPr>
          <w:rFonts w:ascii="Times New Roman" w:hAnsi="Times New Roman" w:cs="Times New Roman"/>
          <w:sz w:val="24"/>
          <w:szCs w:val="24"/>
        </w:rPr>
        <w:t xml:space="preserve"> pointer.</w:t>
      </w:r>
      <w:r w:rsidR="00B95CAF">
        <w:rPr>
          <w:rFonts w:ascii="Times New Roman" w:hAnsi="Times New Roman" w:cs="Times New Roman"/>
          <w:sz w:val="24"/>
          <w:szCs w:val="24"/>
        </w:rPr>
        <w:t xml:space="preserve"> Note that the cast is necessary since the </w:t>
      </w:r>
      <w:r w:rsidR="00B95CAF" w:rsidRPr="00B95CAF">
        <w:rPr>
          <w:rStyle w:val="Heading1Char"/>
        </w:rPr>
        <w:t>getNeighborBranches</w:t>
      </w:r>
      <w:r w:rsidR="00B95CAF">
        <w:rPr>
          <w:rFonts w:ascii="Times New Roman" w:hAnsi="Times New Roman" w:cs="Times New Roman"/>
          <w:sz w:val="24"/>
          <w:szCs w:val="24"/>
        </w:rPr>
        <w:t xml:space="preserve"> function only returns a list of </w:t>
      </w:r>
      <w:r w:rsidR="00B95CAF" w:rsidRPr="00B95CAF">
        <w:rPr>
          <w:rStyle w:val="Heading1Char"/>
        </w:rPr>
        <w:t>BaseComponent</w:t>
      </w:r>
      <w:r w:rsidR="00B95CAF">
        <w:rPr>
          <w:rFonts w:ascii="Times New Roman" w:hAnsi="Times New Roman" w:cs="Times New Roman"/>
          <w:sz w:val="24"/>
          <w:szCs w:val="24"/>
        </w:rPr>
        <w:t xml:space="preserve"> object pointers. The </w:t>
      </w:r>
      <w:r w:rsidR="00B95CAF" w:rsidRPr="00B95CAF">
        <w:rPr>
          <w:rStyle w:val="Heading1Char"/>
        </w:rPr>
        <w:t>BaseComponent</w:t>
      </w:r>
      <w:r w:rsidR="00B95CAF">
        <w:rPr>
          <w:rFonts w:ascii="Times New Roman" w:hAnsi="Times New Roman" w:cs="Times New Roman"/>
          <w:sz w:val="24"/>
          <w:szCs w:val="24"/>
        </w:rPr>
        <w:t xml:space="preserve"> class does not contain application-specific functions such as </w:t>
      </w:r>
      <w:r w:rsidR="00B95CAF" w:rsidRPr="00B95CAF">
        <w:rPr>
          <w:rStyle w:val="Heading1Char"/>
        </w:rPr>
        <w:t>getAdmittance</w:t>
      </w:r>
      <w:r w:rsidR="00B95CAF">
        <w:rPr>
          <w:rFonts w:ascii="Times New Roman" w:hAnsi="Times New Roman" w:cs="Times New Roman"/>
          <w:sz w:val="24"/>
          <w:szCs w:val="24"/>
        </w:rPr>
        <w:t>.</w:t>
      </w:r>
      <w:r>
        <w:rPr>
          <w:rFonts w:ascii="Times New Roman" w:hAnsi="Times New Roman" w:cs="Times New Roman"/>
          <w:sz w:val="24"/>
          <w:szCs w:val="24"/>
        </w:rPr>
        <w:t xml:space="preserve"> The </w:t>
      </w:r>
      <w:r w:rsidRPr="009F2A3F">
        <w:rPr>
          <w:rStyle w:val="Heading1Char"/>
        </w:rPr>
        <w:t>getAdmittance</w:t>
      </w:r>
      <w:r>
        <w:rPr>
          <w:rFonts w:ascii="Times New Roman" w:hAnsi="Times New Roman" w:cs="Times New Roman"/>
          <w:sz w:val="24"/>
          <w:szCs w:val="24"/>
        </w:rPr>
        <w:t xml:space="preserve">, </w:t>
      </w:r>
      <w:r w:rsidRPr="009F2A3F">
        <w:rPr>
          <w:rStyle w:val="Heading1Char"/>
        </w:rPr>
        <w:t>getTransformer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methods retur</w:t>
      </w:r>
      <w:r w:rsidR="00922060">
        <w:rPr>
          <w:rFonts w:ascii="Times New Roman" w:hAnsi="Times New Roman" w:cs="Times New Roman"/>
          <w:sz w:val="24"/>
          <w:szCs w:val="24"/>
        </w:rPr>
        <w:t xml:space="preserve">n the contributions from </w:t>
      </w:r>
      <w:r>
        <w:rPr>
          <w:rFonts w:ascii="Times New Roman" w:hAnsi="Times New Roman" w:cs="Times New Roman"/>
          <w:sz w:val="24"/>
          <w:szCs w:val="24"/>
        </w:rPr>
        <w:t xml:space="preserve">transmission elements, transformers and shunts associated with the branch. These are accumulated into the </w:t>
      </w:r>
      <w:r w:rsidRPr="009F2A3F">
        <w:rPr>
          <w:rStyle w:val="Heading1Char"/>
        </w:rPr>
        <w:t>ret</w:t>
      </w:r>
      <w:r>
        <w:rPr>
          <w:rFonts w:ascii="Times New Roman" w:hAnsi="Times New Roman" w:cs="Times New Roman"/>
          <w:sz w:val="24"/>
          <w:szCs w:val="24"/>
        </w:rPr>
        <w:t xml:space="preserve"> variable.</w:t>
      </w:r>
      <w:r w:rsidR="007439A4">
        <w:rPr>
          <w:rFonts w:ascii="Times New Roman" w:hAnsi="Times New Roman" w:cs="Times New Roman"/>
          <w:sz w:val="24"/>
          <w:szCs w:val="24"/>
        </w:rPr>
        <w:t xml:space="preserve"> Not</w:t>
      </w:r>
      <w:r w:rsidR="009F2A3F">
        <w:rPr>
          <w:rFonts w:ascii="Times New Roman" w:hAnsi="Times New Roman" w:cs="Times New Roman"/>
          <w:sz w:val="24"/>
          <w:szCs w:val="24"/>
        </w:rPr>
        <w:t>e</w:t>
      </w:r>
      <w:r w:rsidR="007439A4">
        <w:rPr>
          <w:rFonts w:ascii="Times New Roman" w:hAnsi="Times New Roman" w:cs="Times New Roman"/>
          <w:sz w:val="24"/>
          <w:szCs w:val="24"/>
        </w:rPr>
        <w:t xml:space="preserve"> that some parameters, such as </w:t>
      </w:r>
      <w:r w:rsidR="007439A4" w:rsidRPr="009F2A3F">
        <w:rPr>
          <w:rStyle w:val="Heading1Char"/>
        </w:rPr>
        <w:t>p_shunt</w:t>
      </w:r>
      <w:r w:rsidR="007439A4">
        <w:rPr>
          <w:rFonts w:ascii="Times New Roman" w:hAnsi="Times New Roman" w:cs="Times New Roman"/>
          <w:sz w:val="24"/>
          <w:szCs w:val="24"/>
        </w:rPr>
        <w:t xml:space="preserve">, are set in the full </w:t>
      </w:r>
      <w:r w:rsidR="007439A4" w:rsidRPr="009F2A3F">
        <w:rPr>
          <w:rStyle w:val="Heading1Char"/>
        </w:rPr>
        <w:t>PFBus::load</w:t>
      </w:r>
      <w:r w:rsidR="007439A4">
        <w:rPr>
          <w:rFonts w:ascii="Times New Roman" w:hAnsi="Times New Roman" w:cs="Times New Roman"/>
          <w:sz w:val="24"/>
          <w:szCs w:val="24"/>
        </w:rPr>
        <w:t xml:space="preserve"> method but not in the truncated version discussed above.</w:t>
      </w:r>
    </w:p>
    <w:p w14:paraId="1748AC02" w14:textId="660F0F04" w:rsidR="00265A7E" w:rsidRDefault="00265A7E" w:rsidP="000F4B3C">
      <w:pPr>
        <w:rPr>
          <w:rFonts w:ascii="Times New Roman" w:hAnsi="Times New Roman" w:cs="Times New Roman"/>
          <w:sz w:val="24"/>
          <w:szCs w:val="24"/>
        </w:rPr>
      </w:pPr>
      <w:r>
        <w:rPr>
          <w:rFonts w:ascii="Times New Roman" w:hAnsi="Times New Roman" w:cs="Times New Roman"/>
          <w:sz w:val="24"/>
          <w:szCs w:val="24"/>
        </w:rPr>
        <w:t xml:space="preserve">The reason that the </w:t>
      </w:r>
      <w:r w:rsidRPr="009F2A3F">
        <w:rPr>
          <w:rStyle w:val="Heading1Char"/>
        </w:rPr>
        <w:t>getAdmittance</w:t>
      </w:r>
      <w:r>
        <w:rPr>
          <w:rFonts w:ascii="Times New Roman" w:hAnsi="Times New Roman" w:cs="Times New Roman"/>
          <w:sz w:val="24"/>
          <w:szCs w:val="24"/>
        </w:rPr>
        <w:t xml:space="preserve"> variable has no argument while both </w:t>
      </w:r>
      <w:r w:rsidRPr="009F2A3F">
        <w:rPr>
          <w:rStyle w:val="Heading1Char"/>
        </w:rPr>
        <w:t>getTrans</w:t>
      </w:r>
      <w:r w:rsidR="003A613A" w:rsidRPr="009F2A3F">
        <w:rPr>
          <w:rStyle w:val="Heading1Char"/>
        </w:rPr>
        <w:t>f</w:t>
      </w:r>
      <w:r w:rsidRPr="009F2A3F">
        <w:rPr>
          <w:rStyle w:val="Heading1Char"/>
        </w:rPr>
        <w:t>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take the pointer </w:t>
      </w:r>
      <w:r w:rsidR="003A613A">
        <w:rPr>
          <w:rFonts w:ascii="Times New Roman" w:hAnsi="Times New Roman" w:cs="Times New Roman"/>
          <w:sz w:val="24"/>
          <w:szCs w:val="24"/>
        </w:rPr>
        <w:t>“</w:t>
      </w:r>
      <w:r w:rsidRPr="009F2A3F">
        <w:rPr>
          <w:rStyle w:val="Heading1Char"/>
        </w:rPr>
        <w:t>this</w:t>
      </w:r>
      <w:r w:rsidR="003A613A">
        <w:rPr>
          <w:rFonts w:ascii="Times New Roman" w:hAnsi="Times New Roman" w:cs="Times New Roman"/>
          <w:sz w:val="24"/>
          <w:szCs w:val="24"/>
        </w:rPr>
        <w:t>”</w:t>
      </w:r>
      <w:r>
        <w:rPr>
          <w:rFonts w:ascii="Times New Roman" w:hAnsi="Times New Roman" w:cs="Times New Roman"/>
          <w:sz w:val="24"/>
          <w:szCs w:val="24"/>
        </w:rPr>
        <w:t xml:space="preserve"> as an argument is that the contribution from simple transmission elements</w:t>
      </w:r>
      <w:r w:rsidR="003A613A">
        <w:rPr>
          <w:rFonts w:ascii="Times New Roman" w:hAnsi="Times New Roman" w:cs="Times New Roman"/>
          <w:sz w:val="24"/>
          <w:szCs w:val="24"/>
        </w:rPr>
        <w:t xml:space="preserve"> is symmetric </w:t>
      </w:r>
      <w:r w:rsidR="00C10503">
        <w:rPr>
          <w:rFonts w:ascii="Times New Roman" w:hAnsi="Times New Roman" w:cs="Times New Roman"/>
          <w:sz w:val="24"/>
          <w:szCs w:val="24"/>
        </w:rPr>
        <w:t>with respect to whether or not the calling bus is the “from” or “to”</w:t>
      </w:r>
      <w:r w:rsidR="003A613A">
        <w:rPr>
          <w:rFonts w:ascii="Times New Roman" w:hAnsi="Times New Roman" w:cs="Times New Roman"/>
          <w:sz w:val="24"/>
          <w:szCs w:val="24"/>
        </w:rPr>
        <w:t xml:space="preserve"> buses while the transformer and shunt contributions are not.</w:t>
      </w:r>
      <w:r w:rsidR="007439A4">
        <w:rPr>
          <w:rFonts w:ascii="Times New Roman" w:hAnsi="Times New Roman" w:cs="Times New Roman"/>
          <w:sz w:val="24"/>
          <w:szCs w:val="24"/>
        </w:rPr>
        <w:t xml:space="preserve"> This can be seen by examining the </w:t>
      </w:r>
      <w:r w:rsidR="007439A4" w:rsidRPr="009F2A3F">
        <w:rPr>
          <w:rStyle w:val="Heading1Char"/>
        </w:rPr>
        <w:t>getTransformer</w:t>
      </w:r>
      <w:r w:rsidR="007439A4">
        <w:rPr>
          <w:rFonts w:ascii="Times New Roman" w:hAnsi="Times New Roman" w:cs="Times New Roman"/>
          <w:sz w:val="24"/>
          <w:szCs w:val="24"/>
        </w:rPr>
        <w:t xml:space="preserve"> function.</w:t>
      </w:r>
    </w:p>
    <w:p w14:paraId="5951AC14" w14:textId="77777777" w:rsidR="007439A4" w:rsidRPr="007439A4" w:rsidRDefault="007439A4" w:rsidP="007439A4">
      <w:pPr>
        <w:pStyle w:val="RedBoldCode"/>
      </w:pPr>
      <w:r w:rsidRPr="007439A4">
        <w:t>gridpack::ComplexType</w:t>
      </w:r>
    </w:p>
    <w:p w14:paraId="2C17E476" w14:textId="77777777" w:rsidR="007439A4" w:rsidRDefault="007439A4" w:rsidP="007439A4">
      <w:pPr>
        <w:pStyle w:val="RedBoldCode"/>
      </w:pPr>
      <w:r>
        <w:t xml:space="preserve">  </w:t>
      </w:r>
      <w:r w:rsidRPr="007439A4">
        <w:t>gridpack::powerflow::PFBranch::getTransformer(</w:t>
      </w:r>
    </w:p>
    <w:p w14:paraId="2D436C55" w14:textId="5A6BAA19" w:rsidR="007439A4" w:rsidRPr="007439A4" w:rsidRDefault="007439A4" w:rsidP="007439A4">
      <w:pPr>
        <w:pStyle w:val="RedBoldCode"/>
      </w:pPr>
      <w:r>
        <w:t xml:space="preserve">    </w:t>
      </w:r>
      <w:r w:rsidRPr="007439A4">
        <w:t>gridpack::powerflow::PFBus *bus)</w:t>
      </w:r>
    </w:p>
    <w:p w14:paraId="0E9FD665" w14:textId="77777777" w:rsidR="007439A4" w:rsidRPr="007439A4" w:rsidRDefault="007439A4" w:rsidP="007439A4">
      <w:pPr>
        <w:pStyle w:val="RedBoldCode"/>
      </w:pPr>
      <w:r w:rsidRPr="007439A4">
        <w:t>{</w:t>
      </w:r>
    </w:p>
    <w:p w14:paraId="24F0882E" w14:textId="77777777" w:rsidR="007439A4" w:rsidRPr="007439A4" w:rsidRDefault="007439A4" w:rsidP="007439A4">
      <w:pPr>
        <w:pStyle w:val="RedBoldCode"/>
      </w:pPr>
      <w:r w:rsidRPr="007439A4">
        <w:lastRenderedPageBreak/>
        <w:t xml:space="preserve">  gridpack::ComplexType ret(p_resistance,p_reactance);</w:t>
      </w:r>
    </w:p>
    <w:p w14:paraId="3AA51BFC" w14:textId="77777777" w:rsidR="007439A4" w:rsidRPr="007439A4" w:rsidRDefault="007439A4" w:rsidP="007439A4">
      <w:pPr>
        <w:pStyle w:val="RedBoldCode"/>
      </w:pPr>
      <w:r w:rsidRPr="007439A4">
        <w:t xml:space="preserve">  if (p_xform) {</w:t>
      </w:r>
    </w:p>
    <w:p w14:paraId="6B2F7321" w14:textId="77777777" w:rsidR="007439A4" w:rsidRPr="007439A4" w:rsidRDefault="007439A4" w:rsidP="007439A4">
      <w:pPr>
        <w:pStyle w:val="RedBoldCode"/>
      </w:pPr>
      <w:r w:rsidRPr="007439A4">
        <w:t xml:space="preserve">    ret = -1.0/ret;</w:t>
      </w:r>
    </w:p>
    <w:p w14:paraId="16609800" w14:textId="77777777" w:rsidR="007439A4" w:rsidRPr="007439A4" w:rsidRDefault="007439A4" w:rsidP="007439A4">
      <w:pPr>
        <w:pStyle w:val="RedBoldCode"/>
      </w:pPr>
      <w:r w:rsidRPr="007439A4">
        <w:t xml:space="preserve">    gridpack::ComplexType a(cos(p_phase_shift),sin(p_phase_shift));</w:t>
      </w:r>
    </w:p>
    <w:p w14:paraId="12B3F7C4" w14:textId="77777777" w:rsidR="007439A4" w:rsidRPr="007439A4" w:rsidRDefault="007439A4" w:rsidP="007439A4">
      <w:pPr>
        <w:pStyle w:val="RedBoldCode"/>
      </w:pPr>
      <w:r w:rsidRPr="007439A4">
        <w:t xml:space="preserve">    a = p_tap_ratio*a;</w:t>
      </w:r>
    </w:p>
    <w:p w14:paraId="1D34E3C9" w14:textId="77777777" w:rsidR="007439A4" w:rsidRPr="007439A4" w:rsidRDefault="007439A4" w:rsidP="007439A4">
      <w:pPr>
        <w:pStyle w:val="RedBoldCode"/>
      </w:pPr>
      <w:r w:rsidRPr="007439A4">
        <w:t xml:space="preserve">    if (bus == getBus1().get()) {</w:t>
      </w:r>
    </w:p>
    <w:p w14:paraId="111357BC" w14:textId="77777777" w:rsidR="007439A4" w:rsidRPr="007439A4" w:rsidRDefault="007439A4" w:rsidP="007439A4">
      <w:pPr>
        <w:pStyle w:val="RedBoldCode"/>
      </w:pPr>
      <w:r w:rsidRPr="007439A4">
        <w:t xml:space="preserve">      ret = ret/(conj(a)*a);</w:t>
      </w:r>
    </w:p>
    <w:p w14:paraId="2E19863D" w14:textId="77777777" w:rsidR="007439A4" w:rsidRPr="007439A4" w:rsidRDefault="007439A4" w:rsidP="007439A4">
      <w:pPr>
        <w:pStyle w:val="RedBoldCode"/>
      </w:pPr>
      <w:r w:rsidRPr="007439A4">
        <w:t xml:space="preserve">    } else if (bus == getBus2().get()) {</w:t>
      </w:r>
    </w:p>
    <w:p w14:paraId="243F9BD1" w14:textId="77777777" w:rsidR="007439A4" w:rsidRPr="007439A4" w:rsidRDefault="007439A4" w:rsidP="007439A4">
      <w:pPr>
        <w:pStyle w:val="RedBoldCode"/>
      </w:pPr>
      <w:r w:rsidRPr="007439A4">
        <w:t xml:space="preserve">      // ret is unchanged</w:t>
      </w:r>
    </w:p>
    <w:p w14:paraId="3749699B" w14:textId="77777777" w:rsidR="007439A4" w:rsidRPr="007439A4" w:rsidRDefault="007439A4" w:rsidP="007439A4">
      <w:pPr>
        <w:pStyle w:val="RedBoldCode"/>
      </w:pPr>
      <w:r w:rsidRPr="007439A4">
        <w:t xml:space="preserve">    }</w:t>
      </w:r>
    </w:p>
    <w:p w14:paraId="1665407E" w14:textId="77777777" w:rsidR="007439A4" w:rsidRPr="007439A4" w:rsidRDefault="007439A4" w:rsidP="007439A4">
      <w:pPr>
        <w:pStyle w:val="RedBoldCode"/>
      </w:pPr>
      <w:r w:rsidRPr="007439A4">
        <w:t xml:space="preserve">  } else {</w:t>
      </w:r>
    </w:p>
    <w:p w14:paraId="4567EBCD" w14:textId="77777777" w:rsidR="007439A4" w:rsidRPr="007439A4" w:rsidRDefault="007439A4" w:rsidP="007439A4">
      <w:pPr>
        <w:pStyle w:val="RedBoldCode"/>
      </w:pPr>
      <w:r w:rsidRPr="007439A4">
        <w:t xml:space="preserve">    ret = gridpack::ComplexType(0.0,0.0);</w:t>
      </w:r>
    </w:p>
    <w:p w14:paraId="3ECE02FF" w14:textId="77777777" w:rsidR="007439A4" w:rsidRPr="007439A4" w:rsidRDefault="007439A4" w:rsidP="007439A4">
      <w:pPr>
        <w:pStyle w:val="RedBoldCode"/>
      </w:pPr>
      <w:r w:rsidRPr="007439A4">
        <w:t xml:space="preserve">  }</w:t>
      </w:r>
    </w:p>
    <w:p w14:paraId="576E6C85" w14:textId="2ACDCA77" w:rsidR="007439A4" w:rsidRPr="007439A4" w:rsidRDefault="007439A4" w:rsidP="007439A4">
      <w:pPr>
        <w:pStyle w:val="RedBoldCode"/>
      </w:pPr>
      <w:r>
        <w:t xml:space="preserve">  return ret;</w:t>
      </w:r>
    </w:p>
    <w:p w14:paraId="03F9A775" w14:textId="4246122B" w:rsidR="007439A4" w:rsidRDefault="007439A4" w:rsidP="007439A4">
      <w:pPr>
        <w:pStyle w:val="RedBoldCode"/>
      </w:pPr>
      <w:r w:rsidRPr="007439A4">
        <w:t>}</w:t>
      </w:r>
    </w:p>
    <w:p w14:paraId="1533E306" w14:textId="60FDBCB4" w:rsidR="007439A4" w:rsidRDefault="007439A4" w:rsidP="007439A4">
      <w:pPr>
        <w:rPr>
          <w:rFonts w:ascii="Times New Roman" w:hAnsi="Times New Roman" w:cs="Times New Roman"/>
          <w:sz w:val="24"/>
          <w:szCs w:val="24"/>
        </w:rPr>
      </w:pPr>
      <w:r>
        <w:rPr>
          <w:rFonts w:ascii="Times New Roman" w:hAnsi="Times New Roman" w:cs="Times New Roman"/>
          <w:sz w:val="24"/>
          <w:szCs w:val="24"/>
        </w:rPr>
        <w:t xml:space="preserve">The variables </w:t>
      </w:r>
      <w:r w:rsidRPr="009F2A3F">
        <w:rPr>
          <w:rStyle w:val="Heading1Char"/>
        </w:rPr>
        <w:t>p_resistance</w:t>
      </w:r>
      <w:r>
        <w:rPr>
          <w:rFonts w:ascii="Times New Roman" w:hAnsi="Times New Roman" w:cs="Times New Roman"/>
          <w:sz w:val="24"/>
          <w:szCs w:val="24"/>
        </w:rPr>
        <w:t xml:space="preserve">, </w:t>
      </w:r>
      <w:r w:rsidRPr="009F2A3F">
        <w:rPr>
          <w:rStyle w:val="Heading1Char"/>
        </w:rPr>
        <w:t>p_reactance</w:t>
      </w:r>
      <w:r>
        <w:rPr>
          <w:rFonts w:ascii="Times New Roman" w:hAnsi="Times New Roman" w:cs="Times New Roman"/>
          <w:sz w:val="24"/>
          <w:szCs w:val="24"/>
        </w:rPr>
        <w:t xml:space="preserve">, </w:t>
      </w:r>
      <w:r w:rsidRPr="009F2A3F">
        <w:rPr>
          <w:rStyle w:val="Heading1Char"/>
        </w:rPr>
        <w:t>p_phase_shift</w:t>
      </w:r>
      <w:r>
        <w:rPr>
          <w:rFonts w:ascii="Times New Roman" w:hAnsi="Times New Roman" w:cs="Times New Roman"/>
          <w:sz w:val="24"/>
          <w:szCs w:val="24"/>
        </w:rPr>
        <w:t xml:space="preserve">, and </w:t>
      </w:r>
      <w:r w:rsidRPr="009F2A3F">
        <w:rPr>
          <w:rStyle w:val="Heading1Char"/>
        </w:rPr>
        <w:t>p_tap_ratio</w:t>
      </w:r>
      <w:r>
        <w:rPr>
          <w:rFonts w:ascii="Times New Roman" w:hAnsi="Times New Roman" w:cs="Times New Roman"/>
          <w:sz w:val="24"/>
          <w:szCs w:val="24"/>
        </w:rPr>
        <w:t xml:space="preserve"> are all inte</w:t>
      </w:r>
      <w:r w:rsidR="009F2A3F">
        <w:rPr>
          <w:rFonts w:ascii="Times New Roman" w:hAnsi="Times New Roman" w:cs="Times New Roman"/>
          <w:sz w:val="24"/>
          <w:szCs w:val="24"/>
        </w:rPr>
        <w:t>rnal variables that are set based on</w:t>
      </w:r>
      <w:r>
        <w:rPr>
          <w:rFonts w:ascii="Times New Roman" w:hAnsi="Times New Roman" w:cs="Times New Roman"/>
          <w:sz w:val="24"/>
          <w:szCs w:val="24"/>
        </w:rPr>
        <w:t xml:space="preserve"> the variables read in from using the </w:t>
      </w:r>
      <w:r w:rsidRPr="009F2A3F">
        <w:rPr>
          <w:rStyle w:val="Heading1Char"/>
        </w:rPr>
        <w:t>load</w:t>
      </w:r>
      <w:r>
        <w:rPr>
          <w:rFonts w:ascii="Times New Roman" w:hAnsi="Times New Roman" w:cs="Times New Roman"/>
          <w:sz w:val="24"/>
          <w:szCs w:val="24"/>
        </w:rPr>
        <w:t xml:space="preserve"> method or are set in other initialization steps. The boolean variable </w:t>
      </w:r>
      <w:r w:rsidRPr="009F2A3F">
        <w:rPr>
          <w:rStyle w:val="Heading1Char"/>
        </w:rPr>
        <w:t>p_xform</w:t>
      </w:r>
      <w:r>
        <w:rPr>
          <w:rFonts w:ascii="Times New Roman" w:hAnsi="Times New Roman" w:cs="Times New Roman"/>
          <w:sz w:val="24"/>
          <w:szCs w:val="24"/>
        </w:rPr>
        <w:t xml:space="preserve"> variable is set to true in the </w:t>
      </w:r>
      <w:r w:rsidRPr="009F2A3F">
        <w:rPr>
          <w:rStyle w:val="Heading1Char"/>
        </w:rPr>
        <w:t>PFBranch::load</w:t>
      </w:r>
      <w:r w:rsidR="00C10503">
        <w:rPr>
          <w:rFonts w:ascii="Times New Roman" w:hAnsi="Times New Roman" w:cs="Times New Roman"/>
          <w:sz w:val="24"/>
          <w:szCs w:val="24"/>
        </w:rPr>
        <w:t xml:space="preserve"> method if transformer-</w:t>
      </w:r>
      <w:r>
        <w:rPr>
          <w:rFonts w:ascii="Times New Roman" w:hAnsi="Times New Roman" w:cs="Times New Roman"/>
          <w:sz w:val="24"/>
          <w:szCs w:val="24"/>
        </w:rPr>
        <w:t xml:space="preserve">related variables are detected in the </w:t>
      </w:r>
      <w:r w:rsidRPr="009F2A3F">
        <w:rPr>
          <w:rStyle w:val="Heading1Char"/>
        </w:rPr>
        <w:t>DataCollection</w:t>
      </w:r>
      <w:r>
        <w:rPr>
          <w:rFonts w:ascii="Times New Roman" w:hAnsi="Times New Roman" w:cs="Times New Roman"/>
          <w:sz w:val="24"/>
          <w:szCs w:val="24"/>
        </w:rPr>
        <w:t xml:space="preserve"> obj</w:t>
      </w:r>
      <w:r w:rsidR="009F2A3F">
        <w:rPr>
          <w:rFonts w:ascii="Times New Roman" w:hAnsi="Times New Roman" w:cs="Times New Roman"/>
          <w:sz w:val="24"/>
          <w:szCs w:val="24"/>
        </w:rPr>
        <w:t>ects associated with the branch, o</w:t>
      </w:r>
      <w:r>
        <w:rPr>
          <w:rFonts w:ascii="Times New Roman" w:hAnsi="Times New Roman" w:cs="Times New Roman"/>
          <w:sz w:val="24"/>
          <w:szCs w:val="24"/>
        </w:rPr>
        <w:t>therwise it is false.</w:t>
      </w:r>
    </w:p>
    <w:p w14:paraId="36029FEA" w14:textId="5474B694" w:rsidR="009012F0" w:rsidRDefault="009012F0" w:rsidP="007439A4">
      <w:pPr>
        <w:rPr>
          <w:rFonts w:ascii="Times New Roman" w:hAnsi="Times New Roman" w:cs="Times New Roman"/>
          <w:sz w:val="24"/>
          <w:szCs w:val="24"/>
        </w:rPr>
      </w:pPr>
      <w:r>
        <w:rPr>
          <w:rFonts w:ascii="Times New Roman" w:hAnsi="Times New Roman" w:cs="Times New Roman"/>
          <w:sz w:val="24"/>
          <w:szCs w:val="24"/>
        </w:rPr>
        <w:t xml:space="preserve">The </w:t>
      </w:r>
      <w:r w:rsidRPr="009F2A3F">
        <w:rPr>
          <w:rStyle w:val="Heading1Char"/>
        </w:rPr>
        <w:t>PFBranch</w:t>
      </w:r>
      <w:r>
        <w:rPr>
          <w:rFonts w:ascii="Times New Roman" w:hAnsi="Times New Roman" w:cs="Times New Roman"/>
          <w:sz w:val="24"/>
          <w:szCs w:val="24"/>
        </w:rPr>
        <w:t xml:space="preserve"> version of the </w:t>
      </w:r>
      <w:r w:rsidRPr="009F2A3F">
        <w:rPr>
          <w:rStyle w:val="Heading1Char"/>
        </w:rPr>
        <w:t>setYBus</w:t>
      </w:r>
      <w:r>
        <w:rPr>
          <w:rFonts w:ascii="Times New Roman" w:hAnsi="Times New Roman" w:cs="Times New Roman"/>
          <w:sz w:val="24"/>
          <w:szCs w:val="24"/>
        </w:rPr>
        <w:t xml:space="preserve"> function is</w:t>
      </w:r>
    </w:p>
    <w:p w14:paraId="5B70266B" w14:textId="77777777" w:rsidR="009012F0" w:rsidRPr="009012F0" w:rsidRDefault="009012F0" w:rsidP="009012F0">
      <w:pPr>
        <w:pStyle w:val="RedBoldCode"/>
      </w:pPr>
      <w:r w:rsidRPr="009012F0">
        <w:t>void gridpack::powerflow::PFBranch::setYBus(void)</w:t>
      </w:r>
    </w:p>
    <w:p w14:paraId="787EC490" w14:textId="77777777" w:rsidR="009012F0" w:rsidRPr="009012F0" w:rsidRDefault="009012F0" w:rsidP="009012F0">
      <w:pPr>
        <w:pStyle w:val="RedBoldCode"/>
      </w:pPr>
      <w:r w:rsidRPr="009012F0">
        <w:t>{</w:t>
      </w:r>
    </w:p>
    <w:p w14:paraId="3247D0FC" w14:textId="77777777" w:rsidR="009012F0" w:rsidRPr="009012F0" w:rsidRDefault="009012F0" w:rsidP="009012F0">
      <w:pPr>
        <w:pStyle w:val="RedBoldCode"/>
      </w:pPr>
      <w:r w:rsidRPr="009012F0">
        <w:t xml:space="preserve">  gridpack::ComplexType ret(p_resistance,p_reactance);</w:t>
      </w:r>
    </w:p>
    <w:p w14:paraId="08291304" w14:textId="77777777" w:rsidR="009012F0" w:rsidRPr="009012F0" w:rsidRDefault="009012F0" w:rsidP="009012F0">
      <w:pPr>
        <w:pStyle w:val="RedBoldCode"/>
      </w:pPr>
      <w:r w:rsidRPr="009012F0">
        <w:t xml:space="preserve">  ret = -1.0/ret;</w:t>
      </w:r>
    </w:p>
    <w:p w14:paraId="2ACB2E29" w14:textId="77777777" w:rsidR="009012F0" w:rsidRPr="009012F0" w:rsidRDefault="009012F0" w:rsidP="009012F0">
      <w:pPr>
        <w:pStyle w:val="RedBoldCode"/>
      </w:pPr>
      <w:r w:rsidRPr="009012F0">
        <w:t xml:space="preserve">  gridpack::ComplexType a(cos(p_phase_shift),sin(p_phase_shift));</w:t>
      </w:r>
    </w:p>
    <w:p w14:paraId="1CC97F48" w14:textId="16BA1365" w:rsidR="009012F0" w:rsidRPr="009012F0" w:rsidRDefault="009012F0" w:rsidP="009012F0">
      <w:pPr>
        <w:pStyle w:val="RedBoldCode"/>
      </w:pPr>
      <w:r>
        <w:t xml:space="preserve">  a = p_tap_ratio*a;</w:t>
      </w:r>
    </w:p>
    <w:p w14:paraId="7924BBFA" w14:textId="77777777" w:rsidR="009012F0" w:rsidRPr="009012F0" w:rsidRDefault="009012F0" w:rsidP="009012F0">
      <w:pPr>
        <w:pStyle w:val="RedBoldCode"/>
      </w:pPr>
      <w:r w:rsidRPr="009012F0">
        <w:t xml:space="preserve">  if (p_xform) {</w:t>
      </w:r>
    </w:p>
    <w:p w14:paraId="114C6953" w14:textId="77777777" w:rsidR="009012F0" w:rsidRPr="009012F0" w:rsidRDefault="009012F0" w:rsidP="009012F0">
      <w:pPr>
        <w:pStyle w:val="RedBoldCode"/>
      </w:pPr>
      <w:r w:rsidRPr="009012F0">
        <w:t xml:space="preserve">    p_ybusr_frwd = real(ret/conj(a));</w:t>
      </w:r>
    </w:p>
    <w:p w14:paraId="3B71403D" w14:textId="77777777" w:rsidR="009012F0" w:rsidRPr="009012F0" w:rsidRDefault="009012F0" w:rsidP="009012F0">
      <w:pPr>
        <w:pStyle w:val="RedBoldCode"/>
      </w:pPr>
      <w:r w:rsidRPr="009012F0">
        <w:t xml:space="preserve">    p_ybusi_frwd = imag(ret/conj(a));</w:t>
      </w:r>
    </w:p>
    <w:p w14:paraId="02BA28A6" w14:textId="77777777" w:rsidR="009012F0" w:rsidRPr="009012F0" w:rsidRDefault="009012F0" w:rsidP="009012F0">
      <w:pPr>
        <w:pStyle w:val="RedBoldCode"/>
      </w:pPr>
      <w:r w:rsidRPr="009012F0">
        <w:t xml:space="preserve">    p_ybusr_rvrs = real(ret/a);</w:t>
      </w:r>
    </w:p>
    <w:p w14:paraId="3AB61C88" w14:textId="77777777" w:rsidR="009012F0" w:rsidRPr="009012F0" w:rsidRDefault="009012F0" w:rsidP="009012F0">
      <w:pPr>
        <w:pStyle w:val="RedBoldCode"/>
      </w:pPr>
      <w:r w:rsidRPr="009012F0">
        <w:t xml:space="preserve">    p_ybusi_rvrs = imag(ret/a);</w:t>
      </w:r>
    </w:p>
    <w:p w14:paraId="77715809" w14:textId="77777777" w:rsidR="009012F0" w:rsidRPr="009012F0" w:rsidRDefault="009012F0" w:rsidP="009012F0">
      <w:pPr>
        <w:pStyle w:val="RedBoldCode"/>
      </w:pPr>
      <w:r w:rsidRPr="009012F0">
        <w:t xml:space="preserve">  } else {</w:t>
      </w:r>
    </w:p>
    <w:p w14:paraId="524B3ED0" w14:textId="77777777" w:rsidR="009012F0" w:rsidRPr="009012F0" w:rsidRDefault="009012F0" w:rsidP="009012F0">
      <w:pPr>
        <w:pStyle w:val="RedBoldCode"/>
      </w:pPr>
      <w:r w:rsidRPr="009012F0">
        <w:t xml:space="preserve">    p_ybusr_frwd = real(ret);</w:t>
      </w:r>
    </w:p>
    <w:p w14:paraId="2BB5A0D5" w14:textId="77777777" w:rsidR="009012F0" w:rsidRPr="009012F0" w:rsidRDefault="009012F0" w:rsidP="009012F0">
      <w:pPr>
        <w:pStyle w:val="RedBoldCode"/>
      </w:pPr>
      <w:r w:rsidRPr="009012F0">
        <w:t xml:space="preserve">    p_ybusi_frwd = imag(ret);</w:t>
      </w:r>
    </w:p>
    <w:p w14:paraId="71E7DB1A" w14:textId="77777777" w:rsidR="009012F0" w:rsidRPr="009012F0" w:rsidRDefault="009012F0" w:rsidP="009012F0">
      <w:pPr>
        <w:pStyle w:val="RedBoldCode"/>
      </w:pPr>
      <w:r w:rsidRPr="009012F0">
        <w:t xml:space="preserve">    p_ybusr_rvrs = real(ret);</w:t>
      </w:r>
    </w:p>
    <w:p w14:paraId="66CD5879" w14:textId="77777777" w:rsidR="009012F0" w:rsidRPr="009012F0" w:rsidRDefault="009012F0" w:rsidP="009012F0">
      <w:pPr>
        <w:pStyle w:val="RedBoldCode"/>
      </w:pPr>
      <w:r w:rsidRPr="009012F0">
        <w:t xml:space="preserve">    p_ybusi_rvrs = imag(ret);</w:t>
      </w:r>
    </w:p>
    <w:p w14:paraId="5E54D07E" w14:textId="5189FCD4" w:rsidR="009012F0" w:rsidRPr="009012F0" w:rsidRDefault="009012F0" w:rsidP="009012F0">
      <w:pPr>
        <w:pStyle w:val="RedBoldCode"/>
      </w:pPr>
      <w:r>
        <w:t xml:space="preserve">  }</w:t>
      </w:r>
    </w:p>
    <w:p w14:paraId="76CF51AE" w14:textId="77777777" w:rsidR="009012F0" w:rsidRPr="009012F0" w:rsidRDefault="009012F0" w:rsidP="009012F0">
      <w:pPr>
        <w:pStyle w:val="RedBoldCode"/>
      </w:pPr>
      <w:r w:rsidRPr="009012F0">
        <w:lastRenderedPageBreak/>
        <w:t xml:space="preserve">  gridpack::powerflow::PFBus *bus1 =</w:t>
      </w:r>
    </w:p>
    <w:p w14:paraId="0A7D6D3C" w14:textId="77777777" w:rsidR="009012F0" w:rsidRPr="009012F0" w:rsidRDefault="009012F0" w:rsidP="009012F0">
      <w:pPr>
        <w:pStyle w:val="RedBoldCode"/>
      </w:pPr>
      <w:r w:rsidRPr="009012F0">
        <w:t xml:space="preserve">    dynamic_cast&lt;gridpack::powerflow::PFBus*&gt;(getBus1().get());</w:t>
      </w:r>
    </w:p>
    <w:p w14:paraId="08D4555E" w14:textId="77777777" w:rsidR="009012F0" w:rsidRPr="009012F0" w:rsidRDefault="009012F0" w:rsidP="009012F0">
      <w:pPr>
        <w:pStyle w:val="RedBoldCode"/>
      </w:pPr>
      <w:r w:rsidRPr="009012F0">
        <w:t xml:space="preserve">  gridpack::powerflow::PFBus *bus2 =</w:t>
      </w:r>
    </w:p>
    <w:p w14:paraId="4429BCFA" w14:textId="70E35387" w:rsidR="009012F0" w:rsidRPr="009012F0" w:rsidRDefault="009012F0" w:rsidP="009012F0">
      <w:pPr>
        <w:pStyle w:val="RedBoldCode"/>
      </w:pPr>
      <w:r w:rsidRPr="009012F0">
        <w:t xml:space="preserve">    dynamic_cast&lt;gridpack::power</w:t>
      </w:r>
      <w:r>
        <w:t>flow::PFBus*&gt;(getBus2().get());</w:t>
      </w:r>
    </w:p>
    <w:p w14:paraId="7C436486" w14:textId="089D1E5F" w:rsidR="009012F0" w:rsidRPr="009012F0" w:rsidRDefault="009012F0" w:rsidP="009012F0">
      <w:pPr>
        <w:pStyle w:val="RedBoldCode"/>
      </w:pPr>
      <w:r w:rsidRPr="009012F0">
        <w:t xml:space="preserve">  p_theta = (bus1-&gt;</w:t>
      </w:r>
      <w:r>
        <w:t>getPhase() - bus2-&gt;getPhase());</w:t>
      </w:r>
    </w:p>
    <w:p w14:paraId="3A07B342" w14:textId="40745F37" w:rsidR="009012F0" w:rsidRDefault="009012F0" w:rsidP="009012F0">
      <w:pPr>
        <w:pStyle w:val="RedBoldCode"/>
      </w:pPr>
      <w:r w:rsidRPr="009012F0">
        <w:t>}</w:t>
      </w:r>
    </w:p>
    <w:p w14:paraId="4B75A875" w14:textId="6DDDFF70" w:rsidR="009012F0" w:rsidRDefault="009012F0" w:rsidP="009012F0">
      <w:pPr>
        <w:rPr>
          <w:rFonts w:ascii="Times New Roman" w:hAnsi="Times New Roman" w:cs="Times New Roman"/>
          <w:sz w:val="24"/>
          <w:szCs w:val="24"/>
        </w:rPr>
      </w:pPr>
      <w:r>
        <w:rPr>
          <w:rFonts w:ascii="Times New Roman" w:hAnsi="Times New Roman" w:cs="Times New Roman"/>
          <w:sz w:val="24"/>
          <w:szCs w:val="24"/>
        </w:rPr>
        <w:t xml:space="preserve">Note that the branch version of the </w:t>
      </w:r>
      <w:r w:rsidRPr="009F2A3F">
        <w:rPr>
          <w:rStyle w:val="Heading1Char"/>
        </w:rPr>
        <w:t>setYBus</w:t>
      </w:r>
      <w:r>
        <w:rPr>
          <w:rFonts w:ascii="Times New Roman" w:hAnsi="Times New Roman" w:cs="Times New Roman"/>
          <w:sz w:val="24"/>
          <w:szCs w:val="24"/>
        </w:rPr>
        <w:t xml:space="preserve"> function calculates different values for the Y-matrix contribution depending on whether the first index in the matrix element corresponds to bus 1 (the forward direction) or bus 2 (the reverse direction).</w:t>
      </w:r>
      <w:r w:rsidR="00F24DF0">
        <w:rPr>
          <w:rFonts w:ascii="Times New Roman" w:hAnsi="Times New Roman" w:cs="Times New Roman"/>
          <w:sz w:val="24"/>
          <w:szCs w:val="24"/>
        </w:rPr>
        <w:t xml:space="preserve"> These are store</w:t>
      </w:r>
      <w:r w:rsidR="00190D19">
        <w:rPr>
          <w:rFonts w:ascii="Times New Roman" w:hAnsi="Times New Roman" w:cs="Times New Roman"/>
          <w:sz w:val="24"/>
          <w:szCs w:val="24"/>
        </w:rPr>
        <w:t>d</w:t>
      </w:r>
      <w:r w:rsidR="00F24DF0">
        <w:rPr>
          <w:rFonts w:ascii="Times New Roman" w:hAnsi="Times New Roman" w:cs="Times New Roman"/>
          <w:sz w:val="24"/>
          <w:szCs w:val="24"/>
        </w:rPr>
        <w:t xml:space="preserve"> in the separate variables </w:t>
      </w:r>
      <w:r w:rsidR="00F24DF0" w:rsidRPr="00190D19">
        <w:rPr>
          <w:rStyle w:val="Heading1Char"/>
        </w:rPr>
        <w:t>p_ybusr_frwd</w:t>
      </w:r>
      <w:r w:rsidR="00F24DF0">
        <w:rPr>
          <w:rFonts w:ascii="Times New Roman" w:hAnsi="Times New Roman" w:cs="Times New Roman"/>
          <w:sz w:val="24"/>
          <w:szCs w:val="24"/>
        </w:rPr>
        <w:t xml:space="preserve"> and </w:t>
      </w:r>
      <w:r w:rsidR="00F24DF0" w:rsidRPr="00190D19">
        <w:rPr>
          <w:rStyle w:val="Heading1Char"/>
        </w:rPr>
        <w:t>p_ybusi_frwd</w:t>
      </w:r>
      <w:r w:rsidR="00F24DF0">
        <w:rPr>
          <w:rFonts w:ascii="Times New Roman" w:hAnsi="Times New Roman" w:cs="Times New Roman"/>
          <w:sz w:val="24"/>
          <w:szCs w:val="24"/>
        </w:rPr>
        <w:t xml:space="preserve"> for the forward directions and </w:t>
      </w:r>
      <w:r w:rsidR="00F24DF0" w:rsidRPr="00190D19">
        <w:rPr>
          <w:rStyle w:val="Heading1Char"/>
        </w:rPr>
        <w:t>p_ybusr_rvrs</w:t>
      </w:r>
      <w:r w:rsidR="00F24DF0">
        <w:rPr>
          <w:rFonts w:ascii="Times New Roman" w:hAnsi="Times New Roman" w:cs="Times New Roman"/>
          <w:sz w:val="24"/>
          <w:szCs w:val="24"/>
        </w:rPr>
        <w:t xml:space="preserve"> and </w:t>
      </w:r>
      <w:r w:rsidR="00F24DF0" w:rsidRPr="00190D19">
        <w:rPr>
          <w:rStyle w:val="Heading1Char"/>
        </w:rPr>
        <w:t>p_ybusi_rvrs</w:t>
      </w:r>
      <w:r w:rsidR="00F24DF0">
        <w:rPr>
          <w:rFonts w:ascii="Times New Roman" w:hAnsi="Times New Roman" w:cs="Times New Roman"/>
          <w:sz w:val="24"/>
          <w:szCs w:val="24"/>
        </w:rPr>
        <w:t xml:space="preserve"> for the reverse direction. This routine also calculates the variable </w:t>
      </w:r>
      <w:r w:rsidR="00F24DF0" w:rsidRPr="00190D19">
        <w:rPr>
          <w:rStyle w:val="Heading1Char"/>
        </w:rPr>
        <w:t>p_theta</w:t>
      </w:r>
      <w:r w:rsidR="00237E09">
        <w:rPr>
          <w:rFonts w:ascii="Times New Roman" w:hAnsi="Times New Roman" w:cs="Times New Roman"/>
          <w:sz w:val="24"/>
          <w:szCs w:val="24"/>
        </w:rPr>
        <w:t xml:space="preserve"> which is equal to the difference</w:t>
      </w:r>
      <w:r w:rsidR="00F24DF0">
        <w:rPr>
          <w:rFonts w:ascii="Times New Roman" w:hAnsi="Times New Roman" w:cs="Times New Roman"/>
          <w:sz w:val="24"/>
          <w:szCs w:val="24"/>
        </w:rPr>
        <w:t xml:space="preserve"> in the phase angle variable associated with the two buses at either end of the </w:t>
      </w:r>
      <w:r w:rsidR="00237E09">
        <w:rPr>
          <w:rFonts w:ascii="Times New Roman" w:hAnsi="Times New Roman" w:cs="Times New Roman"/>
          <w:sz w:val="24"/>
          <w:szCs w:val="24"/>
        </w:rPr>
        <w:t>branch. This last variable provides an example of calculating a branch parameter based on the values of parameters located on the</w:t>
      </w:r>
      <w:r w:rsidR="00190D19">
        <w:rPr>
          <w:rFonts w:ascii="Times New Roman" w:hAnsi="Times New Roman" w:cs="Times New Roman"/>
          <w:sz w:val="24"/>
          <w:szCs w:val="24"/>
        </w:rPr>
        <w:t xml:space="preserve"> terminal</w:t>
      </w:r>
      <w:r w:rsidR="00B241D6">
        <w:rPr>
          <w:rFonts w:ascii="Times New Roman" w:hAnsi="Times New Roman" w:cs="Times New Roman"/>
          <w:sz w:val="24"/>
          <w:szCs w:val="24"/>
        </w:rPr>
        <w:t xml:space="preserve"> buses</w:t>
      </w:r>
      <w:r w:rsidR="00237E09">
        <w:rPr>
          <w:rFonts w:ascii="Times New Roman" w:hAnsi="Times New Roman" w:cs="Times New Roman"/>
          <w:sz w:val="24"/>
          <w:szCs w:val="24"/>
        </w:rPr>
        <w:t>.</w:t>
      </w:r>
    </w:p>
    <w:p w14:paraId="1AA56EBD" w14:textId="710BEE56" w:rsidR="00237E09" w:rsidRDefault="00237E09" w:rsidP="009012F0">
      <w:pPr>
        <w:rPr>
          <w:rFonts w:ascii="Times New Roman" w:hAnsi="Times New Roman" w:cs="Times New Roman"/>
          <w:sz w:val="24"/>
          <w:szCs w:val="24"/>
        </w:rPr>
      </w:pPr>
      <w:r>
        <w:rPr>
          <w:rFonts w:ascii="Times New Roman" w:hAnsi="Times New Roman" w:cs="Times New Roman"/>
          <w:sz w:val="24"/>
          <w:szCs w:val="24"/>
        </w:rPr>
        <w:t xml:space="preserve">The </w:t>
      </w:r>
      <w:r w:rsidRPr="00190D19">
        <w:rPr>
          <w:rStyle w:val="Heading1Char"/>
        </w:rPr>
        <w:t>setYBus</w:t>
      </w:r>
      <w:r>
        <w:rPr>
          <w:rFonts w:ascii="Times New Roman" w:hAnsi="Times New Roman" w:cs="Times New Roman"/>
          <w:sz w:val="24"/>
          <w:szCs w:val="24"/>
        </w:rPr>
        <w:t xml:space="preserve"> functions</w:t>
      </w:r>
      <w:r w:rsidR="00B241D6">
        <w:rPr>
          <w:rFonts w:ascii="Times New Roman" w:hAnsi="Times New Roman" w:cs="Times New Roman"/>
          <w:sz w:val="24"/>
          <w:szCs w:val="24"/>
        </w:rPr>
        <w:t xml:space="preserve"> described above</w:t>
      </w:r>
      <w:r>
        <w:rPr>
          <w:rFonts w:ascii="Times New Roman" w:hAnsi="Times New Roman" w:cs="Times New Roman"/>
          <w:sz w:val="24"/>
          <w:szCs w:val="24"/>
        </w:rPr>
        <w:t xml:space="preserve"> are used in the power</w:t>
      </w:r>
      <w:r w:rsidR="00B241D6">
        <w:rPr>
          <w:rFonts w:ascii="Times New Roman" w:hAnsi="Times New Roman" w:cs="Times New Roman"/>
          <w:sz w:val="24"/>
          <w:szCs w:val="24"/>
        </w:rPr>
        <w:t xml:space="preserve"> </w:t>
      </w:r>
      <w:r>
        <w:rPr>
          <w:rFonts w:ascii="Times New Roman" w:hAnsi="Times New Roman" w:cs="Times New Roman"/>
          <w:sz w:val="24"/>
          <w:szCs w:val="24"/>
        </w:rPr>
        <w:t>flow components to set some basic parameters. These are eventually incorporated into the Jacobian matrix and PQ vector that constitute the matrix and right hand side vector of the power</w:t>
      </w:r>
      <w:r w:rsidR="00B241D6">
        <w:rPr>
          <w:rFonts w:ascii="Times New Roman" w:hAnsi="Times New Roman" w:cs="Times New Roman"/>
          <w:sz w:val="24"/>
          <w:szCs w:val="24"/>
        </w:rPr>
        <w:t xml:space="preserve"> </w:t>
      </w:r>
      <w:r>
        <w:rPr>
          <w:rFonts w:ascii="Times New Roman" w:hAnsi="Times New Roman" w:cs="Times New Roman"/>
          <w:sz w:val="24"/>
          <w:szCs w:val="24"/>
        </w:rPr>
        <w:t xml:space="preserve">flow equations. To build the matrix, it is necessary to implement the matrix size and matrix values functions in the </w:t>
      </w:r>
      <w:r w:rsidRPr="00190D19">
        <w:rPr>
          <w:rStyle w:val="Heading1Char"/>
        </w:rPr>
        <w:t>MatVecInterface</w:t>
      </w:r>
      <w:r>
        <w:rPr>
          <w:rFonts w:ascii="Times New Roman" w:hAnsi="Times New Roman" w:cs="Times New Roman"/>
          <w:sz w:val="24"/>
          <w:szCs w:val="24"/>
        </w:rPr>
        <w:t>. The functions for setting up the matrix are discussed in detail in the following, the vector functions are simpler but follow the same pattern. The mode used for setting up the Jacobian matrix is “</w:t>
      </w:r>
      <w:r w:rsidRPr="00190D19">
        <w:rPr>
          <w:rStyle w:val="Heading1Char"/>
        </w:rPr>
        <w:t>Jacobian</w:t>
      </w:r>
      <w:r>
        <w:rPr>
          <w:rFonts w:ascii="Times New Roman" w:hAnsi="Times New Roman" w:cs="Times New Roman"/>
          <w:sz w:val="24"/>
          <w:szCs w:val="24"/>
        </w:rPr>
        <w:t xml:space="preserve">”. The corresponding </w:t>
      </w:r>
      <w:r w:rsidRPr="00190D19">
        <w:rPr>
          <w:rStyle w:val="Heading1Char"/>
        </w:rPr>
        <w:t>matrixDiagSize</w:t>
      </w:r>
      <w:r>
        <w:rPr>
          <w:rFonts w:ascii="Times New Roman" w:hAnsi="Times New Roman" w:cs="Times New Roman"/>
          <w:sz w:val="24"/>
          <w:szCs w:val="24"/>
        </w:rPr>
        <w:t xml:space="preserve"> routine is</w:t>
      </w:r>
    </w:p>
    <w:p w14:paraId="394FE82C" w14:textId="77777777" w:rsidR="00771670" w:rsidRDefault="00771670" w:rsidP="00771670">
      <w:pPr>
        <w:pStyle w:val="RedBoldCode"/>
      </w:pPr>
      <w:r w:rsidRPr="00771670">
        <w:t>bool gridpack::powerflow::PFBus</w:t>
      </w:r>
      <w:r>
        <w:t>::matrixDiagSize(int *isize,</w:t>
      </w:r>
    </w:p>
    <w:p w14:paraId="6E32DC60" w14:textId="6A1604AD" w:rsidR="00771670" w:rsidRPr="00771670" w:rsidRDefault="00771670" w:rsidP="00771670">
      <w:pPr>
        <w:pStyle w:val="RedBoldCode"/>
      </w:pPr>
      <w:r>
        <w:t xml:space="preserve">     </w:t>
      </w:r>
      <w:r w:rsidRPr="00771670">
        <w:t>int *jsize) const</w:t>
      </w:r>
    </w:p>
    <w:p w14:paraId="303D4D94" w14:textId="77777777" w:rsidR="00771670" w:rsidRPr="00771670" w:rsidRDefault="00771670" w:rsidP="00771670">
      <w:pPr>
        <w:pStyle w:val="RedBoldCode"/>
      </w:pPr>
      <w:r w:rsidRPr="00771670">
        <w:t>{</w:t>
      </w:r>
    </w:p>
    <w:p w14:paraId="3AD60699" w14:textId="77777777" w:rsidR="00771670" w:rsidRPr="00771670" w:rsidRDefault="00771670" w:rsidP="00771670">
      <w:pPr>
        <w:pStyle w:val="RedBoldCode"/>
      </w:pPr>
      <w:r w:rsidRPr="00771670">
        <w:t xml:space="preserve">  if (p_mode == Jacobian) {</w:t>
      </w:r>
    </w:p>
    <w:p w14:paraId="3FC801A2" w14:textId="77777777" w:rsidR="00771670" w:rsidRPr="00771670" w:rsidRDefault="00771670" w:rsidP="00771670">
      <w:pPr>
        <w:pStyle w:val="RedBoldCode"/>
      </w:pPr>
      <w:r w:rsidRPr="00771670">
        <w:t xml:space="preserve">    *isize = 2;</w:t>
      </w:r>
    </w:p>
    <w:p w14:paraId="76F38CD3" w14:textId="77777777" w:rsidR="00771670" w:rsidRPr="00771670" w:rsidRDefault="00771670" w:rsidP="00771670">
      <w:pPr>
        <w:pStyle w:val="RedBoldCode"/>
      </w:pPr>
      <w:r w:rsidRPr="00771670">
        <w:t xml:space="preserve">    *jsize = 2;</w:t>
      </w:r>
    </w:p>
    <w:p w14:paraId="786E66D8" w14:textId="77777777" w:rsidR="00771670" w:rsidRPr="00771670" w:rsidRDefault="00771670" w:rsidP="00771670">
      <w:pPr>
        <w:pStyle w:val="RedBoldCode"/>
      </w:pPr>
      <w:r w:rsidRPr="00771670">
        <w:t xml:space="preserve">    return true;</w:t>
      </w:r>
    </w:p>
    <w:p w14:paraId="1A5B0DF0" w14:textId="27615EA0" w:rsidR="00771670" w:rsidRDefault="00771670" w:rsidP="00771670">
      <w:pPr>
        <w:pStyle w:val="RedBoldCode"/>
      </w:pPr>
      <w:r w:rsidRPr="00771670">
        <w:t xml:space="preserve">  </w:t>
      </w:r>
      <w:r>
        <w:t>} else if (p_mode == YBus) {</w:t>
      </w:r>
    </w:p>
    <w:p w14:paraId="1DAA3FE1" w14:textId="5C3F271C" w:rsidR="00771670" w:rsidRDefault="00771670" w:rsidP="00771670">
      <w:pPr>
        <w:pStyle w:val="RedBoldCode"/>
      </w:pPr>
      <w:r>
        <w:t xml:space="preserve">    *isize = 1;</w:t>
      </w:r>
    </w:p>
    <w:p w14:paraId="5D77E954" w14:textId="2335886A" w:rsidR="00771670" w:rsidRDefault="00771670" w:rsidP="00771670">
      <w:pPr>
        <w:pStyle w:val="RedBoldCode"/>
      </w:pPr>
      <w:r>
        <w:t xml:space="preserve">    *jsize = 1;</w:t>
      </w:r>
    </w:p>
    <w:p w14:paraId="7DCC5714" w14:textId="2B5FB8D1" w:rsidR="00771670" w:rsidRDefault="00771670" w:rsidP="00771670">
      <w:pPr>
        <w:pStyle w:val="RedBoldCode"/>
      </w:pPr>
      <w:r>
        <w:t xml:space="preserve">    return true;</w:t>
      </w:r>
    </w:p>
    <w:p w14:paraId="1241F6A8" w14:textId="07A03E83" w:rsidR="00771670" w:rsidRPr="00771670" w:rsidRDefault="00771670" w:rsidP="00771670">
      <w:pPr>
        <w:pStyle w:val="RedBoldCode"/>
      </w:pPr>
      <w:r>
        <w:t xml:space="preserve">  }</w:t>
      </w:r>
    </w:p>
    <w:p w14:paraId="01450900" w14:textId="323265C3" w:rsidR="00237E09" w:rsidRDefault="00771670" w:rsidP="00771670">
      <w:pPr>
        <w:pStyle w:val="RedBoldCode"/>
      </w:pPr>
      <w:r w:rsidRPr="00771670">
        <w:t>}</w:t>
      </w:r>
    </w:p>
    <w:p w14:paraId="3EEB494F" w14:textId="674962E9" w:rsidR="00771670" w:rsidRDefault="00771670" w:rsidP="00771670">
      <w:pPr>
        <w:rPr>
          <w:rFonts w:ascii="Times New Roman" w:hAnsi="Times New Roman" w:cs="Times New Roman"/>
          <w:sz w:val="24"/>
          <w:szCs w:val="24"/>
        </w:rPr>
      </w:pPr>
      <w:r>
        <w:rPr>
          <w:rFonts w:ascii="Times New Roman" w:hAnsi="Times New Roman" w:cs="Times New Roman"/>
          <w:sz w:val="24"/>
          <w:szCs w:val="24"/>
        </w:rPr>
        <w:t xml:space="preserve">This function handles two modes, stored in the internal variable </w:t>
      </w:r>
      <w:r w:rsidRPr="00190D19">
        <w:rPr>
          <w:rStyle w:val="Heading1Char"/>
        </w:rPr>
        <w:t>p_mode</w:t>
      </w:r>
      <w:r>
        <w:rPr>
          <w:rFonts w:ascii="Times New Roman" w:hAnsi="Times New Roman" w:cs="Times New Roman"/>
          <w:sz w:val="24"/>
          <w:szCs w:val="24"/>
        </w:rPr>
        <w:t xml:space="preserve">. If the mode equals </w:t>
      </w:r>
      <w:r w:rsidRPr="00190D19">
        <w:rPr>
          <w:rStyle w:val="Heading1Char"/>
        </w:rPr>
        <w:t>Jacobian</w:t>
      </w:r>
      <w:r>
        <w:rPr>
          <w:rFonts w:ascii="Times New Roman" w:hAnsi="Times New Roman" w:cs="Times New Roman"/>
          <w:sz w:val="24"/>
          <w:szCs w:val="24"/>
        </w:rPr>
        <w:t>, then the function returns a contribution to a 2×2 matrix.</w:t>
      </w:r>
      <w:r w:rsidR="00C10503">
        <w:rPr>
          <w:rFonts w:ascii="Times New Roman" w:hAnsi="Times New Roman" w:cs="Times New Roman"/>
          <w:sz w:val="24"/>
          <w:szCs w:val="24"/>
        </w:rPr>
        <w:t xml:space="preserve"> </w:t>
      </w:r>
      <w:r>
        <w:rPr>
          <w:rFonts w:ascii="Times New Roman" w:hAnsi="Times New Roman" w:cs="Times New Roman"/>
          <w:sz w:val="24"/>
          <w:szCs w:val="24"/>
        </w:rPr>
        <w:t xml:space="preserve">In the case that the mode is </w:t>
      </w:r>
      <w:r>
        <w:rPr>
          <w:rFonts w:ascii="Times New Roman" w:hAnsi="Times New Roman" w:cs="Times New Roman"/>
          <w:sz w:val="24"/>
          <w:szCs w:val="24"/>
        </w:rPr>
        <w:lastRenderedPageBreak/>
        <w:t>“</w:t>
      </w:r>
      <w:r w:rsidRPr="00190D19">
        <w:rPr>
          <w:rStyle w:val="Heading1Char"/>
        </w:rPr>
        <w:t>YBus</w:t>
      </w:r>
      <w:r>
        <w:rPr>
          <w:rFonts w:ascii="Times New Roman" w:hAnsi="Times New Roman" w:cs="Times New Roman"/>
          <w:sz w:val="24"/>
          <w:szCs w:val="24"/>
        </w:rPr>
        <w:t>” the function would return a contribution to a 1×1 matrix. (The Jacobian is treated as a real matrix where the real and complex parts of the problem are treated as separate variables, the Y-matrix is handle as a regular complex matrix). The corresponding code for returning the diagonal values is</w:t>
      </w:r>
    </w:p>
    <w:p w14:paraId="4A5C4559" w14:textId="77777777" w:rsidR="00771670" w:rsidRPr="00771670" w:rsidRDefault="00771670" w:rsidP="00771670">
      <w:pPr>
        <w:pStyle w:val="RedBoldCode"/>
      </w:pPr>
      <w:r w:rsidRPr="00771670">
        <w:t>bool gridpack::powerflow::PFBus::matrixDiagValues(ComplexType *values)</w:t>
      </w:r>
    </w:p>
    <w:p w14:paraId="50DD4810" w14:textId="77777777" w:rsidR="00771670" w:rsidRPr="00771670" w:rsidRDefault="00771670" w:rsidP="00771670">
      <w:pPr>
        <w:pStyle w:val="RedBoldCode"/>
      </w:pPr>
      <w:r w:rsidRPr="00771670">
        <w:t>{</w:t>
      </w:r>
    </w:p>
    <w:p w14:paraId="54227AC2" w14:textId="77777777" w:rsidR="00771670" w:rsidRPr="00771670" w:rsidRDefault="00771670" w:rsidP="00771670">
      <w:pPr>
        <w:pStyle w:val="RedBoldCode"/>
      </w:pPr>
      <w:r w:rsidRPr="00771670">
        <w:t xml:space="preserve">  if (p_mode == YBus) {</w:t>
      </w:r>
    </w:p>
    <w:p w14:paraId="49CC425D" w14:textId="77777777" w:rsidR="00771670" w:rsidRPr="00771670" w:rsidRDefault="00771670" w:rsidP="00771670">
      <w:pPr>
        <w:pStyle w:val="RedBoldCode"/>
      </w:pPr>
      <w:r w:rsidRPr="00771670">
        <w:t xml:space="preserve">    gridpack::ComplexType ret(p_ybusr,p_ybusi);</w:t>
      </w:r>
    </w:p>
    <w:p w14:paraId="5ED53EF0" w14:textId="77777777" w:rsidR="00771670" w:rsidRPr="00771670" w:rsidRDefault="00771670" w:rsidP="00771670">
      <w:pPr>
        <w:pStyle w:val="RedBoldCode"/>
      </w:pPr>
      <w:r w:rsidRPr="00771670">
        <w:t xml:space="preserve">    values[0] = ret;</w:t>
      </w:r>
    </w:p>
    <w:p w14:paraId="35DC767F" w14:textId="77777777" w:rsidR="00771670" w:rsidRPr="00771670" w:rsidRDefault="00771670" w:rsidP="00771670">
      <w:pPr>
        <w:pStyle w:val="RedBoldCode"/>
      </w:pPr>
      <w:r w:rsidRPr="00771670">
        <w:t xml:space="preserve">    return true;</w:t>
      </w:r>
    </w:p>
    <w:p w14:paraId="65BAC2E5" w14:textId="77777777" w:rsidR="00771670" w:rsidRPr="00771670" w:rsidRDefault="00771670" w:rsidP="00771670">
      <w:pPr>
        <w:pStyle w:val="RedBoldCode"/>
      </w:pPr>
      <w:r w:rsidRPr="00771670">
        <w:t xml:space="preserve">  } else if (p_mode == Jacobian) {</w:t>
      </w:r>
    </w:p>
    <w:p w14:paraId="798DAF11" w14:textId="70239CEB" w:rsidR="00771670" w:rsidRPr="00771670" w:rsidRDefault="00771670" w:rsidP="00771670">
      <w:pPr>
        <w:pStyle w:val="RedBoldCode"/>
      </w:pPr>
      <w:r>
        <w:t xml:space="preserve">    if (!getReferenceBus()) {</w:t>
      </w:r>
    </w:p>
    <w:p w14:paraId="4B821197" w14:textId="77777777" w:rsidR="00771670" w:rsidRPr="00771670" w:rsidRDefault="00771670" w:rsidP="00771670">
      <w:pPr>
        <w:pStyle w:val="RedBoldCode"/>
      </w:pPr>
      <w:r w:rsidRPr="00771670">
        <w:t xml:space="preserve">      values[0] = -p_Qinj - p_ybusi * p_v *p_v;</w:t>
      </w:r>
    </w:p>
    <w:p w14:paraId="57E9B5C8" w14:textId="77777777" w:rsidR="00771670" w:rsidRPr="00771670" w:rsidRDefault="00771670" w:rsidP="00771670">
      <w:pPr>
        <w:pStyle w:val="RedBoldCode"/>
      </w:pPr>
      <w:r w:rsidRPr="00771670">
        <w:t xml:space="preserve">      values[1] = p_Pinj - p_ybusr * p_v *p_v;</w:t>
      </w:r>
    </w:p>
    <w:p w14:paraId="3BEF9106" w14:textId="77777777" w:rsidR="00771670" w:rsidRPr="00771670" w:rsidRDefault="00771670" w:rsidP="00771670">
      <w:pPr>
        <w:pStyle w:val="RedBoldCode"/>
      </w:pPr>
      <w:r w:rsidRPr="00771670">
        <w:t xml:space="preserve">      values[2] = p_Pinj / p_v + p_ybusr * p_v;</w:t>
      </w:r>
    </w:p>
    <w:p w14:paraId="14817833" w14:textId="0BC5F8A5" w:rsidR="00771670" w:rsidRPr="00771670" w:rsidRDefault="00771670" w:rsidP="00771670">
      <w:pPr>
        <w:pStyle w:val="RedBoldCode"/>
      </w:pPr>
      <w:r w:rsidRPr="00771670">
        <w:t xml:space="preserve">      values[3] </w:t>
      </w:r>
      <w:r>
        <w:t>= p_Qinj / p_v - p_ybusi * p_v;</w:t>
      </w:r>
    </w:p>
    <w:p w14:paraId="45ECFE64" w14:textId="77777777" w:rsidR="00771670" w:rsidRPr="00771670" w:rsidRDefault="00771670" w:rsidP="00771670">
      <w:pPr>
        <w:pStyle w:val="RedBoldCode"/>
      </w:pPr>
      <w:r w:rsidRPr="00771670">
        <w:t xml:space="preserve">      if (p_isPV) {</w:t>
      </w:r>
    </w:p>
    <w:p w14:paraId="2FE80F35" w14:textId="77777777" w:rsidR="00771670" w:rsidRPr="00771670" w:rsidRDefault="00771670" w:rsidP="00771670">
      <w:pPr>
        <w:pStyle w:val="RedBoldCode"/>
      </w:pPr>
      <w:r w:rsidRPr="00771670">
        <w:t xml:space="preserve">        values[1] = 0.0;</w:t>
      </w:r>
    </w:p>
    <w:p w14:paraId="749C25AA" w14:textId="77777777" w:rsidR="00771670" w:rsidRPr="00771670" w:rsidRDefault="00771670" w:rsidP="00771670">
      <w:pPr>
        <w:pStyle w:val="RedBoldCode"/>
      </w:pPr>
      <w:r w:rsidRPr="00771670">
        <w:t xml:space="preserve">        values[2] = 0.0;</w:t>
      </w:r>
    </w:p>
    <w:p w14:paraId="255DDA8E" w14:textId="77777777" w:rsidR="00771670" w:rsidRPr="00771670" w:rsidRDefault="00771670" w:rsidP="00771670">
      <w:pPr>
        <w:pStyle w:val="RedBoldCode"/>
      </w:pPr>
      <w:r w:rsidRPr="00771670">
        <w:t xml:space="preserve">        values[3] = 1.0;</w:t>
      </w:r>
    </w:p>
    <w:p w14:paraId="446FE6B5" w14:textId="1C962D5D" w:rsidR="00771670" w:rsidRDefault="00771670" w:rsidP="00771670">
      <w:pPr>
        <w:pStyle w:val="RedBoldCode"/>
      </w:pPr>
      <w:r w:rsidRPr="00771670">
        <w:t xml:space="preserve">      }</w:t>
      </w:r>
    </w:p>
    <w:p w14:paraId="2D243EF2" w14:textId="0E07A23A" w:rsidR="00DF7361" w:rsidRDefault="00DF7361" w:rsidP="00771670">
      <w:pPr>
        <w:pStyle w:val="RedBoldCode"/>
      </w:pPr>
      <w:r>
        <w:t xml:space="preserve">      return true;</w:t>
      </w:r>
    </w:p>
    <w:p w14:paraId="419E9F75" w14:textId="77777777" w:rsidR="00771670" w:rsidRPr="00771670" w:rsidRDefault="00771670" w:rsidP="00771670">
      <w:pPr>
        <w:pStyle w:val="RedBoldCode"/>
      </w:pPr>
      <w:r w:rsidRPr="00771670">
        <w:t xml:space="preserve">    } else {</w:t>
      </w:r>
    </w:p>
    <w:p w14:paraId="7D582736" w14:textId="77777777" w:rsidR="00771670" w:rsidRPr="00771670" w:rsidRDefault="00771670" w:rsidP="00771670">
      <w:pPr>
        <w:pStyle w:val="RedBoldCode"/>
      </w:pPr>
      <w:r w:rsidRPr="00771670">
        <w:t xml:space="preserve">      values[0] = 1.0;</w:t>
      </w:r>
    </w:p>
    <w:p w14:paraId="39E54F68" w14:textId="77777777" w:rsidR="00771670" w:rsidRPr="00771670" w:rsidRDefault="00771670" w:rsidP="00771670">
      <w:pPr>
        <w:pStyle w:val="RedBoldCode"/>
      </w:pPr>
      <w:r w:rsidRPr="00771670">
        <w:t xml:space="preserve">      values[1] = 0.0;</w:t>
      </w:r>
    </w:p>
    <w:p w14:paraId="2D242E50" w14:textId="77777777" w:rsidR="00771670" w:rsidRPr="00771670" w:rsidRDefault="00771670" w:rsidP="00771670">
      <w:pPr>
        <w:pStyle w:val="RedBoldCode"/>
      </w:pPr>
      <w:r w:rsidRPr="00771670">
        <w:t xml:space="preserve">      values[2] = 0.0;</w:t>
      </w:r>
    </w:p>
    <w:p w14:paraId="60116B42" w14:textId="77777777" w:rsidR="00771670" w:rsidRPr="00771670" w:rsidRDefault="00771670" w:rsidP="00771670">
      <w:pPr>
        <w:pStyle w:val="RedBoldCode"/>
      </w:pPr>
      <w:r w:rsidRPr="00771670">
        <w:t xml:space="preserve">      values[3] = 1.0;</w:t>
      </w:r>
    </w:p>
    <w:p w14:paraId="174CA5A9" w14:textId="77777777" w:rsidR="00771670" w:rsidRPr="00771670" w:rsidRDefault="00771670" w:rsidP="00771670">
      <w:pPr>
        <w:pStyle w:val="RedBoldCode"/>
      </w:pPr>
      <w:r w:rsidRPr="00771670">
        <w:t xml:space="preserve">      return true;</w:t>
      </w:r>
    </w:p>
    <w:p w14:paraId="727C0056" w14:textId="77777777" w:rsidR="00771670" w:rsidRPr="00771670" w:rsidRDefault="00771670" w:rsidP="00771670">
      <w:pPr>
        <w:pStyle w:val="RedBoldCode"/>
      </w:pPr>
      <w:r w:rsidRPr="00771670">
        <w:t xml:space="preserve">    }</w:t>
      </w:r>
    </w:p>
    <w:p w14:paraId="1A25C913" w14:textId="77777777" w:rsidR="00771670" w:rsidRPr="00771670" w:rsidRDefault="00771670" w:rsidP="00771670">
      <w:pPr>
        <w:pStyle w:val="RedBoldCode"/>
      </w:pPr>
      <w:r w:rsidRPr="00771670">
        <w:t xml:space="preserve">  }</w:t>
      </w:r>
    </w:p>
    <w:p w14:paraId="48570FF8" w14:textId="369F8BAF" w:rsidR="00771670" w:rsidRDefault="00771670" w:rsidP="00771670">
      <w:pPr>
        <w:pStyle w:val="RedBoldCode"/>
      </w:pPr>
      <w:r w:rsidRPr="00771670">
        <w:t>}</w:t>
      </w:r>
    </w:p>
    <w:p w14:paraId="21BE91BE" w14:textId="2866FE78" w:rsidR="00771670" w:rsidRDefault="00DF7361" w:rsidP="00771670">
      <w:pPr>
        <w:rPr>
          <w:rFonts w:ascii="Times New Roman" w:hAnsi="Times New Roman" w:cs="Times New Roman"/>
          <w:sz w:val="24"/>
          <w:szCs w:val="24"/>
        </w:rPr>
      </w:pPr>
      <w:r>
        <w:rPr>
          <w:rFonts w:ascii="Times New Roman" w:hAnsi="Times New Roman" w:cs="Times New Roman"/>
          <w:sz w:val="24"/>
          <w:szCs w:val="24"/>
        </w:rPr>
        <w:t>If the mode is “</w:t>
      </w:r>
      <w:r w:rsidRPr="00190D19">
        <w:rPr>
          <w:rStyle w:val="Heading1Char"/>
        </w:rPr>
        <w:t>YBus</w:t>
      </w:r>
      <w:r>
        <w:rPr>
          <w:rFonts w:ascii="Times New Roman" w:hAnsi="Times New Roman" w:cs="Times New Roman"/>
          <w:sz w:val="24"/>
          <w:szCs w:val="24"/>
        </w:rPr>
        <w:t>”, the function returns a single complex value. If the mode is “</w:t>
      </w:r>
      <w:r w:rsidRPr="00190D19">
        <w:rPr>
          <w:rStyle w:val="Heading1Char"/>
        </w:rPr>
        <w:t>Jacobian</w:t>
      </w:r>
      <w:r>
        <w:rPr>
          <w:rFonts w:ascii="Times New Roman" w:hAnsi="Times New Roman" w:cs="Times New Roman"/>
          <w:sz w:val="24"/>
          <w:szCs w:val="24"/>
        </w:rPr>
        <w:t>”, the function checks first to see if the bus is a reference bus or not. If the bus is not a reference bus, then the function returns a 2×2 block corresponding to the contributions to the Jacobian matrix coming from a bus element. If the bus is a reference bus, the function returns a 2×2 identity matrix. This is a result of the fact that the variables associated with a reference bus are fixed. In fact, the variables contributed by the reference bus could be eliminated from the matrix entirely by returning false if the mode is “</w:t>
      </w:r>
      <w:r w:rsidRPr="00190D19">
        <w:rPr>
          <w:rStyle w:val="Heading1Char"/>
        </w:rPr>
        <w:t>Jacobian</w:t>
      </w:r>
      <w:r>
        <w:rPr>
          <w:rFonts w:ascii="Times New Roman" w:hAnsi="Times New Roman" w:cs="Times New Roman"/>
          <w:sz w:val="24"/>
          <w:szCs w:val="24"/>
        </w:rPr>
        <w:t xml:space="preserve">” and the bus is a reference bus for </w:t>
      </w:r>
      <w:r>
        <w:rPr>
          <w:rFonts w:ascii="Times New Roman" w:hAnsi="Times New Roman" w:cs="Times New Roman"/>
          <w:sz w:val="24"/>
          <w:szCs w:val="24"/>
        </w:rPr>
        <w:lastRenderedPageBreak/>
        <w:t>both the matrix size and matrix values routines. This would also require some adjustments to the off-diagonal routines as well.</w:t>
      </w:r>
      <w:r w:rsidR="00040B2F">
        <w:rPr>
          <w:rFonts w:ascii="Times New Roman" w:hAnsi="Times New Roman" w:cs="Times New Roman"/>
          <w:sz w:val="24"/>
          <w:szCs w:val="24"/>
        </w:rPr>
        <w:t xml:space="preserve"> The</w:t>
      </w:r>
      <w:r w:rsidR="00190D19">
        <w:rPr>
          <w:rFonts w:ascii="Times New Roman" w:hAnsi="Times New Roman" w:cs="Times New Roman"/>
          <w:sz w:val="24"/>
          <w:szCs w:val="24"/>
        </w:rPr>
        <w:t>re is an additional condition for the case where</w:t>
      </w:r>
      <w:r w:rsidR="00040B2F">
        <w:rPr>
          <w:rFonts w:ascii="Times New Roman" w:hAnsi="Times New Roman" w:cs="Times New Roman"/>
          <w:sz w:val="24"/>
          <w:szCs w:val="24"/>
        </w:rPr>
        <w:t xml:space="preserve"> the bus is a “PV” bus. In this case one of the independent variables is eliminated by setting the off-diagonal elements of the block to zero and the second diagonal element equal to 1.</w:t>
      </w:r>
      <w:r w:rsidR="00362C0A">
        <w:rPr>
          <w:rFonts w:ascii="Times New Roman" w:hAnsi="Times New Roman" w:cs="Times New Roman"/>
          <w:sz w:val="24"/>
          <w:szCs w:val="24"/>
        </w:rPr>
        <w:t xml:space="preserve"> The values are returned in column</w:t>
      </w:r>
      <w:r w:rsidR="00B95CAF">
        <w:rPr>
          <w:rFonts w:ascii="Times New Roman" w:hAnsi="Times New Roman" w:cs="Times New Roman"/>
          <w:sz w:val="24"/>
          <w:szCs w:val="24"/>
        </w:rPr>
        <w:t xml:space="preserve">-major order, so </w:t>
      </w:r>
      <w:r w:rsidR="00B95CAF" w:rsidRPr="00B95CAF">
        <w:rPr>
          <w:rStyle w:val="Heading1Char"/>
        </w:rPr>
        <w:t>value</w:t>
      </w:r>
      <w:r w:rsidR="00A74314">
        <w:rPr>
          <w:rStyle w:val="Heading1Char"/>
        </w:rPr>
        <w:t>s</w:t>
      </w:r>
      <w:r w:rsidR="00B95CAF" w:rsidRPr="00B95CAF">
        <w:rPr>
          <w:rStyle w:val="Heading1Char"/>
        </w:rPr>
        <w:t>[0]</w:t>
      </w:r>
      <w:r w:rsidR="00B95CAF">
        <w:rPr>
          <w:rFonts w:ascii="Times New Roman" w:hAnsi="Times New Roman" w:cs="Times New Roman"/>
          <w:sz w:val="24"/>
          <w:szCs w:val="24"/>
        </w:rPr>
        <w:t xml:space="preserve"> corresponds to the (0,0) location in the 2×2 block, </w:t>
      </w:r>
      <w:r w:rsidR="00B95CAF" w:rsidRPr="00A74314">
        <w:rPr>
          <w:rStyle w:val="Heading1Char"/>
        </w:rPr>
        <w:t>value</w:t>
      </w:r>
      <w:r w:rsidR="00A74314">
        <w:rPr>
          <w:rStyle w:val="Heading1Char"/>
        </w:rPr>
        <w:t>s</w:t>
      </w:r>
      <w:r w:rsidR="00B95CAF" w:rsidRPr="00A74314">
        <w:rPr>
          <w:rStyle w:val="Heading1Char"/>
        </w:rPr>
        <w:t>[1]</w:t>
      </w:r>
      <w:r w:rsidR="00B95CAF">
        <w:rPr>
          <w:rFonts w:ascii="Times New Roman" w:hAnsi="Times New Roman" w:cs="Times New Roman"/>
          <w:sz w:val="24"/>
          <w:szCs w:val="24"/>
        </w:rPr>
        <w:t xml:space="preserve"> is the (1,0) location, </w:t>
      </w:r>
      <w:r w:rsidR="00B95CAF" w:rsidRPr="00A74314">
        <w:rPr>
          <w:rStyle w:val="Heading1Char"/>
        </w:rPr>
        <w:t>value</w:t>
      </w:r>
      <w:r w:rsidR="00A74314">
        <w:rPr>
          <w:rStyle w:val="Heading1Char"/>
        </w:rPr>
        <w:t>s</w:t>
      </w:r>
      <w:r w:rsidR="00B95CAF" w:rsidRPr="00A74314">
        <w:rPr>
          <w:rStyle w:val="Heading1Char"/>
        </w:rPr>
        <w:t>[2]</w:t>
      </w:r>
      <w:r w:rsidR="00B95CAF">
        <w:rPr>
          <w:rFonts w:ascii="Times New Roman" w:hAnsi="Times New Roman" w:cs="Times New Roman"/>
          <w:sz w:val="24"/>
          <w:szCs w:val="24"/>
        </w:rPr>
        <w:t xml:space="preserve"> is </w:t>
      </w:r>
      <w:r w:rsidR="00B241D6">
        <w:rPr>
          <w:rFonts w:ascii="Times New Roman" w:hAnsi="Times New Roman" w:cs="Times New Roman"/>
          <w:sz w:val="24"/>
          <w:szCs w:val="24"/>
        </w:rPr>
        <w:t>the (0,1)</w:t>
      </w:r>
      <w:r w:rsidR="00B95CAF">
        <w:rPr>
          <w:rFonts w:ascii="Times New Roman" w:hAnsi="Times New Roman" w:cs="Times New Roman"/>
          <w:sz w:val="24"/>
          <w:szCs w:val="24"/>
        </w:rPr>
        <w:t xml:space="preserve"> location and </w:t>
      </w:r>
      <w:r w:rsidR="00B95CAF" w:rsidRPr="00A74314">
        <w:rPr>
          <w:rStyle w:val="Heading1Char"/>
        </w:rPr>
        <w:t>value</w:t>
      </w:r>
      <w:r w:rsidR="00A74314">
        <w:rPr>
          <w:rStyle w:val="Heading1Char"/>
        </w:rPr>
        <w:t>s</w:t>
      </w:r>
      <w:r w:rsidR="00B95CAF" w:rsidRPr="00A74314">
        <w:rPr>
          <w:rStyle w:val="Heading1Char"/>
        </w:rPr>
        <w:t>[3]</w:t>
      </w:r>
      <w:r w:rsidR="00B95CAF">
        <w:rPr>
          <w:rFonts w:ascii="Times New Roman" w:hAnsi="Times New Roman" w:cs="Times New Roman"/>
          <w:sz w:val="24"/>
          <w:szCs w:val="24"/>
        </w:rPr>
        <w:t xml:space="preserve"> is the (1,1) location.</w:t>
      </w:r>
    </w:p>
    <w:p w14:paraId="0F609F9B" w14:textId="595D55E2" w:rsidR="002F1F5E" w:rsidRDefault="002F1F5E" w:rsidP="00771670">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matrixForwardSize</w:t>
      </w:r>
      <w:r>
        <w:rPr>
          <w:rFonts w:ascii="Times New Roman" w:hAnsi="Times New Roman" w:cs="Times New Roman"/>
          <w:sz w:val="24"/>
          <w:szCs w:val="24"/>
        </w:rPr>
        <w:t xml:space="preserve"> and </w:t>
      </w:r>
      <w:r w:rsidRPr="00FA31E8">
        <w:rPr>
          <w:rStyle w:val="Heading1Char"/>
        </w:rPr>
        <w:t>matrixForwardValues</w:t>
      </w:r>
      <w:r>
        <w:rPr>
          <w:rFonts w:ascii="Times New Roman" w:hAnsi="Times New Roman" w:cs="Times New Roman"/>
          <w:sz w:val="24"/>
          <w:szCs w:val="24"/>
        </w:rPr>
        <w:t xml:space="preserve"> routines, as well as the corresponding Reverse routines, are implemented in the </w:t>
      </w:r>
      <w:r w:rsidRPr="00FA31E8">
        <w:rPr>
          <w:rStyle w:val="Heading1Char"/>
        </w:rPr>
        <w:t>PFBranch</w:t>
      </w:r>
      <w:r>
        <w:rPr>
          <w:rFonts w:ascii="Times New Roman" w:hAnsi="Times New Roman" w:cs="Times New Roman"/>
          <w:sz w:val="24"/>
          <w:szCs w:val="24"/>
        </w:rPr>
        <w:t xml:space="preserve"> class. These functions determine the off-diagonal blocks of the Jacobian and Y-matrix. The </w:t>
      </w:r>
      <w:r w:rsidRPr="00FA31E8">
        <w:rPr>
          <w:rStyle w:val="Heading1Char"/>
        </w:rPr>
        <w:t>matrixForwardSize</w:t>
      </w:r>
      <w:r>
        <w:rPr>
          <w:rFonts w:ascii="Times New Roman" w:hAnsi="Times New Roman" w:cs="Times New Roman"/>
          <w:sz w:val="24"/>
          <w:szCs w:val="24"/>
        </w:rPr>
        <w:t xml:space="preserve"> routine is given by</w:t>
      </w:r>
    </w:p>
    <w:p w14:paraId="6D17C928" w14:textId="77777777" w:rsidR="002F1F5E" w:rsidRDefault="002F1F5E" w:rsidP="002F1F5E">
      <w:pPr>
        <w:pStyle w:val="RedBoldCode"/>
      </w:pPr>
      <w:r w:rsidRPr="002F1F5E">
        <w:t>bool gridpack::powerflow::PFBranch</w:t>
      </w:r>
      <w:r>
        <w:t>::matrixForwardSize(int *isize,</w:t>
      </w:r>
    </w:p>
    <w:p w14:paraId="04984755" w14:textId="6EB5CD69" w:rsidR="002F1F5E" w:rsidRPr="002F1F5E" w:rsidRDefault="002F1F5E" w:rsidP="002F1F5E">
      <w:pPr>
        <w:pStyle w:val="RedBoldCode"/>
      </w:pPr>
      <w:r>
        <w:t xml:space="preserve">     </w:t>
      </w:r>
      <w:r w:rsidRPr="002F1F5E">
        <w:t>int *jsize) const</w:t>
      </w:r>
    </w:p>
    <w:p w14:paraId="60F52E81" w14:textId="77777777" w:rsidR="002F1F5E" w:rsidRPr="002F1F5E" w:rsidRDefault="002F1F5E" w:rsidP="002F1F5E">
      <w:pPr>
        <w:pStyle w:val="RedBoldCode"/>
      </w:pPr>
      <w:r w:rsidRPr="002F1F5E">
        <w:t>{</w:t>
      </w:r>
    </w:p>
    <w:p w14:paraId="3905E9E9" w14:textId="77777777" w:rsidR="002F1F5E" w:rsidRPr="002F1F5E" w:rsidRDefault="002F1F5E" w:rsidP="002F1F5E">
      <w:pPr>
        <w:pStyle w:val="RedBoldCode"/>
      </w:pPr>
      <w:r w:rsidRPr="002F1F5E">
        <w:t xml:space="preserve">  if (p_mode == Jacobian) {</w:t>
      </w:r>
    </w:p>
    <w:p w14:paraId="32EB661D" w14:textId="77777777" w:rsidR="002F1F5E" w:rsidRPr="002F1F5E" w:rsidRDefault="002F1F5E" w:rsidP="002F1F5E">
      <w:pPr>
        <w:pStyle w:val="RedBoldCode"/>
      </w:pPr>
      <w:r w:rsidRPr="002F1F5E">
        <w:t xml:space="preserve">    gridpack::powerflow::PFBus *bus1</w:t>
      </w:r>
    </w:p>
    <w:p w14:paraId="0BB9318B" w14:textId="77777777" w:rsidR="002F1F5E" w:rsidRPr="002F1F5E" w:rsidRDefault="002F1F5E" w:rsidP="002F1F5E">
      <w:pPr>
        <w:pStyle w:val="RedBoldCode"/>
      </w:pPr>
      <w:r w:rsidRPr="002F1F5E">
        <w:t xml:space="preserve">      = dynamic_cast&lt;gridpack::powerflow::PFBus*&gt;(getBus1().get());</w:t>
      </w:r>
    </w:p>
    <w:p w14:paraId="5AAE4E27" w14:textId="77777777" w:rsidR="002F1F5E" w:rsidRPr="002F1F5E" w:rsidRDefault="002F1F5E" w:rsidP="002F1F5E">
      <w:pPr>
        <w:pStyle w:val="RedBoldCode"/>
      </w:pPr>
      <w:r w:rsidRPr="002F1F5E">
        <w:t xml:space="preserve">    gridpack::powerflow::PFBus *bus2</w:t>
      </w:r>
    </w:p>
    <w:p w14:paraId="6BF911E5" w14:textId="77777777" w:rsidR="002F1F5E" w:rsidRPr="002F1F5E" w:rsidRDefault="002F1F5E" w:rsidP="002F1F5E">
      <w:pPr>
        <w:pStyle w:val="RedBoldCode"/>
      </w:pPr>
      <w:r w:rsidRPr="002F1F5E">
        <w:t xml:space="preserve">      = dynamic_cast&lt;gridpack::powerflow::PFBus*&gt;(getBus2().get());</w:t>
      </w:r>
    </w:p>
    <w:p w14:paraId="4D307554" w14:textId="77777777" w:rsidR="002F1F5E" w:rsidRPr="002F1F5E" w:rsidRDefault="002F1F5E" w:rsidP="002F1F5E">
      <w:pPr>
        <w:pStyle w:val="RedBoldCode"/>
      </w:pPr>
      <w:r w:rsidRPr="002F1F5E">
        <w:t xml:space="preserve">    bool ok = !bus1-&gt;getReferenceBus();</w:t>
      </w:r>
    </w:p>
    <w:p w14:paraId="5711EA03" w14:textId="77777777" w:rsidR="002F1F5E" w:rsidRPr="002F1F5E" w:rsidRDefault="002F1F5E" w:rsidP="002F1F5E">
      <w:pPr>
        <w:pStyle w:val="RedBoldCode"/>
      </w:pPr>
      <w:r w:rsidRPr="002F1F5E">
        <w:t xml:space="preserve">    ok = ok &amp;&amp; !bus2-&gt;getReferenceBus();</w:t>
      </w:r>
    </w:p>
    <w:p w14:paraId="654B4E67" w14:textId="77777777" w:rsidR="002F1F5E" w:rsidRPr="002F1F5E" w:rsidRDefault="002F1F5E" w:rsidP="002F1F5E">
      <w:pPr>
        <w:pStyle w:val="RedBoldCode"/>
      </w:pPr>
      <w:r w:rsidRPr="002F1F5E">
        <w:t xml:space="preserve">    if (ok) {</w:t>
      </w:r>
    </w:p>
    <w:p w14:paraId="150BB30A" w14:textId="77777777" w:rsidR="002F1F5E" w:rsidRPr="002F1F5E" w:rsidRDefault="002F1F5E" w:rsidP="002F1F5E">
      <w:pPr>
        <w:pStyle w:val="RedBoldCode"/>
      </w:pPr>
      <w:r w:rsidRPr="002F1F5E">
        <w:t xml:space="preserve">      *isize = 2;</w:t>
      </w:r>
    </w:p>
    <w:p w14:paraId="7CE05681" w14:textId="77777777" w:rsidR="002F1F5E" w:rsidRPr="002F1F5E" w:rsidRDefault="002F1F5E" w:rsidP="002F1F5E">
      <w:pPr>
        <w:pStyle w:val="RedBoldCode"/>
      </w:pPr>
      <w:r w:rsidRPr="002F1F5E">
        <w:t xml:space="preserve">      *jsize = 2;</w:t>
      </w:r>
    </w:p>
    <w:p w14:paraId="456384D4" w14:textId="77777777" w:rsidR="002F1F5E" w:rsidRPr="002F1F5E" w:rsidRDefault="002F1F5E" w:rsidP="002F1F5E">
      <w:pPr>
        <w:pStyle w:val="RedBoldCode"/>
      </w:pPr>
      <w:r w:rsidRPr="002F1F5E">
        <w:t xml:space="preserve">      return true;</w:t>
      </w:r>
    </w:p>
    <w:p w14:paraId="15EB9D7F" w14:textId="77777777" w:rsidR="002F1F5E" w:rsidRPr="002F1F5E" w:rsidRDefault="002F1F5E" w:rsidP="002F1F5E">
      <w:pPr>
        <w:pStyle w:val="RedBoldCode"/>
      </w:pPr>
      <w:r w:rsidRPr="002F1F5E">
        <w:t xml:space="preserve">    } else {</w:t>
      </w:r>
    </w:p>
    <w:p w14:paraId="4C72C56F" w14:textId="7FBC90C8" w:rsidR="002F1F5E" w:rsidRPr="002F1F5E" w:rsidRDefault="002F1F5E" w:rsidP="002F1F5E">
      <w:pPr>
        <w:pStyle w:val="RedBoldCode"/>
      </w:pPr>
      <w:r>
        <w:t xml:space="preserve">      return false</w:t>
      </w:r>
      <w:r w:rsidRPr="002F1F5E">
        <w:t>;</w:t>
      </w:r>
    </w:p>
    <w:p w14:paraId="6A0D2357" w14:textId="77777777" w:rsidR="002F1F5E" w:rsidRPr="002F1F5E" w:rsidRDefault="002F1F5E" w:rsidP="002F1F5E">
      <w:pPr>
        <w:pStyle w:val="RedBoldCode"/>
      </w:pPr>
      <w:r w:rsidRPr="002F1F5E">
        <w:t xml:space="preserve">    }</w:t>
      </w:r>
    </w:p>
    <w:p w14:paraId="1511AFA7" w14:textId="77777777" w:rsidR="002F1F5E" w:rsidRPr="002F1F5E" w:rsidRDefault="002F1F5E" w:rsidP="002F1F5E">
      <w:pPr>
        <w:pStyle w:val="RedBoldCode"/>
      </w:pPr>
      <w:r w:rsidRPr="002F1F5E">
        <w:t xml:space="preserve">  } else if (p_mode == YBus) {</w:t>
      </w:r>
    </w:p>
    <w:p w14:paraId="628C547C" w14:textId="77777777" w:rsidR="002F1F5E" w:rsidRPr="002F1F5E" w:rsidRDefault="002F1F5E" w:rsidP="002F1F5E">
      <w:pPr>
        <w:pStyle w:val="RedBoldCode"/>
      </w:pPr>
      <w:r w:rsidRPr="002F1F5E">
        <w:t xml:space="preserve">    *isize = 1;</w:t>
      </w:r>
    </w:p>
    <w:p w14:paraId="3C920971" w14:textId="77777777" w:rsidR="002F1F5E" w:rsidRPr="002F1F5E" w:rsidRDefault="002F1F5E" w:rsidP="002F1F5E">
      <w:pPr>
        <w:pStyle w:val="RedBoldCode"/>
      </w:pPr>
      <w:r w:rsidRPr="002F1F5E">
        <w:t xml:space="preserve">    *jsize = 1;</w:t>
      </w:r>
    </w:p>
    <w:p w14:paraId="4980F936" w14:textId="77777777" w:rsidR="002F1F5E" w:rsidRPr="002F1F5E" w:rsidRDefault="002F1F5E" w:rsidP="002F1F5E">
      <w:pPr>
        <w:pStyle w:val="RedBoldCode"/>
      </w:pPr>
      <w:r w:rsidRPr="002F1F5E">
        <w:t xml:space="preserve">    return true;</w:t>
      </w:r>
    </w:p>
    <w:p w14:paraId="73E55931" w14:textId="77777777" w:rsidR="002F1F5E" w:rsidRPr="002F1F5E" w:rsidRDefault="002F1F5E" w:rsidP="002F1F5E">
      <w:pPr>
        <w:pStyle w:val="RedBoldCode"/>
      </w:pPr>
      <w:r w:rsidRPr="002F1F5E">
        <w:t xml:space="preserve">  }</w:t>
      </w:r>
    </w:p>
    <w:p w14:paraId="08D7C997" w14:textId="409B9F11" w:rsidR="002F1F5E" w:rsidRDefault="002F1F5E" w:rsidP="002F1F5E">
      <w:pPr>
        <w:pStyle w:val="RedBoldCode"/>
      </w:pPr>
      <w:r w:rsidRPr="002F1F5E">
        <w:t>}</w:t>
      </w:r>
    </w:p>
    <w:p w14:paraId="2D32292B" w14:textId="36E6F172" w:rsidR="002F1F5E" w:rsidRDefault="002F1F5E" w:rsidP="002F1F5E">
      <w:pPr>
        <w:rPr>
          <w:rFonts w:ascii="Times New Roman" w:hAnsi="Times New Roman" w:cs="Times New Roman"/>
          <w:sz w:val="24"/>
          <w:szCs w:val="24"/>
        </w:rPr>
      </w:pPr>
      <w:r>
        <w:rPr>
          <w:rFonts w:ascii="Times New Roman" w:hAnsi="Times New Roman" w:cs="Times New Roman"/>
          <w:sz w:val="24"/>
          <w:szCs w:val="24"/>
        </w:rPr>
        <w:t>If the mode is “</w:t>
      </w:r>
      <w:r w:rsidRPr="00FA31E8">
        <w:rPr>
          <w:rStyle w:val="Heading1Char"/>
        </w:rPr>
        <w:t>YBus</w:t>
      </w:r>
      <w:r>
        <w:rPr>
          <w:rFonts w:ascii="Times New Roman" w:hAnsi="Times New Roman" w:cs="Times New Roman"/>
          <w:sz w:val="24"/>
          <w:szCs w:val="24"/>
        </w:rPr>
        <w:t xml:space="preserve">”, the size function returns a 1×1 block for the off-diagonal matrix block. </w:t>
      </w:r>
      <w:r w:rsidR="00040B2F">
        <w:rPr>
          <w:rFonts w:ascii="Times New Roman" w:hAnsi="Times New Roman" w:cs="Times New Roman"/>
          <w:sz w:val="24"/>
          <w:szCs w:val="24"/>
        </w:rPr>
        <w:t xml:space="preserve">For the Jacobian, the function first checks to see if either end of the branch is a reference bus by evaluating the Boolean variable “ok”. If neither end is the reference bus then the function returns a 2×2 block, if one end is the reference bus then the function returns false. The false value </w:t>
      </w:r>
      <w:r w:rsidR="00040B2F">
        <w:rPr>
          <w:rFonts w:ascii="Times New Roman" w:hAnsi="Times New Roman" w:cs="Times New Roman"/>
          <w:sz w:val="24"/>
          <w:szCs w:val="24"/>
        </w:rPr>
        <w:lastRenderedPageBreak/>
        <w:t xml:space="preserve">indicates that this branch does not contribute to the matrix. For this system, the </w:t>
      </w:r>
      <w:r w:rsidR="00040B2F" w:rsidRPr="00FA31E8">
        <w:rPr>
          <w:rStyle w:val="Heading1Char"/>
        </w:rPr>
        <w:t>matrixReverseSize</w:t>
      </w:r>
      <w:r w:rsidR="00040B2F">
        <w:rPr>
          <w:rFonts w:ascii="Times New Roman" w:hAnsi="Times New Roman" w:cs="Times New Roman"/>
          <w:sz w:val="24"/>
          <w:szCs w:val="24"/>
        </w:rPr>
        <w:t xml:space="preserve"> function is the same, but if the off-diagonal contributions were not square blocks, then the dimensions of the blocks would need to be switched.</w:t>
      </w:r>
    </w:p>
    <w:p w14:paraId="78AF0A4F" w14:textId="0A85205F" w:rsidR="00040B2F" w:rsidRDefault="00040B2F" w:rsidP="002F1F5E">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matrixForwardValues</w:t>
      </w:r>
      <w:r>
        <w:rPr>
          <w:rFonts w:ascii="Times New Roman" w:hAnsi="Times New Roman" w:cs="Times New Roman"/>
          <w:sz w:val="24"/>
          <w:szCs w:val="24"/>
        </w:rPr>
        <w:t xml:space="preserve"> function is</w:t>
      </w:r>
    </w:p>
    <w:p w14:paraId="7B74ACAE" w14:textId="77777777" w:rsidR="00040B2F" w:rsidRDefault="00040B2F" w:rsidP="00040B2F">
      <w:pPr>
        <w:pStyle w:val="RedBoldCode"/>
      </w:pPr>
      <w:r w:rsidRPr="00040B2F">
        <w:t>bool gridpack::powerflow::PFBranch::matrixForwardValues(</w:t>
      </w:r>
    </w:p>
    <w:p w14:paraId="18400E6B" w14:textId="29E2F0D4" w:rsidR="00040B2F" w:rsidRPr="00040B2F" w:rsidRDefault="00040B2F" w:rsidP="00040B2F">
      <w:pPr>
        <w:pStyle w:val="RedBoldCode"/>
      </w:pPr>
      <w:r>
        <w:t xml:space="preserve">   </w:t>
      </w:r>
      <w:r w:rsidRPr="00040B2F">
        <w:t>ComplexType *values)</w:t>
      </w:r>
    </w:p>
    <w:p w14:paraId="6C75ECCB" w14:textId="77777777" w:rsidR="00040B2F" w:rsidRPr="00040B2F" w:rsidRDefault="00040B2F" w:rsidP="00040B2F">
      <w:pPr>
        <w:pStyle w:val="RedBoldCode"/>
      </w:pPr>
      <w:r w:rsidRPr="00040B2F">
        <w:t>{</w:t>
      </w:r>
    </w:p>
    <w:p w14:paraId="030A245B" w14:textId="77777777" w:rsidR="00040B2F" w:rsidRPr="00040B2F" w:rsidRDefault="00040B2F" w:rsidP="00040B2F">
      <w:pPr>
        <w:pStyle w:val="RedBoldCode"/>
      </w:pPr>
      <w:r w:rsidRPr="00040B2F">
        <w:t xml:space="preserve">  if (p_mode == Jacobian) {</w:t>
      </w:r>
    </w:p>
    <w:p w14:paraId="37216D3C" w14:textId="77777777" w:rsidR="00040B2F" w:rsidRPr="00040B2F" w:rsidRDefault="00040B2F" w:rsidP="00040B2F">
      <w:pPr>
        <w:pStyle w:val="RedBoldCode"/>
      </w:pPr>
      <w:r w:rsidRPr="00040B2F">
        <w:t xml:space="preserve">    gridpack::powerflow::PFBus *bus1</w:t>
      </w:r>
    </w:p>
    <w:p w14:paraId="186856CA" w14:textId="77777777" w:rsidR="00040B2F" w:rsidRPr="00040B2F" w:rsidRDefault="00040B2F" w:rsidP="00040B2F">
      <w:pPr>
        <w:pStyle w:val="RedBoldCode"/>
      </w:pPr>
      <w:r w:rsidRPr="00040B2F">
        <w:t xml:space="preserve">      = dynamic_cast&lt;gridpack::powerflow::PFBus*&gt;(getBus1().get());</w:t>
      </w:r>
    </w:p>
    <w:p w14:paraId="75D65281" w14:textId="77777777" w:rsidR="00040B2F" w:rsidRPr="00040B2F" w:rsidRDefault="00040B2F" w:rsidP="00040B2F">
      <w:pPr>
        <w:pStyle w:val="RedBoldCode"/>
      </w:pPr>
      <w:r w:rsidRPr="00040B2F">
        <w:t xml:space="preserve">    gridpack::powerflow::PFBus *bus2</w:t>
      </w:r>
    </w:p>
    <w:p w14:paraId="3A2817E0" w14:textId="77777777" w:rsidR="00040B2F" w:rsidRPr="00040B2F" w:rsidRDefault="00040B2F" w:rsidP="00040B2F">
      <w:pPr>
        <w:pStyle w:val="RedBoldCode"/>
      </w:pPr>
      <w:r w:rsidRPr="00040B2F">
        <w:t xml:space="preserve">      = dynamic_cast&lt;gridpack::powerflow::PFBus*&gt;(getBus2().get());</w:t>
      </w:r>
    </w:p>
    <w:p w14:paraId="2F28AD57" w14:textId="77777777" w:rsidR="00040B2F" w:rsidRPr="00040B2F" w:rsidRDefault="00040B2F" w:rsidP="00040B2F">
      <w:pPr>
        <w:pStyle w:val="RedBoldCode"/>
      </w:pPr>
      <w:r w:rsidRPr="00040B2F">
        <w:t xml:space="preserve">    bool ok = !bus1-&gt;getReferenceBus();</w:t>
      </w:r>
    </w:p>
    <w:p w14:paraId="468EA897" w14:textId="77777777" w:rsidR="00040B2F" w:rsidRPr="00040B2F" w:rsidRDefault="00040B2F" w:rsidP="00040B2F">
      <w:pPr>
        <w:pStyle w:val="RedBoldCode"/>
      </w:pPr>
      <w:r w:rsidRPr="00040B2F">
        <w:t xml:space="preserve">    ok = ok &amp;&amp; !bus2-&gt;getReferenceBus();</w:t>
      </w:r>
    </w:p>
    <w:p w14:paraId="49310F5B" w14:textId="174A500D" w:rsidR="00040B2F" w:rsidRPr="00040B2F" w:rsidRDefault="00925E89" w:rsidP="00040B2F">
      <w:pPr>
        <w:pStyle w:val="RedBoldCode"/>
      </w:pPr>
      <w:r>
        <w:t xml:space="preserve">    if (ok) {</w:t>
      </w:r>
    </w:p>
    <w:p w14:paraId="7A26F417" w14:textId="77777777" w:rsidR="00040B2F" w:rsidRPr="00040B2F" w:rsidRDefault="00040B2F" w:rsidP="00040B2F">
      <w:pPr>
        <w:pStyle w:val="RedBoldCode"/>
      </w:pPr>
      <w:r w:rsidRPr="00040B2F">
        <w:t xml:space="preserve">      double cs = cos(p_theta);</w:t>
      </w:r>
    </w:p>
    <w:p w14:paraId="436F14FC" w14:textId="77777777" w:rsidR="00040B2F" w:rsidRPr="00040B2F" w:rsidRDefault="00040B2F" w:rsidP="00040B2F">
      <w:pPr>
        <w:pStyle w:val="RedBoldCode"/>
      </w:pPr>
      <w:r w:rsidRPr="00040B2F">
        <w:t xml:space="preserve">      double sn = sin(p_theta);</w:t>
      </w:r>
    </w:p>
    <w:p w14:paraId="1784E057" w14:textId="77777777" w:rsidR="00040B2F" w:rsidRPr="00040B2F" w:rsidRDefault="00040B2F" w:rsidP="00040B2F">
      <w:pPr>
        <w:pStyle w:val="RedBoldCode"/>
      </w:pPr>
      <w:r w:rsidRPr="00040B2F">
        <w:t xml:space="preserve">      values[0] = (p_ybusr_frwd*sn - p_ybusi_frwd*cs);</w:t>
      </w:r>
    </w:p>
    <w:p w14:paraId="5F9F2672" w14:textId="77777777" w:rsidR="00040B2F" w:rsidRPr="00040B2F" w:rsidRDefault="00040B2F" w:rsidP="00040B2F">
      <w:pPr>
        <w:pStyle w:val="RedBoldCode"/>
      </w:pPr>
      <w:r w:rsidRPr="00040B2F">
        <w:t xml:space="preserve">      values[1] = (p_ybusr_frwd*cs + p_ybusi_frwd*sn);</w:t>
      </w:r>
    </w:p>
    <w:p w14:paraId="7792D022" w14:textId="77777777" w:rsidR="00040B2F" w:rsidRPr="00040B2F" w:rsidRDefault="00040B2F" w:rsidP="00040B2F">
      <w:pPr>
        <w:pStyle w:val="RedBoldCode"/>
      </w:pPr>
      <w:r w:rsidRPr="00040B2F">
        <w:t xml:space="preserve">      values[2] = (p_ybusr_frwd*cs + p_ybusi_frwd*sn);</w:t>
      </w:r>
    </w:p>
    <w:p w14:paraId="564797B2" w14:textId="77777777" w:rsidR="00040B2F" w:rsidRPr="00040B2F" w:rsidRDefault="00040B2F" w:rsidP="00040B2F">
      <w:pPr>
        <w:pStyle w:val="RedBoldCode"/>
      </w:pPr>
      <w:r w:rsidRPr="00040B2F">
        <w:t xml:space="preserve">      values[3] = (p_ybusr_frwd*sn - p_ybusi_frwd*cs);</w:t>
      </w:r>
    </w:p>
    <w:p w14:paraId="13935E5C" w14:textId="77777777" w:rsidR="00040B2F" w:rsidRPr="00040B2F" w:rsidRDefault="00040B2F" w:rsidP="00040B2F">
      <w:pPr>
        <w:pStyle w:val="RedBoldCode"/>
      </w:pPr>
      <w:r w:rsidRPr="00040B2F">
        <w:t xml:space="preserve">      values[0] *= ((bus1-&gt;getVoltage())*(bus2-&gt;getVoltage()));</w:t>
      </w:r>
    </w:p>
    <w:p w14:paraId="1797A8F8" w14:textId="77777777" w:rsidR="00040B2F" w:rsidRPr="00040B2F" w:rsidRDefault="00040B2F" w:rsidP="00040B2F">
      <w:pPr>
        <w:pStyle w:val="RedBoldCode"/>
      </w:pPr>
      <w:r w:rsidRPr="00040B2F">
        <w:t xml:space="preserve">      values[1] *= -((bus1-&gt;getVoltage())*(bus2-&gt;getVoltage()));</w:t>
      </w:r>
    </w:p>
    <w:p w14:paraId="3039F8C1" w14:textId="77777777" w:rsidR="00040B2F" w:rsidRPr="00040B2F" w:rsidRDefault="00040B2F" w:rsidP="00040B2F">
      <w:pPr>
        <w:pStyle w:val="RedBoldCode"/>
      </w:pPr>
      <w:r w:rsidRPr="00040B2F">
        <w:t xml:space="preserve">      values[2] *= bus1-&gt;getVoltage();</w:t>
      </w:r>
    </w:p>
    <w:p w14:paraId="5A1E7A84" w14:textId="5490A4BD" w:rsidR="00040B2F" w:rsidRPr="00040B2F" w:rsidRDefault="00040B2F" w:rsidP="00040B2F">
      <w:pPr>
        <w:pStyle w:val="RedBoldCode"/>
      </w:pPr>
      <w:r w:rsidRPr="00040B2F">
        <w:t xml:space="preserve">      v</w:t>
      </w:r>
      <w:r>
        <w:t>alues[3] *= bus1-&gt;getVoltage();</w:t>
      </w:r>
    </w:p>
    <w:p w14:paraId="5E4EFB5C" w14:textId="77777777" w:rsidR="00040B2F" w:rsidRPr="00040B2F" w:rsidRDefault="00040B2F" w:rsidP="00040B2F">
      <w:pPr>
        <w:pStyle w:val="RedBoldCode"/>
      </w:pPr>
      <w:r w:rsidRPr="00040B2F">
        <w:t xml:space="preserve">      bool bus1PV = bus1-&gt;isPV();</w:t>
      </w:r>
    </w:p>
    <w:p w14:paraId="170DD75C" w14:textId="77777777" w:rsidR="00040B2F" w:rsidRPr="00040B2F" w:rsidRDefault="00040B2F" w:rsidP="00040B2F">
      <w:pPr>
        <w:pStyle w:val="RedBoldCode"/>
      </w:pPr>
      <w:r w:rsidRPr="00040B2F">
        <w:t xml:space="preserve">      bool bus2PV = bus2-&gt;isPV();</w:t>
      </w:r>
    </w:p>
    <w:p w14:paraId="090B9D39" w14:textId="77777777" w:rsidR="00040B2F" w:rsidRPr="00040B2F" w:rsidRDefault="00040B2F" w:rsidP="00040B2F">
      <w:pPr>
        <w:pStyle w:val="RedBoldCode"/>
      </w:pPr>
      <w:r w:rsidRPr="00040B2F">
        <w:t xml:space="preserve">      if (bus1PV &amp; bus2PV) {</w:t>
      </w:r>
    </w:p>
    <w:p w14:paraId="1D9B3B0C" w14:textId="77777777" w:rsidR="00040B2F" w:rsidRPr="00040B2F" w:rsidRDefault="00040B2F" w:rsidP="00040B2F">
      <w:pPr>
        <w:pStyle w:val="RedBoldCode"/>
      </w:pPr>
      <w:r w:rsidRPr="00040B2F">
        <w:t xml:space="preserve">        values[1] = 0.0;</w:t>
      </w:r>
    </w:p>
    <w:p w14:paraId="6734FCB2" w14:textId="77777777" w:rsidR="00040B2F" w:rsidRPr="00040B2F" w:rsidRDefault="00040B2F" w:rsidP="00040B2F">
      <w:pPr>
        <w:pStyle w:val="RedBoldCode"/>
      </w:pPr>
      <w:r w:rsidRPr="00040B2F">
        <w:t xml:space="preserve">        values[2] = 0.0;</w:t>
      </w:r>
    </w:p>
    <w:p w14:paraId="76CF217C" w14:textId="77777777" w:rsidR="00040B2F" w:rsidRPr="00040B2F" w:rsidRDefault="00040B2F" w:rsidP="00040B2F">
      <w:pPr>
        <w:pStyle w:val="RedBoldCode"/>
      </w:pPr>
      <w:r w:rsidRPr="00040B2F">
        <w:t xml:space="preserve">        values[3] = 0.0;</w:t>
      </w:r>
    </w:p>
    <w:p w14:paraId="034496AD" w14:textId="77777777" w:rsidR="00040B2F" w:rsidRPr="00040B2F" w:rsidRDefault="00040B2F" w:rsidP="00040B2F">
      <w:pPr>
        <w:pStyle w:val="RedBoldCode"/>
      </w:pPr>
      <w:r w:rsidRPr="00040B2F">
        <w:t xml:space="preserve">      } else if (bus1PV) {</w:t>
      </w:r>
    </w:p>
    <w:p w14:paraId="79550B4A" w14:textId="77777777" w:rsidR="00040B2F" w:rsidRPr="00040B2F" w:rsidRDefault="00040B2F" w:rsidP="00040B2F">
      <w:pPr>
        <w:pStyle w:val="RedBoldCode"/>
      </w:pPr>
      <w:r w:rsidRPr="00040B2F">
        <w:t xml:space="preserve">        values[1] = 0.0;</w:t>
      </w:r>
    </w:p>
    <w:p w14:paraId="4E9F08AD" w14:textId="77777777" w:rsidR="00040B2F" w:rsidRPr="00040B2F" w:rsidRDefault="00040B2F" w:rsidP="00040B2F">
      <w:pPr>
        <w:pStyle w:val="RedBoldCode"/>
      </w:pPr>
      <w:r w:rsidRPr="00040B2F">
        <w:t xml:space="preserve">        values[3] = 0.0;</w:t>
      </w:r>
    </w:p>
    <w:p w14:paraId="461CA9BE" w14:textId="77777777" w:rsidR="00040B2F" w:rsidRPr="00040B2F" w:rsidRDefault="00040B2F" w:rsidP="00040B2F">
      <w:pPr>
        <w:pStyle w:val="RedBoldCode"/>
      </w:pPr>
      <w:r w:rsidRPr="00040B2F">
        <w:t xml:space="preserve">      } else if (bus2PV) {</w:t>
      </w:r>
    </w:p>
    <w:p w14:paraId="54A8B025" w14:textId="77777777" w:rsidR="00040B2F" w:rsidRPr="00040B2F" w:rsidRDefault="00040B2F" w:rsidP="00040B2F">
      <w:pPr>
        <w:pStyle w:val="RedBoldCode"/>
      </w:pPr>
      <w:r w:rsidRPr="00040B2F">
        <w:t xml:space="preserve">        values[2] = 0.0;</w:t>
      </w:r>
    </w:p>
    <w:p w14:paraId="667A5847" w14:textId="77777777" w:rsidR="00040B2F" w:rsidRPr="00040B2F" w:rsidRDefault="00040B2F" w:rsidP="00040B2F">
      <w:pPr>
        <w:pStyle w:val="RedBoldCode"/>
      </w:pPr>
      <w:r w:rsidRPr="00040B2F">
        <w:t xml:space="preserve">        values[3] = 0.0;</w:t>
      </w:r>
    </w:p>
    <w:p w14:paraId="7E9977A7" w14:textId="77777777" w:rsidR="00040B2F" w:rsidRPr="00040B2F" w:rsidRDefault="00040B2F" w:rsidP="00040B2F">
      <w:pPr>
        <w:pStyle w:val="RedBoldCode"/>
      </w:pPr>
      <w:r w:rsidRPr="00040B2F">
        <w:t xml:space="preserve">      }</w:t>
      </w:r>
    </w:p>
    <w:p w14:paraId="60903608" w14:textId="77777777" w:rsidR="00040B2F" w:rsidRPr="00040B2F" w:rsidRDefault="00040B2F" w:rsidP="00040B2F">
      <w:pPr>
        <w:pStyle w:val="RedBoldCode"/>
      </w:pPr>
      <w:r w:rsidRPr="00040B2F">
        <w:lastRenderedPageBreak/>
        <w:t xml:space="preserve">      return true;</w:t>
      </w:r>
    </w:p>
    <w:p w14:paraId="1775AE32" w14:textId="77777777" w:rsidR="00040B2F" w:rsidRPr="00040B2F" w:rsidRDefault="00040B2F" w:rsidP="00040B2F">
      <w:pPr>
        <w:pStyle w:val="RedBoldCode"/>
      </w:pPr>
      <w:r w:rsidRPr="00040B2F">
        <w:t xml:space="preserve">    } else {</w:t>
      </w:r>
    </w:p>
    <w:p w14:paraId="18A86D1D" w14:textId="77777777" w:rsidR="00040B2F" w:rsidRPr="00040B2F" w:rsidRDefault="00040B2F" w:rsidP="00040B2F">
      <w:pPr>
        <w:pStyle w:val="RedBoldCode"/>
      </w:pPr>
      <w:r w:rsidRPr="00040B2F">
        <w:t xml:space="preserve">      return false;</w:t>
      </w:r>
    </w:p>
    <w:p w14:paraId="106EA6D0" w14:textId="77777777" w:rsidR="00040B2F" w:rsidRPr="00040B2F" w:rsidRDefault="00040B2F" w:rsidP="00040B2F">
      <w:pPr>
        <w:pStyle w:val="RedBoldCode"/>
      </w:pPr>
      <w:r w:rsidRPr="00040B2F">
        <w:t xml:space="preserve">    }</w:t>
      </w:r>
    </w:p>
    <w:p w14:paraId="000232A9" w14:textId="77777777" w:rsidR="00040B2F" w:rsidRPr="00040B2F" w:rsidRDefault="00040B2F" w:rsidP="00040B2F">
      <w:pPr>
        <w:pStyle w:val="RedBoldCode"/>
      </w:pPr>
      <w:r w:rsidRPr="00040B2F">
        <w:t xml:space="preserve">  } else if (p_mode == YBus) {</w:t>
      </w:r>
    </w:p>
    <w:p w14:paraId="17D0B521" w14:textId="77777777" w:rsidR="00040B2F" w:rsidRPr="00040B2F" w:rsidRDefault="00040B2F" w:rsidP="00040B2F">
      <w:pPr>
        <w:pStyle w:val="RedBoldCode"/>
      </w:pPr>
      <w:r w:rsidRPr="00040B2F">
        <w:t xml:space="preserve">    values[0] = gridpack::ComplexType(p_ybusr_frwd,p_ybusi_frwd);</w:t>
      </w:r>
    </w:p>
    <w:p w14:paraId="3CC17F1E" w14:textId="77777777" w:rsidR="00040B2F" w:rsidRPr="00040B2F" w:rsidRDefault="00040B2F" w:rsidP="00040B2F">
      <w:pPr>
        <w:pStyle w:val="RedBoldCode"/>
      </w:pPr>
      <w:r w:rsidRPr="00040B2F">
        <w:t xml:space="preserve">    return true;</w:t>
      </w:r>
    </w:p>
    <w:p w14:paraId="66366A5A" w14:textId="77777777" w:rsidR="00040B2F" w:rsidRPr="00040B2F" w:rsidRDefault="00040B2F" w:rsidP="00040B2F">
      <w:pPr>
        <w:pStyle w:val="RedBoldCode"/>
      </w:pPr>
      <w:r w:rsidRPr="00040B2F">
        <w:t xml:space="preserve">  }</w:t>
      </w:r>
    </w:p>
    <w:p w14:paraId="1B9A5394" w14:textId="509AF156" w:rsidR="00040B2F" w:rsidRPr="00040B2F" w:rsidRDefault="00040B2F" w:rsidP="00040B2F">
      <w:pPr>
        <w:pStyle w:val="RedBoldCode"/>
      </w:pPr>
      <w:r w:rsidRPr="00040B2F">
        <w:t>}</w:t>
      </w:r>
    </w:p>
    <w:p w14:paraId="632946A2" w14:textId="5C0AE471" w:rsidR="00040B2F" w:rsidRDefault="00925E89" w:rsidP="00040B2F">
      <w:pPr>
        <w:rPr>
          <w:rFonts w:ascii="Times New Roman" w:hAnsi="Times New Roman" w:cs="Times New Roman"/>
          <w:sz w:val="24"/>
          <w:szCs w:val="24"/>
        </w:rPr>
      </w:pPr>
      <w:r>
        <w:rPr>
          <w:rFonts w:ascii="Times New Roman" w:hAnsi="Times New Roman" w:cs="Times New Roman"/>
          <w:sz w:val="24"/>
          <w:szCs w:val="24"/>
        </w:rPr>
        <w:t>For the “</w:t>
      </w:r>
      <w:r w:rsidRPr="00FA31E8">
        <w:rPr>
          <w:rStyle w:val="Heading1Char"/>
        </w:rPr>
        <w:t>YBus</w:t>
      </w:r>
      <w:r>
        <w:rPr>
          <w:rFonts w:ascii="Times New Roman" w:hAnsi="Times New Roman" w:cs="Times New Roman"/>
          <w:sz w:val="24"/>
          <w:szCs w:val="24"/>
        </w:rPr>
        <w:t>” mode, the function simply returns the complex contribution to the Y-matrix. For the “</w:t>
      </w:r>
      <w:r w:rsidRPr="00FA31E8">
        <w:rPr>
          <w:rStyle w:val="Heading1Char"/>
        </w:rPr>
        <w:t>Jacobian</w:t>
      </w:r>
      <w:r>
        <w:rPr>
          <w:rFonts w:ascii="Times New Roman" w:hAnsi="Times New Roman" w:cs="Times New Roman"/>
          <w:sz w:val="24"/>
          <w:szCs w:val="24"/>
        </w:rPr>
        <w:t>”</w:t>
      </w:r>
      <w:r w:rsidR="007B1444">
        <w:rPr>
          <w:rFonts w:ascii="Times New Roman" w:hAnsi="Times New Roman" w:cs="Times New Roman"/>
          <w:sz w:val="24"/>
          <w:szCs w:val="24"/>
        </w:rPr>
        <w:t xml:space="preserve"> mode, the function first determines if either end of the branch is connected to the reference bus. If it is</w:t>
      </w:r>
      <w:r w:rsidR="00FA31E8">
        <w:rPr>
          <w:rFonts w:ascii="Times New Roman" w:hAnsi="Times New Roman" w:cs="Times New Roman"/>
          <w:sz w:val="24"/>
          <w:szCs w:val="24"/>
        </w:rPr>
        <w:t>,</w:t>
      </w:r>
      <w:r w:rsidR="007B1444">
        <w:rPr>
          <w:rFonts w:ascii="Times New Roman" w:hAnsi="Times New Roman" w:cs="Times New Roman"/>
          <w:sz w:val="24"/>
          <w:szCs w:val="24"/>
        </w:rPr>
        <w:t xml:space="preserve"> the</w:t>
      </w:r>
      <w:r w:rsidR="00FA31E8">
        <w:rPr>
          <w:rFonts w:ascii="Times New Roman" w:hAnsi="Times New Roman" w:cs="Times New Roman"/>
          <w:sz w:val="24"/>
          <w:szCs w:val="24"/>
        </w:rPr>
        <w:t>n</w:t>
      </w:r>
      <w:r w:rsidR="007B1444">
        <w:rPr>
          <w:rFonts w:ascii="Times New Roman" w:hAnsi="Times New Roman" w:cs="Times New Roman"/>
          <w:sz w:val="24"/>
          <w:szCs w:val="24"/>
        </w:rPr>
        <w:t xml:space="preserve"> function returns false and there is no contribution to the Jacobian. If neither end of the branch is the reference bus then the function evaluates the 4 elements of the 2×2 contribution to the Jacobian com</w:t>
      </w:r>
      <w:r w:rsidR="00FA31E8">
        <w:rPr>
          <w:rFonts w:ascii="Times New Roman" w:hAnsi="Times New Roman" w:cs="Times New Roman"/>
          <w:sz w:val="24"/>
          <w:szCs w:val="24"/>
        </w:rPr>
        <w:t>ing from the branch. T</w:t>
      </w:r>
      <w:r w:rsidR="007B1444">
        <w:rPr>
          <w:rFonts w:ascii="Times New Roman" w:hAnsi="Times New Roman" w:cs="Times New Roman"/>
          <w:sz w:val="24"/>
          <w:szCs w:val="24"/>
        </w:rPr>
        <w:t>o do this, the branch needs to get the current values of the voltages on the b</w:t>
      </w:r>
      <w:r w:rsidR="00FA31E8">
        <w:rPr>
          <w:rFonts w:ascii="Times New Roman" w:hAnsi="Times New Roman" w:cs="Times New Roman"/>
          <w:sz w:val="24"/>
          <w:szCs w:val="24"/>
        </w:rPr>
        <w:t>uses at either end</w:t>
      </w:r>
      <w:r w:rsidR="007B1444">
        <w:rPr>
          <w:rFonts w:ascii="Times New Roman" w:hAnsi="Times New Roman" w:cs="Times New Roman"/>
          <w:sz w:val="24"/>
          <w:szCs w:val="24"/>
        </w:rPr>
        <w:t xml:space="preserve">. It can do this by using the </w:t>
      </w:r>
      <w:r w:rsidR="007B1444" w:rsidRPr="00FA31E8">
        <w:rPr>
          <w:rStyle w:val="Heading1Char"/>
        </w:rPr>
        <w:t>getVoltage</w:t>
      </w:r>
      <w:r w:rsidR="007B1444">
        <w:rPr>
          <w:rFonts w:ascii="Times New Roman" w:hAnsi="Times New Roman" w:cs="Times New Roman"/>
          <w:sz w:val="24"/>
          <w:szCs w:val="24"/>
        </w:rPr>
        <w:t xml:space="preserve"> accessor functions that have been defined in the </w:t>
      </w:r>
      <w:r w:rsidR="007B1444" w:rsidRPr="00FA31E8">
        <w:rPr>
          <w:rStyle w:val="Heading1Char"/>
        </w:rPr>
        <w:t>PFBus</w:t>
      </w:r>
      <w:r w:rsidR="007B1444">
        <w:rPr>
          <w:rFonts w:ascii="Times New Roman" w:hAnsi="Times New Roman" w:cs="Times New Roman"/>
          <w:sz w:val="24"/>
          <w:szCs w:val="24"/>
        </w:rPr>
        <w:t xml:space="preserve"> class. Finally, if one end or the other of the branch is a PV bus, then some variables need to be eliminated from the equations. This can be done by setting some of the values in the 2×2 block equal to zero.</w:t>
      </w:r>
    </w:p>
    <w:p w14:paraId="3D9BC658" w14:textId="6E076617" w:rsidR="007042CC" w:rsidRDefault="007042CC"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matrixReverseValues</w:t>
      </w:r>
      <w:r>
        <w:rPr>
          <w:rFonts w:ascii="Times New Roman" w:hAnsi="Times New Roman" w:cs="Times New Roman"/>
          <w:sz w:val="24"/>
          <w:szCs w:val="24"/>
        </w:rPr>
        <w:t xml:space="preserve"> function is similar to the </w:t>
      </w:r>
      <w:r w:rsidRPr="00FA31E8">
        <w:rPr>
          <w:rStyle w:val="Heading1Char"/>
        </w:rPr>
        <w:t>matrixForwardValues</w:t>
      </w:r>
      <w:r>
        <w:rPr>
          <w:rFonts w:ascii="Times New Roman" w:hAnsi="Times New Roman" w:cs="Times New Roman"/>
          <w:sz w:val="24"/>
          <w:szCs w:val="24"/>
        </w:rPr>
        <w:t xml:space="preserve"> functions with a few key differences. 1) the variables </w:t>
      </w:r>
      <w:r w:rsidRPr="00FA31E8">
        <w:rPr>
          <w:rStyle w:val="Heading1Char"/>
        </w:rPr>
        <w:t>p_ybusr_rvrs</w:t>
      </w:r>
      <w:r>
        <w:rPr>
          <w:rFonts w:ascii="Times New Roman" w:hAnsi="Times New Roman" w:cs="Times New Roman"/>
          <w:sz w:val="24"/>
          <w:szCs w:val="24"/>
        </w:rPr>
        <w:t xml:space="preserve"> and </w:t>
      </w:r>
      <w:r w:rsidRPr="00FA31E8">
        <w:rPr>
          <w:rStyle w:val="Heading1Char"/>
        </w:rPr>
        <w:t>p_ybusi_rvrs</w:t>
      </w:r>
      <w:r>
        <w:rPr>
          <w:rFonts w:ascii="Times New Roman" w:hAnsi="Times New Roman" w:cs="Times New Roman"/>
          <w:sz w:val="24"/>
          <w:szCs w:val="24"/>
        </w:rPr>
        <w:t xml:space="preserve"> are used instead of </w:t>
      </w:r>
      <w:r w:rsidRPr="00FA31E8">
        <w:rPr>
          <w:rStyle w:val="Heading1Char"/>
        </w:rPr>
        <w:t>p_ybusr_frwd</w:t>
      </w:r>
      <w:r>
        <w:rPr>
          <w:rFonts w:ascii="Times New Roman" w:hAnsi="Times New Roman" w:cs="Times New Roman"/>
          <w:sz w:val="24"/>
          <w:szCs w:val="24"/>
        </w:rPr>
        <w:t xml:space="preserve"> and </w:t>
      </w:r>
      <w:r w:rsidRPr="00FA31E8">
        <w:rPr>
          <w:rStyle w:val="Heading1Char"/>
        </w:rPr>
        <w:t>p_ybusi_frwd</w:t>
      </w:r>
      <w:r>
        <w:rPr>
          <w:rFonts w:ascii="Times New Roman" w:hAnsi="Times New Roman" w:cs="Times New Roman"/>
          <w:sz w:val="24"/>
          <w:szCs w:val="24"/>
        </w:rPr>
        <w:t xml:space="preserve"> 2) instead of using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the function uses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since </w:t>
      </w:r>
      <w:r w:rsidRPr="00FA31E8">
        <w:rPr>
          <w:rStyle w:val="Heading1Char"/>
        </w:rPr>
        <w:t>p_theta</w:t>
      </w:r>
      <w:r>
        <w:rPr>
          <w:rFonts w:ascii="Times New Roman" w:hAnsi="Times New Roman" w:cs="Times New Roman"/>
          <w:sz w:val="24"/>
          <w:szCs w:val="24"/>
        </w:rPr>
        <w:t xml:space="preserve"> is defined as difference in phase angle on bus 1 minus the difference in phase angle on bus 2 and 3) the values that are set to zero in the conditions for PV buses are transposed. The PV conditions are the same</w:t>
      </w:r>
      <w:r w:rsidR="00FA31E8">
        <w:rPr>
          <w:rFonts w:ascii="Times New Roman" w:hAnsi="Times New Roman" w:cs="Times New Roman"/>
          <w:sz w:val="24"/>
          <w:szCs w:val="24"/>
        </w:rPr>
        <w:t xml:space="preserve"> as the forward case</w:t>
      </w:r>
      <w:r>
        <w:rPr>
          <w:rFonts w:ascii="Times New Roman" w:hAnsi="Times New Roman" w:cs="Times New Roman"/>
          <w:sz w:val="24"/>
          <w:szCs w:val="24"/>
        </w:rPr>
        <w:t xml:space="preserve"> if both bus 1 and bus 2 are PV buses, if only bus 1 is a PV bus then </w:t>
      </w:r>
      <w:r w:rsidRPr="00A74314">
        <w:rPr>
          <w:rStyle w:val="Heading1Char"/>
        </w:rPr>
        <w:t>values[2]</w:t>
      </w:r>
      <w:r>
        <w:rPr>
          <w:rFonts w:ascii="Times New Roman" w:hAnsi="Times New Roman" w:cs="Times New Roman"/>
          <w:sz w:val="24"/>
          <w:szCs w:val="24"/>
        </w:rPr>
        <w:t xml:space="preserve"> and </w:t>
      </w:r>
      <w:r w:rsidRPr="00A74314">
        <w:rPr>
          <w:rStyle w:val="Heading1Char"/>
        </w:rPr>
        <w:t>values[3]</w:t>
      </w:r>
      <w:r>
        <w:rPr>
          <w:rFonts w:ascii="Times New Roman" w:hAnsi="Times New Roman" w:cs="Times New Roman"/>
          <w:sz w:val="24"/>
          <w:szCs w:val="24"/>
        </w:rPr>
        <w:t xml:space="preserve"> are zero and if only bus2 is a PV bus then </w:t>
      </w:r>
      <w:r w:rsidRPr="00A74314">
        <w:rPr>
          <w:rStyle w:val="Heading1Char"/>
        </w:rPr>
        <w:t>values[1]</w:t>
      </w:r>
      <w:r>
        <w:rPr>
          <w:rFonts w:ascii="Times New Roman" w:hAnsi="Times New Roman" w:cs="Times New Roman"/>
          <w:sz w:val="24"/>
          <w:szCs w:val="24"/>
        </w:rPr>
        <w:t xml:space="preserve"> and </w:t>
      </w:r>
      <w:r w:rsidRPr="00A74314">
        <w:rPr>
          <w:rStyle w:val="Heading1Char"/>
        </w:rPr>
        <w:t>values[3]</w:t>
      </w:r>
      <w:r>
        <w:rPr>
          <w:rFonts w:ascii="Times New Roman" w:hAnsi="Times New Roman" w:cs="Times New Roman"/>
          <w:sz w:val="24"/>
          <w:szCs w:val="24"/>
        </w:rPr>
        <w:t xml:space="preserve"> are zero.</w:t>
      </w:r>
    </w:p>
    <w:p w14:paraId="7E1A3B68" w14:textId="3355C051" w:rsidR="003D140E" w:rsidRDefault="003D140E" w:rsidP="00040B2F">
      <w:pPr>
        <w:rPr>
          <w:rFonts w:ascii="Times New Roman" w:hAnsi="Times New Roman" w:cs="Times New Roman"/>
          <w:sz w:val="24"/>
          <w:szCs w:val="24"/>
        </w:rPr>
      </w:pPr>
      <w:r>
        <w:rPr>
          <w:rFonts w:ascii="Times New Roman" w:hAnsi="Times New Roman" w:cs="Times New Roman"/>
          <w:sz w:val="24"/>
          <w:szCs w:val="24"/>
        </w:rPr>
        <w:t xml:space="preserve">The functions for setting up vectors are similar to the corresponding matrix functions, although they are a bit simpler. The vector part of the </w:t>
      </w:r>
      <w:r w:rsidRPr="00BF6CB2">
        <w:rPr>
          <w:rStyle w:val="Heading1Char"/>
        </w:rPr>
        <w:t>MatVecInterface</w:t>
      </w:r>
      <w:r>
        <w:rPr>
          <w:rFonts w:ascii="Times New Roman" w:hAnsi="Times New Roman" w:cs="Times New Roman"/>
          <w:sz w:val="24"/>
          <w:szCs w:val="24"/>
        </w:rPr>
        <w:t xml:space="preserve"> contains one function that does not have a counterpart in the set of matrix functions and that is the </w:t>
      </w:r>
      <w:r w:rsidRPr="00BF6CB2">
        <w:rPr>
          <w:rStyle w:val="Heading1Char"/>
        </w:rPr>
        <w:t>setValues</w:t>
      </w:r>
      <w:r>
        <w:rPr>
          <w:rFonts w:ascii="Times New Roman" w:hAnsi="Times New Roman" w:cs="Times New Roman"/>
          <w:sz w:val="24"/>
          <w:szCs w:val="24"/>
        </w:rPr>
        <w:t xml:space="preserve"> function. This function can be used to push values in a vector object back into the buses that were used to generate the vector. For the Newton-Raphson iterations used to solve the power</w:t>
      </w:r>
      <w:r w:rsidR="00B241D6">
        <w:rPr>
          <w:rFonts w:ascii="Times New Roman" w:hAnsi="Times New Roman" w:cs="Times New Roman"/>
          <w:sz w:val="24"/>
          <w:szCs w:val="24"/>
        </w:rPr>
        <w:t xml:space="preserve"> </w:t>
      </w:r>
      <w:r>
        <w:rPr>
          <w:rFonts w:ascii="Times New Roman" w:hAnsi="Times New Roman" w:cs="Times New Roman"/>
          <w:sz w:val="24"/>
          <w:szCs w:val="24"/>
        </w:rPr>
        <w:t xml:space="preserve">flow equations, </w:t>
      </w:r>
      <w:r w:rsidR="00B241D6">
        <w:rPr>
          <w:rFonts w:ascii="Times New Roman" w:hAnsi="Times New Roman" w:cs="Times New Roman"/>
          <w:sz w:val="24"/>
          <w:szCs w:val="24"/>
        </w:rPr>
        <w:t xml:space="preserve">at each iteration </w:t>
      </w:r>
      <w:r>
        <w:rPr>
          <w:rFonts w:ascii="Times New Roman" w:hAnsi="Times New Roman" w:cs="Times New Roman"/>
          <w:sz w:val="24"/>
          <w:szCs w:val="24"/>
        </w:rPr>
        <w:t>i</w:t>
      </w:r>
      <w:r w:rsidR="00B241D6">
        <w:rPr>
          <w:rFonts w:ascii="Times New Roman" w:hAnsi="Times New Roman" w:cs="Times New Roman"/>
          <w:sz w:val="24"/>
          <w:szCs w:val="24"/>
        </w:rPr>
        <w:t>t is necessary</w:t>
      </w:r>
      <w:r>
        <w:rPr>
          <w:rFonts w:ascii="Times New Roman" w:hAnsi="Times New Roman" w:cs="Times New Roman"/>
          <w:sz w:val="24"/>
          <w:szCs w:val="24"/>
        </w:rPr>
        <w:t xml:space="preserve"> to push the current solution back into the buses so they can be used to evaluate new Jacobian and right hand side vectors. The solution vector contains the current</w:t>
      </w:r>
      <w:r w:rsidR="00973EED">
        <w:rPr>
          <w:rFonts w:ascii="Times New Roman" w:hAnsi="Times New Roman" w:cs="Times New Roman"/>
          <w:sz w:val="24"/>
          <w:szCs w:val="24"/>
        </w:rPr>
        <w:t xml:space="preserve"> increments to the voltage and phase angle. These</w:t>
      </w:r>
      <w:r w:rsidR="00BF6CB2">
        <w:rPr>
          <w:rFonts w:ascii="Times New Roman" w:hAnsi="Times New Roman" w:cs="Times New Roman"/>
          <w:sz w:val="24"/>
          <w:szCs w:val="24"/>
        </w:rPr>
        <w:t xml:space="preserve"> are</w:t>
      </w:r>
      <w:r w:rsidR="00973EED">
        <w:rPr>
          <w:rFonts w:ascii="Times New Roman" w:hAnsi="Times New Roman" w:cs="Times New Roman"/>
          <w:sz w:val="24"/>
          <w:szCs w:val="24"/>
        </w:rPr>
        <w:t xml:space="preserve"> written back to the buses using the function</w:t>
      </w:r>
    </w:p>
    <w:p w14:paraId="48B688DF" w14:textId="77777777" w:rsidR="00973EED" w:rsidRDefault="00973EED" w:rsidP="00973EED">
      <w:pPr>
        <w:pStyle w:val="RedBoldCode"/>
      </w:pPr>
      <w:r w:rsidRPr="00973EED">
        <w:t>void gridpack::powerflow::PFBus::setValues(</w:t>
      </w:r>
    </w:p>
    <w:p w14:paraId="476760D7" w14:textId="2B76913D" w:rsidR="00973EED" w:rsidRPr="00973EED" w:rsidRDefault="00973EED" w:rsidP="00973EED">
      <w:pPr>
        <w:pStyle w:val="RedBoldCode"/>
      </w:pPr>
      <w:r>
        <w:lastRenderedPageBreak/>
        <w:t xml:space="preserve">    </w:t>
      </w:r>
      <w:r w:rsidRPr="00973EED">
        <w:t>gridpack::ComplexType *values)</w:t>
      </w:r>
    </w:p>
    <w:p w14:paraId="46ADEF18" w14:textId="5610F768" w:rsidR="00973EED" w:rsidRPr="00973EED" w:rsidRDefault="00973EED" w:rsidP="00973EED">
      <w:pPr>
        <w:pStyle w:val="RedBoldCode"/>
      </w:pPr>
      <w:r>
        <w:t>{</w:t>
      </w:r>
    </w:p>
    <w:p w14:paraId="19BA3DFE" w14:textId="77777777" w:rsidR="00973EED" w:rsidRPr="00973EED" w:rsidRDefault="00973EED" w:rsidP="00973EED">
      <w:pPr>
        <w:pStyle w:val="RedBoldCode"/>
      </w:pPr>
      <w:r w:rsidRPr="00973EED">
        <w:t xml:space="preserve">  p_a -= real(values[0]);</w:t>
      </w:r>
    </w:p>
    <w:p w14:paraId="18E8FDB0" w14:textId="77777777" w:rsidR="00973EED" w:rsidRPr="00973EED" w:rsidRDefault="00973EED" w:rsidP="00973EED">
      <w:pPr>
        <w:pStyle w:val="RedBoldCode"/>
      </w:pPr>
      <w:r w:rsidRPr="00973EED">
        <w:t xml:space="preserve">  p_v -= real(values[1]);</w:t>
      </w:r>
    </w:p>
    <w:p w14:paraId="3D58F632" w14:textId="77777777" w:rsidR="00973EED" w:rsidRPr="00973EED" w:rsidRDefault="00973EED" w:rsidP="00973EED">
      <w:pPr>
        <w:pStyle w:val="RedBoldCode"/>
      </w:pPr>
      <w:r w:rsidRPr="00973EED">
        <w:t xml:space="preserve">  *p_vAng_ptr = p_a;</w:t>
      </w:r>
    </w:p>
    <w:p w14:paraId="18E9AAEB" w14:textId="77777777" w:rsidR="00973EED" w:rsidRPr="00973EED" w:rsidRDefault="00973EED" w:rsidP="00973EED">
      <w:pPr>
        <w:pStyle w:val="RedBoldCode"/>
      </w:pPr>
      <w:r w:rsidRPr="00973EED">
        <w:t xml:space="preserve">  *p_vMag_ptr = p_v;</w:t>
      </w:r>
    </w:p>
    <w:p w14:paraId="5B8911EA" w14:textId="0FA3339D" w:rsidR="00973EED" w:rsidRDefault="00973EED" w:rsidP="00973EED">
      <w:pPr>
        <w:pStyle w:val="RedBoldCode"/>
      </w:pPr>
      <w:r w:rsidRPr="00973EED">
        <w:t>}</w:t>
      </w:r>
    </w:p>
    <w:p w14:paraId="310C877D" w14:textId="27A3674B" w:rsidR="00973EED" w:rsidRDefault="00973EED" w:rsidP="00040B2F">
      <w:pPr>
        <w:rPr>
          <w:rFonts w:ascii="Times New Roman" w:hAnsi="Times New Roman" w:cs="Times New Roman"/>
          <w:sz w:val="24"/>
          <w:szCs w:val="24"/>
        </w:rPr>
      </w:pPr>
      <w:r>
        <w:rPr>
          <w:rFonts w:ascii="Times New Roman" w:hAnsi="Times New Roman" w:cs="Times New Roman"/>
          <w:sz w:val="24"/>
          <w:szCs w:val="24"/>
        </w:rPr>
        <w:t xml:space="preserve">This function is paired with a mapper that is used to create a vector with the same pattern of contributions. If for example, the matrix equation </w:t>
      </w:r>
      <w:r w:rsidRPr="00B241D6">
        <w:rPr>
          <w:rStyle w:val="Heading1Char"/>
        </w:rPr>
        <w:t>Ax = b</w:t>
      </w:r>
      <w:r>
        <w:rPr>
          <w:rFonts w:ascii="Times New Roman" w:hAnsi="Times New Roman" w:cs="Times New Roman"/>
          <w:sz w:val="24"/>
          <w:szCs w:val="24"/>
        </w:rPr>
        <w:t xml:space="preserve"> is being solved, then the mapper used to create the right hand side vector </w:t>
      </w:r>
      <w:r w:rsidRPr="00B241D6">
        <w:rPr>
          <w:rStyle w:val="Heading1Char"/>
        </w:rPr>
        <w:t>b</w:t>
      </w:r>
      <w:r>
        <w:rPr>
          <w:rFonts w:ascii="Times New Roman" w:hAnsi="Times New Roman" w:cs="Times New Roman"/>
          <w:sz w:val="24"/>
          <w:szCs w:val="24"/>
        </w:rPr>
        <w:t xml:space="preserve"> should be used to push results back onto the buses using the </w:t>
      </w:r>
      <w:r w:rsidRPr="00BF6CB2">
        <w:rPr>
          <w:rStyle w:val="Heading1Char"/>
        </w:rPr>
        <w:t>mapToBus</w:t>
      </w:r>
      <w:r>
        <w:rPr>
          <w:rFonts w:ascii="Times New Roman" w:hAnsi="Times New Roman" w:cs="Times New Roman"/>
          <w:sz w:val="24"/>
          <w:szCs w:val="24"/>
        </w:rPr>
        <w:t xml:space="preserve"> method. The </w:t>
      </w:r>
      <w:r w:rsidRPr="00BF6CB2">
        <w:rPr>
          <w:rStyle w:val="Heading1Char"/>
        </w:rPr>
        <w:t>setValues</w:t>
      </w:r>
      <w:r>
        <w:rPr>
          <w:rFonts w:ascii="Times New Roman" w:hAnsi="Times New Roman" w:cs="Times New Roman"/>
          <w:sz w:val="24"/>
          <w:szCs w:val="24"/>
        </w:rPr>
        <w:t xml:space="preserve"> method above takes the contributions from the solution vector and uses then to decrement the internal variables </w:t>
      </w:r>
      <w:r w:rsidRPr="00BF6CB2">
        <w:rPr>
          <w:rStyle w:val="Heading1Char"/>
        </w:rPr>
        <w:t>p_a</w:t>
      </w:r>
      <w:r>
        <w:rPr>
          <w:rFonts w:ascii="Times New Roman" w:hAnsi="Times New Roman" w:cs="Times New Roman"/>
          <w:sz w:val="24"/>
          <w:szCs w:val="24"/>
        </w:rPr>
        <w:t xml:space="preserve"> (voltage angle) and </w:t>
      </w:r>
      <w:r w:rsidRPr="00BF6CB2">
        <w:rPr>
          <w:rStyle w:val="Heading1Char"/>
        </w:rPr>
        <w:t>p_v</w:t>
      </w:r>
      <w:r>
        <w:rPr>
          <w:rFonts w:ascii="Times New Roman" w:hAnsi="Times New Roman" w:cs="Times New Roman"/>
          <w:sz w:val="24"/>
          <w:szCs w:val="24"/>
        </w:rPr>
        <w:t xml:space="preserve"> (voltage magnitude). The new values of </w:t>
      </w:r>
      <w:r w:rsidRPr="00BF6CB2">
        <w:rPr>
          <w:rStyle w:val="Heading1Char"/>
        </w:rPr>
        <w:t>p_a</w:t>
      </w:r>
      <w:r>
        <w:rPr>
          <w:rFonts w:ascii="Times New Roman" w:hAnsi="Times New Roman" w:cs="Times New Roman"/>
          <w:sz w:val="24"/>
          <w:szCs w:val="24"/>
        </w:rPr>
        <w:t xml:space="preserve"> and </w:t>
      </w:r>
      <w:r w:rsidRPr="00BF6CB2">
        <w:rPr>
          <w:rStyle w:val="Heading1Char"/>
        </w:rPr>
        <w:t>p_v</w:t>
      </w:r>
      <w:r>
        <w:rPr>
          <w:rFonts w:ascii="Times New Roman" w:hAnsi="Times New Roman" w:cs="Times New Roman"/>
          <w:sz w:val="24"/>
          <w:szCs w:val="24"/>
        </w:rPr>
        <w:t xml:space="preserve"> are then assigned to the buffers </w:t>
      </w:r>
      <w:r w:rsidRPr="00BF6CB2">
        <w:rPr>
          <w:rStyle w:val="Heading1Char"/>
        </w:rPr>
        <w:t>p_vAng_ptr</w:t>
      </w:r>
      <w:r>
        <w:rPr>
          <w:rFonts w:ascii="Times New Roman" w:hAnsi="Times New Roman" w:cs="Times New Roman"/>
          <w:sz w:val="24"/>
          <w:szCs w:val="24"/>
        </w:rPr>
        <w:t xml:space="preserve"> and </w:t>
      </w:r>
      <w:r w:rsidRPr="00BF6CB2">
        <w:rPr>
          <w:rStyle w:val="Heading1Char"/>
        </w:rPr>
        <w:t>p_vMag_ptr</w:t>
      </w:r>
      <w:r>
        <w:rPr>
          <w:rFonts w:ascii="Times New Roman" w:hAnsi="Times New Roman" w:cs="Times New Roman"/>
          <w:sz w:val="24"/>
          <w:szCs w:val="24"/>
        </w:rPr>
        <w:t xml:space="preserve"> so that they can be exchanged with other buses. This is discussed below.</w:t>
      </w:r>
    </w:p>
    <w:p w14:paraId="5F5A5608" w14:textId="7B1F39AF" w:rsidR="00973EED"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two routines that need to be created in the </w:t>
      </w:r>
      <w:r w:rsidRPr="00BF6CB2">
        <w:rPr>
          <w:rStyle w:val="Heading1Char"/>
        </w:rPr>
        <w:t>PFBus</w:t>
      </w:r>
      <w:r>
        <w:rPr>
          <w:rFonts w:ascii="Times New Roman" w:hAnsi="Times New Roman" w:cs="Times New Roman"/>
          <w:sz w:val="24"/>
          <w:szCs w:val="24"/>
        </w:rPr>
        <w:t xml:space="preserve"> class to copy data to ghost buses are both simple. There is no need to create corresponding routines in the </w:t>
      </w:r>
      <w:r w:rsidRPr="00BF6CB2">
        <w:rPr>
          <w:rStyle w:val="Heading1Char"/>
        </w:rPr>
        <w:t>PFBranch</w:t>
      </w:r>
      <w:r>
        <w:rPr>
          <w:rFonts w:ascii="Times New Roman" w:hAnsi="Times New Roman" w:cs="Times New Roman"/>
          <w:sz w:val="24"/>
          <w:szCs w:val="24"/>
        </w:rPr>
        <w:t xml:space="preserve"> class since branches do not exchange data</w:t>
      </w:r>
      <w:r w:rsidR="00B241D6">
        <w:rPr>
          <w:rFonts w:ascii="Times New Roman" w:hAnsi="Times New Roman" w:cs="Times New Roman"/>
          <w:sz w:val="24"/>
          <w:szCs w:val="24"/>
        </w:rPr>
        <w:t xml:space="preserve"> in the power flow calculation</w:t>
      </w:r>
      <w:r>
        <w:rPr>
          <w:rFonts w:ascii="Times New Roman" w:hAnsi="Times New Roman" w:cs="Times New Roman"/>
          <w:sz w:val="24"/>
          <w:szCs w:val="24"/>
        </w:rPr>
        <w:t xml:space="preserve">. Two values need to be exchanged between buses, the current voltage angle and the current voltage magnitude. This requires a buffer that is the size of two doubles so the </w:t>
      </w:r>
      <w:r w:rsidRPr="00BF6CB2">
        <w:rPr>
          <w:rStyle w:val="Heading1Char"/>
        </w:rPr>
        <w:t>getXCBufSize</w:t>
      </w:r>
      <w:r>
        <w:rPr>
          <w:rFonts w:ascii="Times New Roman" w:hAnsi="Times New Roman" w:cs="Times New Roman"/>
          <w:sz w:val="24"/>
          <w:szCs w:val="24"/>
        </w:rPr>
        <w:t xml:space="preserve"> function is written as</w:t>
      </w:r>
    </w:p>
    <w:p w14:paraId="13A68552" w14:textId="77777777" w:rsidR="00C22C77" w:rsidRPr="00C22C77" w:rsidRDefault="00C22C77" w:rsidP="00C22C77">
      <w:pPr>
        <w:pStyle w:val="RedBoldCode"/>
      </w:pPr>
      <w:r w:rsidRPr="00C22C77">
        <w:t>int gridpack::powerflow::PFBus::getXCBufSize(void)</w:t>
      </w:r>
    </w:p>
    <w:p w14:paraId="76556437" w14:textId="77777777" w:rsidR="00C22C77" w:rsidRPr="00C22C77" w:rsidRDefault="00C22C77" w:rsidP="00C22C77">
      <w:pPr>
        <w:pStyle w:val="RedBoldCode"/>
      </w:pPr>
      <w:r w:rsidRPr="00C22C77">
        <w:t>{</w:t>
      </w:r>
    </w:p>
    <w:p w14:paraId="44F2927C" w14:textId="77777777" w:rsidR="00C22C77" w:rsidRPr="00C22C77" w:rsidRDefault="00C22C77" w:rsidP="00C22C77">
      <w:pPr>
        <w:pStyle w:val="RedBoldCode"/>
      </w:pPr>
      <w:r w:rsidRPr="00C22C77">
        <w:t xml:space="preserve">  return 2*sizeof(double);</w:t>
      </w:r>
    </w:p>
    <w:p w14:paraId="2B3A9BC7" w14:textId="28EA664E" w:rsidR="00C22C77" w:rsidRDefault="00C22C77" w:rsidP="00C22C77">
      <w:pPr>
        <w:pStyle w:val="RedBoldCode"/>
      </w:pPr>
      <w:r w:rsidRPr="00C22C77">
        <w:t>}</w:t>
      </w:r>
    </w:p>
    <w:p w14:paraId="27D26CF1" w14:textId="68B9B4C5" w:rsidR="00C22C77"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BF6CB2">
        <w:rPr>
          <w:rStyle w:val="Heading1Char"/>
        </w:rPr>
        <w:t>setXCB</w:t>
      </w:r>
      <w:r w:rsidR="002B5D16" w:rsidRPr="00BF6CB2">
        <w:rPr>
          <w:rStyle w:val="Heading1Char"/>
        </w:rPr>
        <w:t>uf</w:t>
      </w:r>
      <w:r w:rsidR="002B5D16">
        <w:rPr>
          <w:rFonts w:ascii="Times New Roman" w:hAnsi="Times New Roman" w:cs="Times New Roman"/>
          <w:sz w:val="24"/>
          <w:szCs w:val="24"/>
        </w:rPr>
        <w:t xml:space="preserve"> assigns the buffer created in</w:t>
      </w:r>
      <w:r>
        <w:rPr>
          <w:rFonts w:ascii="Times New Roman" w:hAnsi="Times New Roman" w:cs="Times New Roman"/>
          <w:sz w:val="24"/>
          <w:szCs w:val="24"/>
        </w:rPr>
        <w:t xml:space="preserve"> the</w:t>
      </w:r>
      <w:r w:rsidR="00BA540E">
        <w:rPr>
          <w:rFonts w:ascii="Times New Roman" w:hAnsi="Times New Roman" w:cs="Times New Roman"/>
          <w:sz w:val="24"/>
          <w:szCs w:val="24"/>
        </w:rPr>
        <w:t xml:space="preserve"> base</w:t>
      </w:r>
      <w:r>
        <w:rPr>
          <w:rFonts w:ascii="Times New Roman" w:hAnsi="Times New Roman" w:cs="Times New Roman"/>
          <w:sz w:val="24"/>
          <w:szCs w:val="24"/>
        </w:rPr>
        <w:t xml:space="preserve"> </w:t>
      </w:r>
      <w:r w:rsidR="002B5D16">
        <w:rPr>
          <w:rFonts w:ascii="Times New Roman" w:hAnsi="Times New Roman" w:cs="Times New Roman"/>
          <w:sz w:val="24"/>
          <w:szCs w:val="24"/>
        </w:rPr>
        <w:t xml:space="preserve">factory </w:t>
      </w:r>
      <w:r w:rsidR="002B5D16" w:rsidRPr="00BF6CB2">
        <w:rPr>
          <w:rStyle w:val="Heading1Char"/>
        </w:rPr>
        <w:t>setExchange</w:t>
      </w:r>
      <w:r>
        <w:rPr>
          <w:rFonts w:ascii="Times New Roman" w:hAnsi="Times New Roman" w:cs="Times New Roman"/>
          <w:sz w:val="24"/>
          <w:szCs w:val="24"/>
        </w:rPr>
        <w:t xml:space="preserve"> function to internal variables used within the </w:t>
      </w:r>
      <w:r w:rsidRPr="00BF6CB2">
        <w:rPr>
          <w:rStyle w:val="Heading1Char"/>
        </w:rPr>
        <w:t>PFBus</w:t>
      </w:r>
      <w:r>
        <w:rPr>
          <w:rFonts w:ascii="Times New Roman" w:hAnsi="Times New Roman" w:cs="Times New Roman"/>
          <w:sz w:val="24"/>
          <w:szCs w:val="24"/>
        </w:rPr>
        <w:t xml:space="preserve"> component. It has the form</w:t>
      </w:r>
    </w:p>
    <w:p w14:paraId="5C68CFE1" w14:textId="77777777" w:rsidR="00C22C77" w:rsidRPr="00C22C77" w:rsidRDefault="00C22C77" w:rsidP="00C22C77">
      <w:pPr>
        <w:pStyle w:val="RedBoldCode"/>
      </w:pPr>
      <w:r w:rsidRPr="00C22C77">
        <w:t>void gridpack::powerflow::PFBus::setXCBuf(void *buf)</w:t>
      </w:r>
    </w:p>
    <w:p w14:paraId="3BFBC075" w14:textId="77777777" w:rsidR="00C22C77" w:rsidRPr="00C22C77" w:rsidRDefault="00C22C77" w:rsidP="00C22C77">
      <w:pPr>
        <w:pStyle w:val="RedBoldCode"/>
      </w:pPr>
      <w:r w:rsidRPr="00C22C77">
        <w:t>{</w:t>
      </w:r>
    </w:p>
    <w:p w14:paraId="44131A8D" w14:textId="77777777" w:rsidR="00C22C77" w:rsidRPr="00C22C77" w:rsidRDefault="00C22C77" w:rsidP="00C22C77">
      <w:pPr>
        <w:pStyle w:val="RedBoldCode"/>
      </w:pPr>
      <w:r w:rsidRPr="00C22C77">
        <w:t xml:space="preserve">  p_vAng_ptr = static_cast&lt;double*&gt;(buf);</w:t>
      </w:r>
    </w:p>
    <w:p w14:paraId="6C6D422A" w14:textId="28C53CBD" w:rsidR="00C22C77" w:rsidRPr="00C22C77" w:rsidRDefault="00C22C77" w:rsidP="00C22C77">
      <w:pPr>
        <w:pStyle w:val="RedBoldCode"/>
      </w:pPr>
      <w:r>
        <w:t xml:space="preserve">  p_vMag_ptr = p_vAng_ptr+1;</w:t>
      </w:r>
    </w:p>
    <w:p w14:paraId="36903234" w14:textId="77777777" w:rsidR="00C22C77" w:rsidRPr="00C22C77" w:rsidRDefault="00C22C77" w:rsidP="00C22C77">
      <w:pPr>
        <w:pStyle w:val="RedBoldCode"/>
      </w:pPr>
      <w:r w:rsidRPr="00C22C77">
        <w:t xml:space="preserve">  *p_vAng_ptr = p_a;</w:t>
      </w:r>
    </w:p>
    <w:p w14:paraId="54E2D2C6" w14:textId="77777777" w:rsidR="00C22C77" w:rsidRPr="00C22C77" w:rsidRDefault="00C22C77" w:rsidP="00C22C77">
      <w:pPr>
        <w:pStyle w:val="RedBoldCode"/>
      </w:pPr>
      <w:r w:rsidRPr="00C22C77">
        <w:t xml:space="preserve">  *p_vMag_ptr = p_v;</w:t>
      </w:r>
    </w:p>
    <w:p w14:paraId="43638E36" w14:textId="1CBCE6A0" w:rsidR="00C22C77" w:rsidRDefault="00C22C77" w:rsidP="00C22C77">
      <w:pPr>
        <w:pStyle w:val="RedBoldCode"/>
      </w:pPr>
      <w:r w:rsidRPr="00C22C77">
        <w:t>}</w:t>
      </w:r>
    </w:p>
    <w:p w14:paraId="31B7F667" w14:textId="743618B5" w:rsidR="00C22C77" w:rsidRDefault="002B5D16" w:rsidP="00040B2F">
      <w:pPr>
        <w:rPr>
          <w:rFonts w:ascii="Times New Roman" w:hAnsi="Times New Roman" w:cs="Times New Roman"/>
          <w:sz w:val="24"/>
          <w:szCs w:val="24"/>
        </w:rPr>
      </w:pPr>
      <w:r>
        <w:rPr>
          <w:rFonts w:ascii="Times New Roman" w:hAnsi="Times New Roman" w:cs="Times New Roman"/>
          <w:sz w:val="24"/>
          <w:szCs w:val="24"/>
        </w:rPr>
        <w:t xml:space="preserve">The buffer created in </w:t>
      </w:r>
      <w:r w:rsidR="00BA540E">
        <w:rPr>
          <w:rFonts w:ascii="Times New Roman" w:hAnsi="Times New Roman" w:cs="Times New Roman"/>
          <w:sz w:val="24"/>
          <w:szCs w:val="24"/>
        </w:rPr>
        <w:t xml:space="preserve">the </w:t>
      </w:r>
      <w:r w:rsidRPr="00BF6CB2">
        <w:rPr>
          <w:rStyle w:val="Heading1Char"/>
        </w:rPr>
        <w:t>setExchange</w:t>
      </w:r>
      <w:r w:rsidR="00C22C77">
        <w:rPr>
          <w:rFonts w:ascii="Times New Roman" w:hAnsi="Times New Roman" w:cs="Times New Roman"/>
          <w:sz w:val="24"/>
          <w:szCs w:val="24"/>
        </w:rPr>
        <w:t xml:space="preserve"> routine is split between the two internal pointers </w:t>
      </w:r>
      <w:r w:rsidR="00C22C77" w:rsidRPr="00BF6CB2">
        <w:rPr>
          <w:rStyle w:val="Heading1Char"/>
        </w:rPr>
        <w:t>p_vAng_ptr</w:t>
      </w:r>
      <w:r w:rsidR="00C22C77">
        <w:rPr>
          <w:rFonts w:ascii="Times New Roman" w:hAnsi="Times New Roman" w:cs="Times New Roman"/>
          <w:sz w:val="24"/>
          <w:szCs w:val="24"/>
        </w:rPr>
        <w:t xml:space="preserve"> and </w:t>
      </w:r>
      <w:r w:rsidR="00C22C77" w:rsidRPr="00BF6CB2">
        <w:rPr>
          <w:rStyle w:val="Heading1Char"/>
        </w:rPr>
        <w:t>p_vMag_ptr</w:t>
      </w:r>
      <w:r w:rsidR="00C22C77">
        <w:rPr>
          <w:rFonts w:ascii="Times New Roman" w:hAnsi="Times New Roman" w:cs="Times New Roman"/>
          <w:sz w:val="24"/>
          <w:szCs w:val="24"/>
        </w:rPr>
        <w:t xml:space="preserve">. These are then initialized to the current values of </w:t>
      </w:r>
      <w:r w:rsidR="00C22C77" w:rsidRPr="00BF6CB2">
        <w:rPr>
          <w:rStyle w:val="Heading1Char"/>
        </w:rPr>
        <w:t>p_a</w:t>
      </w:r>
      <w:r w:rsidR="00C22C77">
        <w:rPr>
          <w:rFonts w:ascii="Times New Roman" w:hAnsi="Times New Roman" w:cs="Times New Roman"/>
          <w:sz w:val="24"/>
          <w:szCs w:val="24"/>
        </w:rPr>
        <w:t xml:space="preserve"> and </w:t>
      </w:r>
      <w:r w:rsidR="00C22C77" w:rsidRPr="00BF6CB2">
        <w:rPr>
          <w:rStyle w:val="Heading1Char"/>
        </w:rPr>
        <w:t>p_v</w:t>
      </w:r>
      <w:r w:rsidR="00C22C77">
        <w:rPr>
          <w:rFonts w:ascii="Times New Roman" w:hAnsi="Times New Roman" w:cs="Times New Roman"/>
          <w:sz w:val="24"/>
          <w:szCs w:val="24"/>
        </w:rPr>
        <w:t xml:space="preserve">. Whenever the </w:t>
      </w:r>
      <w:r w:rsidR="00C22C77" w:rsidRPr="00BF6CB2">
        <w:rPr>
          <w:rStyle w:val="Heading1Char"/>
        </w:rPr>
        <w:t>updateBuses</w:t>
      </w:r>
      <w:r w:rsidR="00BA540E">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is called the </w:t>
      </w:r>
      <w:r w:rsidR="00F40C3F">
        <w:rPr>
          <w:rFonts w:ascii="Times New Roman" w:hAnsi="Times New Roman" w:cs="Times New Roman"/>
          <w:sz w:val="24"/>
          <w:szCs w:val="24"/>
        </w:rPr>
        <w:t>buffers</w:t>
      </w:r>
      <w:r w:rsidR="00C22C77">
        <w:rPr>
          <w:rFonts w:ascii="Times New Roman" w:hAnsi="Times New Roman" w:cs="Times New Roman"/>
          <w:sz w:val="24"/>
          <w:szCs w:val="24"/>
        </w:rPr>
        <w:t xml:space="preserve"> on ghost buses are refreshed </w:t>
      </w:r>
      <w:r w:rsidR="00F40C3F">
        <w:rPr>
          <w:rFonts w:ascii="Times New Roman" w:hAnsi="Times New Roman" w:cs="Times New Roman"/>
          <w:sz w:val="24"/>
          <w:szCs w:val="24"/>
        </w:rPr>
        <w:lastRenderedPageBreak/>
        <w:t>with the current values of the</w:t>
      </w:r>
      <w:r w:rsidR="00C22C77">
        <w:rPr>
          <w:rFonts w:ascii="Times New Roman" w:hAnsi="Times New Roman" w:cs="Times New Roman"/>
          <w:sz w:val="24"/>
          <w:szCs w:val="24"/>
        </w:rPr>
        <w:t xml:space="preserve"> variables from the processes that</w:t>
      </w:r>
      <w:r w:rsidR="00BA540E">
        <w:rPr>
          <w:rFonts w:ascii="Times New Roman" w:hAnsi="Times New Roman" w:cs="Times New Roman"/>
          <w:sz w:val="24"/>
          <w:szCs w:val="24"/>
        </w:rPr>
        <w:t xml:space="preserve"> own the corresponding</w:t>
      </w:r>
      <w:r w:rsidR="00C22C77">
        <w:rPr>
          <w:rFonts w:ascii="Times New Roman" w:hAnsi="Times New Roman" w:cs="Times New Roman"/>
          <w:sz w:val="24"/>
          <w:szCs w:val="24"/>
        </w:rPr>
        <w:t xml:space="preserve"> buses. Note that both the </w:t>
      </w:r>
      <w:r w:rsidR="00C22C77" w:rsidRPr="00BF6CB2">
        <w:rPr>
          <w:rStyle w:val="Heading1Char"/>
        </w:rPr>
        <w:t>getXCBufSize</w:t>
      </w:r>
      <w:r w:rsidR="00C22C77">
        <w:rPr>
          <w:rFonts w:ascii="Times New Roman" w:hAnsi="Times New Roman" w:cs="Times New Roman"/>
          <w:sz w:val="24"/>
          <w:szCs w:val="24"/>
        </w:rPr>
        <w:t xml:space="preserve"> and the </w:t>
      </w:r>
      <w:r w:rsidR="00C22C77" w:rsidRPr="00BF6CB2">
        <w:rPr>
          <w:rStyle w:val="Heading1Char"/>
        </w:rPr>
        <w:t>setXCBuf</w:t>
      </w:r>
      <w:r w:rsidR="00C22C77">
        <w:rPr>
          <w:rFonts w:ascii="Times New Roman" w:hAnsi="Times New Roman" w:cs="Times New Roman"/>
          <w:sz w:val="24"/>
          <w:szCs w:val="24"/>
        </w:rPr>
        <w:t xml:space="preserve"> routines are </w:t>
      </w:r>
      <w:r>
        <w:rPr>
          <w:rFonts w:ascii="Times New Roman" w:hAnsi="Times New Roman" w:cs="Times New Roman"/>
          <w:sz w:val="24"/>
          <w:szCs w:val="24"/>
        </w:rPr>
        <w:t xml:space="preserve">only called during the </w:t>
      </w:r>
      <w:r w:rsidRPr="00BF6CB2">
        <w:rPr>
          <w:rStyle w:val="Heading1Char"/>
        </w:rPr>
        <w:t>setExchange</w:t>
      </w:r>
      <w:r>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They are not called </w:t>
      </w:r>
      <w:r w:rsidR="00A74314">
        <w:rPr>
          <w:rFonts w:ascii="Times New Roman" w:hAnsi="Times New Roman" w:cs="Times New Roman"/>
          <w:sz w:val="24"/>
          <w:szCs w:val="24"/>
        </w:rPr>
        <w:t>during the actual</w:t>
      </w:r>
      <w:r>
        <w:rPr>
          <w:rFonts w:ascii="Times New Roman" w:hAnsi="Times New Roman" w:cs="Times New Roman"/>
          <w:sz w:val="24"/>
          <w:szCs w:val="24"/>
        </w:rPr>
        <w:t xml:space="preserve"> bus updates.</w:t>
      </w:r>
    </w:p>
    <w:p w14:paraId="138B8354" w14:textId="23058749" w:rsidR="003D140E" w:rsidRDefault="003D140E" w:rsidP="00040B2F">
      <w:pPr>
        <w:rPr>
          <w:rFonts w:ascii="Times New Roman" w:hAnsi="Times New Roman" w:cs="Times New Roman"/>
          <w:sz w:val="24"/>
          <w:szCs w:val="24"/>
        </w:rPr>
      </w:pPr>
      <w:r>
        <w:rPr>
          <w:rFonts w:ascii="Times New Roman" w:hAnsi="Times New Roman" w:cs="Times New Roman"/>
          <w:sz w:val="24"/>
          <w:szCs w:val="24"/>
        </w:rPr>
        <w:t xml:space="preserve">One final function in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 that is worth taking a brief look at is the set mode function. This function is used to set the internal </w:t>
      </w:r>
      <w:r w:rsidRPr="00BF6CB2">
        <w:rPr>
          <w:rStyle w:val="Heading1Char"/>
        </w:rPr>
        <w:t>p_mode</w:t>
      </w:r>
      <w:r>
        <w:rPr>
          <w:rFonts w:ascii="Times New Roman" w:hAnsi="Times New Roman" w:cs="Times New Roman"/>
          <w:sz w:val="24"/>
          <w:szCs w:val="24"/>
        </w:rPr>
        <w:t xml:space="preserve"> variable that is defined in both classes. The </w:t>
      </w:r>
      <w:r w:rsidRPr="00BF6CB2">
        <w:rPr>
          <w:rStyle w:val="Heading1Char"/>
        </w:rPr>
        <w:t>PFMode</w:t>
      </w:r>
      <w:r>
        <w:rPr>
          <w:rFonts w:ascii="Times New Roman" w:hAnsi="Times New Roman" w:cs="Times New Roman"/>
          <w:sz w:val="24"/>
          <w:szCs w:val="24"/>
        </w:rPr>
        <w:t xml:space="preserve"> enumeration, which contains both the “</w:t>
      </w:r>
      <w:r w:rsidRPr="00BF6CB2">
        <w:rPr>
          <w:rStyle w:val="Heading1Char"/>
        </w:rPr>
        <w:t>YBus</w:t>
      </w:r>
      <w:r>
        <w:rPr>
          <w:rFonts w:ascii="Times New Roman" w:hAnsi="Times New Roman" w:cs="Times New Roman"/>
          <w:sz w:val="24"/>
          <w:szCs w:val="24"/>
        </w:rPr>
        <w:t>” and “</w:t>
      </w:r>
      <w:r w:rsidRPr="00BF6CB2">
        <w:rPr>
          <w:rStyle w:val="Heading1Char"/>
        </w:rPr>
        <w:t>Jacobian</w:t>
      </w:r>
      <w:r>
        <w:rPr>
          <w:rFonts w:ascii="Times New Roman" w:hAnsi="Times New Roman" w:cs="Times New Roman"/>
          <w:sz w:val="24"/>
          <w:szCs w:val="24"/>
        </w:rPr>
        <w:t>” modes</w:t>
      </w:r>
      <w:r w:rsidR="00BA540E">
        <w:rPr>
          <w:rFonts w:ascii="Times New Roman" w:hAnsi="Times New Roman" w:cs="Times New Roman"/>
          <w:sz w:val="24"/>
          <w:szCs w:val="24"/>
        </w:rPr>
        <w:t>,</w:t>
      </w:r>
      <w:r>
        <w:rPr>
          <w:rFonts w:ascii="Times New Roman" w:hAnsi="Times New Roman" w:cs="Times New Roman"/>
          <w:sz w:val="24"/>
          <w:szCs w:val="24"/>
        </w:rPr>
        <w:t xml:space="preserve"> is defined within the gridpack::powerflow namespace. </w:t>
      </w:r>
      <w:r w:rsidR="006C28F0">
        <w:rPr>
          <w:rFonts w:ascii="Times New Roman" w:hAnsi="Times New Roman" w:cs="Times New Roman"/>
          <w:sz w:val="24"/>
          <w:szCs w:val="24"/>
        </w:rPr>
        <w:t xml:space="preserve">The </w:t>
      </w:r>
      <w:r w:rsidR="006C28F0" w:rsidRPr="00BF6CB2">
        <w:rPr>
          <w:rStyle w:val="Heading1Char"/>
        </w:rPr>
        <w:t>setMode</w:t>
      </w:r>
      <w:r w:rsidR="006C28F0">
        <w:rPr>
          <w:rFonts w:ascii="Times New Roman" w:hAnsi="Times New Roman" w:cs="Times New Roman"/>
          <w:sz w:val="24"/>
          <w:szCs w:val="24"/>
        </w:rPr>
        <w:t xml:space="preserve"> function for both buses and branches has the form</w:t>
      </w:r>
    </w:p>
    <w:p w14:paraId="0DF1F4DC" w14:textId="77777777" w:rsidR="006C28F0" w:rsidRPr="006C28F0" w:rsidRDefault="006C28F0" w:rsidP="006C28F0">
      <w:pPr>
        <w:pStyle w:val="RedBoldCode"/>
      </w:pPr>
      <w:r w:rsidRPr="006C28F0">
        <w:t>void gridpack::powerflow::PFBus::setMode(int mode)</w:t>
      </w:r>
    </w:p>
    <w:p w14:paraId="164B66A1" w14:textId="77777777" w:rsidR="006C28F0" w:rsidRPr="006C28F0" w:rsidRDefault="006C28F0" w:rsidP="006C28F0">
      <w:pPr>
        <w:pStyle w:val="RedBoldCode"/>
      </w:pPr>
      <w:r w:rsidRPr="006C28F0">
        <w:t>{</w:t>
      </w:r>
    </w:p>
    <w:p w14:paraId="65ACE5A2" w14:textId="77777777" w:rsidR="006C28F0" w:rsidRPr="006C28F0" w:rsidRDefault="006C28F0" w:rsidP="006C28F0">
      <w:pPr>
        <w:pStyle w:val="RedBoldCode"/>
      </w:pPr>
      <w:r w:rsidRPr="006C28F0">
        <w:t xml:space="preserve">  p_mode = mode;</w:t>
      </w:r>
    </w:p>
    <w:p w14:paraId="3BCC2DCB" w14:textId="34F26C11" w:rsidR="006C28F0" w:rsidRDefault="006C28F0" w:rsidP="006C28F0">
      <w:pPr>
        <w:pStyle w:val="RedBoldCode"/>
      </w:pPr>
      <w:r w:rsidRPr="006C28F0">
        <w:t>}</w:t>
      </w:r>
    </w:p>
    <w:p w14:paraId="53289773" w14:textId="20085933" w:rsidR="006C28F0" w:rsidRDefault="006C28F0" w:rsidP="006C28F0">
      <w:pPr>
        <w:rPr>
          <w:rFonts w:ascii="Times New Roman" w:hAnsi="Times New Roman" w:cs="Times New Roman"/>
          <w:sz w:val="24"/>
          <w:szCs w:val="24"/>
        </w:rPr>
      </w:pPr>
      <w:r>
        <w:rPr>
          <w:rFonts w:ascii="Times New Roman" w:hAnsi="Times New Roman" w:cs="Times New Roman"/>
          <w:sz w:val="24"/>
          <w:szCs w:val="24"/>
        </w:rPr>
        <w:t xml:space="preserve">This function is triggered on all buses </w:t>
      </w:r>
      <w:r w:rsidR="00F40C3F">
        <w:rPr>
          <w:rFonts w:ascii="Times New Roman" w:hAnsi="Times New Roman" w:cs="Times New Roman"/>
          <w:sz w:val="24"/>
          <w:szCs w:val="24"/>
        </w:rPr>
        <w:t>and branches if the</w:t>
      </w:r>
      <w:r>
        <w:rPr>
          <w:rFonts w:ascii="Times New Roman" w:hAnsi="Times New Roman" w:cs="Times New Roman"/>
          <w:sz w:val="24"/>
          <w:szCs w:val="24"/>
        </w:rPr>
        <w:t xml:space="preserve"> </w:t>
      </w:r>
      <w:r w:rsidRPr="00BF6CB2">
        <w:rPr>
          <w:rStyle w:val="Heading1Char"/>
        </w:rPr>
        <w:t>setMode</w:t>
      </w:r>
      <w:r>
        <w:rPr>
          <w:rFonts w:ascii="Times New Roman" w:hAnsi="Times New Roman" w:cs="Times New Roman"/>
          <w:sz w:val="24"/>
          <w:szCs w:val="24"/>
        </w:rPr>
        <w:t xml:space="preserve"> method</w:t>
      </w:r>
      <w:r w:rsidR="00F40C3F">
        <w:rPr>
          <w:rFonts w:ascii="Times New Roman" w:hAnsi="Times New Roman" w:cs="Times New Roman"/>
          <w:sz w:val="24"/>
          <w:szCs w:val="24"/>
        </w:rPr>
        <w:t xml:space="preserve"> in the factory class</w:t>
      </w:r>
      <w:r>
        <w:rPr>
          <w:rFonts w:ascii="Times New Roman" w:hAnsi="Times New Roman" w:cs="Times New Roman"/>
          <w:sz w:val="24"/>
          <w:szCs w:val="24"/>
        </w:rPr>
        <w:t xml:space="preserve"> is called.</w:t>
      </w:r>
    </w:p>
    <w:p w14:paraId="2CBC9D37" w14:textId="5DD2E536" w:rsidR="00786B17" w:rsidRDefault="00786B17" w:rsidP="006C28F0">
      <w:pPr>
        <w:rPr>
          <w:rFonts w:ascii="Times New Roman" w:hAnsi="Times New Roman" w:cs="Times New Roman"/>
          <w:sz w:val="24"/>
          <w:szCs w:val="24"/>
        </w:rPr>
      </w:pPr>
      <w:r>
        <w:rPr>
          <w:rFonts w:ascii="Times New Roman" w:hAnsi="Times New Roman" w:cs="Times New Roman"/>
          <w:sz w:val="24"/>
          <w:szCs w:val="24"/>
        </w:rPr>
        <w:t xml:space="preserve">Once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classes have been defined, it is possible to declare a </w:t>
      </w:r>
      <w:r w:rsidRPr="00BF6CB2">
        <w:rPr>
          <w:rStyle w:val="Heading1Char"/>
        </w:rPr>
        <w:t>PFNetwork</w:t>
      </w:r>
      <w:r>
        <w:rPr>
          <w:rFonts w:ascii="Times New Roman" w:hAnsi="Times New Roman" w:cs="Times New Roman"/>
          <w:sz w:val="24"/>
          <w:szCs w:val="24"/>
        </w:rPr>
        <w:t xml:space="preserve"> as a </w:t>
      </w:r>
      <w:r w:rsidRPr="00BF6CB2">
        <w:rPr>
          <w:rStyle w:val="Heading1Char"/>
        </w:rPr>
        <w:t>typdef</w:t>
      </w:r>
      <w:r>
        <w:rPr>
          <w:rFonts w:ascii="Times New Roman" w:hAnsi="Times New Roman" w:cs="Times New Roman"/>
          <w:sz w:val="24"/>
          <w:szCs w:val="24"/>
        </w:rPr>
        <w:t>. This can be d</w:t>
      </w:r>
      <w:r w:rsidR="00AC7BB6">
        <w:rPr>
          <w:rFonts w:ascii="Times New Roman" w:hAnsi="Times New Roman" w:cs="Times New Roman"/>
          <w:sz w:val="24"/>
          <w:szCs w:val="24"/>
        </w:rPr>
        <w:t>one using the line</w:t>
      </w:r>
    </w:p>
    <w:p w14:paraId="0A5E2A39" w14:textId="0FEEC3B0" w:rsidR="00786B17" w:rsidRDefault="00AC7BB6" w:rsidP="00AC7BB6">
      <w:pPr>
        <w:pStyle w:val="RedBoldCode"/>
      </w:pPr>
      <w:r w:rsidRPr="00AC7BB6">
        <w:t>typedef network::BaseNetwork&lt;PFBus, PFBranch &gt; PFNetwork;</w:t>
      </w:r>
    </w:p>
    <w:p w14:paraId="2860F336" w14:textId="77777777" w:rsidR="00963ADF" w:rsidRDefault="00AC7BB6" w:rsidP="006C28F0">
      <w:pPr>
        <w:rPr>
          <w:rFonts w:ascii="Times New Roman" w:hAnsi="Times New Roman" w:cs="Times New Roman"/>
          <w:sz w:val="24"/>
          <w:szCs w:val="24"/>
        </w:rPr>
      </w:pPr>
      <w:r>
        <w:rPr>
          <w:rFonts w:ascii="Times New Roman" w:hAnsi="Times New Roman" w:cs="Times New Roman"/>
          <w:sz w:val="24"/>
          <w:szCs w:val="24"/>
        </w:rPr>
        <w:t>i</w:t>
      </w:r>
      <w:r w:rsidR="00786B17">
        <w:rPr>
          <w:rFonts w:ascii="Times New Roman" w:hAnsi="Times New Roman" w:cs="Times New Roman"/>
          <w:sz w:val="24"/>
          <w:szCs w:val="24"/>
        </w:rPr>
        <w:t xml:space="preserve">n the header file declaring the </w:t>
      </w:r>
      <w:r w:rsidR="00786B17" w:rsidRPr="00963ADF">
        <w:rPr>
          <w:rStyle w:val="Heading1Char"/>
        </w:rPr>
        <w:t>PFBus</w:t>
      </w:r>
      <w:r w:rsidR="00786B17">
        <w:rPr>
          <w:rFonts w:ascii="Times New Roman" w:hAnsi="Times New Roman" w:cs="Times New Roman"/>
          <w:sz w:val="24"/>
          <w:szCs w:val="24"/>
        </w:rPr>
        <w:t xml:space="preserve"> and </w:t>
      </w:r>
      <w:r w:rsidR="00786B17" w:rsidRPr="00963ADF">
        <w:rPr>
          <w:rStyle w:val="Heading1Char"/>
        </w:rPr>
        <w:t>PFBranch</w:t>
      </w:r>
      <w:r w:rsidR="00786B17">
        <w:rPr>
          <w:rFonts w:ascii="Times New Roman" w:hAnsi="Times New Roman" w:cs="Times New Roman"/>
          <w:sz w:val="24"/>
          <w:szCs w:val="24"/>
        </w:rPr>
        <w:t xml:space="preserve"> classes. This </w:t>
      </w:r>
      <w:r w:rsidR="00963ADF">
        <w:rPr>
          <w:rFonts w:ascii="Times New Roman" w:hAnsi="Times New Roman" w:cs="Times New Roman"/>
          <w:sz w:val="24"/>
          <w:szCs w:val="24"/>
        </w:rPr>
        <w:t>type can then be used</w:t>
      </w:r>
      <w:r w:rsidR="00786B17">
        <w:rPr>
          <w:rFonts w:ascii="Times New Roman" w:hAnsi="Times New Roman" w:cs="Times New Roman"/>
          <w:sz w:val="24"/>
          <w:szCs w:val="24"/>
        </w:rPr>
        <w:t xml:space="preserve"> in other powe</w:t>
      </w:r>
      <w:r w:rsidR="00963ADF">
        <w:rPr>
          <w:rFonts w:ascii="Times New Roman" w:hAnsi="Times New Roman" w:cs="Times New Roman"/>
          <w:sz w:val="24"/>
          <w:szCs w:val="24"/>
        </w:rPr>
        <w:t>rflow files that need to create</w:t>
      </w:r>
      <w:r w:rsidR="00786B17">
        <w:rPr>
          <w:rFonts w:ascii="Times New Roman" w:hAnsi="Times New Roman" w:cs="Times New Roman"/>
          <w:sz w:val="24"/>
          <w:szCs w:val="24"/>
        </w:rPr>
        <w:t xml:space="preserve"> objects from templated</w:t>
      </w:r>
      <w:r w:rsidR="00963ADF">
        <w:rPr>
          <w:rFonts w:ascii="Times New Roman" w:hAnsi="Times New Roman" w:cs="Times New Roman"/>
          <w:sz w:val="24"/>
          <w:szCs w:val="24"/>
        </w:rPr>
        <w:t xml:space="preserve"> classes.</w:t>
      </w:r>
    </w:p>
    <w:p w14:paraId="69231048" w14:textId="3971D51B" w:rsidR="00AC7BB6" w:rsidRDefault="00963ADF" w:rsidP="006C28F0">
      <w:pPr>
        <w:rPr>
          <w:rFonts w:ascii="Times New Roman" w:hAnsi="Times New Roman" w:cs="Times New Roman"/>
          <w:sz w:val="24"/>
          <w:szCs w:val="24"/>
        </w:rPr>
      </w:pPr>
      <w:r>
        <w:rPr>
          <w:rFonts w:ascii="Times New Roman" w:hAnsi="Times New Roman" w:cs="Times New Roman"/>
          <w:sz w:val="24"/>
          <w:szCs w:val="24"/>
        </w:rPr>
        <w:t>The discussion above</w:t>
      </w:r>
      <w:r w:rsidR="006C28F0">
        <w:rPr>
          <w:rFonts w:ascii="Times New Roman" w:hAnsi="Times New Roman" w:cs="Times New Roman"/>
          <w:sz w:val="24"/>
          <w:szCs w:val="24"/>
        </w:rPr>
        <w:t xml:space="preserve"> summarizes many of the important functions in the </w:t>
      </w:r>
      <w:r w:rsidR="006C28F0" w:rsidRPr="00963ADF">
        <w:rPr>
          <w:rStyle w:val="Heading1Char"/>
        </w:rPr>
        <w:t>PFBus</w:t>
      </w:r>
      <w:r w:rsidR="006C28F0">
        <w:rPr>
          <w:rFonts w:ascii="Times New Roman" w:hAnsi="Times New Roman" w:cs="Times New Roman"/>
          <w:sz w:val="24"/>
          <w:szCs w:val="24"/>
        </w:rPr>
        <w:t xml:space="preserve"> and </w:t>
      </w:r>
      <w:r w:rsidR="006C28F0" w:rsidRPr="00963ADF">
        <w:rPr>
          <w:rStyle w:val="Heading1Char"/>
        </w:rPr>
        <w:t>PFBranch</w:t>
      </w:r>
      <w:r w:rsidR="006C28F0">
        <w:rPr>
          <w:rFonts w:ascii="Times New Roman" w:hAnsi="Times New Roman" w:cs="Times New Roman"/>
          <w:sz w:val="24"/>
          <w:szCs w:val="24"/>
        </w:rPr>
        <w:t xml:space="preserve"> class</w:t>
      </w:r>
      <w:r w:rsidR="00AC7BB6">
        <w:rPr>
          <w:rFonts w:ascii="Times New Roman" w:hAnsi="Times New Roman" w:cs="Times New Roman"/>
          <w:sz w:val="24"/>
          <w:szCs w:val="24"/>
        </w:rPr>
        <w:t>es. A</w:t>
      </w:r>
      <w:r w:rsidR="006C28F0">
        <w:rPr>
          <w:rFonts w:ascii="Times New Roman" w:hAnsi="Times New Roman" w:cs="Times New Roman"/>
          <w:sz w:val="24"/>
          <w:szCs w:val="24"/>
        </w:rPr>
        <w:t>dditional functions are included in these classes that are not discussed here, but the basic principle</w:t>
      </w:r>
      <w:r>
        <w:rPr>
          <w:rFonts w:ascii="Times New Roman" w:hAnsi="Times New Roman" w:cs="Times New Roman"/>
          <w:sz w:val="24"/>
          <w:szCs w:val="24"/>
        </w:rPr>
        <w:t>s involved in implementing the remaining functions</w:t>
      </w:r>
      <w:r w:rsidR="006C28F0">
        <w:rPr>
          <w:rFonts w:ascii="Times New Roman" w:hAnsi="Times New Roman" w:cs="Times New Roman"/>
          <w:sz w:val="24"/>
          <w:szCs w:val="24"/>
        </w:rPr>
        <w:t xml:space="preserve"> have been covered.</w:t>
      </w:r>
      <w:r w:rsidR="00180747">
        <w:rPr>
          <w:rFonts w:ascii="Times New Roman" w:hAnsi="Times New Roman" w:cs="Times New Roman"/>
          <w:sz w:val="24"/>
          <w:szCs w:val="24"/>
        </w:rPr>
        <w:t xml:space="preserve"> </w:t>
      </w:r>
    </w:p>
    <w:p w14:paraId="27C075E2" w14:textId="392A995E" w:rsidR="006C28F0" w:rsidRDefault="00963ADF" w:rsidP="006C28F0">
      <w:pPr>
        <w:rPr>
          <w:rFonts w:ascii="Times New Roman" w:hAnsi="Times New Roman" w:cs="Times New Roman"/>
          <w:sz w:val="24"/>
          <w:szCs w:val="24"/>
        </w:rPr>
      </w:pPr>
      <w:r>
        <w:rPr>
          <w:rFonts w:ascii="Times New Roman" w:hAnsi="Times New Roman" w:cs="Times New Roman"/>
          <w:sz w:val="24"/>
          <w:szCs w:val="24"/>
        </w:rPr>
        <w:t>The first part of creating a new application is writing the network componen</w:t>
      </w:r>
      <w:r w:rsidR="00F40C3F">
        <w:rPr>
          <w:rFonts w:ascii="Times New Roman" w:hAnsi="Times New Roman" w:cs="Times New Roman"/>
          <w:sz w:val="24"/>
          <w:szCs w:val="24"/>
        </w:rPr>
        <w:t>t classes. The second part is</w:t>
      </w:r>
      <w:r>
        <w:rPr>
          <w:rFonts w:ascii="Times New Roman" w:hAnsi="Times New Roman" w:cs="Times New Roman"/>
          <w:sz w:val="24"/>
          <w:szCs w:val="24"/>
        </w:rPr>
        <w:t xml:space="preserve"> implementing</w:t>
      </w:r>
      <w:r w:rsidR="00180747">
        <w:rPr>
          <w:rFonts w:ascii="Times New Roman" w:hAnsi="Times New Roman" w:cs="Times New Roman"/>
          <w:sz w:val="24"/>
          <w:szCs w:val="24"/>
        </w:rPr>
        <w:t xml:space="preserve"> the application-specific factory. For the power</w:t>
      </w:r>
      <w:r w:rsidR="00F40C3F">
        <w:rPr>
          <w:rFonts w:ascii="Times New Roman" w:hAnsi="Times New Roman" w:cs="Times New Roman"/>
          <w:sz w:val="24"/>
          <w:szCs w:val="24"/>
        </w:rPr>
        <w:t xml:space="preserve"> </w:t>
      </w:r>
      <w:r w:rsidR="00180747">
        <w:rPr>
          <w:rFonts w:ascii="Times New Roman" w:hAnsi="Times New Roman" w:cs="Times New Roman"/>
          <w:sz w:val="24"/>
          <w:szCs w:val="24"/>
        </w:rPr>
        <w:t xml:space="preserve">flow application, this is the </w:t>
      </w:r>
      <w:r w:rsidR="00180747" w:rsidRPr="00963ADF">
        <w:rPr>
          <w:rStyle w:val="Heading1Char"/>
        </w:rPr>
        <w:t>PFFactory</w:t>
      </w:r>
      <w:r w:rsidR="00180747">
        <w:rPr>
          <w:rFonts w:ascii="Times New Roman" w:hAnsi="Times New Roman" w:cs="Times New Roman"/>
          <w:sz w:val="24"/>
          <w:szCs w:val="24"/>
        </w:rPr>
        <w:t xml:space="preserve"> class, which inherits from the </w:t>
      </w:r>
      <w:r w:rsidR="00180747" w:rsidRPr="00963ADF">
        <w:rPr>
          <w:rStyle w:val="Heading1Char"/>
        </w:rPr>
        <w:t>BaseFactory</w:t>
      </w:r>
      <w:r w:rsidR="00180747">
        <w:rPr>
          <w:rFonts w:ascii="Times New Roman" w:hAnsi="Times New Roman" w:cs="Times New Roman"/>
          <w:sz w:val="24"/>
          <w:szCs w:val="24"/>
        </w:rPr>
        <w:t xml:space="preserve"> class. Most of th</w:t>
      </w:r>
      <w:r w:rsidR="00F40C3F">
        <w:rPr>
          <w:rFonts w:ascii="Times New Roman" w:hAnsi="Times New Roman" w:cs="Times New Roman"/>
          <w:sz w:val="24"/>
          <w:szCs w:val="24"/>
        </w:rPr>
        <w:t>e important functionality in</w:t>
      </w:r>
      <w:r w:rsidR="00180747">
        <w:rPr>
          <w:rFonts w:ascii="Times New Roman" w:hAnsi="Times New Roman" w:cs="Times New Roman"/>
          <w:sz w:val="24"/>
          <w:szCs w:val="24"/>
        </w:rPr>
        <w:t xml:space="preserve"> </w:t>
      </w:r>
      <w:r w:rsidR="00180747" w:rsidRPr="00963ADF">
        <w:rPr>
          <w:rStyle w:val="Heading1Char"/>
        </w:rPr>
        <w:t>PFFactory</w:t>
      </w:r>
      <w:r w:rsidR="00180747">
        <w:rPr>
          <w:rFonts w:ascii="Times New Roman" w:hAnsi="Times New Roman" w:cs="Times New Roman"/>
          <w:sz w:val="24"/>
          <w:szCs w:val="24"/>
        </w:rPr>
        <w:t xml:space="preserve"> is derived from the </w:t>
      </w:r>
      <w:r w:rsidR="00180747" w:rsidRPr="00963ADF">
        <w:rPr>
          <w:rStyle w:val="Heading1Char"/>
        </w:rPr>
        <w:t>BaseFactory</w:t>
      </w:r>
      <w:r w:rsidR="00180747">
        <w:rPr>
          <w:rFonts w:ascii="Times New Roman" w:hAnsi="Times New Roman" w:cs="Times New Roman"/>
          <w:sz w:val="24"/>
          <w:szCs w:val="24"/>
        </w:rPr>
        <w:t xml:space="preserve"> class and is used without modification, but several application-specific functions have been added to </w:t>
      </w:r>
      <w:r w:rsidR="00180747" w:rsidRPr="00963ADF">
        <w:rPr>
          <w:rStyle w:val="Heading1Char"/>
        </w:rPr>
        <w:t>PFFactory</w:t>
      </w:r>
      <w:r w:rsidR="00180747">
        <w:rPr>
          <w:rFonts w:ascii="Times New Roman" w:hAnsi="Times New Roman" w:cs="Times New Roman"/>
          <w:sz w:val="24"/>
          <w:szCs w:val="24"/>
        </w:rPr>
        <w:t xml:space="preserve"> that are used to set internal parameters in the network components. As an example, consider the </w:t>
      </w:r>
      <w:r w:rsidR="00180747" w:rsidRPr="00963ADF">
        <w:rPr>
          <w:rStyle w:val="Heading1Char"/>
        </w:rPr>
        <w:t>setYBus</w:t>
      </w:r>
      <w:r w:rsidR="00180747">
        <w:rPr>
          <w:rFonts w:ascii="Times New Roman" w:hAnsi="Times New Roman" w:cs="Times New Roman"/>
          <w:sz w:val="24"/>
          <w:szCs w:val="24"/>
        </w:rPr>
        <w:t xml:space="preserve"> function</w:t>
      </w:r>
    </w:p>
    <w:p w14:paraId="2468E9A6" w14:textId="77777777" w:rsidR="00180747" w:rsidRPr="00180747" w:rsidRDefault="00180747" w:rsidP="00DC5C70">
      <w:pPr>
        <w:pStyle w:val="RedBoldCode"/>
      </w:pPr>
      <w:r w:rsidRPr="00180747">
        <w:t>void gridpack::powerflow::PFFactory::setYBus(void)</w:t>
      </w:r>
    </w:p>
    <w:p w14:paraId="67D8539A" w14:textId="77777777" w:rsidR="00180747" w:rsidRPr="00180747" w:rsidRDefault="00180747" w:rsidP="00DC5C70">
      <w:pPr>
        <w:pStyle w:val="RedBoldCode"/>
      </w:pPr>
      <w:r w:rsidRPr="00180747">
        <w:t>{</w:t>
      </w:r>
    </w:p>
    <w:p w14:paraId="710C3407" w14:textId="77777777" w:rsidR="00180747" w:rsidRPr="00180747" w:rsidRDefault="00180747" w:rsidP="00DC5C70">
      <w:pPr>
        <w:pStyle w:val="RedBoldCode"/>
      </w:pPr>
      <w:r w:rsidRPr="00180747">
        <w:t xml:space="preserve">  int numBus = p_network-&gt;numBuses();</w:t>
      </w:r>
    </w:p>
    <w:p w14:paraId="7C34DEC2" w14:textId="77777777" w:rsidR="00180747" w:rsidRPr="00180747" w:rsidRDefault="00180747" w:rsidP="00DC5C70">
      <w:pPr>
        <w:pStyle w:val="RedBoldCode"/>
      </w:pPr>
      <w:r w:rsidRPr="00180747">
        <w:t xml:space="preserve">  int numBranch = p_network-&gt;numBranches();</w:t>
      </w:r>
    </w:p>
    <w:p w14:paraId="5776406D" w14:textId="09CC200F" w:rsidR="00180747" w:rsidRPr="00180747" w:rsidRDefault="00DC5C70" w:rsidP="00DC5C70">
      <w:pPr>
        <w:pStyle w:val="RedBoldCode"/>
      </w:pPr>
      <w:r>
        <w:lastRenderedPageBreak/>
        <w:t xml:space="preserve">  int i;</w:t>
      </w:r>
    </w:p>
    <w:p w14:paraId="6E92852A" w14:textId="77777777" w:rsidR="00180747" w:rsidRPr="00180747" w:rsidRDefault="00180747" w:rsidP="00DC5C70">
      <w:pPr>
        <w:pStyle w:val="RedBoldCode"/>
      </w:pPr>
      <w:r w:rsidRPr="00180747">
        <w:t xml:space="preserve">  for (i=0; i&lt;numBus; i++) {</w:t>
      </w:r>
    </w:p>
    <w:p w14:paraId="060B87DC" w14:textId="77777777" w:rsidR="00180747" w:rsidRPr="00180747" w:rsidRDefault="00180747" w:rsidP="00DC5C70">
      <w:pPr>
        <w:pStyle w:val="RedBoldCode"/>
      </w:pPr>
      <w:r w:rsidRPr="00180747">
        <w:t xml:space="preserve">    dynamic_cast&lt;PFBus*&gt;(p_network-&gt;getBus(i).get())-&gt;setYBus();</w:t>
      </w:r>
    </w:p>
    <w:p w14:paraId="78EB5224" w14:textId="7E09CE45" w:rsidR="00180747" w:rsidRPr="00180747" w:rsidRDefault="00DC5C70" w:rsidP="00DC5C70">
      <w:pPr>
        <w:pStyle w:val="RedBoldCode"/>
      </w:pPr>
      <w:r>
        <w:t xml:space="preserve">  }</w:t>
      </w:r>
    </w:p>
    <w:p w14:paraId="76BB2A8F" w14:textId="77777777" w:rsidR="00180747" w:rsidRPr="00180747" w:rsidRDefault="00180747" w:rsidP="00DC5C70">
      <w:pPr>
        <w:pStyle w:val="RedBoldCode"/>
      </w:pPr>
      <w:r w:rsidRPr="00180747">
        <w:t xml:space="preserve">  for (i=0; i&lt;numBranch; i++) {</w:t>
      </w:r>
    </w:p>
    <w:p w14:paraId="055C96FB" w14:textId="77777777" w:rsidR="00180747" w:rsidRPr="00180747" w:rsidRDefault="00180747" w:rsidP="00DC5C70">
      <w:pPr>
        <w:pStyle w:val="RedBoldCode"/>
      </w:pPr>
      <w:r w:rsidRPr="00180747">
        <w:t xml:space="preserve">    dynamic_cast&lt;PFBranch*&gt;(p_network-&gt;getBranch(i).get())-&gt;setYBus();</w:t>
      </w:r>
    </w:p>
    <w:p w14:paraId="4C18C55E" w14:textId="77777777" w:rsidR="00180747" w:rsidRPr="00180747" w:rsidRDefault="00180747" w:rsidP="00DC5C70">
      <w:pPr>
        <w:pStyle w:val="RedBoldCode"/>
      </w:pPr>
      <w:r w:rsidRPr="00180747">
        <w:t xml:space="preserve">  }</w:t>
      </w:r>
    </w:p>
    <w:p w14:paraId="67398A9E" w14:textId="6D588B1A" w:rsidR="00180747" w:rsidRDefault="00180747" w:rsidP="00DC5C70">
      <w:pPr>
        <w:pStyle w:val="RedBoldCode"/>
      </w:pPr>
      <w:r w:rsidRPr="00180747">
        <w:t>}</w:t>
      </w:r>
    </w:p>
    <w:p w14:paraId="6BA1BA37" w14:textId="00A617D8" w:rsidR="00AC7BB6" w:rsidRDefault="00DC5C70" w:rsidP="006C28F0">
      <w:pPr>
        <w:rPr>
          <w:rFonts w:ascii="Times New Roman" w:hAnsi="Times New Roman" w:cs="Times New Roman"/>
          <w:sz w:val="24"/>
          <w:szCs w:val="24"/>
        </w:rPr>
      </w:pPr>
      <w:r>
        <w:rPr>
          <w:rFonts w:ascii="Times New Roman" w:hAnsi="Times New Roman" w:cs="Times New Roman"/>
          <w:sz w:val="24"/>
          <w:szCs w:val="24"/>
        </w:rPr>
        <w:t>This function loops over all buses and branches and invokes the</w:t>
      </w:r>
      <w:r w:rsidR="006D25ED">
        <w:rPr>
          <w:rFonts w:ascii="Times New Roman" w:hAnsi="Times New Roman" w:cs="Times New Roman"/>
          <w:sz w:val="24"/>
          <w:szCs w:val="24"/>
        </w:rPr>
        <w:t xml:space="preserve"> </w:t>
      </w:r>
      <w:r w:rsidR="006D25ED" w:rsidRPr="006D25ED">
        <w:rPr>
          <w:rStyle w:val="Heading1Char"/>
        </w:rPr>
        <w:t>setYBus</w:t>
      </w:r>
      <w:r w:rsidR="006D25ED">
        <w:rPr>
          <w:rFonts w:ascii="Times New Roman" w:hAnsi="Times New Roman" w:cs="Times New Roman"/>
          <w:sz w:val="24"/>
          <w:szCs w:val="24"/>
        </w:rPr>
        <w:t xml:space="preserve"> method in the individual</w:t>
      </w:r>
      <w:r>
        <w:rPr>
          <w:rFonts w:ascii="Times New Roman" w:hAnsi="Times New Roman" w:cs="Times New Roman"/>
          <w:sz w:val="24"/>
          <w:szCs w:val="24"/>
        </w:rPr>
        <w:t xml:space="preserve"> </w:t>
      </w:r>
      <w:r w:rsidRPr="00963ADF">
        <w:rPr>
          <w:rStyle w:val="Heading1Char"/>
        </w:rPr>
        <w:t>PFBus</w:t>
      </w:r>
      <w:r>
        <w:rPr>
          <w:rFonts w:ascii="Times New Roman" w:hAnsi="Times New Roman" w:cs="Times New Roman"/>
          <w:sz w:val="24"/>
          <w:szCs w:val="24"/>
        </w:rPr>
        <w:t xml:space="preserve"> and </w:t>
      </w:r>
      <w:r w:rsidRPr="00963ADF">
        <w:rPr>
          <w:rStyle w:val="Heading1Char"/>
        </w:rPr>
        <w:t>PFBranch</w:t>
      </w:r>
      <w:r w:rsidR="006D25ED">
        <w:rPr>
          <w:rFonts w:ascii="Times New Roman" w:hAnsi="Times New Roman" w:cs="Times New Roman"/>
          <w:sz w:val="24"/>
          <w:szCs w:val="24"/>
        </w:rPr>
        <w:t xml:space="preserve"> objects</w:t>
      </w:r>
      <w:r>
        <w:rPr>
          <w:rFonts w:ascii="Times New Roman" w:hAnsi="Times New Roman" w:cs="Times New Roman"/>
          <w:sz w:val="24"/>
          <w:szCs w:val="24"/>
        </w:rPr>
        <w:t>. The first two lines</w:t>
      </w:r>
      <w:r w:rsidR="006D25ED">
        <w:rPr>
          <w:rFonts w:ascii="Times New Roman" w:hAnsi="Times New Roman" w:cs="Times New Roman"/>
          <w:sz w:val="24"/>
          <w:szCs w:val="24"/>
        </w:rPr>
        <w:t xml:space="preserve"> in the factory </w:t>
      </w:r>
      <w:r w:rsidR="006D25ED" w:rsidRPr="006D25ED">
        <w:rPr>
          <w:rStyle w:val="Heading1Char"/>
        </w:rPr>
        <w:t>setYBus</w:t>
      </w:r>
      <w:r w:rsidR="006D25ED">
        <w:rPr>
          <w:rFonts w:ascii="Times New Roman" w:hAnsi="Times New Roman" w:cs="Times New Roman"/>
          <w:sz w:val="24"/>
          <w:szCs w:val="24"/>
        </w:rPr>
        <w:t xml:space="preserve"> method</w:t>
      </w:r>
      <w:r w:rsidR="00A74314">
        <w:rPr>
          <w:rFonts w:ascii="Times New Roman" w:hAnsi="Times New Roman" w:cs="Times New Roman"/>
          <w:sz w:val="24"/>
          <w:szCs w:val="24"/>
        </w:rPr>
        <w:t xml:space="preserve"> get</w:t>
      </w:r>
      <w:r>
        <w:rPr>
          <w:rFonts w:ascii="Times New Roman" w:hAnsi="Times New Roman" w:cs="Times New Roman"/>
          <w:sz w:val="24"/>
          <w:szCs w:val="24"/>
        </w:rPr>
        <w:t xml:space="preserve"> the total number of buses and branches on the process. A loop over all buses on the process is initiated and a pointer to the bus object is obtained via the </w:t>
      </w:r>
      <w:r w:rsidRPr="006D25ED">
        <w:rPr>
          <w:rStyle w:val="Heading1Char"/>
        </w:rPr>
        <w:t>getBus</w:t>
      </w:r>
      <w:r>
        <w:rPr>
          <w:rFonts w:ascii="Times New Roman" w:hAnsi="Times New Roman" w:cs="Times New Roman"/>
          <w:sz w:val="24"/>
          <w:szCs w:val="24"/>
        </w:rPr>
        <w:t xml:space="preserve"> bus method in the </w:t>
      </w:r>
      <w:r w:rsidRPr="006D25ED">
        <w:rPr>
          <w:rStyle w:val="Heading1Char"/>
        </w:rPr>
        <w:t>BaseNetwork</w:t>
      </w:r>
      <w:r>
        <w:rPr>
          <w:rFonts w:ascii="Times New Roman" w:hAnsi="Times New Roman" w:cs="Times New Roman"/>
          <w:sz w:val="24"/>
          <w:szCs w:val="24"/>
        </w:rPr>
        <w:t xml:space="preserve"> class. This pointer is returned as a </w:t>
      </w:r>
      <w:r w:rsidRPr="006D25ED">
        <w:rPr>
          <w:rStyle w:val="Heading1Char"/>
        </w:rPr>
        <w:t>BaseComponent</w:t>
      </w:r>
      <w:r>
        <w:rPr>
          <w:rFonts w:ascii="Times New Roman" w:hAnsi="Times New Roman" w:cs="Times New Roman"/>
          <w:sz w:val="24"/>
          <w:szCs w:val="24"/>
        </w:rPr>
        <w:t xml:space="preserve"> object, which doesn’t have a </w:t>
      </w:r>
      <w:r w:rsidRPr="006D25ED">
        <w:rPr>
          <w:rStyle w:val="Heading1Char"/>
        </w:rPr>
        <w:t>setYBus</w:t>
      </w:r>
      <w:r>
        <w:rPr>
          <w:rFonts w:ascii="Times New Roman" w:hAnsi="Times New Roman" w:cs="Times New Roman"/>
          <w:sz w:val="24"/>
          <w:szCs w:val="24"/>
        </w:rPr>
        <w:t xml:space="preserve"> met</w:t>
      </w:r>
      <w:r w:rsidR="00A74314">
        <w:rPr>
          <w:rFonts w:ascii="Times New Roman" w:hAnsi="Times New Roman" w:cs="Times New Roman"/>
          <w:sz w:val="24"/>
          <w:szCs w:val="24"/>
        </w:rPr>
        <w:t>hod so it must then be cast</w:t>
      </w:r>
      <w:r>
        <w:rPr>
          <w:rFonts w:ascii="Times New Roman" w:hAnsi="Times New Roman" w:cs="Times New Roman"/>
          <w:sz w:val="24"/>
          <w:szCs w:val="24"/>
        </w:rPr>
        <w:t xml:space="preserve"> to a </w:t>
      </w:r>
      <w:r w:rsidRPr="006D25ED">
        <w:rPr>
          <w:rStyle w:val="Heading1Char"/>
        </w:rPr>
        <w:t>PFBus</w:t>
      </w:r>
      <w:r>
        <w:rPr>
          <w:rFonts w:ascii="Times New Roman" w:hAnsi="Times New Roman" w:cs="Times New Roman"/>
          <w:sz w:val="24"/>
          <w:szCs w:val="24"/>
        </w:rPr>
        <w:t xml:space="preserve"> pointer </w:t>
      </w:r>
      <w:r w:rsidR="00F40C3F">
        <w:rPr>
          <w:rFonts w:ascii="Times New Roman" w:hAnsi="Times New Roman" w:cs="Times New Roman"/>
          <w:sz w:val="24"/>
          <w:szCs w:val="24"/>
        </w:rPr>
        <w:t>before invoking</w:t>
      </w:r>
      <w:r>
        <w:rPr>
          <w:rFonts w:ascii="Times New Roman" w:hAnsi="Times New Roman" w:cs="Times New Roman"/>
          <w:sz w:val="24"/>
          <w:szCs w:val="24"/>
        </w:rPr>
        <w:t xml:space="preserve"> </w:t>
      </w:r>
      <w:r w:rsidRPr="006D25ED">
        <w:rPr>
          <w:rStyle w:val="Heading1Char"/>
        </w:rPr>
        <w:t>setYBus</w:t>
      </w:r>
      <w:r>
        <w:rPr>
          <w:rFonts w:ascii="Times New Roman" w:hAnsi="Times New Roman" w:cs="Times New Roman"/>
          <w:sz w:val="24"/>
          <w:szCs w:val="24"/>
        </w:rPr>
        <w:t>. The same set of steps is</w:t>
      </w:r>
      <w:r w:rsidR="00B719BE">
        <w:rPr>
          <w:rFonts w:ascii="Times New Roman" w:hAnsi="Times New Roman" w:cs="Times New Roman"/>
          <w:sz w:val="24"/>
          <w:szCs w:val="24"/>
        </w:rPr>
        <w:t xml:space="preserve"> then repeated for the branches. </w:t>
      </w:r>
      <w:r w:rsidR="00AC7BB6">
        <w:rPr>
          <w:rFonts w:ascii="Times New Roman" w:hAnsi="Times New Roman" w:cs="Times New Roman"/>
          <w:sz w:val="24"/>
          <w:szCs w:val="24"/>
        </w:rPr>
        <w:t xml:space="preserve">The </w:t>
      </w:r>
      <w:r w:rsidR="00B719BE">
        <w:rPr>
          <w:rFonts w:ascii="Times New Roman" w:hAnsi="Times New Roman" w:cs="Times New Roman"/>
          <w:sz w:val="24"/>
          <w:szCs w:val="24"/>
        </w:rPr>
        <w:t>factory can be used to create other methods that invoke functions on buses and/or branches.</w:t>
      </w:r>
      <w:r w:rsidR="006D25ED">
        <w:rPr>
          <w:rFonts w:ascii="Times New Roman" w:hAnsi="Times New Roman" w:cs="Times New Roman"/>
          <w:sz w:val="24"/>
          <w:szCs w:val="24"/>
        </w:rPr>
        <w:t xml:space="preserve"> Most of these functions follow the same general form as the </w:t>
      </w:r>
      <w:r w:rsidR="006D25ED" w:rsidRPr="006D25ED">
        <w:rPr>
          <w:rStyle w:val="Heading1Char"/>
        </w:rPr>
        <w:t>setYBus</w:t>
      </w:r>
      <w:r w:rsidR="006D25ED">
        <w:rPr>
          <w:rFonts w:ascii="Times New Roman" w:hAnsi="Times New Roman" w:cs="Times New Roman"/>
          <w:sz w:val="24"/>
          <w:szCs w:val="24"/>
        </w:rPr>
        <w:t xml:space="preserve"> method just described.</w:t>
      </w:r>
    </w:p>
    <w:p w14:paraId="3B9EC964" w14:textId="2113F403" w:rsidR="00B719BE" w:rsidRDefault="00B719BE" w:rsidP="006C28F0">
      <w:pPr>
        <w:rPr>
          <w:rFonts w:ascii="Times New Roman" w:hAnsi="Times New Roman" w:cs="Times New Roman"/>
          <w:sz w:val="24"/>
          <w:szCs w:val="24"/>
        </w:rPr>
      </w:pPr>
      <w:r>
        <w:rPr>
          <w:rFonts w:ascii="Times New Roman" w:hAnsi="Times New Roman" w:cs="Times New Roman"/>
          <w:sz w:val="24"/>
          <w:szCs w:val="24"/>
        </w:rPr>
        <w:t xml:space="preserve">The last part of building an application is creating the top level application driver that actually instantiates all the objects used in the </w:t>
      </w:r>
      <w:r w:rsidR="00F40C3F">
        <w:rPr>
          <w:rFonts w:ascii="Times New Roman" w:hAnsi="Times New Roman" w:cs="Times New Roman"/>
          <w:sz w:val="24"/>
          <w:szCs w:val="24"/>
        </w:rPr>
        <w:t>calculation</w:t>
      </w:r>
      <w:r>
        <w:rPr>
          <w:rFonts w:ascii="Times New Roman" w:hAnsi="Times New Roman" w:cs="Times New Roman"/>
          <w:sz w:val="24"/>
          <w:szCs w:val="24"/>
        </w:rPr>
        <w:t xml:space="preserve"> and controls the program flow. Running the code is broken up into two parts. The first is creating a main program and the second is creating the application driver. The main routine is primari</w:t>
      </w:r>
      <w:r w:rsidR="006D25ED">
        <w:rPr>
          <w:rFonts w:ascii="Times New Roman" w:hAnsi="Times New Roman" w:cs="Times New Roman"/>
          <w:sz w:val="24"/>
          <w:szCs w:val="24"/>
        </w:rPr>
        <w:t>ly responsible for initializing</w:t>
      </w:r>
      <w:r>
        <w:rPr>
          <w:rFonts w:ascii="Times New Roman" w:hAnsi="Times New Roman" w:cs="Times New Roman"/>
          <w:sz w:val="24"/>
          <w:szCs w:val="24"/>
        </w:rPr>
        <w:t xml:space="preserve"> the communication libraries and creating the application object, the application object then controls the application itself. The main program for the powerflow application is</w:t>
      </w:r>
    </w:p>
    <w:p w14:paraId="45FC8D88" w14:textId="77777777" w:rsidR="00030815" w:rsidRPr="00030815" w:rsidRDefault="00030815" w:rsidP="00030815">
      <w:pPr>
        <w:pStyle w:val="RedBoldCode"/>
      </w:pPr>
      <w:r w:rsidRPr="00030815">
        <w:t>main(int argc, char **argv)</w:t>
      </w:r>
    </w:p>
    <w:p w14:paraId="04CE7DEA" w14:textId="77777777" w:rsidR="00030815" w:rsidRPr="00030815" w:rsidRDefault="00030815" w:rsidP="00030815">
      <w:pPr>
        <w:pStyle w:val="RedBoldCode"/>
      </w:pPr>
      <w:r w:rsidRPr="00030815">
        <w:t>{</w:t>
      </w:r>
    </w:p>
    <w:p w14:paraId="7120670A" w14:textId="03DE8210" w:rsidR="00030815" w:rsidRDefault="00F40C3F" w:rsidP="00030815">
      <w:pPr>
        <w:pStyle w:val="RedBoldCode"/>
      </w:pPr>
      <w:r>
        <w:t xml:space="preserve">  gridpack::parallel::Environment env(argc,argv);</w:t>
      </w:r>
    </w:p>
    <w:p w14:paraId="1EA98CDF" w14:textId="086D4C76" w:rsidR="00F40C3F" w:rsidRPr="00030815" w:rsidRDefault="00F40C3F" w:rsidP="00030815">
      <w:pPr>
        <w:pStyle w:val="RedBoldCode"/>
      </w:pPr>
      <w:r>
        <w:t xml:space="preserve">  gridpack::math::Initialize();</w:t>
      </w:r>
    </w:p>
    <w:p w14:paraId="031DDBDA" w14:textId="77777777" w:rsidR="00030815" w:rsidRPr="00030815" w:rsidRDefault="00030815" w:rsidP="00030815">
      <w:pPr>
        <w:pStyle w:val="RedBoldCode"/>
      </w:pPr>
    </w:p>
    <w:p w14:paraId="2B87FF5B" w14:textId="77777777" w:rsidR="00030815" w:rsidRPr="00030815" w:rsidRDefault="00030815" w:rsidP="00030815">
      <w:pPr>
        <w:pStyle w:val="RedBoldCode"/>
      </w:pPr>
      <w:r w:rsidRPr="00030815">
        <w:t xml:space="preserve">  gridpack::powerflow::PFApp app;</w:t>
      </w:r>
    </w:p>
    <w:p w14:paraId="1B5C12A4" w14:textId="77777777" w:rsidR="00030815" w:rsidRPr="00030815" w:rsidRDefault="00030815" w:rsidP="00030815">
      <w:pPr>
        <w:pStyle w:val="RedBoldCode"/>
      </w:pPr>
      <w:r w:rsidRPr="00030815">
        <w:t xml:space="preserve">  app.execute();</w:t>
      </w:r>
    </w:p>
    <w:p w14:paraId="6413A81C" w14:textId="4E7544D5" w:rsidR="00030815" w:rsidRPr="00030815" w:rsidRDefault="00030815" w:rsidP="00030815">
      <w:pPr>
        <w:pStyle w:val="RedBoldCode"/>
      </w:pPr>
    </w:p>
    <w:p w14:paraId="519468C6" w14:textId="77777777" w:rsidR="00030815" w:rsidRPr="00030815" w:rsidRDefault="00030815" w:rsidP="00030815">
      <w:pPr>
        <w:pStyle w:val="RedBoldCode"/>
      </w:pPr>
      <w:r w:rsidRPr="00030815">
        <w:t xml:space="preserve">  gridpack::math::Finalize();</w:t>
      </w:r>
    </w:p>
    <w:p w14:paraId="0362A54E" w14:textId="77777777" w:rsidR="00030815" w:rsidRPr="00030815" w:rsidRDefault="00030815" w:rsidP="00030815">
      <w:pPr>
        <w:pStyle w:val="RedBoldCode"/>
      </w:pPr>
      <w:r w:rsidRPr="00030815">
        <w:t xml:space="preserve">  ierr = MPI_Finalize();</w:t>
      </w:r>
    </w:p>
    <w:p w14:paraId="07F74C8C" w14:textId="7A6C613F" w:rsidR="00B719BE" w:rsidRDefault="00030815" w:rsidP="00030815">
      <w:pPr>
        <w:pStyle w:val="RedBoldCode"/>
      </w:pPr>
      <w:r w:rsidRPr="00030815">
        <w:t>}</w:t>
      </w:r>
    </w:p>
    <w:p w14:paraId="2ADBABC5" w14:textId="0A3EFD63" w:rsidR="00030815" w:rsidRDefault="00030815" w:rsidP="00030815">
      <w:pPr>
        <w:rPr>
          <w:rFonts w:ascii="Times New Roman" w:hAnsi="Times New Roman" w:cs="Times New Roman"/>
          <w:sz w:val="24"/>
          <w:szCs w:val="24"/>
        </w:rPr>
      </w:pPr>
      <w:r>
        <w:rPr>
          <w:rFonts w:ascii="Times New Roman" w:hAnsi="Times New Roman" w:cs="Times New Roman"/>
          <w:sz w:val="24"/>
          <w:szCs w:val="24"/>
        </w:rPr>
        <w:t xml:space="preserve">The </w:t>
      </w:r>
      <w:r w:rsidR="00F40C3F">
        <w:rPr>
          <w:rFonts w:ascii="Times New Roman" w:hAnsi="Times New Roman" w:cs="Times New Roman"/>
          <w:sz w:val="24"/>
          <w:szCs w:val="24"/>
        </w:rPr>
        <w:t xml:space="preserve">first line in this program creates </w:t>
      </w:r>
      <w:r w:rsidR="001A7D97">
        <w:rPr>
          <w:rFonts w:ascii="Times New Roman" w:hAnsi="Times New Roman" w:cs="Times New Roman"/>
          <w:sz w:val="24"/>
          <w:szCs w:val="24"/>
        </w:rPr>
        <w:t>a variable of type</w:t>
      </w:r>
      <w:r w:rsidR="00F40C3F">
        <w:rPr>
          <w:rFonts w:ascii="Times New Roman" w:hAnsi="Times New Roman" w:cs="Times New Roman"/>
          <w:sz w:val="24"/>
          <w:szCs w:val="24"/>
        </w:rPr>
        <w:t xml:space="preserve"> </w:t>
      </w:r>
      <w:r w:rsidR="00F40C3F" w:rsidRPr="001A7D97">
        <w:rPr>
          <w:rStyle w:val="Heading1Char"/>
        </w:rPr>
        <w:t>Environment</w:t>
      </w:r>
      <w:r w:rsidR="001A7D97">
        <w:rPr>
          <w:rFonts w:ascii="Times New Roman" w:hAnsi="Times New Roman" w:cs="Times New Roman"/>
          <w:sz w:val="24"/>
          <w:szCs w:val="24"/>
        </w:rPr>
        <w:t xml:space="preserve"> that</w:t>
      </w:r>
      <w:r w:rsidR="00F40C3F">
        <w:rPr>
          <w:rFonts w:ascii="Times New Roman" w:hAnsi="Times New Roman" w:cs="Times New Roman"/>
          <w:sz w:val="24"/>
          <w:szCs w:val="24"/>
        </w:rPr>
        <w:t xml:space="preserve"> initializes the</w:t>
      </w:r>
      <w:r>
        <w:rPr>
          <w:rFonts w:ascii="Times New Roman" w:hAnsi="Times New Roman" w:cs="Times New Roman"/>
          <w:sz w:val="24"/>
          <w:szCs w:val="24"/>
        </w:rPr>
        <w:t xml:space="preserve"> MPI and GA </w:t>
      </w:r>
      <w:r w:rsidR="00F40C3F">
        <w:rPr>
          <w:rFonts w:ascii="Times New Roman" w:hAnsi="Times New Roman" w:cs="Times New Roman"/>
          <w:sz w:val="24"/>
          <w:szCs w:val="24"/>
        </w:rPr>
        <w:t>communication libraries</w:t>
      </w:r>
      <w:r w:rsidR="001A7D97">
        <w:rPr>
          <w:rFonts w:ascii="Times New Roman" w:hAnsi="Times New Roman" w:cs="Times New Roman"/>
          <w:sz w:val="24"/>
          <w:szCs w:val="24"/>
        </w:rPr>
        <w:t xml:space="preserve"> (the initialization happens in the constructor, so all that is necessary is to create the variable). The second line initializes the math library</w:t>
      </w:r>
      <w:r>
        <w:rPr>
          <w:rFonts w:ascii="Times New Roman" w:hAnsi="Times New Roman" w:cs="Times New Roman"/>
          <w:sz w:val="24"/>
          <w:szCs w:val="24"/>
        </w:rPr>
        <w:t xml:space="preserve">, which, in turn, </w:t>
      </w:r>
      <w:r>
        <w:rPr>
          <w:rFonts w:ascii="Times New Roman" w:hAnsi="Times New Roman" w:cs="Times New Roman"/>
          <w:sz w:val="24"/>
          <w:szCs w:val="24"/>
        </w:rPr>
        <w:lastRenderedPageBreak/>
        <w:t>calls the initialization routines of whatever library the math module is built on. The code then instantiates a power</w:t>
      </w:r>
      <w:r w:rsidR="00F40C3F">
        <w:rPr>
          <w:rFonts w:ascii="Times New Roman" w:hAnsi="Times New Roman" w:cs="Times New Roman"/>
          <w:sz w:val="24"/>
          <w:szCs w:val="24"/>
        </w:rPr>
        <w:t xml:space="preserve"> </w:t>
      </w:r>
      <w:r>
        <w:rPr>
          <w:rFonts w:ascii="Times New Roman" w:hAnsi="Times New Roman" w:cs="Times New Roman"/>
          <w:sz w:val="24"/>
          <w:szCs w:val="24"/>
        </w:rPr>
        <w:t>flow application object and call</w:t>
      </w:r>
      <w:r w:rsidR="006D25ED">
        <w:rPr>
          <w:rFonts w:ascii="Times New Roman" w:hAnsi="Times New Roman" w:cs="Times New Roman"/>
          <w:sz w:val="24"/>
          <w:szCs w:val="24"/>
        </w:rPr>
        <w:t>s</w:t>
      </w:r>
      <w:r>
        <w:rPr>
          <w:rFonts w:ascii="Times New Roman" w:hAnsi="Times New Roman" w:cs="Times New Roman"/>
          <w:sz w:val="24"/>
          <w:szCs w:val="24"/>
        </w:rPr>
        <w:t xml:space="preserve"> the execute method for this object. The remainder of the power</w:t>
      </w:r>
      <w:r w:rsidR="00F40C3F">
        <w:rPr>
          <w:rFonts w:ascii="Times New Roman" w:hAnsi="Times New Roman" w:cs="Times New Roman"/>
          <w:sz w:val="24"/>
          <w:szCs w:val="24"/>
        </w:rPr>
        <w:t xml:space="preserve"> </w:t>
      </w:r>
      <w:r>
        <w:rPr>
          <w:rFonts w:ascii="Times New Roman" w:hAnsi="Times New Roman" w:cs="Times New Roman"/>
          <w:sz w:val="24"/>
          <w:szCs w:val="24"/>
        </w:rPr>
        <w:t xml:space="preserve">flow application is contained in the </w:t>
      </w:r>
      <w:r w:rsidRPr="006D25ED">
        <w:rPr>
          <w:rStyle w:val="Heading1Char"/>
        </w:rPr>
        <w:t>PFApp::execute</w:t>
      </w:r>
      <w:r>
        <w:rPr>
          <w:rFonts w:ascii="Times New Roman" w:hAnsi="Times New Roman" w:cs="Times New Roman"/>
          <w:sz w:val="24"/>
          <w:szCs w:val="24"/>
        </w:rPr>
        <w:t xml:space="preserve"> method. Finally, when the application has finished running, the main program cleans up the communication and math libraries.</w:t>
      </w:r>
      <w:r w:rsidR="001A7D97">
        <w:rPr>
          <w:rFonts w:ascii="Times New Roman" w:hAnsi="Times New Roman" w:cs="Times New Roman"/>
          <w:sz w:val="24"/>
          <w:szCs w:val="24"/>
        </w:rPr>
        <w:t xml:space="preserve"> The communication libraries are handled when the </w:t>
      </w:r>
      <w:r w:rsidR="001A7D97" w:rsidRPr="001A7D97">
        <w:rPr>
          <w:rStyle w:val="Heading1Char"/>
        </w:rPr>
        <w:t>env</w:t>
      </w:r>
      <w:r w:rsidR="001A7D97">
        <w:rPr>
          <w:rFonts w:ascii="Times New Roman" w:hAnsi="Times New Roman" w:cs="Times New Roman"/>
          <w:sz w:val="24"/>
          <w:szCs w:val="24"/>
        </w:rPr>
        <w:t xml:space="preserve"> variable goes out of scope and calls the </w:t>
      </w:r>
      <w:r w:rsidR="001A7D97" w:rsidRPr="001A7D97">
        <w:rPr>
          <w:rStyle w:val="Heading1Char"/>
        </w:rPr>
        <w:t>Environment</w:t>
      </w:r>
      <w:r w:rsidR="001A7D97">
        <w:rPr>
          <w:rFonts w:ascii="Times New Roman" w:hAnsi="Times New Roman" w:cs="Times New Roman"/>
          <w:sz w:val="24"/>
          <w:szCs w:val="24"/>
        </w:rPr>
        <w:t xml:space="preserve"> destructor.</w:t>
      </w:r>
      <w:r w:rsidR="00D27DD2">
        <w:rPr>
          <w:rFonts w:ascii="Times New Roman" w:hAnsi="Times New Roman" w:cs="Times New Roman"/>
          <w:sz w:val="24"/>
          <w:szCs w:val="24"/>
        </w:rPr>
        <w:t xml:space="preserve"> The main reason for breaking the code up in this way instead of including the execute function as part of main is to force the invocation of all </w:t>
      </w:r>
      <w:r w:rsidR="005E21FF">
        <w:rPr>
          <w:rFonts w:ascii="Times New Roman" w:hAnsi="Times New Roman" w:cs="Times New Roman"/>
          <w:sz w:val="24"/>
          <w:szCs w:val="24"/>
        </w:rPr>
        <w:t>the destructors in the GridPACK</w:t>
      </w:r>
      <w:r w:rsidR="00D27DD2">
        <w:rPr>
          <w:rFonts w:ascii="Times New Roman" w:hAnsi="Times New Roman" w:cs="Times New Roman"/>
          <w:sz w:val="24"/>
          <w:szCs w:val="24"/>
        </w:rPr>
        <w:t xml:space="preserve"> objects used to implement the application. Otherwise, these d</w:t>
      </w:r>
      <w:r w:rsidR="001A7D97">
        <w:rPr>
          <w:rFonts w:ascii="Times New Roman" w:hAnsi="Times New Roman" w:cs="Times New Roman"/>
          <w:sz w:val="24"/>
          <w:szCs w:val="24"/>
        </w:rPr>
        <w:t>estructors get called after the communication libraries have been finalized</w:t>
      </w:r>
      <w:r w:rsidR="00D27DD2">
        <w:rPr>
          <w:rFonts w:ascii="Times New Roman" w:hAnsi="Times New Roman" w:cs="Times New Roman"/>
          <w:sz w:val="24"/>
          <w:szCs w:val="24"/>
        </w:rPr>
        <w:t xml:space="preserve"> and the program will fail to exit cleanly.</w:t>
      </w:r>
    </w:p>
    <w:p w14:paraId="18D5D529" w14:textId="3C8538D0"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power</w:t>
      </w:r>
      <w:r w:rsidR="001A7D97">
        <w:rPr>
          <w:rFonts w:ascii="Times New Roman" w:hAnsi="Times New Roman" w:cs="Times New Roman"/>
          <w:sz w:val="24"/>
          <w:szCs w:val="24"/>
        </w:rPr>
        <w:t xml:space="preserve"> </w:t>
      </w:r>
      <w:r>
        <w:rPr>
          <w:rFonts w:ascii="Times New Roman" w:hAnsi="Times New Roman" w:cs="Times New Roman"/>
          <w:sz w:val="24"/>
          <w:szCs w:val="24"/>
        </w:rPr>
        <w:t>flow execute method is where the top level control of the application is embedded. The execute method starts off with the code</w:t>
      </w:r>
    </w:p>
    <w:p w14:paraId="22EA4A0A" w14:textId="77777777" w:rsidR="00030815" w:rsidRPr="00030815" w:rsidRDefault="00030815" w:rsidP="00030815">
      <w:pPr>
        <w:pStyle w:val="RedBoldCode"/>
      </w:pPr>
      <w:r w:rsidRPr="00030815">
        <w:t xml:space="preserve">  gridpack::parallel::Communicator world;</w:t>
      </w:r>
    </w:p>
    <w:p w14:paraId="11271DCE" w14:textId="77777777" w:rsidR="00030815" w:rsidRPr="00030815" w:rsidRDefault="00030815" w:rsidP="00030815">
      <w:pPr>
        <w:pStyle w:val="RedBoldCode"/>
      </w:pPr>
      <w:r w:rsidRPr="00030815">
        <w:t xml:space="preserve">  boost::shared_ptr&lt;PFNetwork&gt; network(new PFNetwork(world));</w:t>
      </w:r>
    </w:p>
    <w:p w14:paraId="6BE5C72C" w14:textId="73728B4C" w:rsidR="00030815" w:rsidRPr="00030815" w:rsidRDefault="00030815" w:rsidP="00030815">
      <w:pPr>
        <w:pStyle w:val="RedBoldCode"/>
      </w:pPr>
    </w:p>
    <w:p w14:paraId="0C56D434" w14:textId="77777777" w:rsidR="00030815" w:rsidRDefault="00030815" w:rsidP="00030815">
      <w:pPr>
        <w:pStyle w:val="RedBoldCode"/>
      </w:pPr>
      <w:r w:rsidRPr="00030815">
        <w:t xml:space="preserve">  gridpack::utility::Configuration *config</w:t>
      </w:r>
    </w:p>
    <w:p w14:paraId="6916DCAA" w14:textId="750D8981" w:rsidR="00030815" w:rsidRPr="00030815" w:rsidRDefault="00030815" w:rsidP="00030815">
      <w:pPr>
        <w:pStyle w:val="RedBoldCode"/>
      </w:pPr>
      <w:r>
        <w:t xml:space="preserve">     </w:t>
      </w:r>
      <w:r w:rsidRPr="00030815">
        <w:t xml:space="preserve"> = gridpack::utility::Configuration::configuration();</w:t>
      </w:r>
    </w:p>
    <w:p w14:paraId="2D1C655D" w14:textId="77777777" w:rsidR="00030815" w:rsidRPr="00030815" w:rsidRDefault="00030815" w:rsidP="00030815">
      <w:pPr>
        <w:pStyle w:val="RedBoldCode"/>
      </w:pPr>
      <w:r w:rsidRPr="00030815">
        <w:t xml:space="preserve">  config-&gt;open("input.xml",world);</w:t>
      </w:r>
    </w:p>
    <w:p w14:paraId="35696113" w14:textId="77777777" w:rsidR="00030815" w:rsidRPr="00030815" w:rsidRDefault="00030815" w:rsidP="00030815">
      <w:pPr>
        <w:pStyle w:val="RedBoldCode"/>
      </w:pPr>
      <w:r w:rsidRPr="00030815">
        <w:t xml:space="preserve">  gridpack::utility::Configuration::Cursor *cursor;</w:t>
      </w:r>
    </w:p>
    <w:p w14:paraId="26BDE9E6" w14:textId="77777777" w:rsidR="00030815" w:rsidRPr="00030815" w:rsidRDefault="00030815" w:rsidP="00030815">
      <w:pPr>
        <w:pStyle w:val="RedBoldCode"/>
      </w:pPr>
      <w:r w:rsidRPr="00030815">
        <w:t xml:space="preserve">  cursor = config-&gt;getCursor("Configuration.Powerflow");</w:t>
      </w:r>
    </w:p>
    <w:p w14:paraId="25FD3484" w14:textId="77777777" w:rsidR="008655C5" w:rsidRDefault="00030815" w:rsidP="00030815">
      <w:pPr>
        <w:pStyle w:val="RedBoldCode"/>
      </w:pPr>
      <w:r w:rsidRPr="00030815">
        <w:t xml:space="preserve">  std::string filename</w:t>
      </w:r>
      <w:r w:rsidR="008655C5">
        <w:t>;</w:t>
      </w:r>
    </w:p>
    <w:p w14:paraId="5EC2E7C8" w14:textId="76B20994" w:rsidR="00030815" w:rsidRPr="00030815" w:rsidRDefault="008655C5" w:rsidP="00030815">
      <w:pPr>
        <w:pStyle w:val="RedBoldCode"/>
      </w:pPr>
      <w:r>
        <w:t xml:space="preserve">  if (!</w:t>
      </w:r>
      <w:r w:rsidR="00030815" w:rsidRPr="00030815">
        <w:t>cursor-&gt;get("networkConfiguration",</w:t>
      </w:r>
      <w:r>
        <w:t xml:space="preserve"> &amp;filename)) {</w:t>
      </w:r>
    </w:p>
    <w:p w14:paraId="4E98DC08" w14:textId="285E2245" w:rsidR="00030815" w:rsidRDefault="008655C5" w:rsidP="00030815">
      <w:pPr>
        <w:pStyle w:val="RedBoldCode"/>
      </w:pPr>
      <w:r>
        <w:t xml:space="preserve">    printf(</w:t>
      </w:r>
      <w:r w:rsidR="00030815" w:rsidRPr="00030815">
        <w:t>"No network configuration specified</w:t>
      </w:r>
      <w:r>
        <w:t>\n</w:t>
      </w:r>
      <w:r w:rsidR="00030815" w:rsidRPr="00030815">
        <w:t>");</w:t>
      </w:r>
    </w:p>
    <w:p w14:paraId="3E558BF4" w14:textId="217DAF80" w:rsidR="008655C5" w:rsidRDefault="008655C5" w:rsidP="00030815">
      <w:pPr>
        <w:pStyle w:val="RedBoldCode"/>
      </w:pPr>
      <w:r>
        <w:t xml:space="preserve">    return;</w:t>
      </w:r>
    </w:p>
    <w:p w14:paraId="72E6F624" w14:textId="6DC2950B" w:rsidR="008655C5" w:rsidRPr="00030815" w:rsidRDefault="008655C5" w:rsidP="00030815">
      <w:pPr>
        <w:pStyle w:val="RedBoldCode"/>
      </w:pPr>
      <w:r>
        <w:t xml:space="preserve">  }</w:t>
      </w:r>
    </w:p>
    <w:p w14:paraId="6287BEBC" w14:textId="77777777" w:rsidR="00030815" w:rsidRPr="00030815" w:rsidRDefault="00030815" w:rsidP="00030815">
      <w:pPr>
        <w:pStyle w:val="RedBoldCode"/>
      </w:pPr>
      <w:r w:rsidRPr="00030815">
        <w:t xml:space="preserve">  gridpack::parser::PTI23_parser&lt;PFNetwork&gt; parser(network);</w:t>
      </w:r>
    </w:p>
    <w:p w14:paraId="0CAD29A9" w14:textId="77777777" w:rsidR="00030815" w:rsidRPr="00030815" w:rsidRDefault="00030815" w:rsidP="00030815">
      <w:pPr>
        <w:pStyle w:val="RedBoldCode"/>
      </w:pPr>
      <w:r w:rsidRPr="00030815">
        <w:t xml:space="preserve">  parser.parse(filename.c_str());</w:t>
      </w:r>
    </w:p>
    <w:p w14:paraId="260F774D" w14:textId="023F95E7" w:rsidR="00030815" w:rsidRPr="00030815" w:rsidRDefault="00030815" w:rsidP="00030815">
      <w:pPr>
        <w:pStyle w:val="RedBoldCode"/>
      </w:pPr>
      <w:r w:rsidRPr="00030815">
        <w:t xml:space="preserve">  </w:t>
      </w:r>
    </w:p>
    <w:p w14:paraId="2E80E0EC" w14:textId="77777777" w:rsidR="00030815" w:rsidRPr="00030815" w:rsidRDefault="00030815" w:rsidP="00030815">
      <w:pPr>
        <w:pStyle w:val="RedBoldCode"/>
      </w:pPr>
      <w:r w:rsidRPr="00030815">
        <w:t xml:space="preserve">  network-&gt;partition();</w:t>
      </w:r>
    </w:p>
    <w:p w14:paraId="67954B4B" w14:textId="05E8EEAB"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first two lines create a communicator for this application</w:t>
      </w:r>
      <w:r w:rsidR="00764F1C">
        <w:rPr>
          <w:rFonts w:ascii="Times New Roman" w:hAnsi="Times New Roman" w:cs="Times New Roman"/>
          <w:sz w:val="24"/>
          <w:szCs w:val="24"/>
        </w:rPr>
        <w:t xml:space="preserve"> and use it to instantiate a </w:t>
      </w:r>
      <w:r w:rsidR="00764F1C" w:rsidRPr="006D25ED">
        <w:rPr>
          <w:rStyle w:val="Heading1Char"/>
        </w:rPr>
        <w:t>PFNetwork</w:t>
      </w:r>
      <w:r w:rsidR="00764F1C">
        <w:rPr>
          <w:rFonts w:ascii="Times New Roman" w:hAnsi="Times New Roman" w:cs="Times New Roman"/>
          <w:sz w:val="24"/>
          <w:szCs w:val="24"/>
        </w:rPr>
        <w:t xml:space="preserve"> object (note that this is really a </w:t>
      </w:r>
      <w:r w:rsidR="00764F1C" w:rsidRPr="006D25ED">
        <w:rPr>
          <w:rStyle w:val="Heading1Char"/>
        </w:rPr>
        <w:t>BaseNetwork</w:t>
      </w:r>
      <w:r w:rsidR="00764F1C">
        <w:rPr>
          <w:rFonts w:ascii="Times New Roman" w:hAnsi="Times New Roman" w:cs="Times New Roman"/>
          <w:sz w:val="24"/>
          <w:szCs w:val="24"/>
        </w:rPr>
        <w:t xml:space="preserve"> template that is instantiated using the </w:t>
      </w:r>
      <w:r w:rsidR="00764F1C" w:rsidRPr="006D25ED">
        <w:rPr>
          <w:rStyle w:val="Heading1Char"/>
        </w:rPr>
        <w:t>PFBus</w:t>
      </w:r>
      <w:r w:rsidR="00764F1C">
        <w:rPr>
          <w:rFonts w:ascii="Times New Roman" w:hAnsi="Times New Roman" w:cs="Times New Roman"/>
          <w:sz w:val="24"/>
          <w:szCs w:val="24"/>
        </w:rPr>
        <w:t xml:space="preserve"> and </w:t>
      </w:r>
      <w:r w:rsidR="00764F1C" w:rsidRPr="006D25ED">
        <w:rPr>
          <w:rStyle w:val="Heading1Char"/>
        </w:rPr>
        <w:t>PFBranch</w:t>
      </w:r>
      <w:r w:rsidR="00764F1C">
        <w:rPr>
          <w:rFonts w:ascii="Times New Roman" w:hAnsi="Times New Roman" w:cs="Times New Roman"/>
          <w:sz w:val="24"/>
          <w:szCs w:val="24"/>
        </w:rPr>
        <w:t xml:space="preserve"> classes</w:t>
      </w:r>
      <w:r w:rsidR="00E8763E">
        <w:rPr>
          <w:rFonts w:ascii="Times New Roman" w:hAnsi="Times New Roman" w:cs="Times New Roman"/>
          <w:sz w:val="24"/>
          <w:szCs w:val="24"/>
        </w:rPr>
        <w:t xml:space="preserve"> as template arguments</w:t>
      </w:r>
      <w:r w:rsidR="00764F1C">
        <w:rPr>
          <w:rFonts w:ascii="Times New Roman" w:hAnsi="Times New Roman" w:cs="Times New Roman"/>
          <w:sz w:val="24"/>
          <w:szCs w:val="24"/>
        </w:rPr>
        <w:t>). The network object exists</w:t>
      </w:r>
      <w:r w:rsidR="008655C5">
        <w:rPr>
          <w:rFonts w:ascii="Times New Roman" w:hAnsi="Times New Roman" w:cs="Times New Roman"/>
          <w:sz w:val="24"/>
          <w:szCs w:val="24"/>
        </w:rPr>
        <w:t xml:space="preserve"> but has no buses or branches associated with</w:t>
      </w:r>
      <w:r w:rsidR="00764F1C">
        <w:rPr>
          <w:rFonts w:ascii="Times New Roman" w:hAnsi="Times New Roman" w:cs="Times New Roman"/>
          <w:sz w:val="24"/>
          <w:szCs w:val="24"/>
        </w:rPr>
        <w:t xml:space="preserve"> it. The next few lines get an instance of the configuration object and use this to open the </w:t>
      </w:r>
      <w:r w:rsidR="00764F1C" w:rsidRPr="006D25ED">
        <w:rPr>
          <w:rStyle w:val="Heading1Char"/>
        </w:rPr>
        <w:t>input.xml</w:t>
      </w:r>
      <w:r w:rsidR="00764F1C">
        <w:rPr>
          <w:rFonts w:ascii="Times New Roman" w:hAnsi="Times New Roman" w:cs="Times New Roman"/>
          <w:sz w:val="24"/>
          <w:szCs w:val="24"/>
        </w:rPr>
        <w:t xml:space="preserve"> file. This filename has been hardwired into this implementation but it could be passed in as a runtime argument, if desired. The code then creates a </w:t>
      </w:r>
      <w:r w:rsidR="00764F1C" w:rsidRPr="006D25ED">
        <w:rPr>
          <w:rStyle w:val="Heading1Char"/>
        </w:rPr>
        <w:t>Cursor</w:t>
      </w:r>
      <w:r w:rsidR="00764F1C">
        <w:rPr>
          <w:rFonts w:ascii="Times New Roman" w:hAnsi="Times New Roman" w:cs="Times New Roman"/>
          <w:sz w:val="24"/>
          <w:szCs w:val="24"/>
        </w:rPr>
        <w:t xml:space="preserve"> object and initializes this to point into the </w:t>
      </w:r>
      <w:r w:rsidR="00764F1C" w:rsidRPr="006D25ED">
        <w:rPr>
          <w:rStyle w:val="Heading1Char"/>
        </w:rPr>
        <w:t>Configuration.Powerflow</w:t>
      </w:r>
      <w:r w:rsidR="00764F1C">
        <w:rPr>
          <w:rFonts w:ascii="Times New Roman" w:hAnsi="Times New Roman" w:cs="Times New Roman"/>
          <w:sz w:val="24"/>
          <w:szCs w:val="24"/>
        </w:rPr>
        <w:t xml:space="preserve"> block of the </w:t>
      </w:r>
      <w:r w:rsidR="00764F1C" w:rsidRPr="006D25ED">
        <w:rPr>
          <w:rStyle w:val="Heading1Char"/>
        </w:rPr>
        <w:t>input.xml</w:t>
      </w:r>
      <w:r w:rsidR="00764F1C">
        <w:rPr>
          <w:rFonts w:ascii="Times New Roman" w:hAnsi="Times New Roman" w:cs="Times New Roman"/>
          <w:sz w:val="24"/>
          <w:szCs w:val="24"/>
        </w:rPr>
        <w:t xml:space="preserve"> file. The cursor can then be used to get the contents of the </w:t>
      </w:r>
      <w:r w:rsidR="00764F1C" w:rsidRPr="006D25ED">
        <w:rPr>
          <w:rStyle w:val="Heading1Char"/>
        </w:rPr>
        <w:t>networkConfiguration</w:t>
      </w:r>
      <w:r w:rsidR="00764F1C">
        <w:rPr>
          <w:rFonts w:ascii="Times New Roman" w:hAnsi="Times New Roman" w:cs="Times New Roman"/>
          <w:sz w:val="24"/>
          <w:szCs w:val="24"/>
        </w:rPr>
        <w:t xml:space="preserve"> block in </w:t>
      </w:r>
      <w:r w:rsidR="00764F1C" w:rsidRPr="006D25ED">
        <w:rPr>
          <w:rStyle w:val="Heading1Char"/>
        </w:rPr>
        <w:t>input.xml</w:t>
      </w:r>
      <w:r w:rsidR="00764F1C">
        <w:rPr>
          <w:rFonts w:ascii="Times New Roman" w:hAnsi="Times New Roman" w:cs="Times New Roman"/>
          <w:sz w:val="24"/>
          <w:szCs w:val="24"/>
        </w:rPr>
        <w:t xml:space="preserve">, which corresponds to the name of the </w:t>
      </w:r>
      <w:r w:rsidR="00764F1C">
        <w:rPr>
          <w:rFonts w:ascii="Times New Roman" w:hAnsi="Times New Roman" w:cs="Times New Roman"/>
          <w:sz w:val="24"/>
          <w:szCs w:val="24"/>
        </w:rPr>
        <w:lastRenderedPageBreak/>
        <w:t>network configuration file containing the power</w:t>
      </w:r>
      <w:r w:rsidR="00E02C2B">
        <w:rPr>
          <w:rFonts w:ascii="Times New Roman" w:hAnsi="Times New Roman" w:cs="Times New Roman"/>
          <w:sz w:val="24"/>
          <w:szCs w:val="24"/>
        </w:rPr>
        <w:t xml:space="preserve"> </w:t>
      </w:r>
      <w:r w:rsidR="00764F1C">
        <w:rPr>
          <w:rFonts w:ascii="Times New Roman" w:hAnsi="Times New Roman" w:cs="Times New Roman"/>
          <w:sz w:val="24"/>
          <w:szCs w:val="24"/>
        </w:rPr>
        <w:t xml:space="preserve">grid network. After getting the file name, the code creates a </w:t>
      </w:r>
      <w:r w:rsidR="00764F1C" w:rsidRPr="006D25ED">
        <w:rPr>
          <w:rStyle w:val="Heading1Char"/>
        </w:rPr>
        <w:t>PTI23_parser</w:t>
      </w:r>
      <w:r w:rsidR="00764F1C">
        <w:rPr>
          <w:rFonts w:ascii="Times New Roman" w:hAnsi="Times New Roman" w:cs="Times New Roman"/>
          <w:sz w:val="24"/>
          <w:szCs w:val="24"/>
        </w:rPr>
        <w:t xml:space="preserve"> object and passes in the current network object as an argument. When the parse method is called, the parser reads in the file specified in </w:t>
      </w:r>
      <w:r w:rsidR="00764F1C" w:rsidRPr="00E02C2B">
        <w:rPr>
          <w:rStyle w:val="Heading1Char"/>
        </w:rPr>
        <w:t>filename</w:t>
      </w:r>
      <w:r w:rsidR="00764F1C">
        <w:rPr>
          <w:rFonts w:ascii="Times New Roman" w:hAnsi="Times New Roman" w:cs="Times New Roman"/>
          <w:sz w:val="24"/>
          <w:szCs w:val="24"/>
        </w:rPr>
        <w:t xml:space="preserve"> and uses that to add buses and branches to the network object. At this point, the network has all the bus and branches from the configuration file, but no ghost buses or branches</w:t>
      </w:r>
      <w:r w:rsidR="00C404F2">
        <w:rPr>
          <w:rFonts w:ascii="Times New Roman" w:hAnsi="Times New Roman" w:cs="Times New Roman"/>
          <w:sz w:val="24"/>
          <w:szCs w:val="24"/>
        </w:rPr>
        <w:t xml:space="preserve"> exist and</w:t>
      </w:r>
      <w:r w:rsidR="00764F1C">
        <w:rPr>
          <w:rFonts w:ascii="Times New Roman" w:hAnsi="Times New Roman" w:cs="Times New Roman"/>
          <w:sz w:val="24"/>
          <w:szCs w:val="24"/>
        </w:rPr>
        <w:t xml:space="preserve"> buses and branches are not distributed in an optimal way. Call</w:t>
      </w:r>
      <w:r w:rsidR="00C404F2">
        <w:rPr>
          <w:rFonts w:ascii="Times New Roman" w:hAnsi="Times New Roman" w:cs="Times New Roman"/>
          <w:sz w:val="24"/>
          <w:szCs w:val="24"/>
        </w:rPr>
        <w:t xml:space="preserve">ing </w:t>
      </w:r>
      <w:r w:rsidR="00764F1C">
        <w:rPr>
          <w:rFonts w:ascii="Times New Roman" w:hAnsi="Times New Roman" w:cs="Times New Roman"/>
          <w:sz w:val="24"/>
          <w:szCs w:val="24"/>
        </w:rPr>
        <w:t>the partition method</w:t>
      </w:r>
      <w:r w:rsidR="00C404F2">
        <w:rPr>
          <w:rFonts w:ascii="Times New Roman" w:hAnsi="Times New Roman" w:cs="Times New Roman"/>
          <w:sz w:val="24"/>
          <w:szCs w:val="24"/>
        </w:rPr>
        <w:t xml:space="preserve"> on the network then distributes</w:t>
      </w:r>
      <w:r w:rsidR="00764F1C">
        <w:rPr>
          <w:rFonts w:ascii="Times New Roman" w:hAnsi="Times New Roman" w:cs="Times New Roman"/>
          <w:sz w:val="24"/>
          <w:szCs w:val="24"/>
        </w:rPr>
        <w:t xml:space="preserve"> the buses and branches and adds approp</w:t>
      </w:r>
      <w:r w:rsidR="00C404F2">
        <w:rPr>
          <w:rFonts w:ascii="Times New Roman" w:hAnsi="Times New Roman" w:cs="Times New Roman"/>
          <w:sz w:val="24"/>
          <w:szCs w:val="24"/>
        </w:rPr>
        <w:t>riate ghost buses and branches.</w:t>
      </w:r>
    </w:p>
    <w:p w14:paraId="7E0DDCA5" w14:textId="4191C9CF" w:rsidR="00C404F2" w:rsidRDefault="00C404F2" w:rsidP="00030815">
      <w:pPr>
        <w:rPr>
          <w:rFonts w:ascii="Times New Roman" w:hAnsi="Times New Roman" w:cs="Times New Roman"/>
          <w:sz w:val="24"/>
          <w:szCs w:val="24"/>
        </w:rPr>
      </w:pPr>
      <w:r>
        <w:rPr>
          <w:rFonts w:ascii="Times New Roman" w:hAnsi="Times New Roman" w:cs="Times New Roman"/>
          <w:sz w:val="24"/>
          <w:szCs w:val="24"/>
        </w:rPr>
        <w:t>The next set of calls initialize the network components and prepare the network for computation.</w:t>
      </w:r>
    </w:p>
    <w:p w14:paraId="28E26142" w14:textId="6295AD51" w:rsidR="00C404F2" w:rsidRPr="00C404F2" w:rsidRDefault="00C404F2" w:rsidP="00C404F2">
      <w:pPr>
        <w:pStyle w:val="RedBoldCode"/>
      </w:pPr>
      <w:r w:rsidRPr="00C404F2">
        <w:t xml:space="preserve">  gridpack::powerflow::PFFactory factory(network);</w:t>
      </w:r>
    </w:p>
    <w:p w14:paraId="68CA4448" w14:textId="77777777" w:rsidR="00C404F2" w:rsidRPr="00C404F2" w:rsidRDefault="00C404F2" w:rsidP="00C404F2">
      <w:pPr>
        <w:pStyle w:val="RedBoldCode"/>
      </w:pPr>
      <w:r w:rsidRPr="00C404F2">
        <w:t xml:space="preserve">  factory.load();</w:t>
      </w:r>
    </w:p>
    <w:p w14:paraId="5068507C" w14:textId="77777777" w:rsidR="00C404F2" w:rsidRPr="00C404F2" w:rsidRDefault="00C404F2" w:rsidP="00C404F2">
      <w:pPr>
        <w:pStyle w:val="RedBoldCode"/>
      </w:pPr>
    </w:p>
    <w:p w14:paraId="10FD6650" w14:textId="77777777" w:rsidR="00C404F2" w:rsidRPr="00C404F2" w:rsidRDefault="00C404F2" w:rsidP="00C404F2">
      <w:pPr>
        <w:pStyle w:val="RedBoldCode"/>
      </w:pPr>
      <w:r w:rsidRPr="00C404F2">
        <w:t xml:space="preserve">  factory.setComponents();</w:t>
      </w:r>
    </w:p>
    <w:p w14:paraId="7C1D2138" w14:textId="77777777" w:rsidR="00C404F2" w:rsidRPr="00C404F2" w:rsidRDefault="00C404F2" w:rsidP="00C404F2">
      <w:pPr>
        <w:pStyle w:val="RedBoldCode"/>
      </w:pPr>
      <w:r w:rsidRPr="00C404F2">
        <w:t xml:space="preserve">  factory.setExchange();</w:t>
      </w:r>
    </w:p>
    <w:p w14:paraId="2313B719" w14:textId="2326E63A" w:rsidR="00C404F2" w:rsidRPr="00C404F2" w:rsidRDefault="00C404F2" w:rsidP="00C404F2">
      <w:pPr>
        <w:pStyle w:val="RedBoldCode"/>
      </w:pPr>
      <w:r w:rsidRPr="00C404F2">
        <w:t xml:space="preserve">  </w:t>
      </w:r>
    </w:p>
    <w:p w14:paraId="72732A59" w14:textId="265B04D5" w:rsidR="00C404F2" w:rsidRDefault="00C404F2" w:rsidP="00C404F2">
      <w:pPr>
        <w:pStyle w:val="RedBoldCode"/>
      </w:pPr>
      <w:r>
        <w:t xml:space="preserve">  network-&gt;initBusUpdate();</w:t>
      </w:r>
    </w:p>
    <w:p w14:paraId="359C2AB9" w14:textId="77777777" w:rsidR="003B20E1" w:rsidRDefault="003B20E1" w:rsidP="00C404F2">
      <w:pPr>
        <w:pStyle w:val="RedBoldCode"/>
      </w:pPr>
    </w:p>
    <w:p w14:paraId="70D13E46" w14:textId="294ACCB6" w:rsidR="003B20E1" w:rsidRPr="00C404F2" w:rsidRDefault="003B20E1" w:rsidP="00C404F2">
      <w:pPr>
        <w:pStyle w:val="RedBoldCode"/>
      </w:pPr>
      <w:r w:rsidRPr="003B20E1">
        <w:t xml:space="preserve">  factory.setYBus();</w:t>
      </w:r>
    </w:p>
    <w:p w14:paraId="7901BD4D" w14:textId="76731841" w:rsidR="00C404F2" w:rsidRDefault="00C404F2" w:rsidP="00030815">
      <w:pPr>
        <w:rPr>
          <w:rFonts w:ascii="Times New Roman" w:hAnsi="Times New Roman" w:cs="Times New Roman"/>
          <w:sz w:val="24"/>
          <w:szCs w:val="24"/>
        </w:rPr>
      </w:pPr>
      <w:r>
        <w:rPr>
          <w:rFonts w:ascii="Times New Roman" w:hAnsi="Times New Roman" w:cs="Times New Roman"/>
          <w:sz w:val="24"/>
          <w:szCs w:val="24"/>
        </w:rPr>
        <w:t xml:space="preserve">The first call creates a </w:t>
      </w:r>
      <w:r w:rsidRPr="006D25ED">
        <w:rPr>
          <w:rStyle w:val="Heading1Char"/>
        </w:rPr>
        <w:t>PFFactory</w:t>
      </w:r>
      <w:r w:rsidR="006D25ED">
        <w:rPr>
          <w:rFonts w:ascii="Times New Roman" w:hAnsi="Times New Roman" w:cs="Times New Roman"/>
          <w:sz w:val="24"/>
          <w:szCs w:val="24"/>
        </w:rPr>
        <w:t xml:space="preserve"> object</w:t>
      </w:r>
      <w:r>
        <w:rPr>
          <w:rFonts w:ascii="Times New Roman" w:hAnsi="Times New Roman" w:cs="Times New Roman"/>
          <w:sz w:val="24"/>
          <w:szCs w:val="24"/>
        </w:rPr>
        <w:t xml:space="preserve"> and instantiates</w:t>
      </w:r>
      <w:r w:rsidR="006D25ED">
        <w:rPr>
          <w:rFonts w:ascii="Times New Roman" w:hAnsi="Times New Roman" w:cs="Times New Roman"/>
          <w:sz w:val="24"/>
          <w:szCs w:val="24"/>
        </w:rPr>
        <w:t xml:space="preserve"> it</w:t>
      </w:r>
      <w:r>
        <w:rPr>
          <w:rFonts w:ascii="Times New Roman" w:hAnsi="Times New Roman" w:cs="Times New Roman"/>
          <w:sz w:val="24"/>
          <w:szCs w:val="24"/>
        </w:rPr>
        <w:t xml:space="preserve"> with a reference to the current network.</w:t>
      </w:r>
      <w:r w:rsidR="00E8763E">
        <w:rPr>
          <w:rFonts w:ascii="Times New Roman" w:hAnsi="Times New Roman" w:cs="Times New Roman"/>
          <w:sz w:val="24"/>
          <w:szCs w:val="24"/>
        </w:rPr>
        <w:t xml:space="preserve"> </w:t>
      </w:r>
      <w:r w:rsidR="00E8763E" w:rsidRPr="00E8763E">
        <w:rPr>
          <w:rStyle w:val="Heading1Char"/>
        </w:rPr>
        <w:t>PFFactory</w:t>
      </w:r>
      <w:r w:rsidR="00E8763E">
        <w:rPr>
          <w:rFonts w:ascii="Times New Roman" w:hAnsi="Times New Roman" w:cs="Times New Roman"/>
          <w:sz w:val="24"/>
          <w:szCs w:val="24"/>
        </w:rPr>
        <w:t xml:space="preserve"> is a defined as an instance of the </w:t>
      </w:r>
      <w:r w:rsidR="00E8763E" w:rsidRPr="00E8763E">
        <w:rPr>
          <w:rStyle w:val="Heading1Char"/>
        </w:rPr>
        <w:t>BaseFactory</w:t>
      </w:r>
      <w:r w:rsidR="00E8763E">
        <w:rPr>
          <w:rFonts w:ascii="Times New Roman" w:hAnsi="Times New Roman" w:cs="Times New Roman"/>
          <w:sz w:val="24"/>
          <w:szCs w:val="24"/>
        </w:rPr>
        <w:t xml:space="preserve"> class using a </w:t>
      </w:r>
      <w:r w:rsidR="00E8763E" w:rsidRPr="00E8763E">
        <w:rPr>
          <w:rStyle w:val="Heading1Char"/>
        </w:rPr>
        <w:t>PFNetwork</w:t>
      </w:r>
      <w:r w:rsidR="00E8763E">
        <w:rPr>
          <w:rFonts w:ascii="Times New Roman" w:hAnsi="Times New Roman" w:cs="Times New Roman"/>
          <w:sz w:val="24"/>
          <w:szCs w:val="24"/>
        </w:rPr>
        <w:t xml:space="preserve"> as the template argument.</w:t>
      </w:r>
      <w:r>
        <w:rPr>
          <w:rFonts w:ascii="Times New Roman" w:hAnsi="Times New Roman" w:cs="Times New Roman"/>
          <w:sz w:val="24"/>
          <w:szCs w:val="24"/>
        </w:rPr>
        <w:t xml:space="preserve"> The next line calls the </w:t>
      </w:r>
      <w:r w:rsidRPr="006D25ED">
        <w:rPr>
          <w:rStyle w:val="Heading1Char"/>
        </w:rPr>
        <w:t>BaseFactory load</w:t>
      </w:r>
      <w:r>
        <w:rPr>
          <w:rFonts w:ascii="Times New Roman" w:hAnsi="Times New Roman" w:cs="Times New Roman"/>
          <w:sz w:val="24"/>
          <w:szCs w:val="24"/>
        </w:rPr>
        <w:t xml:space="preserve"> method which invokes the</w:t>
      </w:r>
      <w:r w:rsidR="006D25ED">
        <w:rPr>
          <w:rFonts w:ascii="Times New Roman" w:hAnsi="Times New Roman" w:cs="Times New Roman"/>
          <w:sz w:val="24"/>
          <w:szCs w:val="24"/>
        </w:rPr>
        <w:t xml:space="preserve"> component</w:t>
      </w:r>
      <w:r>
        <w:rPr>
          <w:rFonts w:ascii="Times New Roman" w:hAnsi="Times New Roman" w:cs="Times New Roman"/>
          <w:sz w:val="24"/>
          <w:szCs w:val="24"/>
        </w:rPr>
        <w:t xml:space="preserve"> </w:t>
      </w:r>
      <w:r w:rsidRPr="006D25ED">
        <w:rPr>
          <w:rStyle w:val="Heading1Char"/>
        </w:rPr>
        <w:t>load</w:t>
      </w:r>
      <w:r>
        <w:rPr>
          <w:rFonts w:ascii="Times New Roman" w:hAnsi="Times New Roman" w:cs="Times New Roman"/>
          <w:sz w:val="24"/>
          <w:szCs w:val="24"/>
        </w:rPr>
        <w:t xml:space="preserve"> method on all buses and branches. These use data from the </w:t>
      </w:r>
      <w:r w:rsidRPr="006D25ED">
        <w:rPr>
          <w:rStyle w:val="Heading1Char"/>
        </w:rPr>
        <w:t>DataCollection</w:t>
      </w:r>
      <w:r>
        <w:rPr>
          <w:rFonts w:ascii="Times New Roman" w:hAnsi="Times New Roman" w:cs="Times New Roman"/>
          <w:sz w:val="24"/>
          <w:szCs w:val="24"/>
        </w:rPr>
        <w:t xml:space="preserve"> objects to initialize the corresponding bus and branch objects. Note that when the partition function creates the ghost bus and branch objects, it copies the associated </w:t>
      </w:r>
      <w:r w:rsidRPr="006D25ED">
        <w:rPr>
          <w:rStyle w:val="Heading1Char"/>
        </w:rPr>
        <w:t>DataCollection</w:t>
      </w:r>
      <w:r>
        <w:rPr>
          <w:rFonts w:ascii="Times New Roman" w:hAnsi="Times New Roman" w:cs="Times New Roman"/>
          <w:sz w:val="24"/>
          <w:szCs w:val="24"/>
        </w:rPr>
        <w:t xml:space="preserve"> objects </w:t>
      </w:r>
      <w:r w:rsidR="008655C5">
        <w:rPr>
          <w:rFonts w:ascii="Times New Roman" w:hAnsi="Times New Roman" w:cs="Times New Roman"/>
          <w:sz w:val="24"/>
          <w:szCs w:val="24"/>
        </w:rPr>
        <w:t>to these ghosts so the</w:t>
      </w:r>
      <w:r>
        <w:rPr>
          <w:rFonts w:ascii="Times New Roman" w:hAnsi="Times New Roman" w:cs="Times New Roman"/>
          <w:sz w:val="24"/>
          <w:szCs w:val="24"/>
        </w:rPr>
        <w:t xml:space="preserve"> parameters</w:t>
      </w:r>
      <w:r w:rsidR="008655C5">
        <w:rPr>
          <w:rFonts w:ascii="Times New Roman" w:hAnsi="Times New Roman" w:cs="Times New Roman"/>
          <w:sz w:val="24"/>
          <w:szCs w:val="24"/>
        </w:rPr>
        <w:t xml:space="preserve"> from the network configuration file</w:t>
      </w:r>
      <w:r>
        <w:rPr>
          <w:rFonts w:ascii="Times New Roman" w:hAnsi="Times New Roman" w:cs="Times New Roman"/>
          <w:sz w:val="24"/>
          <w:szCs w:val="24"/>
        </w:rPr>
        <w:t xml:space="preserve"> are available to instantiate all objects in the network.</w:t>
      </w:r>
      <w:r w:rsidR="00E8763E">
        <w:rPr>
          <w:rFonts w:ascii="Times New Roman" w:hAnsi="Times New Roman" w:cs="Times New Roman"/>
          <w:sz w:val="24"/>
          <w:szCs w:val="24"/>
        </w:rPr>
        <w:t xml:space="preserve"> There is no need to do a data exchange at this point in the code in order to get current values on the ghost objects.</w:t>
      </w:r>
    </w:p>
    <w:p w14:paraId="74D6B19B" w14:textId="35CFE09B" w:rsidR="00C404F2" w:rsidRDefault="00E8763E" w:rsidP="00030815">
      <w:pPr>
        <w:rPr>
          <w:rFonts w:ascii="Times New Roman" w:hAnsi="Times New Roman" w:cs="Times New Roman"/>
          <w:sz w:val="24"/>
          <w:szCs w:val="24"/>
        </w:rPr>
      </w:pPr>
      <w:r>
        <w:rPr>
          <w:rFonts w:ascii="Times New Roman" w:hAnsi="Times New Roman" w:cs="Times New Roman"/>
          <w:sz w:val="24"/>
          <w:szCs w:val="24"/>
        </w:rPr>
        <w:t>The next two call</w:t>
      </w:r>
      <w:r w:rsidR="00C404F2">
        <w:rPr>
          <w:rFonts w:ascii="Times New Roman" w:hAnsi="Times New Roman" w:cs="Times New Roman"/>
          <w:sz w:val="24"/>
          <w:szCs w:val="24"/>
        </w:rPr>
        <w:t xml:space="preserve">s are also implemented as </w:t>
      </w:r>
      <w:r w:rsidR="00C404F2" w:rsidRPr="006D25ED">
        <w:rPr>
          <w:rStyle w:val="Heading1Char"/>
        </w:rPr>
        <w:t>BaseFactory</w:t>
      </w:r>
      <w:r w:rsidR="00C404F2">
        <w:rPr>
          <w:rFonts w:ascii="Times New Roman" w:hAnsi="Times New Roman" w:cs="Times New Roman"/>
          <w:sz w:val="24"/>
          <w:szCs w:val="24"/>
        </w:rPr>
        <w:t xml:space="preserve"> methods. The </w:t>
      </w:r>
      <w:r w:rsidR="00C404F2" w:rsidRPr="006D25ED">
        <w:rPr>
          <w:rStyle w:val="Heading1Char"/>
        </w:rPr>
        <w:t>setComponents</w:t>
      </w:r>
      <w:r w:rsidR="00C404F2">
        <w:rPr>
          <w:rFonts w:ascii="Times New Roman" w:hAnsi="Times New Roman" w:cs="Times New Roman"/>
          <w:sz w:val="24"/>
          <w:szCs w:val="24"/>
        </w:rPr>
        <w:t xml:space="preserve"> method sets up pointers in the network components that point to neighboring branches and buses (in the case of buses) and terminal buses (in the case of branches). </w:t>
      </w:r>
      <w:r w:rsidR="002B22AF">
        <w:rPr>
          <w:rFonts w:ascii="Times New Roman" w:hAnsi="Times New Roman" w:cs="Times New Roman"/>
          <w:sz w:val="24"/>
          <w:szCs w:val="24"/>
        </w:rPr>
        <w:t xml:space="preserve">It is also responsible for setting up internal indices that are used by the mapper functions to create matrices and vectors. The </w:t>
      </w:r>
      <w:r w:rsidR="002B22AF" w:rsidRPr="006D25ED">
        <w:rPr>
          <w:rStyle w:val="Heading1Char"/>
        </w:rPr>
        <w:t>setExchange</w:t>
      </w:r>
      <w:r w:rsidR="002B22AF">
        <w:rPr>
          <w:rFonts w:ascii="Times New Roman" w:hAnsi="Times New Roman" w:cs="Times New Roman"/>
          <w:sz w:val="24"/>
          <w:szCs w:val="24"/>
        </w:rPr>
        <w:t xml:space="preserve"> method is responsible for setting up the buffers that are used to exchange data between</w:t>
      </w:r>
      <w:r w:rsidR="00916EA7">
        <w:rPr>
          <w:rFonts w:ascii="Times New Roman" w:hAnsi="Times New Roman" w:cs="Times New Roman"/>
          <w:sz w:val="24"/>
          <w:szCs w:val="24"/>
        </w:rPr>
        <w:t xml:space="preserve"> locally owned</w:t>
      </w:r>
      <w:r w:rsidR="002B22AF">
        <w:rPr>
          <w:rFonts w:ascii="Times New Roman" w:hAnsi="Times New Roman" w:cs="Times New Roman"/>
          <w:sz w:val="24"/>
          <w:szCs w:val="24"/>
        </w:rPr>
        <w:t xml:space="preserve"> buses and branches and their corresponding ghost images on other processors.</w:t>
      </w:r>
      <w:r w:rsidR="003B20E1">
        <w:rPr>
          <w:rFonts w:ascii="Times New Roman" w:hAnsi="Times New Roman" w:cs="Times New Roman"/>
          <w:sz w:val="24"/>
          <w:szCs w:val="24"/>
        </w:rPr>
        <w:t xml:space="preserve"> </w:t>
      </w:r>
      <w:r w:rsidR="00FB59A8">
        <w:rPr>
          <w:rFonts w:ascii="Times New Roman" w:hAnsi="Times New Roman" w:cs="Times New Roman"/>
          <w:sz w:val="24"/>
          <w:szCs w:val="24"/>
        </w:rPr>
        <w:t xml:space="preserve">The call to </w:t>
      </w:r>
      <w:r w:rsidR="00FB59A8" w:rsidRPr="00FB59A8">
        <w:rPr>
          <w:rStyle w:val="Heading1Char"/>
        </w:rPr>
        <w:t>initBusUpdate</w:t>
      </w:r>
      <w:r w:rsidR="00FB59A8">
        <w:rPr>
          <w:rFonts w:ascii="Times New Roman" w:hAnsi="Times New Roman" w:cs="Times New Roman"/>
          <w:sz w:val="24"/>
          <w:szCs w:val="24"/>
        </w:rPr>
        <w:t xml:space="preserve"> creates internal data structures that are used to exchange bus data between processors and t</w:t>
      </w:r>
      <w:r w:rsidR="003B20E1">
        <w:rPr>
          <w:rFonts w:ascii="Times New Roman" w:hAnsi="Times New Roman" w:cs="Times New Roman"/>
          <w:sz w:val="24"/>
          <w:szCs w:val="24"/>
        </w:rPr>
        <w:t xml:space="preserve">he final factory call to </w:t>
      </w:r>
      <w:r w:rsidR="003B20E1" w:rsidRPr="006D25ED">
        <w:rPr>
          <w:rStyle w:val="Heading1Char"/>
        </w:rPr>
        <w:t>setYBus</w:t>
      </w:r>
      <w:r w:rsidR="003B20E1">
        <w:rPr>
          <w:rFonts w:ascii="Times New Roman" w:hAnsi="Times New Roman" w:cs="Times New Roman"/>
          <w:sz w:val="24"/>
          <w:szCs w:val="24"/>
        </w:rPr>
        <w:t xml:space="preserve"> evaluates the Y-matrix contributions from all network components. The network is fully initialized at this point and ready for computation.</w:t>
      </w:r>
    </w:p>
    <w:p w14:paraId="431FD56C" w14:textId="4AA6B46B" w:rsidR="003B20E1" w:rsidRDefault="00FB59A8" w:rsidP="00030815">
      <w:pPr>
        <w:rPr>
          <w:rFonts w:ascii="Times New Roman" w:hAnsi="Times New Roman" w:cs="Times New Roman"/>
          <w:sz w:val="24"/>
          <w:szCs w:val="24"/>
        </w:rPr>
      </w:pPr>
      <w:r>
        <w:rPr>
          <w:rFonts w:ascii="Times New Roman" w:hAnsi="Times New Roman" w:cs="Times New Roman"/>
          <w:sz w:val="24"/>
          <w:szCs w:val="24"/>
        </w:rPr>
        <w:lastRenderedPageBreak/>
        <w:t xml:space="preserve">The next </w:t>
      </w:r>
      <w:r w:rsidR="003B20E1">
        <w:rPr>
          <w:rFonts w:ascii="Times New Roman" w:hAnsi="Times New Roman" w:cs="Times New Roman"/>
          <w:sz w:val="24"/>
          <w:szCs w:val="24"/>
        </w:rPr>
        <w:t>calls create the Y-matrix and</w:t>
      </w:r>
      <w:r w:rsidR="009E24AC">
        <w:rPr>
          <w:rFonts w:ascii="Times New Roman" w:hAnsi="Times New Roman" w:cs="Times New Roman"/>
          <w:sz w:val="24"/>
          <w:szCs w:val="24"/>
        </w:rPr>
        <w:t xml:space="preserve"> the matrices used in the Newton-Raphson iteration loop.</w:t>
      </w:r>
    </w:p>
    <w:p w14:paraId="36375DC9" w14:textId="77777777" w:rsidR="009E24AC" w:rsidRPr="009E24AC" w:rsidRDefault="009E24AC" w:rsidP="009E24AC">
      <w:pPr>
        <w:pStyle w:val="RedBoldCode"/>
      </w:pPr>
      <w:r w:rsidRPr="009E24AC">
        <w:t xml:space="preserve">  factory.setMode(YBus);</w:t>
      </w:r>
    </w:p>
    <w:p w14:paraId="0515B3B3" w14:textId="77777777" w:rsidR="009E24AC" w:rsidRPr="009E24AC" w:rsidRDefault="009E24AC" w:rsidP="009E24AC">
      <w:pPr>
        <w:pStyle w:val="RedBoldCode"/>
      </w:pPr>
      <w:r w:rsidRPr="009E24AC">
        <w:t xml:space="preserve">  gridpack::mapper::FullMatrixMap&lt;PFNetwork&gt; mMap(network);</w:t>
      </w:r>
    </w:p>
    <w:p w14:paraId="0FA38F92" w14:textId="594B5848" w:rsidR="009E24AC" w:rsidRPr="009E24AC" w:rsidRDefault="009E24AC" w:rsidP="009E24AC">
      <w:pPr>
        <w:pStyle w:val="RedBoldCode"/>
      </w:pPr>
      <w:r w:rsidRPr="009E24AC">
        <w:t xml:space="preserve">  boost::shared_ptr&lt;gridpack::math::</w:t>
      </w:r>
      <w:r>
        <w:t>Matrix&gt; Y = mMap.mapToMatrix();</w:t>
      </w:r>
    </w:p>
    <w:p w14:paraId="57F4C67D" w14:textId="5609B094" w:rsidR="009E24AC" w:rsidRDefault="009E24AC" w:rsidP="009E24AC">
      <w:pPr>
        <w:pStyle w:val="RedBoldCode"/>
      </w:pPr>
    </w:p>
    <w:p w14:paraId="5F5B0240" w14:textId="4CC813ED" w:rsidR="009E24AC" w:rsidRPr="009E24AC" w:rsidRDefault="009E24AC" w:rsidP="009E24AC">
      <w:pPr>
        <w:pStyle w:val="RedBoldCode"/>
      </w:pPr>
      <w:r>
        <w:t xml:space="preserve">  factory.setSBus();</w:t>
      </w:r>
    </w:p>
    <w:p w14:paraId="0A57D40D" w14:textId="77777777" w:rsidR="009E24AC" w:rsidRPr="009E24AC" w:rsidRDefault="009E24AC" w:rsidP="009E24AC">
      <w:pPr>
        <w:pStyle w:val="RedBoldCode"/>
      </w:pPr>
      <w:r w:rsidRPr="009E24AC">
        <w:t xml:space="preserve">  factory.setMode(RHS);</w:t>
      </w:r>
    </w:p>
    <w:p w14:paraId="666E9A50" w14:textId="77777777" w:rsidR="009E24AC" w:rsidRPr="009E24AC" w:rsidRDefault="009E24AC" w:rsidP="009E24AC">
      <w:pPr>
        <w:pStyle w:val="RedBoldCode"/>
      </w:pPr>
      <w:r w:rsidRPr="009E24AC">
        <w:t xml:space="preserve">  gridpack::mapper::BusVectorMap&lt;PFNetwork&gt; vMap(network);</w:t>
      </w:r>
    </w:p>
    <w:p w14:paraId="71D56D1B" w14:textId="77777777" w:rsidR="009E24AC" w:rsidRPr="009E24AC" w:rsidRDefault="009E24AC" w:rsidP="009E24AC">
      <w:pPr>
        <w:pStyle w:val="RedBoldCode"/>
      </w:pPr>
      <w:r w:rsidRPr="009E24AC">
        <w:t xml:space="preserve">  boost::shared_ptr&lt;gridpack::math::Vector&gt; PQ = vMap.mapToVector();</w:t>
      </w:r>
    </w:p>
    <w:p w14:paraId="32B15619" w14:textId="77777777" w:rsidR="009E24AC" w:rsidRDefault="009E24AC" w:rsidP="009E24AC">
      <w:pPr>
        <w:pStyle w:val="RedBoldCode"/>
      </w:pPr>
    </w:p>
    <w:p w14:paraId="71AFBA9D" w14:textId="77777777" w:rsidR="009E24AC" w:rsidRPr="009E24AC" w:rsidRDefault="009E24AC" w:rsidP="009E24AC">
      <w:pPr>
        <w:pStyle w:val="RedBoldCode"/>
      </w:pPr>
      <w:r w:rsidRPr="009E24AC">
        <w:t xml:space="preserve">  factory.setMode(Jacobian);</w:t>
      </w:r>
    </w:p>
    <w:p w14:paraId="7D970694" w14:textId="77777777" w:rsidR="009E24AC" w:rsidRPr="009E24AC" w:rsidRDefault="009E24AC" w:rsidP="009E24AC">
      <w:pPr>
        <w:pStyle w:val="RedBoldCode"/>
      </w:pPr>
      <w:r w:rsidRPr="009E24AC">
        <w:t xml:space="preserve">  gridpack::mapper::FullMatrixMap&lt;PFNetwork&gt; jMap(network);</w:t>
      </w:r>
    </w:p>
    <w:p w14:paraId="7FCE5DF5" w14:textId="25E44B09" w:rsidR="009E24AC" w:rsidRDefault="009E24AC" w:rsidP="009E24AC">
      <w:pPr>
        <w:pStyle w:val="RedBoldCode"/>
      </w:pPr>
      <w:r w:rsidRPr="009E24AC">
        <w:t xml:space="preserve">  boost::shared_ptr&lt;gridpack::math::Matrix&gt; J = jMap.mapToMatrix();</w:t>
      </w:r>
    </w:p>
    <w:p w14:paraId="377A2DB0" w14:textId="14883634" w:rsidR="00D77D34" w:rsidRDefault="00D77D34" w:rsidP="009E24AC">
      <w:pPr>
        <w:pStyle w:val="RedBoldCode"/>
      </w:pPr>
      <w:r w:rsidRPr="00D77D34">
        <w:t xml:space="preserve">  boost::shared_ptr&lt;gridpack::math::Vector&gt; X(PQ-&gt;clone());</w:t>
      </w:r>
    </w:p>
    <w:p w14:paraId="59767609" w14:textId="02E85CC6" w:rsidR="00D77D34" w:rsidRDefault="009E24AC" w:rsidP="009E24AC">
      <w:pPr>
        <w:rPr>
          <w:rFonts w:ascii="Times New Roman" w:hAnsi="Times New Roman" w:cs="Times New Roman"/>
          <w:sz w:val="24"/>
          <w:szCs w:val="24"/>
        </w:rPr>
      </w:pPr>
      <w:r>
        <w:rPr>
          <w:rFonts w:ascii="Times New Roman" w:hAnsi="Times New Roman" w:cs="Times New Roman"/>
          <w:sz w:val="24"/>
          <w:szCs w:val="24"/>
        </w:rPr>
        <w:t>The first call sets the internal p_mode variable in all network components to “</w:t>
      </w:r>
      <w:r w:rsidRPr="006D25ED">
        <w:rPr>
          <w:rStyle w:val="Heading1Char"/>
        </w:rPr>
        <w:t>YBus</w:t>
      </w:r>
      <w:r>
        <w:rPr>
          <w:rFonts w:ascii="Times New Roman" w:hAnsi="Times New Roman" w:cs="Times New Roman"/>
          <w:sz w:val="24"/>
          <w:szCs w:val="24"/>
        </w:rPr>
        <w:t xml:space="preserve">”. The second call constructs a </w:t>
      </w:r>
      <w:r w:rsidRPr="006D25ED">
        <w:rPr>
          <w:rStyle w:val="Heading1Char"/>
        </w:rPr>
        <w:t>FullMatrixMap</w:t>
      </w:r>
      <w:r>
        <w:rPr>
          <w:rFonts w:ascii="Times New Roman" w:hAnsi="Times New Roman" w:cs="Times New Roman"/>
          <w:sz w:val="24"/>
          <w:szCs w:val="24"/>
        </w:rPr>
        <w:t xml:space="preserve"> object </w:t>
      </w:r>
      <w:r w:rsidRPr="006D25ED">
        <w:rPr>
          <w:rStyle w:val="Heading1Char"/>
        </w:rPr>
        <w:t>mMap</w:t>
      </w:r>
      <w:r w:rsidR="00FD4023">
        <w:rPr>
          <w:rFonts w:ascii="Times New Roman" w:hAnsi="Times New Roman" w:cs="Times New Roman"/>
          <w:sz w:val="24"/>
          <w:szCs w:val="24"/>
        </w:rPr>
        <w:t xml:space="preserve"> and the third call</w:t>
      </w:r>
      <w:r>
        <w:rPr>
          <w:rFonts w:ascii="Times New Roman" w:hAnsi="Times New Roman" w:cs="Times New Roman"/>
          <w:sz w:val="24"/>
          <w:szCs w:val="24"/>
        </w:rPr>
        <w:t xml:space="preserve"> uses the </w:t>
      </w:r>
      <w:r w:rsidRPr="00F53152">
        <w:rPr>
          <w:rStyle w:val="Heading1Char"/>
        </w:rPr>
        <w:t>mapToMatrix</w:t>
      </w:r>
      <w:r>
        <w:rPr>
          <w:rFonts w:ascii="Times New Roman" w:hAnsi="Times New Roman" w:cs="Times New Roman"/>
          <w:sz w:val="24"/>
          <w:szCs w:val="24"/>
        </w:rPr>
        <w:t xml:space="preserve"> method to generate a Y-matrix based on the “</w:t>
      </w:r>
      <w:r w:rsidRPr="00F53152">
        <w:rPr>
          <w:rStyle w:val="Heading1Char"/>
        </w:rPr>
        <w:t>YBus</w:t>
      </w:r>
      <w:r>
        <w:rPr>
          <w:rFonts w:ascii="Times New Roman" w:hAnsi="Times New Roman" w:cs="Times New Roman"/>
          <w:sz w:val="24"/>
          <w:szCs w:val="24"/>
        </w:rPr>
        <w:t xml:space="preserve">” mode. The factory then calls the </w:t>
      </w:r>
      <w:r w:rsidRPr="00F53152">
        <w:rPr>
          <w:rStyle w:val="Heading1Char"/>
        </w:rPr>
        <w:t>setSBus</w:t>
      </w:r>
      <w:r>
        <w:rPr>
          <w:rFonts w:ascii="Times New Roman" w:hAnsi="Times New Roman" w:cs="Times New Roman"/>
          <w:sz w:val="24"/>
          <w:szCs w:val="24"/>
        </w:rPr>
        <w:t xml:space="preserve"> method that sets some additional network component parameters (again, by looping over all buses and invoking a </w:t>
      </w:r>
      <w:r w:rsidRPr="00F53152">
        <w:rPr>
          <w:rStyle w:val="Heading1Char"/>
        </w:rPr>
        <w:t>setSBus</w:t>
      </w:r>
      <w:r>
        <w:rPr>
          <w:rFonts w:ascii="Times New Roman" w:hAnsi="Times New Roman" w:cs="Times New Roman"/>
          <w:sz w:val="24"/>
          <w:szCs w:val="24"/>
        </w:rPr>
        <w:t xml:space="preserve"> method on each bus). The next three lines set the mode to “</w:t>
      </w:r>
      <w:r w:rsidRPr="00F53152">
        <w:rPr>
          <w:rStyle w:val="Heading1Char"/>
        </w:rPr>
        <w:t>RHS</w:t>
      </w:r>
      <w:r>
        <w:rPr>
          <w:rFonts w:ascii="Times New Roman" w:hAnsi="Times New Roman" w:cs="Times New Roman"/>
          <w:sz w:val="24"/>
          <w:szCs w:val="24"/>
        </w:rPr>
        <w:t>”</w:t>
      </w:r>
      <w:r w:rsidR="00E8763E">
        <w:rPr>
          <w:rFonts w:ascii="Times New Roman" w:hAnsi="Times New Roman" w:cs="Times New Roman"/>
          <w:sz w:val="24"/>
          <w:szCs w:val="24"/>
        </w:rPr>
        <w:t>,</w:t>
      </w:r>
      <w:r>
        <w:rPr>
          <w:rFonts w:ascii="Times New Roman" w:hAnsi="Times New Roman" w:cs="Times New Roman"/>
          <w:sz w:val="24"/>
          <w:szCs w:val="24"/>
        </w:rPr>
        <w:t xml:space="preserve"> create a </w:t>
      </w:r>
      <w:r w:rsidRPr="00F53152">
        <w:rPr>
          <w:rStyle w:val="Heading1Char"/>
        </w:rPr>
        <w:t>BusVectorMap</w:t>
      </w:r>
      <w:r>
        <w:rPr>
          <w:rFonts w:ascii="Times New Roman" w:hAnsi="Times New Roman" w:cs="Times New Roman"/>
          <w:sz w:val="24"/>
          <w:szCs w:val="24"/>
        </w:rPr>
        <w:t xml:space="preserve"> object and create the right hand side vector in the powerflow equations using the </w:t>
      </w:r>
      <w:r w:rsidRPr="00F53152">
        <w:rPr>
          <w:rStyle w:val="Heading1Char"/>
        </w:rPr>
        <w:t>vectorToMap</w:t>
      </w:r>
      <w:r>
        <w:rPr>
          <w:rFonts w:ascii="Times New Roman" w:hAnsi="Times New Roman" w:cs="Times New Roman"/>
          <w:sz w:val="24"/>
          <w:szCs w:val="24"/>
        </w:rPr>
        <w:t xml:space="preserve"> method. This builds the vector based on the “</w:t>
      </w:r>
      <w:r w:rsidRPr="00F53152">
        <w:rPr>
          <w:rStyle w:val="Heading1Char"/>
        </w:rPr>
        <w:t>RHS</w:t>
      </w:r>
      <w:r>
        <w:rPr>
          <w:rFonts w:ascii="Times New Roman" w:hAnsi="Times New Roman" w:cs="Times New Roman"/>
          <w:sz w:val="24"/>
          <w:szCs w:val="24"/>
        </w:rPr>
        <w:t>”</w:t>
      </w:r>
      <w:r w:rsidR="00D77D34">
        <w:rPr>
          <w:rFonts w:ascii="Times New Roman" w:hAnsi="Times New Roman" w:cs="Times New Roman"/>
          <w:sz w:val="24"/>
          <w:szCs w:val="24"/>
        </w:rPr>
        <w:t xml:space="preserve"> mode. T</w:t>
      </w:r>
      <w:r>
        <w:rPr>
          <w:rFonts w:ascii="Times New Roman" w:hAnsi="Times New Roman" w:cs="Times New Roman"/>
          <w:sz w:val="24"/>
          <w:szCs w:val="24"/>
        </w:rPr>
        <w:t>he</w:t>
      </w:r>
      <w:r w:rsidR="00D77D34">
        <w:rPr>
          <w:rFonts w:ascii="Times New Roman" w:hAnsi="Times New Roman" w:cs="Times New Roman"/>
          <w:sz w:val="24"/>
          <w:szCs w:val="24"/>
        </w:rPr>
        <w:t xml:space="preserve"> next three lines create the Jacobian using the same pattern as for the Y-matrix. The mode gets set to “</w:t>
      </w:r>
      <w:r w:rsidR="00D77D34" w:rsidRPr="00F53152">
        <w:rPr>
          <w:rStyle w:val="Heading1Char"/>
        </w:rPr>
        <w:t>Jacobian</w:t>
      </w:r>
      <w:r w:rsidR="00D77D34">
        <w:rPr>
          <w:rFonts w:ascii="Times New Roman" w:hAnsi="Times New Roman" w:cs="Times New Roman"/>
          <w:sz w:val="24"/>
          <w:szCs w:val="24"/>
        </w:rPr>
        <w:t xml:space="preserve">”, another </w:t>
      </w:r>
      <w:r w:rsidR="00D77D34" w:rsidRPr="00F53152">
        <w:rPr>
          <w:rStyle w:val="Heading1Char"/>
        </w:rPr>
        <w:t>FullMatrixMap</w:t>
      </w:r>
      <w:r w:rsidR="00D77D34">
        <w:rPr>
          <w:rFonts w:ascii="Times New Roman" w:hAnsi="Times New Roman" w:cs="Times New Roman"/>
          <w:sz w:val="24"/>
          <w:szCs w:val="24"/>
        </w:rPr>
        <w:t xml:space="preserve"> object is created and this is used to create the Jacobian using the </w:t>
      </w:r>
      <w:r w:rsidR="00D77D34" w:rsidRPr="00F53152">
        <w:rPr>
          <w:rStyle w:val="Heading1Char"/>
        </w:rPr>
        <w:t>mapToMatrix</w:t>
      </w:r>
      <w:r w:rsidR="00D77D34">
        <w:rPr>
          <w:rFonts w:ascii="Times New Roman" w:hAnsi="Times New Roman" w:cs="Times New Roman"/>
          <w:sz w:val="24"/>
          <w:szCs w:val="24"/>
        </w:rPr>
        <w:t xml:space="preserve"> method. Two separate mappers are used to create the Y-matrix and the Jacobian. This is </w:t>
      </w:r>
      <w:r w:rsidR="00F53152">
        <w:rPr>
          <w:rFonts w:ascii="Times New Roman" w:hAnsi="Times New Roman" w:cs="Times New Roman"/>
          <w:sz w:val="24"/>
          <w:szCs w:val="24"/>
        </w:rPr>
        <w:t>required</w:t>
      </w:r>
      <w:r w:rsidR="00D77D34">
        <w:rPr>
          <w:rFonts w:ascii="Times New Roman" w:hAnsi="Times New Roman" w:cs="Times New Roman"/>
          <w:sz w:val="24"/>
          <w:szCs w:val="24"/>
        </w:rPr>
        <w:t xml:space="preserve"> unless there is some reason to believe that the “</w:t>
      </w:r>
      <w:r w:rsidR="00D77D34" w:rsidRPr="00F53152">
        <w:rPr>
          <w:rStyle w:val="Heading1Char"/>
        </w:rPr>
        <w:t>YBus</w:t>
      </w:r>
      <w:r w:rsidR="00D77D34">
        <w:rPr>
          <w:rFonts w:ascii="Times New Roman" w:hAnsi="Times New Roman" w:cs="Times New Roman"/>
          <w:sz w:val="24"/>
          <w:szCs w:val="24"/>
        </w:rPr>
        <w:t>” and “</w:t>
      </w:r>
      <w:r w:rsidR="00D77D34" w:rsidRPr="00F53152">
        <w:rPr>
          <w:rStyle w:val="Heading1Char"/>
        </w:rPr>
        <w:t>Jacobian</w:t>
      </w:r>
      <w:r w:rsidR="00D77D34">
        <w:rPr>
          <w:rFonts w:ascii="Times New Roman" w:hAnsi="Times New Roman" w:cs="Times New Roman"/>
          <w:sz w:val="24"/>
          <w:szCs w:val="24"/>
        </w:rPr>
        <w:t>” modes generate matrices with the same dimensions and the</w:t>
      </w:r>
      <w:r w:rsidR="00FD4023">
        <w:rPr>
          <w:rFonts w:ascii="Times New Roman" w:hAnsi="Times New Roman" w:cs="Times New Roman"/>
          <w:sz w:val="24"/>
          <w:szCs w:val="24"/>
        </w:rPr>
        <w:t xml:space="preserve"> </w:t>
      </w:r>
      <w:r w:rsidR="00FD4023" w:rsidRPr="00FD4023">
        <w:rPr>
          <w:rFonts w:ascii="Times New Roman" w:hAnsi="Times New Roman" w:cs="Times New Roman"/>
          <w:i/>
          <w:sz w:val="24"/>
          <w:szCs w:val="24"/>
        </w:rPr>
        <w:t>exact</w:t>
      </w:r>
      <w:r w:rsidR="00D77D34">
        <w:rPr>
          <w:rFonts w:ascii="Times New Roman" w:hAnsi="Times New Roman" w:cs="Times New Roman"/>
          <w:sz w:val="24"/>
          <w:szCs w:val="24"/>
        </w:rPr>
        <w:t xml:space="preserve"> same fill pattern. This is not generally the case, </w:t>
      </w:r>
      <w:r w:rsidR="00F53152">
        <w:rPr>
          <w:rFonts w:ascii="Times New Roman" w:hAnsi="Times New Roman" w:cs="Times New Roman"/>
          <w:sz w:val="24"/>
          <w:szCs w:val="24"/>
        </w:rPr>
        <w:t xml:space="preserve">so </w:t>
      </w:r>
      <w:r w:rsidR="00D77D34">
        <w:rPr>
          <w:rFonts w:ascii="Times New Roman" w:hAnsi="Times New Roman" w:cs="Times New Roman"/>
          <w:sz w:val="24"/>
          <w:szCs w:val="24"/>
        </w:rPr>
        <w:t xml:space="preserve">different mappers should be created for each matrix in the problem. The last line creates a new vector by cloning the PQ vector. The X vector has the same dimension and data layout as PQ so it could be used with the </w:t>
      </w:r>
      <w:r w:rsidR="00D77D34" w:rsidRPr="00F53152">
        <w:rPr>
          <w:rStyle w:val="Heading1Char"/>
        </w:rPr>
        <w:t>vMap</w:t>
      </w:r>
      <w:r w:rsidR="00D77D34">
        <w:rPr>
          <w:rFonts w:ascii="Times New Roman" w:hAnsi="Times New Roman" w:cs="Times New Roman"/>
          <w:sz w:val="24"/>
          <w:szCs w:val="24"/>
        </w:rPr>
        <w:t xml:space="preserve"> object.</w:t>
      </w:r>
    </w:p>
    <w:p w14:paraId="5F329EDC" w14:textId="20D831FC" w:rsidR="002D75E2" w:rsidRPr="002D75E2" w:rsidRDefault="00D77D34" w:rsidP="002D75E2">
      <w:pPr>
        <w:rPr>
          <w:rFonts w:ascii="Times New Roman" w:hAnsi="Times New Roman" w:cs="Times New Roman"/>
          <w:sz w:val="24"/>
          <w:szCs w:val="24"/>
        </w:rPr>
      </w:pPr>
      <w:r>
        <w:rPr>
          <w:rFonts w:ascii="Times New Roman" w:hAnsi="Times New Roman" w:cs="Times New Roman"/>
          <w:sz w:val="24"/>
          <w:szCs w:val="24"/>
        </w:rPr>
        <w:t>Once the vectors and matrices for the problem have been created and set to their initial values</w:t>
      </w:r>
      <w:r w:rsidR="00FD4023">
        <w:rPr>
          <w:rFonts w:ascii="Times New Roman" w:hAnsi="Times New Roman" w:cs="Times New Roman"/>
          <w:sz w:val="24"/>
          <w:szCs w:val="24"/>
        </w:rPr>
        <w:t>,</w:t>
      </w:r>
      <w:r>
        <w:rPr>
          <w:rFonts w:ascii="Times New Roman" w:hAnsi="Times New Roman" w:cs="Times New Roman"/>
          <w:sz w:val="24"/>
          <w:szCs w:val="24"/>
        </w:rPr>
        <w:t xml:space="preserve"> it is possible to s</w:t>
      </w:r>
      <w:r w:rsidR="002D75E2">
        <w:rPr>
          <w:rFonts w:ascii="Times New Roman" w:hAnsi="Times New Roman" w:cs="Times New Roman"/>
          <w:sz w:val="24"/>
          <w:szCs w:val="24"/>
        </w:rPr>
        <w:t>tart the Newton-Raphson iterations. The code to set up the first Newton-Raphson iteration is</w:t>
      </w:r>
    </w:p>
    <w:p w14:paraId="34053716" w14:textId="296C5E97" w:rsidR="002D75E2" w:rsidRPr="002D75E2" w:rsidRDefault="002D75E2" w:rsidP="002D75E2">
      <w:pPr>
        <w:pStyle w:val="RedBoldCode"/>
      </w:pPr>
      <w:r w:rsidRPr="002D75E2">
        <w:t xml:space="preserve">  double tolerance</w:t>
      </w:r>
      <w:r>
        <w:t xml:space="preserve"> = 1.0e-6</w:t>
      </w:r>
      <w:r w:rsidRPr="002D75E2">
        <w:t>;</w:t>
      </w:r>
    </w:p>
    <w:p w14:paraId="471F26AD" w14:textId="3D75A232" w:rsidR="002D75E2" w:rsidRPr="002D75E2" w:rsidRDefault="002D75E2" w:rsidP="002D75E2">
      <w:pPr>
        <w:pStyle w:val="RedBoldCode"/>
      </w:pPr>
      <w:r w:rsidRPr="002D75E2">
        <w:t xml:space="preserve">  int max_iteration</w:t>
      </w:r>
      <w:r>
        <w:t xml:space="preserve"> = 100</w:t>
      </w:r>
      <w:r w:rsidRPr="002D75E2">
        <w:t>;</w:t>
      </w:r>
    </w:p>
    <w:p w14:paraId="111B92F7" w14:textId="77777777" w:rsidR="002D75E2" w:rsidRPr="002D75E2" w:rsidRDefault="002D75E2" w:rsidP="002D75E2">
      <w:pPr>
        <w:pStyle w:val="RedBoldCode"/>
      </w:pPr>
      <w:r w:rsidRPr="002D75E2">
        <w:t xml:space="preserve">  ComplexType tol;</w:t>
      </w:r>
    </w:p>
    <w:p w14:paraId="64DC1BBF" w14:textId="77777777" w:rsidR="002D75E2" w:rsidRDefault="002D75E2" w:rsidP="002D75E2">
      <w:pPr>
        <w:pStyle w:val="RedBoldCode"/>
      </w:pPr>
    </w:p>
    <w:p w14:paraId="47AF0FAE" w14:textId="718AAE3C" w:rsidR="002D75E2" w:rsidRPr="002D75E2" w:rsidRDefault="00FD4023" w:rsidP="002D75E2">
      <w:pPr>
        <w:pStyle w:val="RedBoldCode"/>
      </w:pPr>
      <w:r>
        <w:t xml:space="preserve">  gridpack::math::LinearSolver </w:t>
      </w:r>
      <w:r w:rsidR="002D75E2" w:rsidRPr="002D75E2">
        <w:t>solver(*J);</w:t>
      </w:r>
    </w:p>
    <w:p w14:paraId="75AD527D" w14:textId="0C92FE28" w:rsidR="002D75E2" w:rsidRPr="002D75E2" w:rsidRDefault="00FD4023" w:rsidP="002D75E2">
      <w:pPr>
        <w:pStyle w:val="RedBoldCode"/>
      </w:pPr>
      <w:r>
        <w:lastRenderedPageBreak/>
        <w:t xml:space="preserve">  </w:t>
      </w:r>
      <w:r w:rsidR="002D75E2">
        <w:t>solver.configure(cursor);</w:t>
      </w:r>
    </w:p>
    <w:p w14:paraId="324F1DC1" w14:textId="08B7E491" w:rsidR="002D75E2" w:rsidRPr="002D75E2" w:rsidRDefault="002D75E2" w:rsidP="002D75E2">
      <w:pPr>
        <w:pStyle w:val="RedBoldCode"/>
      </w:pPr>
    </w:p>
    <w:p w14:paraId="20354118" w14:textId="77777777" w:rsidR="002D75E2" w:rsidRPr="002D75E2" w:rsidRDefault="002D75E2" w:rsidP="002D75E2">
      <w:pPr>
        <w:pStyle w:val="RedBoldCode"/>
      </w:pPr>
      <w:r w:rsidRPr="002D75E2">
        <w:t xml:space="preserve">  int iter = 0;</w:t>
      </w:r>
    </w:p>
    <w:p w14:paraId="762328AD" w14:textId="398460E0" w:rsidR="002D75E2" w:rsidRPr="002D75E2" w:rsidRDefault="002D75E2" w:rsidP="002D75E2">
      <w:pPr>
        <w:pStyle w:val="RedBoldCode"/>
      </w:pPr>
    </w:p>
    <w:p w14:paraId="20A5C314" w14:textId="26853D94" w:rsidR="002D75E2" w:rsidRPr="002D75E2" w:rsidRDefault="002D75E2" w:rsidP="002D75E2">
      <w:pPr>
        <w:pStyle w:val="RedBoldCode"/>
      </w:pPr>
      <w:r w:rsidRPr="002D75E2">
        <w:t xml:space="preserve">  X-&gt;zero(); </w:t>
      </w:r>
    </w:p>
    <w:p w14:paraId="44A54CDA" w14:textId="1BFA1002" w:rsidR="002D75E2" w:rsidRPr="002D75E2" w:rsidRDefault="00FD4023" w:rsidP="002D75E2">
      <w:pPr>
        <w:pStyle w:val="RedBoldCode"/>
      </w:pPr>
      <w:r>
        <w:t xml:space="preserve">  </w:t>
      </w:r>
      <w:r w:rsidR="002D75E2">
        <w:t>solver.solve(*PQ, *X);</w:t>
      </w:r>
    </w:p>
    <w:p w14:paraId="421E805E" w14:textId="203B8B09" w:rsidR="002D75E2" w:rsidRDefault="007740CC" w:rsidP="002D75E2">
      <w:pPr>
        <w:pStyle w:val="RedBoldCode"/>
      </w:pPr>
      <w:r>
        <w:t xml:space="preserve">  tol = PQ</w:t>
      </w:r>
      <w:r w:rsidR="00FD4023">
        <w:t>-&gt;normInfinity</w:t>
      </w:r>
      <w:r w:rsidR="005B3A16">
        <w:t>();</w:t>
      </w:r>
    </w:p>
    <w:p w14:paraId="0DD72F61" w14:textId="7DC58814" w:rsidR="002D75E2" w:rsidRDefault="002D75E2" w:rsidP="002D75E2">
      <w:pPr>
        <w:rPr>
          <w:rFonts w:ascii="Times New Roman" w:hAnsi="Times New Roman" w:cs="Times New Roman"/>
          <w:sz w:val="24"/>
          <w:szCs w:val="24"/>
        </w:rPr>
      </w:pPr>
      <w:r>
        <w:rPr>
          <w:rFonts w:ascii="Times New Roman" w:hAnsi="Times New Roman" w:cs="Times New Roman"/>
          <w:sz w:val="24"/>
          <w:szCs w:val="24"/>
        </w:rPr>
        <w:t>The first three lines define some parameters used in the Newton-Raphson loop. The tolerance and maximum number of iterations are hardwired in this example but could be made configurable via the input deck</w:t>
      </w:r>
      <w:r w:rsidR="003B3CA0">
        <w:rPr>
          <w:rFonts w:ascii="Times New Roman" w:hAnsi="Times New Roman" w:cs="Times New Roman"/>
          <w:sz w:val="24"/>
          <w:szCs w:val="24"/>
        </w:rPr>
        <w:t xml:space="preserve"> using the </w:t>
      </w:r>
      <w:r w:rsidR="003B3CA0" w:rsidRPr="003B3CA0">
        <w:rPr>
          <w:rStyle w:val="Heading1Char"/>
        </w:rPr>
        <w:t>Configuration</w:t>
      </w:r>
      <w:r w:rsidR="003B3CA0">
        <w:rPr>
          <w:rFonts w:ascii="Times New Roman" w:hAnsi="Times New Roman" w:cs="Times New Roman"/>
          <w:sz w:val="24"/>
          <w:szCs w:val="24"/>
        </w:rPr>
        <w:t xml:space="preserve"> class</w:t>
      </w:r>
      <w:r>
        <w:rPr>
          <w:rFonts w:ascii="Times New Roman" w:hAnsi="Times New Roman" w:cs="Times New Roman"/>
          <w:sz w:val="24"/>
          <w:szCs w:val="24"/>
        </w:rPr>
        <w:t>. The next line creates a linear solver based on the current value of the Jacobian</w:t>
      </w:r>
      <w:r w:rsidR="00F53152">
        <w:rPr>
          <w:rFonts w:ascii="Times New Roman" w:hAnsi="Times New Roman" w:cs="Times New Roman"/>
          <w:sz w:val="24"/>
          <w:szCs w:val="24"/>
        </w:rPr>
        <w:t xml:space="preserve">, </w:t>
      </w:r>
      <w:r w:rsidR="00F53152" w:rsidRPr="00F53152">
        <w:rPr>
          <w:rStyle w:val="Heading1Char"/>
        </w:rPr>
        <w:t>J</w:t>
      </w:r>
      <w:r>
        <w:rPr>
          <w:rFonts w:ascii="Times New Roman" w:hAnsi="Times New Roman" w:cs="Times New Roman"/>
          <w:sz w:val="24"/>
          <w:szCs w:val="24"/>
        </w:rPr>
        <w:t>. The call to t</w:t>
      </w:r>
      <w:r w:rsidR="00FD4023">
        <w:rPr>
          <w:rFonts w:ascii="Times New Roman" w:hAnsi="Times New Roman" w:cs="Times New Roman"/>
          <w:sz w:val="24"/>
          <w:szCs w:val="24"/>
        </w:rPr>
        <w:t xml:space="preserve">he configure method allows </w:t>
      </w:r>
      <w:r>
        <w:rPr>
          <w:rFonts w:ascii="Times New Roman" w:hAnsi="Times New Roman" w:cs="Times New Roman"/>
          <w:sz w:val="24"/>
          <w:szCs w:val="24"/>
        </w:rPr>
        <w:t xml:space="preserve">configuration parameters in the input file to be passed directly to the newly created solver. The iteration counter is set to zero and the value of </w:t>
      </w:r>
      <w:r w:rsidRPr="00F53152">
        <w:rPr>
          <w:rStyle w:val="Heading1Char"/>
        </w:rPr>
        <w:t>X</w:t>
      </w:r>
      <w:r>
        <w:rPr>
          <w:rFonts w:ascii="Times New Roman" w:hAnsi="Times New Roman" w:cs="Times New Roman"/>
          <w:sz w:val="24"/>
          <w:szCs w:val="24"/>
        </w:rPr>
        <w:t xml:space="preserve"> is also set to zero. The linear solver is called with </w:t>
      </w:r>
      <w:r w:rsidRPr="00F53152">
        <w:rPr>
          <w:rStyle w:val="Heading1Char"/>
        </w:rPr>
        <w:t>PQ</w:t>
      </w:r>
      <w:r>
        <w:rPr>
          <w:rFonts w:ascii="Times New Roman" w:hAnsi="Times New Roman" w:cs="Times New Roman"/>
          <w:sz w:val="24"/>
          <w:szCs w:val="24"/>
        </w:rPr>
        <w:t xml:space="preserve"> as the right hand side vector and </w:t>
      </w:r>
      <w:r w:rsidRPr="00F53152">
        <w:rPr>
          <w:rStyle w:val="Heading1Char"/>
        </w:rPr>
        <w:t>X</w:t>
      </w:r>
      <w:r>
        <w:rPr>
          <w:rFonts w:ascii="Times New Roman" w:hAnsi="Times New Roman" w:cs="Times New Roman"/>
          <w:sz w:val="24"/>
          <w:szCs w:val="24"/>
        </w:rPr>
        <w:t xml:space="preserve"> as the solution. An initial value of the tolerance is set by evalu</w:t>
      </w:r>
      <w:r w:rsidR="005B3A16">
        <w:rPr>
          <w:rFonts w:ascii="Times New Roman" w:hAnsi="Times New Roman" w:cs="Times New Roman"/>
          <w:sz w:val="24"/>
          <w:szCs w:val="24"/>
        </w:rPr>
        <w:t xml:space="preserve">ating the </w:t>
      </w:r>
      <w:r w:rsidR="00FD4023">
        <w:rPr>
          <w:rFonts w:ascii="Times New Roman" w:hAnsi="Times New Roman" w:cs="Times New Roman"/>
          <w:sz w:val="24"/>
          <w:szCs w:val="24"/>
        </w:rPr>
        <w:t xml:space="preserve">infinity </w:t>
      </w:r>
      <w:r w:rsidR="005B3A16">
        <w:rPr>
          <w:rFonts w:ascii="Times New Roman" w:hAnsi="Times New Roman" w:cs="Times New Roman"/>
          <w:sz w:val="24"/>
          <w:szCs w:val="24"/>
        </w:rPr>
        <w:t xml:space="preserve">norm of </w:t>
      </w:r>
      <w:r w:rsidR="007740CC">
        <w:rPr>
          <w:rStyle w:val="Heading1Char"/>
        </w:rPr>
        <w:t>PQ</w:t>
      </w:r>
      <w:r w:rsidR="005B3A16">
        <w:rPr>
          <w:rFonts w:ascii="Times New Roman" w:hAnsi="Times New Roman" w:cs="Times New Roman"/>
          <w:sz w:val="24"/>
          <w:szCs w:val="24"/>
        </w:rPr>
        <w:t>. The calculation can now enter the Newton-Raphson iteration loop</w:t>
      </w:r>
    </w:p>
    <w:p w14:paraId="3DC2FA97" w14:textId="77777777" w:rsidR="005B3A16" w:rsidRDefault="005B3A16" w:rsidP="005B3A16">
      <w:pPr>
        <w:pStyle w:val="RedBoldCode"/>
      </w:pPr>
      <w:r w:rsidRPr="005B3A16">
        <w:t xml:space="preserve">  while (real(tol) &gt; tolerance &amp;&amp; iter &lt; max_iteration) {</w:t>
      </w:r>
    </w:p>
    <w:p w14:paraId="4E747F9B" w14:textId="724CFB80" w:rsidR="00FD4023" w:rsidRPr="005B3A16" w:rsidRDefault="00FD4023" w:rsidP="005B3A16">
      <w:pPr>
        <w:pStyle w:val="RedBoldCode"/>
      </w:pPr>
      <w:r>
        <w:t xml:space="preserve">    factory.setMode(RHS);</w:t>
      </w:r>
    </w:p>
    <w:p w14:paraId="68916EB9" w14:textId="77777777" w:rsidR="005B3A16" w:rsidRPr="005B3A16" w:rsidRDefault="005B3A16" w:rsidP="005B3A16">
      <w:pPr>
        <w:pStyle w:val="RedBoldCode"/>
      </w:pPr>
      <w:r w:rsidRPr="005B3A16">
        <w:t xml:space="preserve">    vMap.mapToBus(X);</w:t>
      </w:r>
    </w:p>
    <w:p w14:paraId="05EF58BC" w14:textId="77777777" w:rsidR="005B3A16" w:rsidRDefault="005B3A16" w:rsidP="005B3A16">
      <w:pPr>
        <w:pStyle w:val="RedBoldCode"/>
      </w:pPr>
      <w:r w:rsidRPr="005B3A16">
        <w:t xml:space="preserve">    network-&gt;updateBuses();</w:t>
      </w:r>
    </w:p>
    <w:p w14:paraId="3D9703AF" w14:textId="3DE64E40" w:rsidR="005B3A16" w:rsidRPr="005B3A16" w:rsidRDefault="005B3A16" w:rsidP="005B3A16">
      <w:pPr>
        <w:pStyle w:val="RedBoldCode"/>
      </w:pPr>
    </w:p>
    <w:p w14:paraId="65752D8F" w14:textId="77777777" w:rsidR="005B3A16" w:rsidRPr="005B3A16" w:rsidRDefault="005B3A16" w:rsidP="005B3A16">
      <w:pPr>
        <w:pStyle w:val="RedBoldCode"/>
      </w:pPr>
      <w:r w:rsidRPr="005B3A16">
        <w:t xml:space="preserve">    vMap.mapToVector(PQ);</w:t>
      </w:r>
    </w:p>
    <w:p w14:paraId="21AFEABD" w14:textId="77777777" w:rsidR="005B3A16" w:rsidRPr="005B3A16" w:rsidRDefault="005B3A16" w:rsidP="005B3A16">
      <w:pPr>
        <w:pStyle w:val="RedBoldCode"/>
      </w:pPr>
      <w:r w:rsidRPr="005B3A16">
        <w:t xml:space="preserve">    factory.setMode(Jacobian);</w:t>
      </w:r>
    </w:p>
    <w:p w14:paraId="74CD0B34" w14:textId="77777777" w:rsidR="005B3A16" w:rsidRPr="005B3A16" w:rsidRDefault="005B3A16" w:rsidP="005B3A16">
      <w:pPr>
        <w:pStyle w:val="RedBoldCode"/>
      </w:pPr>
      <w:r w:rsidRPr="005B3A16">
        <w:t xml:space="preserve">    jMap.mapToMatrix(J);</w:t>
      </w:r>
    </w:p>
    <w:p w14:paraId="05E3A2AB" w14:textId="56289211" w:rsidR="005B3A16" w:rsidRPr="005B3A16" w:rsidRDefault="005B3A16" w:rsidP="00FD4023">
      <w:pPr>
        <w:pStyle w:val="RedBoldCode"/>
      </w:pPr>
    </w:p>
    <w:p w14:paraId="1D613B36" w14:textId="3479FD0A" w:rsidR="005B3A16" w:rsidRPr="005B3A16" w:rsidRDefault="005B3A16" w:rsidP="005B3A16">
      <w:pPr>
        <w:pStyle w:val="RedBoldCode"/>
      </w:pPr>
      <w:r>
        <w:t xml:space="preserve">    X-&gt;zero();</w:t>
      </w:r>
    </w:p>
    <w:p w14:paraId="36294256" w14:textId="77777777" w:rsidR="005B3A16" w:rsidRPr="005B3A16" w:rsidRDefault="005B3A16" w:rsidP="005B3A16">
      <w:pPr>
        <w:pStyle w:val="RedBoldCode"/>
      </w:pPr>
      <w:r w:rsidRPr="005B3A16">
        <w:t xml:space="preserve">    solver.solve(*PQ, *X);</w:t>
      </w:r>
    </w:p>
    <w:p w14:paraId="5678EEE1" w14:textId="1C876341" w:rsidR="005B3A16" w:rsidRPr="005B3A16" w:rsidRDefault="007740CC" w:rsidP="005B3A16">
      <w:pPr>
        <w:pStyle w:val="RedBoldCode"/>
      </w:pPr>
      <w:r>
        <w:t xml:space="preserve">    tol = PQ</w:t>
      </w:r>
      <w:r w:rsidR="00FD4023">
        <w:t>-&gt;normInfinity</w:t>
      </w:r>
      <w:r w:rsidR="005B3A16" w:rsidRPr="005B3A16">
        <w:t>();</w:t>
      </w:r>
    </w:p>
    <w:p w14:paraId="28FBA6FE" w14:textId="77777777" w:rsidR="005B3A16" w:rsidRPr="005B3A16" w:rsidRDefault="005B3A16" w:rsidP="005B3A16">
      <w:pPr>
        <w:pStyle w:val="RedBoldCode"/>
      </w:pPr>
      <w:r w:rsidRPr="005B3A16">
        <w:t xml:space="preserve">    iter++;</w:t>
      </w:r>
    </w:p>
    <w:p w14:paraId="07A5660E" w14:textId="59422B26" w:rsidR="005B3A16" w:rsidRDefault="005B3A16" w:rsidP="005B3A16">
      <w:pPr>
        <w:pStyle w:val="RedBoldCode"/>
      </w:pPr>
      <w:r w:rsidRPr="005B3A16">
        <w:t xml:space="preserve">  }</w:t>
      </w:r>
    </w:p>
    <w:p w14:paraId="581841F1" w14:textId="0BDF4BE3" w:rsidR="005B3A16" w:rsidRDefault="005B3A16" w:rsidP="002D75E2">
      <w:pPr>
        <w:rPr>
          <w:rFonts w:ascii="Times New Roman" w:hAnsi="Times New Roman" w:cs="Times New Roman"/>
          <w:sz w:val="24"/>
          <w:szCs w:val="24"/>
        </w:rPr>
      </w:pPr>
      <w:r>
        <w:rPr>
          <w:rFonts w:ascii="Times New Roman" w:hAnsi="Times New Roman" w:cs="Times New Roman"/>
          <w:sz w:val="24"/>
          <w:szCs w:val="24"/>
        </w:rPr>
        <w:t xml:space="preserve">This code starts by pushing the values of the solution vector back on to the buses using the same mapper that was used to create </w:t>
      </w:r>
      <w:r w:rsidRPr="00F53152">
        <w:rPr>
          <w:rStyle w:val="Heading1Char"/>
        </w:rPr>
        <w:t>PQ</w:t>
      </w:r>
      <w:r>
        <w:rPr>
          <w:rFonts w:ascii="Times New Roman" w:hAnsi="Times New Roman" w:cs="Times New Roman"/>
          <w:sz w:val="24"/>
          <w:szCs w:val="24"/>
        </w:rPr>
        <w:t xml:space="preserve">. The network then calls the </w:t>
      </w:r>
      <w:r w:rsidRPr="00F53152">
        <w:rPr>
          <w:rStyle w:val="Heading1Char"/>
        </w:rPr>
        <w:t>updateBus</w:t>
      </w:r>
      <w:r>
        <w:rPr>
          <w:rFonts w:ascii="Times New Roman" w:hAnsi="Times New Roman" w:cs="Times New Roman"/>
          <w:sz w:val="24"/>
          <w:szCs w:val="24"/>
        </w:rPr>
        <w:t xml:space="preserve"> routine so that the gho</w:t>
      </w:r>
      <w:r w:rsidR="003B3CA0">
        <w:rPr>
          <w:rFonts w:ascii="Times New Roman" w:hAnsi="Times New Roman" w:cs="Times New Roman"/>
          <w:sz w:val="24"/>
          <w:szCs w:val="24"/>
        </w:rPr>
        <w:t>st buses have</w:t>
      </w:r>
      <w:r>
        <w:rPr>
          <w:rFonts w:ascii="Times New Roman" w:hAnsi="Times New Roman" w:cs="Times New Roman"/>
          <w:sz w:val="24"/>
          <w:szCs w:val="24"/>
        </w:rPr>
        <w:t xml:space="preserve"> new values</w:t>
      </w:r>
      <w:r w:rsidR="003B3CA0">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3B3CA0">
        <w:rPr>
          <w:rFonts w:ascii="Times New Roman" w:hAnsi="Times New Roman" w:cs="Times New Roman"/>
          <w:sz w:val="24"/>
          <w:szCs w:val="24"/>
        </w:rPr>
        <w:t xml:space="preserve">voltage angle and magnitude </w:t>
      </w:r>
      <w:r>
        <w:rPr>
          <w:rFonts w:ascii="Times New Roman" w:hAnsi="Times New Roman" w:cs="Times New Roman"/>
          <w:sz w:val="24"/>
          <w:szCs w:val="24"/>
        </w:rPr>
        <w:t xml:space="preserve">parameters from the solution vector. New values of the Jacobian and right hand side vector are created based on the solution values from the previous iteration. Note that since </w:t>
      </w:r>
      <w:r w:rsidRPr="00F53152">
        <w:rPr>
          <w:rStyle w:val="Heading1Char"/>
        </w:rPr>
        <w:t>J</w:t>
      </w:r>
      <w:r>
        <w:rPr>
          <w:rFonts w:ascii="Times New Roman" w:hAnsi="Times New Roman" w:cs="Times New Roman"/>
          <w:sz w:val="24"/>
          <w:szCs w:val="24"/>
        </w:rPr>
        <w:t xml:space="preserve"> and </w:t>
      </w:r>
      <w:r w:rsidRPr="00F53152">
        <w:rPr>
          <w:rStyle w:val="Heading1Char"/>
        </w:rPr>
        <w:t>PQ</w:t>
      </w:r>
      <w:r>
        <w:rPr>
          <w:rFonts w:ascii="Times New Roman" w:hAnsi="Times New Roman" w:cs="Times New Roman"/>
          <w:sz w:val="24"/>
          <w:szCs w:val="24"/>
        </w:rPr>
        <w:t xml:space="preserve"> already exist, the mappers are just overwriting the old values instead</w:t>
      </w:r>
      <w:r w:rsidR="007740CC">
        <w:rPr>
          <w:rFonts w:ascii="Times New Roman" w:hAnsi="Times New Roman" w:cs="Times New Roman"/>
          <w:sz w:val="24"/>
          <w:szCs w:val="24"/>
        </w:rPr>
        <w:t xml:space="preserve"> of creating new data objects. The linear solver is already pointing to the </w:t>
      </w:r>
      <w:r>
        <w:rPr>
          <w:rFonts w:ascii="Times New Roman" w:hAnsi="Times New Roman" w:cs="Times New Roman"/>
          <w:sz w:val="24"/>
          <w:szCs w:val="24"/>
        </w:rPr>
        <w:t xml:space="preserve">Jacobian matrix </w:t>
      </w:r>
      <w:r w:rsidR="007740CC">
        <w:rPr>
          <w:rFonts w:ascii="Times New Roman" w:hAnsi="Times New Roman" w:cs="Times New Roman"/>
          <w:sz w:val="24"/>
          <w:szCs w:val="24"/>
        </w:rPr>
        <w:t>so it automatically uses the new Jacobian values when calculating</w:t>
      </w:r>
      <w:r>
        <w:rPr>
          <w:rFonts w:ascii="Times New Roman" w:hAnsi="Times New Roman" w:cs="Times New Roman"/>
          <w:sz w:val="24"/>
          <w:szCs w:val="24"/>
        </w:rPr>
        <w:t xml:space="preserve"> the solution vector </w:t>
      </w:r>
      <w:r w:rsidRPr="00F53152">
        <w:rPr>
          <w:rStyle w:val="Heading1Char"/>
        </w:rPr>
        <w:t>X</w:t>
      </w:r>
      <w:r w:rsidR="007740CC">
        <w:rPr>
          <w:rFonts w:ascii="Times New Roman" w:hAnsi="Times New Roman" w:cs="Times New Roman"/>
          <w:sz w:val="24"/>
          <w:szCs w:val="24"/>
        </w:rPr>
        <w:t xml:space="preserve">. If the norm of the new </w:t>
      </w:r>
      <w:r w:rsidR="007740CC" w:rsidRPr="007740CC">
        <w:rPr>
          <w:rStyle w:val="Heading1Char"/>
        </w:rPr>
        <w:t>PQ</w:t>
      </w:r>
      <w:r>
        <w:rPr>
          <w:rFonts w:ascii="Times New Roman" w:hAnsi="Times New Roman" w:cs="Times New Roman"/>
          <w:sz w:val="24"/>
          <w:szCs w:val="24"/>
        </w:rPr>
        <w:t xml:space="preserve"> vector is still larger than the </w:t>
      </w:r>
      <w:r>
        <w:rPr>
          <w:rFonts w:ascii="Times New Roman" w:hAnsi="Times New Roman" w:cs="Times New Roman"/>
          <w:sz w:val="24"/>
          <w:szCs w:val="24"/>
        </w:rPr>
        <w:lastRenderedPageBreak/>
        <w:t>tolerance, the</w:t>
      </w:r>
      <w:r w:rsidR="000359B4">
        <w:rPr>
          <w:rFonts w:ascii="Times New Roman" w:hAnsi="Times New Roman" w:cs="Times New Roman"/>
          <w:sz w:val="24"/>
          <w:szCs w:val="24"/>
        </w:rPr>
        <w:t xml:space="preserve"> loop goes through another iteration</w:t>
      </w:r>
      <w:r w:rsidR="007740CC">
        <w:rPr>
          <w:rFonts w:ascii="Times New Roman" w:hAnsi="Times New Roman" w:cs="Times New Roman"/>
          <w:sz w:val="24"/>
          <w:szCs w:val="24"/>
        </w:rPr>
        <w:t>. This continues until the tolerance condition is satisfied or</w:t>
      </w:r>
      <w:r w:rsidR="000359B4">
        <w:rPr>
          <w:rFonts w:ascii="Times New Roman" w:hAnsi="Times New Roman" w:cs="Times New Roman"/>
          <w:sz w:val="24"/>
          <w:szCs w:val="24"/>
        </w:rPr>
        <w:t xml:space="preserve"> the number of iterations reaches the value of </w:t>
      </w:r>
      <w:r w:rsidR="000359B4" w:rsidRPr="00F53152">
        <w:rPr>
          <w:rStyle w:val="Heading1Char"/>
        </w:rPr>
        <w:t>max_iteration</w:t>
      </w:r>
      <w:r w:rsidR="000359B4">
        <w:rPr>
          <w:rFonts w:ascii="Times New Roman" w:hAnsi="Times New Roman" w:cs="Times New Roman"/>
          <w:sz w:val="24"/>
          <w:szCs w:val="24"/>
        </w:rPr>
        <w:t>.</w:t>
      </w:r>
    </w:p>
    <w:p w14:paraId="3A7646B0" w14:textId="39A85A4A" w:rsidR="00B20D8E" w:rsidRDefault="00B20D8E" w:rsidP="002D75E2">
      <w:pPr>
        <w:rPr>
          <w:rFonts w:ascii="Times New Roman" w:hAnsi="Times New Roman" w:cs="Times New Roman"/>
          <w:sz w:val="24"/>
          <w:szCs w:val="24"/>
        </w:rPr>
      </w:pPr>
      <w:r>
        <w:rPr>
          <w:rFonts w:ascii="Times New Roman" w:hAnsi="Times New Roman" w:cs="Times New Roman"/>
          <w:sz w:val="24"/>
          <w:szCs w:val="24"/>
        </w:rPr>
        <w:t>If the Newton-Raphson loop converges, then the calculation is essentially done. The last part of the calculation is to write out the results. This can be accomplished using the code</w:t>
      </w:r>
    </w:p>
    <w:p w14:paraId="66828EAC" w14:textId="2B5839B9" w:rsidR="00B20D8E" w:rsidRDefault="00B20D8E" w:rsidP="00B20D8E">
      <w:pPr>
        <w:pStyle w:val="RedBoldCode"/>
      </w:pPr>
      <w:r>
        <w:t xml:space="preserve">  </w:t>
      </w:r>
      <w:r w:rsidRPr="00B20D8E">
        <w:t>gridpack::serial_io::</w:t>
      </w:r>
      <w:r w:rsidR="00C21BEC">
        <w:t>SerialBus</w:t>
      </w:r>
      <w:r>
        <w:t>IO&lt;PFNetwork&gt; bus</w:t>
      </w:r>
      <w:r w:rsidRPr="00B20D8E">
        <w:t>IO(128,network);</w:t>
      </w:r>
    </w:p>
    <w:p w14:paraId="00728768" w14:textId="77777777" w:rsidR="00B20D8E" w:rsidRDefault="00B20D8E" w:rsidP="00B20D8E">
      <w:pPr>
        <w:pStyle w:val="RedBoldCode"/>
      </w:pPr>
      <w:r w:rsidRPr="00B20D8E">
        <w:t xml:space="preserve">  busIO.header("\n   Bus Voltages and Phase Angles\n");</w:t>
      </w:r>
    </w:p>
    <w:p w14:paraId="5C1F2500" w14:textId="77777777" w:rsidR="00C21BEC" w:rsidRDefault="00C21BEC" w:rsidP="00B20D8E">
      <w:pPr>
        <w:pStyle w:val="RedBoldCode"/>
      </w:pPr>
      <w:r w:rsidRPr="00C21BEC">
        <w:t xml:space="preserve">  busIO.header("\n   Bus Number      Phase Angle"</w:t>
      </w:r>
      <w:r>
        <w:t>);</w:t>
      </w:r>
    </w:p>
    <w:p w14:paraId="44C13ED4" w14:textId="23EDEDC7" w:rsidR="00B20D8E" w:rsidRPr="00B20D8E" w:rsidRDefault="00C21BEC" w:rsidP="00B20D8E">
      <w:pPr>
        <w:pStyle w:val="RedBoldCode"/>
      </w:pPr>
      <w:r>
        <w:t xml:space="preserve">  busIO.header(</w:t>
      </w:r>
      <w:r w:rsidRPr="00C21BEC">
        <w:t>"      Voltage Magnitude\n");</w:t>
      </w:r>
    </w:p>
    <w:p w14:paraId="09F7DE95" w14:textId="44941EA3" w:rsidR="00B20D8E" w:rsidRDefault="00B20D8E" w:rsidP="00B20D8E">
      <w:pPr>
        <w:pStyle w:val="RedBoldCode"/>
      </w:pPr>
      <w:r w:rsidRPr="00B20D8E">
        <w:t xml:space="preserve">  busIO.write();</w:t>
      </w:r>
    </w:p>
    <w:p w14:paraId="14A3A31D" w14:textId="04DCE577" w:rsidR="00B20D8E" w:rsidRDefault="00C21BEC" w:rsidP="00B20D8E">
      <w:pPr>
        <w:rPr>
          <w:rFonts w:ascii="Times New Roman" w:hAnsi="Times New Roman" w:cs="Times New Roman"/>
          <w:sz w:val="24"/>
          <w:szCs w:val="24"/>
        </w:rPr>
      </w:pPr>
      <w:r>
        <w:rPr>
          <w:rFonts w:ascii="Times New Roman" w:hAnsi="Times New Roman" w:cs="Times New Roman"/>
          <w:sz w:val="24"/>
          <w:szCs w:val="24"/>
        </w:rPr>
        <w:t>The first line creates a serial bus IO object that assumes that no line of output will exceed more than 128 characters. The next three lines write out the header for the output data and the last line writes a listing of data from all buses.</w:t>
      </w:r>
      <w:r w:rsidR="00591B76">
        <w:rPr>
          <w:rFonts w:ascii="Times New Roman" w:hAnsi="Times New Roman" w:cs="Times New Roman"/>
          <w:sz w:val="24"/>
          <w:szCs w:val="24"/>
        </w:rPr>
        <w:t xml:space="preserve"> Th</w:t>
      </w:r>
      <w:r w:rsidR="00705BA8">
        <w:rPr>
          <w:rFonts w:ascii="Times New Roman" w:hAnsi="Times New Roman" w:cs="Times New Roman"/>
          <w:sz w:val="24"/>
          <w:szCs w:val="24"/>
        </w:rPr>
        <w:t>is completes the execute method and the overview of the powerflow application.</w:t>
      </w:r>
    </w:p>
    <w:p w14:paraId="6E7D7249" w14:textId="6CB2F67C" w:rsidR="00790D72" w:rsidRDefault="00790D72" w:rsidP="001B3B20">
      <w:pPr>
        <w:pStyle w:val="Heading2"/>
      </w:pPr>
      <w:bookmarkStart w:id="16" w:name="_Toc482792104"/>
      <w:r>
        <w:t>Advanced Functionality</w:t>
      </w:r>
      <w:bookmarkEnd w:id="16"/>
    </w:p>
    <w:p w14:paraId="533E2DC7" w14:textId="7DF6533B" w:rsidR="007740CC" w:rsidRDefault="00790D72" w:rsidP="00B20D8E">
      <w:pPr>
        <w:rPr>
          <w:rFonts w:ascii="Times New Roman" w:hAnsi="Times New Roman" w:cs="Times New Roman"/>
          <w:sz w:val="24"/>
          <w:szCs w:val="24"/>
        </w:rPr>
      </w:pPr>
      <w:r>
        <w:rPr>
          <w:rFonts w:ascii="Times New Roman" w:hAnsi="Times New Roman" w:cs="Times New Roman"/>
          <w:sz w:val="24"/>
          <w:szCs w:val="24"/>
        </w:rPr>
        <w:t>The core o</w:t>
      </w:r>
      <w:r w:rsidR="005E21FF">
        <w:rPr>
          <w:rFonts w:ascii="Times New Roman" w:hAnsi="Times New Roman" w:cs="Times New Roman"/>
          <w:sz w:val="24"/>
          <w:szCs w:val="24"/>
        </w:rPr>
        <w:t>perations supported by GridPACK</w:t>
      </w:r>
      <w:r>
        <w:rPr>
          <w:rFonts w:ascii="Times New Roman" w:hAnsi="Times New Roman" w:cs="Times New Roman"/>
          <w:sz w:val="24"/>
          <w:szCs w:val="24"/>
        </w:rPr>
        <w:t xml:space="preserve"> have been described above and these can be used in to create many different kinds of power grid applications</w:t>
      </w:r>
      <w:r w:rsidR="007740CC">
        <w:rPr>
          <w:rFonts w:ascii="Times New Roman" w:hAnsi="Times New Roman" w:cs="Times New Roman"/>
          <w:sz w:val="24"/>
          <w:szCs w:val="24"/>
        </w:rPr>
        <w:t>.</w:t>
      </w:r>
      <w:r>
        <w:rPr>
          <w:rFonts w:ascii="Times New Roman" w:hAnsi="Times New Roman" w:cs="Times New Roman"/>
          <w:sz w:val="24"/>
          <w:szCs w:val="24"/>
        </w:rPr>
        <w:t xml:space="preserve"> </w:t>
      </w:r>
      <w:r w:rsidR="007740CC">
        <w:rPr>
          <w:rFonts w:ascii="Times New Roman" w:hAnsi="Times New Roman" w:cs="Times New Roman"/>
          <w:sz w:val="24"/>
          <w:szCs w:val="24"/>
        </w:rPr>
        <w:t>This section will describe features that are not used as often but can be extremely useful in certain case</w:t>
      </w:r>
      <w:r w:rsidR="003B3CA0">
        <w:rPr>
          <w:rFonts w:ascii="Times New Roman" w:hAnsi="Times New Roman" w:cs="Times New Roman"/>
          <w:sz w:val="24"/>
          <w:szCs w:val="24"/>
        </w:rPr>
        <w:t>s</w:t>
      </w:r>
      <w:r w:rsidR="007740CC">
        <w:rPr>
          <w:rFonts w:ascii="Times New Roman" w:hAnsi="Times New Roman" w:cs="Times New Roman"/>
          <w:sz w:val="24"/>
          <w:szCs w:val="24"/>
        </w:rPr>
        <w:t>. Addition</w:t>
      </w:r>
      <w:r w:rsidR="005E21FF">
        <w:rPr>
          <w:rFonts w:ascii="Times New Roman" w:hAnsi="Times New Roman" w:cs="Times New Roman"/>
          <w:sz w:val="24"/>
          <w:szCs w:val="24"/>
        </w:rPr>
        <w:t>al capabilities of the GridPACK</w:t>
      </w:r>
      <w:r w:rsidR="007740CC">
        <w:rPr>
          <w:rFonts w:ascii="Times New Roman" w:hAnsi="Times New Roman" w:cs="Times New Roman"/>
          <w:sz w:val="24"/>
          <w:szCs w:val="24"/>
        </w:rPr>
        <w:t xml:space="preserve"> framework include</w:t>
      </w:r>
    </w:p>
    <w:p w14:paraId="49AF1F1E" w14:textId="1E4151FE" w:rsidR="00D853DF" w:rsidRPr="00D853DF" w:rsidRDefault="007740CC" w:rsidP="00D853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Communicators and task managers that can be used to create multiple levels of parallelism and implement dynamic load balancing schemes</w:t>
      </w:r>
    </w:p>
    <w:p w14:paraId="583ECBC3" w14:textId="56DAA8B1" w:rsidR="007740CC" w:rsidRDefault="007740CC"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 generalized matrix-vector interface to handle applications where the dependent and independent variables are associated with both buses and branches. The </w:t>
      </w:r>
      <w:r w:rsidRPr="00487388">
        <w:rPr>
          <w:rStyle w:val="Heading1Char"/>
        </w:rPr>
        <w:t>MatVecInterface</w:t>
      </w:r>
      <w:r>
        <w:rPr>
          <w:rFonts w:ascii="Times New Roman" w:hAnsi="Times New Roman" w:cs="Times New Roman"/>
          <w:sz w:val="24"/>
          <w:szCs w:val="24"/>
        </w:rPr>
        <w:t xml:space="preserve"> described above can only be used for systems where the dependent and</w:t>
      </w:r>
      <w:r w:rsidR="003B3CA0">
        <w:rPr>
          <w:rFonts w:ascii="Times New Roman" w:hAnsi="Times New Roman" w:cs="Times New Roman"/>
          <w:sz w:val="24"/>
          <w:szCs w:val="24"/>
        </w:rPr>
        <w:t xml:space="preserve"> independent variables are </w:t>
      </w:r>
      <w:r>
        <w:rPr>
          <w:rFonts w:ascii="Times New Roman" w:hAnsi="Times New Roman" w:cs="Times New Roman"/>
          <w:sz w:val="24"/>
          <w:szCs w:val="24"/>
        </w:rPr>
        <w:t xml:space="preserve">associated </w:t>
      </w:r>
      <w:r w:rsidR="003B3CA0">
        <w:rPr>
          <w:rFonts w:ascii="Times New Roman" w:hAnsi="Times New Roman" w:cs="Times New Roman"/>
          <w:sz w:val="24"/>
          <w:szCs w:val="24"/>
        </w:rPr>
        <w:t>solely with</w:t>
      </w:r>
      <w:r>
        <w:rPr>
          <w:rFonts w:ascii="Times New Roman" w:hAnsi="Times New Roman" w:cs="Times New Roman"/>
          <w:sz w:val="24"/>
          <w:szCs w:val="24"/>
        </w:rPr>
        <w:t xml:space="preserve"> buses</w:t>
      </w:r>
    </w:p>
    <w:p w14:paraId="0E1DD50B" w14:textId="368B827A" w:rsidR="003B3CA0" w:rsidRDefault="003B3CA0"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“slab” matrix-vector interface for creating matrices based on multiple values on each of the network components. This can be used for algorithms such as Kalman filter</w:t>
      </w:r>
    </w:p>
    <w:p w14:paraId="37FF396E" w14:textId="12E14306" w:rsidR="007740CC" w:rsidRDefault="004A3ABE"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Profiling and error handling capabilities</w:t>
      </w:r>
    </w:p>
    <w:p w14:paraId="4AF34AE6" w14:textId="728D3A49" w:rsidR="00D853DF" w:rsidRPr="007740CC" w:rsidRDefault="00D853DF"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hashed data distribution capability that can be used to direct network data to the processors that own the corresponding network components</w:t>
      </w:r>
    </w:p>
    <w:p w14:paraId="6AC25B92" w14:textId="4E7AF155" w:rsidR="00BD4DE1" w:rsidRDefault="00736148" w:rsidP="004A3ABE">
      <w:pPr>
        <w:rPr>
          <w:rFonts w:ascii="Times New Roman" w:hAnsi="Times New Roman" w:cs="Times New Roman"/>
          <w:sz w:val="24"/>
          <w:szCs w:val="24"/>
        </w:rPr>
      </w:pPr>
      <w:r>
        <w:rPr>
          <w:rFonts w:ascii="Times New Roman" w:hAnsi="Times New Roman" w:cs="Times New Roman"/>
          <w:sz w:val="24"/>
          <w:szCs w:val="24"/>
        </w:rPr>
        <w:t xml:space="preserve"> </w:t>
      </w:r>
      <w:r w:rsidR="004A3ABE">
        <w:rPr>
          <w:rFonts w:ascii="Times New Roman" w:hAnsi="Times New Roman" w:cs="Times New Roman"/>
          <w:sz w:val="24"/>
          <w:szCs w:val="24"/>
        </w:rPr>
        <w:t>This functionality is described in more detail in the following sections.</w:t>
      </w:r>
    </w:p>
    <w:p w14:paraId="589A1013" w14:textId="77777777" w:rsidR="00BD4DE1" w:rsidRDefault="00BD4DE1" w:rsidP="00B20D8E">
      <w:pPr>
        <w:rPr>
          <w:rFonts w:ascii="Times New Roman" w:hAnsi="Times New Roman" w:cs="Times New Roman"/>
          <w:sz w:val="24"/>
          <w:szCs w:val="24"/>
        </w:rPr>
      </w:pPr>
    </w:p>
    <w:p w14:paraId="29678AD6" w14:textId="77777777" w:rsidR="00BD4DE1" w:rsidRDefault="00BD4DE1" w:rsidP="00856975">
      <w:pPr>
        <w:pStyle w:val="Heading3"/>
      </w:pPr>
      <w:bookmarkStart w:id="17" w:name="_Toc482792105"/>
      <w:r>
        <w:t>Communicators</w:t>
      </w:r>
      <w:bookmarkEnd w:id="17"/>
    </w:p>
    <w:p w14:paraId="77634E71" w14:textId="3747789C" w:rsidR="001B3B20" w:rsidRDefault="00BD4DE1" w:rsidP="00B20D8E">
      <w:pPr>
        <w:rPr>
          <w:rFonts w:ascii="Times New Roman" w:hAnsi="Times New Roman" w:cs="Times New Roman"/>
          <w:sz w:val="24"/>
          <w:szCs w:val="24"/>
        </w:rPr>
      </w:pPr>
      <w:r>
        <w:rPr>
          <w:rFonts w:ascii="Times New Roman" w:hAnsi="Times New Roman" w:cs="Times New Roman"/>
          <w:sz w:val="24"/>
          <w:szCs w:val="24"/>
        </w:rPr>
        <w:t xml:space="preserve">The subject of communicators has already been mentioned in the context of the constructor for the </w:t>
      </w:r>
      <w:r w:rsidRPr="004A3ABE">
        <w:rPr>
          <w:rStyle w:val="Heading1Char"/>
        </w:rPr>
        <w:t>BaseNetwork</w:t>
      </w:r>
      <w:r>
        <w:rPr>
          <w:rFonts w:ascii="Times New Roman" w:hAnsi="Times New Roman" w:cs="Times New Roman"/>
          <w:sz w:val="24"/>
          <w:szCs w:val="24"/>
        </w:rPr>
        <w:t xml:space="preserve"> class. This section will describe communicators in more detail</w:t>
      </w:r>
      <w:r w:rsidR="005E21FF">
        <w:rPr>
          <w:rFonts w:ascii="Times New Roman" w:hAnsi="Times New Roman" w:cs="Times New Roman"/>
          <w:sz w:val="24"/>
          <w:szCs w:val="24"/>
        </w:rPr>
        <w:t xml:space="preserve"> and will show how the GridPACK</w:t>
      </w:r>
      <w:r>
        <w:rPr>
          <w:rFonts w:ascii="Times New Roman" w:hAnsi="Times New Roman" w:cs="Times New Roman"/>
          <w:sz w:val="24"/>
          <w:szCs w:val="24"/>
        </w:rPr>
        <w:t xml:space="preserve"> communicator</w:t>
      </w:r>
      <w:r w:rsidR="004A3ABE">
        <w:rPr>
          <w:rFonts w:ascii="Times New Roman" w:hAnsi="Times New Roman" w:cs="Times New Roman"/>
          <w:sz w:val="24"/>
          <w:szCs w:val="24"/>
        </w:rPr>
        <w:t>s</w:t>
      </w:r>
      <w:r>
        <w:rPr>
          <w:rFonts w:ascii="Times New Roman" w:hAnsi="Times New Roman" w:cs="Times New Roman"/>
          <w:sz w:val="24"/>
          <w:szCs w:val="24"/>
        </w:rPr>
        <w:t xml:space="preserve"> can be used to partition a large calculation into </w:t>
      </w:r>
      <w:r>
        <w:rPr>
          <w:rFonts w:ascii="Times New Roman" w:hAnsi="Times New Roman" w:cs="Times New Roman"/>
          <w:sz w:val="24"/>
          <w:szCs w:val="24"/>
        </w:rPr>
        <w:lastRenderedPageBreak/>
        <w:t>separate pieces that all run concurrently.</w:t>
      </w:r>
      <w:r w:rsidR="0010143B">
        <w:rPr>
          <w:rFonts w:ascii="Times New Roman" w:hAnsi="Times New Roman" w:cs="Times New Roman"/>
          <w:sz w:val="24"/>
          <w:szCs w:val="24"/>
        </w:rPr>
        <w:t xml:space="preserve"> </w:t>
      </w:r>
      <w:r>
        <w:rPr>
          <w:rFonts w:ascii="Times New Roman" w:hAnsi="Times New Roman" w:cs="Times New Roman"/>
          <w:sz w:val="24"/>
          <w:szCs w:val="24"/>
        </w:rPr>
        <w:t>A communicator can crudely be though of as a communication link between a group of processors. Whenever a process needs to communicate with another process it needs to specify the communicator over which that communication will occur. When a parallel job is started, it creates a “world” communicator to which all processes implicitly belong. Any process can communicate with any other process via the world communicator. Other communicators can be created by an application and it is possible for a process to belong to multiple c</w:t>
      </w:r>
      <w:r w:rsidR="0064344B">
        <w:rPr>
          <w:rFonts w:ascii="Times New Roman" w:hAnsi="Times New Roman" w:cs="Times New Roman"/>
          <w:sz w:val="24"/>
          <w:szCs w:val="24"/>
        </w:rPr>
        <w:t>ommunicators. The concept of communicators is particularly important for restricting the scope of “global” operations. These are operations that require every process in the communicator to participate. Failure of a process to participate in the operation usually results in the calculation stalling because multiple processors are waiting for a communication from a process that is no</w:t>
      </w:r>
      <w:r w:rsidR="000836B4">
        <w:rPr>
          <w:rFonts w:ascii="Times New Roman" w:hAnsi="Times New Roman" w:cs="Times New Roman"/>
          <w:sz w:val="24"/>
          <w:szCs w:val="24"/>
        </w:rPr>
        <w:t>t part of the global operation. A program can remain in this state indefinitely. Many of the</w:t>
      </w:r>
      <w:r w:rsidR="004A3ABE">
        <w:rPr>
          <w:rFonts w:ascii="Times New Roman" w:hAnsi="Times New Roman" w:cs="Times New Roman"/>
          <w:sz w:val="24"/>
          <w:szCs w:val="24"/>
        </w:rPr>
        <w:t xml:space="preserve"> module</w:t>
      </w:r>
      <w:r w:rsidR="000836B4">
        <w:rPr>
          <w:rFonts w:ascii="Times New Roman" w:hAnsi="Times New Roman" w:cs="Times New Roman"/>
          <w:sz w:val="24"/>
          <w:szCs w:val="24"/>
        </w:rPr>
        <w:t xml:space="preserve"> functions</w:t>
      </w:r>
      <w:r w:rsidR="005E21FF">
        <w:rPr>
          <w:rFonts w:ascii="Times New Roman" w:hAnsi="Times New Roman" w:cs="Times New Roman"/>
          <w:sz w:val="24"/>
          <w:szCs w:val="24"/>
        </w:rPr>
        <w:t xml:space="preserve"> in GridPACK</w:t>
      </w:r>
      <w:r w:rsidR="000836B4">
        <w:rPr>
          <w:rFonts w:ascii="Times New Roman" w:hAnsi="Times New Roman" w:cs="Times New Roman"/>
          <w:sz w:val="24"/>
          <w:szCs w:val="24"/>
        </w:rPr>
        <w:t xml:space="preserve"> represent global operations and contain imbedded calls that act collectively on a communicator. In order</w:t>
      </w:r>
      <w:r w:rsidR="00526CC8">
        <w:rPr>
          <w:rFonts w:ascii="Times New Roman" w:hAnsi="Times New Roman" w:cs="Times New Roman"/>
          <w:sz w:val="24"/>
          <w:szCs w:val="24"/>
        </w:rPr>
        <w:t xml:space="preserve"> for</w:t>
      </w:r>
      <w:r w:rsidR="000836B4">
        <w:rPr>
          <w:rFonts w:ascii="Times New Roman" w:hAnsi="Times New Roman" w:cs="Times New Roman"/>
          <w:sz w:val="24"/>
          <w:szCs w:val="24"/>
        </w:rPr>
        <w:t xml:space="preserve"> two separate calculations to proceed concurrently, they must be run on disjoint sets of processors using </w:t>
      </w:r>
      <w:r w:rsidR="00526CC8">
        <w:rPr>
          <w:rFonts w:ascii="Times New Roman" w:hAnsi="Times New Roman" w:cs="Times New Roman"/>
          <w:sz w:val="24"/>
          <w:szCs w:val="24"/>
        </w:rPr>
        <w:t>separate communicators.</w:t>
      </w:r>
    </w:p>
    <w:p w14:paraId="06B60A71" w14:textId="49B4AEF9" w:rsidR="00AA4073" w:rsidRDefault="00A5372F" w:rsidP="00B20D8E">
      <w:pPr>
        <w:rPr>
          <w:rFonts w:ascii="Times New Roman" w:hAnsi="Times New Roman" w:cs="Times New Roman"/>
          <w:sz w:val="24"/>
          <w:szCs w:val="24"/>
        </w:rPr>
      </w:pPr>
      <w:r>
        <w:rPr>
          <w:rFonts w:ascii="Times New Roman" w:hAnsi="Times New Roman" w:cs="Times New Roman"/>
          <w:sz w:val="24"/>
          <w:szCs w:val="24"/>
        </w:rPr>
        <w:t>The use of communicators to create multiple concurrent parallel tasks</w:t>
      </w:r>
      <w:r w:rsidR="004A3ABE">
        <w:rPr>
          <w:rFonts w:ascii="Times New Roman" w:hAnsi="Times New Roman" w:cs="Times New Roman"/>
          <w:sz w:val="24"/>
          <w:szCs w:val="24"/>
        </w:rPr>
        <w:t xml:space="preserve"> within an application is usually</w:t>
      </w:r>
      <w:r>
        <w:rPr>
          <w:rFonts w:ascii="Times New Roman" w:hAnsi="Times New Roman" w:cs="Times New Roman"/>
          <w:sz w:val="24"/>
          <w:szCs w:val="24"/>
        </w:rPr>
        <w:t xml:space="preserve"> straightforward to implement but it is frequently much </w:t>
      </w:r>
      <w:r w:rsidR="00D853DF">
        <w:rPr>
          <w:rFonts w:ascii="Times New Roman" w:hAnsi="Times New Roman" w:cs="Times New Roman"/>
          <w:sz w:val="24"/>
          <w:szCs w:val="24"/>
        </w:rPr>
        <w:t>more confusing to understand. A</w:t>
      </w:r>
      <w:r>
        <w:rPr>
          <w:rFonts w:ascii="Times New Roman" w:hAnsi="Times New Roman" w:cs="Times New Roman"/>
          <w:sz w:val="24"/>
          <w:szCs w:val="24"/>
        </w:rPr>
        <w:t xml:space="preserve"> diagram of a set of 16 processes that are divided into </w:t>
      </w:r>
      <w:r w:rsidR="00AA4073">
        <w:rPr>
          <w:rFonts w:ascii="Times New Roman" w:hAnsi="Times New Roman" w:cs="Times New Roman"/>
          <w:sz w:val="24"/>
          <w:szCs w:val="24"/>
        </w:rPr>
        <w:t xml:space="preserve">4 groups each containing 4 processes is shown schematically in Figure </w:t>
      </w:r>
      <w:r w:rsidR="003B3CA0">
        <w:rPr>
          <w:rFonts w:ascii="Times New Roman" w:hAnsi="Times New Roman" w:cs="Times New Roman"/>
          <w:sz w:val="24"/>
          <w:szCs w:val="24"/>
        </w:rPr>
        <w:t>9</w:t>
      </w:r>
      <w:r w:rsidR="00AA4073">
        <w:rPr>
          <w:rFonts w:ascii="Times New Roman" w:hAnsi="Times New Roman" w:cs="Times New Roman"/>
          <w:sz w:val="24"/>
          <w:szCs w:val="24"/>
        </w:rPr>
        <w:t>.</w:t>
      </w:r>
      <w:r w:rsidR="004A3ABE">
        <w:rPr>
          <w:rFonts w:ascii="Times New Roman" w:hAnsi="Times New Roman" w:cs="Times New Roman"/>
          <w:sz w:val="24"/>
          <w:szCs w:val="24"/>
        </w:rPr>
        <w:t xml:space="preserve"> In this example, each subgroup could potentially execute a separate parallel task within the larger parallel calculation.</w:t>
      </w:r>
    </w:p>
    <w:p w14:paraId="4CE8DBC5" w14:textId="774E643B" w:rsidR="00654333" w:rsidRDefault="00654333" w:rsidP="00B20D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82D36" wp14:editId="2A67A5B0">
            <wp:extent cx="5781675" cy="34956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jpg"/>
                    <pic:cNvPicPr/>
                  </pic:nvPicPr>
                  <pic:blipFill rotWithShape="1">
                    <a:blip r:embed="rId22">
                      <a:extLst>
                        <a:ext uri="{28A0092B-C50C-407E-A947-70E740481C1C}">
                          <a14:useLocalDpi xmlns:a14="http://schemas.microsoft.com/office/drawing/2010/main" val="0"/>
                        </a:ext>
                      </a:extLst>
                    </a:blip>
                    <a:srcRect l="160" t="4915" r="2564" b="16666"/>
                    <a:stretch/>
                  </pic:blipFill>
                  <pic:spPr bwMode="auto">
                    <a:xfrm>
                      <a:off x="0" y="0"/>
                      <a:ext cx="5781675" cy="3495675"/>
                    </a:xfrm>
                    <a:prstGeom prst="rect">
                      <a:avLst/>
                    </a:prstGeom>
                    <a:ln>
                      <a:noFill/>
                    </a:ln>
                    <a:extLst>
                      <a:ext uri="{53640926-AAD7-44D8-BBD7-CCE9431645EC}">
                        <a14:shadowObscured xmlns:a14="http://schemas.microsoft.com/office/drawing/2010/main"/>
                      </a:ext>
                    </a:extLst>
                  </pic:spPr>
                </pic:pic>
              </a:graphicData>
            </a:graphic>
          </wp:inline>
        </w:drawing>
      </w:r>
    </w:p>
    <w:p w14:paraId="654C1160" w14:textId="03339D0B" w:rsidR="00654333" w:rsidRDefault="00654333" w:rsidP="00B20D8E">
      <w:pPr>
        <w:rPr>
          <w:rFonts w:ascii="Times New Roman" w:hAnsi="Times New Roman" w:cs="Times New Roman"/>
          <w:sz w:val="24"/>
          <w:szCs w:val="24"/>
        </w:rPr>
      </w:pPr>
      <w:r w:rsidRPr="00654333">
        <w:rPr>
          <w:rFonts w:ascii="Times New Roman" w:hAnsi="Times New Roman" w:cs="Times New Roman"/>
          <w:b/>
          <w:sz w:val="24"/>
          <w:szCs w:val="24"/>
        </w:rPr>
        <w:t xml:space="preserve">Figure </w:t>
      </w:r>
      <w:r w:rsidR="003B3CA0">
        <w:rPr>
          <w:rFonts w:ascii="Times New Roman" w:hAnsi="Times New Roman" w:cs="Times New Roman"/>
          <w:b/>
          <w:sz w:val="24"/>
          <w:szCs w:val="24"/>
        </w:rPr>
        <w:t>9</w:t>
      </w:r>
      <w:r w:rsidRPr="00654333">
        <w:rPr>
          <w:rFonts w:ascii="Times New Roman" w:hAnsi="Times New Roman" w:cs="Times New Roman"/>
          <w:b/>
          <w:sz w:val="24"/>
          <w:szCs w:val="24"/>
        </w:rPr>
        <w:t>.</w:t>
      </w:r>
      <w:r>
        <w:rPr>
          <w:rFonts w:ascii="Times New Roman" w:hAnsi="Times New Roman" w:cs="Times New Roman"/>
          <w:sz w:val="24"/>
          <w:szCs w:val="24"/>
        </w:rPr>
        <w:t xml:space="preserve"> Schematic diagram illustrating the use of multiple communicators</w:t>
      </w:r>
    </w:p>
    <w:p w14:paraId="6071D52F" w14:textId="0D646010" w:rsidR="00654333" w:rsidRDefault="00654333" w:rsidP="00B20D8E">
      <w:pPr>
        <w:rPr>
          <w:rFonts w:ascii="Times New Roman" w:hAnsi="Times New Roman" w:cs="Times New Roman"/>
          <w:sz w:val="24"/>
          <w:szCs w:val="24"/>
        </w:rPr>
      </w:pPr>
      <w:r>
        <w:rPr>
          <w:rFonts w:ascii="Times New Roman" w:hAnsi="Times New Roman" w:cs="Times New Roman"/>
          <w:sz w:val="24"/>
          <w:szCs w:val="24"/>
        </w:rPr>
        <w:lastRenderedPageBreak/>
        <w:t>Global operations on the world communicator involve all 16 processes, global operations on one of the task communicators just involve the 4 processes on the task communicator. If a network object is created on one of the task communicators, then a global operation such as the bus update only occurs between the 4 processes in the task communicator. The network object is, in a certain sense, “invisible” to the processes outside that communicator. If a network is created on a sub-communicator, then all objects derived from the network, such as factories, parsers, serial IO objects, etc. are also associated with the same sub-communicator.</w:t>
      </w:r>
    </w:p>
    <w:p w14:paraId="5EC5FD8F" w14:textId="45DC5E2B" w:rsidR="00654333" w:rsidRDefault="0098204B" w:rsidP="00B20D8E">
      <w:pPr>
        <w:rPr>
          <w:rFonts w:ascii="Times New Roman" w:hAnsi="Times New Roman" w:cs="Times New Roman"/>
          <w:sz w:val="24"/>
          <w:szCs w:val="24"/>
        </w:rPr>
      </w:pPr>
      <w:r>
        <w:rPr>
          <w:rFonts w:ascii="Times New Roman" w:hAnsi="Times New Roman" w:cs="Times New Roman"/>
          <w:sz w:val="24"/>
          <w:szCs w:val="24"/>
        </w:rPr>
        <w:t>The communicator</w:t>
      </w:r>
      <w:r w:rsidR="00654333">
        <w:rPr>
          <w:rFonts w:ascii="Times New Roman" w:hAnsi="Times New Roman" w:cs="Times New Roman"/>
          <w:sz w:val="24"/>
          <w:szCs w:val="24"/>
        </w:rPr>
        <w:t xml:space="preserve"> supports some </w:t>
      </w:r>
      <w:r w:rsidR="004A3ABE">
        <w:rPr>
          <w:rFonts w:ascii="Times New Roman" w:hAnsi="Times New Roman" w:cs="Times New Roman"/>
          <w:sz w:val="24"/>
          <w:szCs w:val="24"/>
        </w:rPr>
        <w:t>basic operations that are commonly used</w:t>
      </w:r>
      <w:r w:rsidR="00654333">
        <w:rPr>
          <w:rFonts w:ascii="Times New Roman" w:hAnsi="Times New Roman" w:cs="Times New Roman"/>
          <w:sz w:val="24"/>
          <w:szCs w:val="24"/>
        </w:rPr>
        <w:t xml:space="preserve"> in</w:t>
      </w:r>
      <w:r w:rsidR="005E21FF">
        <w:rPr>
          <w:rFonts w:ascii="Times New Roman" w:hAnsi="Times New Roman" w:cs="Times New Roman"/>
          <w:sz w:val="24"/>
          <w:szCs w:val="24"/>
        </w:rPr>
        <w:t xml:space="preserve"> parallel programming. GridPACK</w:t>
      </w:r>
      <w:r w:rsidR="00654333">
        <w:rPr>
          <w:rFonts w:ascii="Times New Roman" w:hAnsi="Times New Roman" w:cs="Times New Roman"/>
          <w:sz w:val="24"/>
          <w:szCs w:val="24"/>
        </w:rPr>
        <w:t xml:space="preserve"> has been designed to minimize the amount of explicit communication that must be handled by application developers, but</w:t>
      </w:r>
      <w:r w:rsidR="004A3ABE">
        <w:rPr>
          <w:rFonts w:ascii="Times New Roman" w:hAnsi="Times New Roman" w:cs="Times New Roman"/>
          <w:sz w:val="24"/>
          <w:szCs w:val="24"/>
        </w:rPr>
        <w:t xml:space="preserve"> it is occasionally useful to have access to</w:t>
      </w:r>
      <w:r w:rsidR="00654333">
        <w:rPr>
          <w:rFonts w:ascii="Times New Roman" w:hAnsi="Times New Roman" w:cs="Times New Roman"/>
          <w:sz w:val="24"/>
          <w:szCs w:val="24"/>
        </w:rPr>
        <w:t xml:space="preserve"> s</w:t>
      </w:r>
      <w:r>
        <w:rPr>
          <w:rFonts w:ascii="Times New Roman" w:hAnsi="Times New Roman" w:cs="Times New Roman"/>
          <w:sz w:val="24"/>
          <w:szCs w:val="24"/>
        </w:rPr>
        <w:t>tandard communication protocols in applications. In particular, it is useful to be able to divide a given communicator into a set of non-overlapping sub-communicators. The basic operations supported by the GridPACK communicator class are described below.</w:t>
      </w:r>
    </w:p>
    <w:p w14:paraId="141F6A5D" w14:textId="7D4F5AC9" w:rsidR="001904FD" w:rsidRDefault="005E21FF" w:rsidP="00B20D8E">
      <w:pPr>
        <w:rPr>
          <w:rFonts w:ascii="Times New Roman" w:hAnsi="Times New Roman" w:cs="Times New Roman"/>
          <w:sz w:val="24"/>
          <w:szCs w:val="24"/>
        </w:rPr>
      </w:pPr>
      <w:r>
        <w:rPr>
          <w:rFonts w:ascii="Times New Roman" w:hAnsi="Times New Roman" w:cs="Times New Roman"/>
          <w:sz w:val="24"/>
          <w:szCs w:val="24"/>
        </w:rPr>
        <w:t>The GridPACK</w:t>
      </w:r>
      <w:r w:rsidR="00F857DD">
        <w:rPr>
          <w:rFonts w:ascii="Times New Roman" w:hAnsi="Times New Roman" w:cs="Times New Roman"/>
          <w:sz w:val="24"/>
          <w:szCs w:val="24"/>
        </w:rPr>
        <w:t xml:space="preserve"> </w:t>
      </w:r>
      <w:r w:rsidR="00F857DD" w:rsidRPr="00F857DD">
        <w:rPr>
          <w:rStyle w:val="Heading1Char"/>
        </w:rPr>
        <w:t>C</w:t>
      </w:r>
      <w:r w:rsidR="001904FD" w:rsidRPr="00F857DD">
        <w:rPr>
          <w:rStyle w:val="Heading1Char"/>
        </w:rPr>
        <w:t>ommunicator</w:t>
      </w:r>
      <w:r w:rsidR="001904FD">
        <w:rPr>
          <w:rFonts w:ascii="Times New Roman" w:hAnsi="Times New Roman" w:cs="Times New Roman"/>
          <w:sz w:val="24"/>
          <w:szCs w:val="24"/>
        </w:rPr>
        <w:t xml:space="preserve"> </w:t>
      </w:r>
      <w:r w:rsidR="00F857DD">
        <w:rPr>
          <w:rFonts w:ascii="Times New Roman" w:hAnsi="Times New Roman" w:cs="Times New Roman"/>
          <w:sz w:val="24"/>
          <w:szCs w:val="24"/>
        </w:rPr>
        <w:t xml:space="preserve">class </w:t>
      </w:r>
      <w:r w:rsidR="001904FD">
        <w:rPr>
          <w:rFonts w:ascii="Times New Roman" w:hAnsi="Times New Roman" w:cs="Times New Roman"/>
          <w:sz w:val="24"/>
          <w:szCs w:val="24"/>
        </w:rPr>
        <w:t xml:space="preserve">is in the </w:t>
      </w:r>
      <w:r w:rsidR="001904FD" w:rsidRPr="00F857DD">
        <w:rPr>
          <w:rStyle w:val="Heading1Char"/>
        </w:rPr>
        <w:t>gridpack::parallel</w:t>
      </w:r>
      <w:r w:rsidR="001904FD">
        <w:rPr>
          <w:rFonts w:ascii="Times New Roman" w:hAnsi="Times New Roman" w:cs="Times New Roman"/>
          <w:sz w:val="24"/>
          <w:szCs w:val="24"/>
        </w:rPr>
        <w:t xml:space="preserve"> namespace</w:t>
      </w:r>
      <w:r w:rsidR="001B5478">
        <w:rPr>
          <w:rFonts w:ascii="Times New Roman" w:hAnsi="Times New Roman" w:cs="Times New Roman"/>
          <w:sz w:val="24"/>
          <w:szCs w:val="24"/>
        </w:rPr>
        <w:t>. The</w:t>
      </w:r>
      <w:r w:rsidR="00F857DD">
        <w:rPr>
          <w:rFonts w:ascii="Times New Roman" w:hAnsi="Times New Roman" w:cs="Times New Roman"/>
          <w:sz w:val="24"/>
          <w:szCs w:val="24"/>
        </w:rPr>
        <w:t xml:space="preserve"> constructor for this class creates a copy of the world communicator. The constructor has the form</w:t>
      </w:r>
    </w:p>
    <w:p w14:paraId="2B5D5127" w14:textId="132AF162" w:rsidR="00F857DD" w:rsidRDefault="00F857DD" w:rsidP="00905C10">
      <w:pPr>
        <w:pStyle w:val="RedBoldCode"/>
      </w:pPr>
      <w:r>
        <w:t>Communicator(void)</w:t>
      </w:r>
    </w:p>
    <w:p w14:paraId="13702B6A" w14:textId="0A134E60" w:rsidR="00F857DD" w:rsidRDefault="00F857DD" w:rsidP="00B20D8E">
      <w:pPr>
        <w:rPr>
          <w:rFonts w:ascii="Times New Roman" w:hAnsi="Times New Roman" w:cs="Times New Roman"/>
          <w:sz w:val="24"/>
          <w:szCs w:val="24"/>
        </w:rPr>
      </w:pPr>
      <w:r>
        <w:rPr>
          <w:rFonts w:ascii="Times New Roman" w:hAnsi="Times New Roman" w:cs="Times New Roman"/>
          <w:sz w:val="24"/>
          <w:szCs w:val="24"/>
        </w:rPr>
        <w:t>and takes no arguments.</w:t>
      </w:r>
      <w:r w:rsidR="00905C10">
        <w:rPr>
          <w:rFonts w:ascii="Times New Roman" w:hAnsi="Times New Roman" w:cs="Times New Roman"/>
          <w:sz w:val="24"/>
          <w:szCs w:val="24"/>
        </w:rPr>
        <w:t xml:space="preserve"> Two basic functions associated with communicators are</w:t>
      </w:r>
    </w:p>
    <w:p w14:paraId="7EB89404" w14:textId="7CB3CD97" w:rsidR="00905C10" w:rsidRDefault="00905C10" w:rsidP="00905C10">
      <w:pPr>
        <w:pStyle w:val="RedBoldCode"/>
      </w:pPr>
      <w:r>
        <w:t>int size(void) const</w:t>
      </w:r>
    </w:p>
    <w:p w14:paraId="08A7D069" w14:textId="0F648FFF" w:rsidR="00905C10" w:rsidRDefault="00905C10" w:rsidP="00B20D8E">
      <w:pPr>
        <w:rPr>
          <w:rFonts w:ascii="Times New Roman" w:hAnsi="Times New Roman" w:cs="Times New Roman"/>
          <w:sz w:val="24"/>
          <w:szCs w:val="24"/>
        </w:rPr>
      </w:pPr>
      <w:r>
        <w:rPr>
          <w:rFonts w:ascii="Times New Roman" w:hAnsi="Times New Roman" w:cs="Times New Roman"/>
          <w:sz w:val="24"/>
          <w:szCs w:val="24"/>
        </w:rPr>
        <w:t>and</w:t>
      </w:r>
    </w:p>
    <w:p w14:paraId="28F30DC9" w14:textId="428535AA" w:rsidR="00905C10" w:rsidRDefault="00905C10" w:rsidP="00905C10">
      <w:pPr>
        <w:pStyle w:val="RedBoldCode"/>
      </w:pPr>
      <w:r>
        <w:t>int rank(void) const</w:t>
      </w:r>
    </w:p>
    <w:p w14:paraId="0B689B58" w14:textId="7BB81074" w:rsidR="00905C10" w:rsidRDefault="00905C10" w:rsidP="00B20D8E">
      <w:pPr>
        <w:rPr>
          <w:rFonts w:ascii="Times New Roman" w:hAnsi="Times New Roman" w:cs="Times New Roman"/>
          <w:sz w:val="24"/>
          <w:szCs w:val="24"/>
        </w:rPr>
      </w:pPr>
      <w:r>
        <w:rPr>
          <w:rFonts w:ascii="Times New Roman" w:hAnsi="Times New Roman" w:cs="Times New Roman"/>
          <w:sz w:val="24"/>
          <w:szCs w:val="24"/>
        </w:rPr>
        <w:t>The first function returns the number of processors in the communicator and the second returns the index of the processor within the communicator. If the communicator contains N processes, then the rank will be an integer ranging from 0 to N-1. The process corresponding to rank 0 is often referred to as the head process or head node</w:t>
      </w:r>
      <w:r w:rsidR="00FF54EC">
        <w:rPr>
          <w:rFonts w:ascii="Times New Roman" w:hAnsi="Times New Roman" w:cs="Times New Roman"/>
          <w:sz w:val="24"/>
          <w:szCs w:val="24"/>
        </w:rPr>
        <w:t xml:space="preserve"> for the communicator. Note that if a process belongs to more than one communicator, its rank may differ depending on which com</w:t>
      </w:r>
      <w:r w:rsidR="00903712">
        <w:rPr>
          <w:rFonts w:ascii="Times New Roman" w:hAnsi="Times New Roman" w:cs="Times New Roman"/>
          <w:sz w:val="24"/>
          <w:szCs w:val="24"/>
        </w:rPr>
        <w:t>municator is being referred to.</w:t>
      </w:r>
      <w:r w:rsidR="00FF54EC">
        <w:rPr>
          <w:rFonts w:ascii="Times New Roman" w:hAnsi="Times New Roman" w:cs="Times New Roman"/>
          <w:sz w:val="24"/>
          <w:szCs w:val="24"/>
        </w:rPr>
        <w:t xml:space="preserve"> I</w:t>
      </w:r>
      <w:r>
        <w:rPr>
          <w:rFonts w:ascii="Times New Roman" w:hAnsi="Times New Roman" w:cs="Times New Roman"/>
          <w:sz w:val="24"/>
          <w:szCs w:val="24"/>
        </w:rPr>
        <w:t>nformation</w:t>
      </w:r>
      <w:r w:rsidR="00FF54EC">
        <w:rPr>
          <w:rFonts w:ascii="Times New Roman" w:hAnsi="Times New Roman" w:cs="Times New Roman"/>
          <w:sz w:val="24"/>
          <w:szCs w:val="24"/>
        </w:rPr>
        <w:t xml:space="preserve"> on size and rank is used extensively when</w:t>
      </w:r>
      <w:r>
        <w:rPr>
          <w:rFonts w:ascii="Times New Roman" w:hAnsi="Times New Roman" w:cs="Times New Roman"/>
          <w:sz w:val="24"/>
          <w:szCs w:val="24"/>
        </w:rPr>
        <w:t xml:space="preserve"> explicitly programming in paral</w:t>
      </w:r>
      <w:r w:rsidR="005E21FF">
        <w:rPr>
          <w:rFonts w:ascii="Times New Roman" w:hAnsi="Times New Roman" w:cs="Times New Roman"/>
          <w:sz w:val="24"/>
          <w:szCs w:val="24"/>
        </w:rPr>
        <w:t>lel. GridPACK</w:t>
      </w:r>
      <w:r>
        <w:rPr>
          <w:rFonts w:ascii="Times New Roman" w:hAnsi="Times New Roman" w:cs="Times New Roman"/>
          <w:sz w:val="24"/>
          <w:szCs w:val="24"/>
        </w:rPr>
        <w:t xml:space="preserve"> has tried to abstract much of this programming so that developers do not need to pay attention to it, but it is still occasionally useful to be able to access these numbers. For example, the header function in the SerialIO classes is essentially equivalent to the following code fragment</w:t>
      </w:r>
    </w:p>
    <w:p w14:paraId="78EC351D" w14:textId="0780D9B4" w:rsidR="00905C10" w:rsidRDefault="00905C10" w:rsidP="000B697C">
      <w:pPr>
        <w:pStyle w:val="RedBoldCode"/>
      </w:pPr>
      <w:r>
        <w:t>Communicator comm;</w:t>
      </w:r>
    </w:p>
    <w:p w14:paraId="0A46CB0D" w14:textId="7FBF87D9" w:rsidR="00905C10" w:rsidRDefault="000B697C" w:rsidP="000B697C">
      <w:pPr>
        <w:pStyle w:val="RedBoldCode"/>
      </w:pPr>
      <w:r>
        <w:t>c</w:t>
      </w:r>
      <w:r w:rsidR="00905C10">
        <w:t>har buf[128];</w:t>
      </w:r>
    </w:p>
    <w:p w14:paraId="47111280" w14:textId="4B7DBA59" w:rsidR="00905C10" w:rsidRDefault="000B697C" w:rsidP="000B697C">
      <w:pPr>
        <w:pStyle w:val="RedBoldCode"/>
      </w:pPr>
      <w:r>
        <w:t>s</w:t>
      </w:r>
      <w:r w:rsidR="00905C10">
        <w:t>print(buf,</w:t>
      </w:r>
      <w:r>
        <w:t>“</w:t>
      </w:r>
      <w:r w:rsidR="00905C10">
        <w:t>My message</w:t>
      </w:r>
      <w:r>
        <w:t>\n</w:t>
      </w:r>
      <w:r w:rsidR="00905C10">
        <w:t>”);</w:t>
      </w:r>
    </w:p>
    <w:p w14:paraId="6270412A" w14:textId="371F6B53" w:rsidR="00905C10" w:rsidRDefault="000B697C" w:rsidP="000B697C">
      <w:pPr>
        <w:pStyle w:val="RedBoldCode"/>
      </w:pPr>
      <w:r>
        <w:t>i</w:t>
      </w:r>
      <w:r w:rsidR="00905C10">
        <w:t>f (comm.rank() == 0) {</w:t>
      </w:r>
    </w:p>
    <w:p w14:paraId="5E13D557" w14:textId="464E308C" w:rsidR="00905C10" w:rsidRDefault="00905C10" w:rsidP="000B697C">
      <w:pPr>
        <w:pStyle w:val="RedBoldCode"/>
      </w:pPr>
      <w:r>
        <w:t xml:space="preserve">  </w:t>
      </w:r>
      <w:r w:rsidR="000B697C">
        <w:t>p</w:t>
      </w:r>
      <w:r>
        <w:t>rintf(“%s”,buf);</w:t>
      </w:r>
    </w:p>
    <w:p w14:paraId="4B651429" w14:textId="7FC34DE5" w:rsidR="000B697C" w:rsidRDefault="000B697C" w:rsidP="000B697C">
      <w:pPr>
        <w:pStyle w:val="RedBoldCode"/>
      </w:pPr>
      <w:r>
        <w:lastRenderedPageBreak/>
        <w:t>}</w:t>
      </w:r>
    </w:p>
    <w:p w14:paraId="1D81F75C" w14:textId="2333B8E0" w:rsidR="000B697C" w:rsidRDefault="000B697C" w:rsidP="000B697C">
      <w:pPr>
        <w:rPr>
          <w:rFonts w:ascii="Times New Roman" w:hAnsi="Times New Roman" w:cs="Times New Roman"/>
          <w:sz w:val="24"/>
          <w:szCs w:val="24"/>
        </w:rPr>
      </w:pPr>
      <w:r>
        <w:rPr>
          <w:rFonts w:ascii="Times New Roman" w:hAnsi="Times New Roman" w:cs="Times New Roman"/>
          <w:sz w:val="24"/>
          <w:szCs w:val="24"/>
        </w:rPr>
        <w:t>This code creates some output. If the conditional was not there, the code would print out the message from all N processors in the world communicator and N copies of “My message” would appear in the output. The conditional restricting the print statement to process 0 guarantees that the message appears only once.</w:t>
      </w:r>
    </w:p>
    <w:p w14:paraId="2462BD89" w14:textId="319E5A6C" w:rsidR="000B697C" w:rsidRDefault="000B697C" w:rsidP="000B697C">
      <w:pPr>
        <w:rPr>
          <w:rFonts w:ascii="Times New Roman" w:hAnsi="Times New Roman" w:cs="Times New Roman"/>
          <w:sz w:val="24"/>
          <w:szCs w:val="24"/>
        </w:rPr>
      </w:pPr>
      <w:r>
        <w:rPr>
          <w:rFonts w:ascii="Times New Roman" w:hAnsi="Times New Roman" w:cs="Times New Roman"/>
          <w:sz w:val="24"/>
          <w:szCs w:val="24"/>
        </w:rPr>
        <w:t xml:space="preserve">A more important use of communicators is to divide up the world communicator into separate communicators that can be used to run independent parallel calculations. This </w:t>
      </w:r>
      <w:r w:rsidR="004874BD">
        <w:rPr>
          <w:rFonts w:ascii="Times New Roman" w:hAnsi="Times New Roman" w:cs="Times New Roman"/>
          <w:sz w:val="24"/>
          <w:szCs w:val="24"/>
        </w:rPr>
        <w:t>is known as multi-level parallelism</w:t>
      </w:r>
      <w:r w:rsidR="00FF54EC">
        <w:rPr>
          <w:rFonts w:ascii="Times New Roman" w:hAnsi="Times New Roman" w:cs="Times New Roman"/>
          <w:sz w:val="24"/>
          <w:szCs w:val="24"/>
        </w:rPr>
        <w:t xml:space="preserve">. Two functions can be used to split up an existing communicator into sub-communicators. The first is </w:t>
      </w:r>
      <w:r w:rsidR="00FF54EC" w:rsidRPr="00DE34F2">
        <w:rPr>
          <w:rStyle w:val="Heading1Char"/>
        </w:rPr>
        <w:t>split</w:t>
      </w:r>
    </w:p>
    <w:p w14:paraId="22FF9C5B" w14:textId="7322DE9E" w:rsidR="00FF54EC" w:rsidRDefault="00FF54EC" w:rsidP="00FF54EC">
      <w:pPr>
        <w:pStyle w:val="RedBoldCode"/>
      </w:pPr>
      <w:r>
        <w:t>Communicator split(int color) const</w:t>
      </w:r>
    </w:p>
    <w:p w14:paraId="431E0E99" w14:textId="6009EB1C" w:rsidR="00FF54EC" w:rsidRDefault="00FF54EC" w:rsidP="000B697C">
      <w:pPr>
        <w:rPr>
          <w:rFonts w:ascii="Times New Roman" w:hAnsi="Times New Roman" w:cs="Times New Roman"/>
          <w:sz w:val="24"/>
          <w:szCs w:val="24"/>
        </w:rPr>
      </w:pPr>
      <w:r>
        <w:rPr>
          <w:rFonts w:ascii="Times New Roman" w:hAnsi="Times New Roman" w:cs="Times New Roman"/>
          <w:sz w:val="24"/>
          <w:szCs w:val="24"/>
        </w:rPr>
        <w:t xml:space="preserve">This function divides the calling communicator into sub-communicators based on the </w:t>
      </w:r>
      <w:r w:rsidRPr="00DE34F2">
        <w:rPr>
          <w:rStyle w:val="Heading1Char"/>
        </w:rPr>
        <w:t>color</w:t>
      </w:r>
      <w:r>
        <w:rPr>
          <w:rFonts w:ascii="Times New Roman" w:hAnsi="Times New Roman" w:cs="Times New Roman"/>
          <w:sz w:val="24"/>
          <w:szCs w:val="24"/>
        </w:rPr>
        <w:t xml:space="preserve"> variable. All processors with the same value of the </w:t>
      </w:r>
      <w:r w:rsidRPr="00DE34F2">
        <w:rPr>
          <w:rStyle w:val="Heading1Char"/>
        </w:rPr>
        <w:t>color</w:t>
      </w:r>
      <w:r>
        <w:rPr>
          <w:rFonts w:ascii="Times New Roman" w:hAnsi="Times New Roman" w:cs="Times New Roman"/>
          <w:sz w:val="24"/>
          <w:szCs w:val="24"/>
        </w:rPr>
        <w:t xml:space="preserve"> variable end up in the same communicator. Thus, if 16 processors</w:t>
      </w:r>
      <w:r w:rsidR="001B5478">
        <w:rPr>
          <w:rFonts w:ascii="Times New Roman" w:hAnsi="Times New Roman" w:cs="Times New Roman"/>
          <w:sz w:val="24"/>
          <w:szCs w:val="24"/>
        </w:rPr>
        <w:t xml:space="preserve"> on the world communicator</w:t>
      </w:r>
      <w:r>
        <w:rPr>
          <w:rFonts w:ascii="Times New Roman" w:hAnsi="Times New Roman" w:cs="Times New Roman"/>
          <w:sz w:val="24"/>
          <w:szCs w:val="24"/>
        </w:rPr>
        <w:t xml:space="preserve"> are divided up such that processes 0-3 are color 0, process</w:t>
      </w:r>
      <w:r w:rsidR="00903712">
        <w:rPr>
          <w:rFonts w:ascii="Times New Roman" w:hAnsi="Times New Roman" w:cs="Times New Roman"/>
          <w:sz w:val="24"/>
          <w:szCs w:val="24"/>
        </w:rPr>
        <w:t>es</w:t>
      </w:r>
      <w:r>
        <w:rPr>
          <w:rFonts w:ascii="Times New Roman" w:hAnsi="Times New Roman" w:cs="Times New Roman"/>
          <w:sz w:val="24"/>
          <w:szCs w:val="24"/>
        </w:rPr>
        <w:t xml:space="preserve"> 4-7 are color 1, processes 8-11 are color 2 and processes 12-15 are color 3 then split will generate 4 sub-communicators with all the processes of the same color ending up on the same communicator. Note that this function divides the communicator completely into complementary pieces with all processes in the old communicator ending up in a new communicator and no process ending up in more than one new communicator.</w:t>
      </w:r>
    </w:p>
    <w:p w14:paraId="43244F1C" w14:textId="4BC2396B" w:rsidR="00FF54EC" w:rsidRDefault="00FF54EC" w:rsidP="000B697C">
      <w:pPr>
        <w:rPr>
          <w:rFonts w:ascii="Times New Roman" w:hAnsi="Times New Roman" w:cs="Times New Roman"/>
          <w:sz w:val="24"/>
          <w:szCs w:val="24"/>
        </w:rPr>
      </w:pPr>
      <w:r>
        <w:rPr>
          <w:rFonts w:ascii="Times New Roman" w:hAnsi="Times New Roman" w:cs="Times New Roman"/>
          <w:sz w:val="24"/>
          <w:szCs w:val="24"/>
        </w:rPr>
        <w:t xml:space="preserve">A second function that can be used to decompose a communicator into sub-communicators is </w:t>
      </w:r>
      <w:r w:rsidRPr="00DE34F2">
        <w:rPr>
          <w:rStyle w:val="Heading1Char"/>
        </w:rPr>
        <w:t>divide</w:t>
      </w:r>
      <w:r>
        <w:rPr>
          <w:rFonts w:ascii="Times New Roman" w:hAnsi="Times New Roman" w:cs="Times New Roman"/>
          <w:sz w:val="24"/>
          <w:szCs w:val="24"/>
        </w:rPr>
        <w:t xml:space="preserve">. This </w:t>
      </w:r>
      <w:r w:rsidR="00DE34F2">
        <w:rPr>
          <w:rFonts w:ascii="Times New Roman" w:hAnsi="Times New Roman" w:cs="Times New Roman"/>
          <w:sz w:val="24"/>
          <w:szCs w:val="24"/>
        </w:rPr>
        <w:t>function has the form</w:t>
      </w:r>
    </w:p>
    <w:p w14:paraId="6E9E58D1" w14:textId="2663E02B" w:rsidR="00DE34F2" w:rsidRDefault="00DE34F2" w:rsidP="00DE34F2">
      <w:pPr>
        <w:pStyle w:val="RedBoldCode"/>
      </w:pPr>
      <w:r>
        <w:t>Communicator divide(int nsize) const</w:t>
      </w:r>
    </w:p>
    <w:p w14:paraId="7521A27F" w14:textId="123EE991" w:rsidR="00DE34F2" w:rsidRDefault="00DE34F2" w:rsidP="000B697C">
      <w:pPr>
        <w:rPr>
          <w:rFonts w:ascii="Times New Roman" w:hAnsi="Times New Roman" w:cs="Times New Roman"/>
          <w:sz w:val="24"/>
          <w:szCs w:val="24"/>
        </w:rPr>
      </w:pPr>
      <w:r>
        <w:rPr>
          <w:rFonts w:ascii="Times New Roman" w:hAnsi="Times New Roman" w:cs="Times New Roman"/>
          <w:sz w:val="24"/>
          <w:szCs w:val="24"/>
        </w:rPr>
        <w:t xml:space="preserve">Each sub-communicator returned by this function contains at most </w:t>
      </w:r>
      <w:r w:rsidRPr="00DE34F2">
        <w:rPr>
          <w:rStyle w:val="Heading1Char"/>
        </w:rPr>
        <w:t>nsize</w:t>
      </w:r>
      <w:r>
        <w:rPr>
          <w:rFonts w:ascii="Times New Roman" w:hAnsi="Times New Roman" w:cs="Times New Roman"/>
          <w:sz w:val="24"/>
          <w:szCs w:val="24"/>
        </w:rPr>
        <w:t xml:space="preserve"> processes. The function will try and create as many communicators of size </w:t>
      </w:r>
      <w:r w:rsidRPr="00DE34F2">
        <w:rPr>
          <w:rStyle w:val="Heading1Char"/>
        </w:rPr>
        <w:t>nsize</w:t>
      </w:r>
      <w:r>
        <w:rPr>
          <w:rFonts w:ascii="Times New Roman" w:hAnsi="Times New Roman" w:cs="Times New Roman"/>
          <w:sz w:val="24"/>
          <w:szCs w:val="24"/>
        </w:rPr>
        <w:t xml:space="preserve"> as possible. For example, if the calling communicator contains 10 processes and </w:t>
      </w:r>
      <w:r w:rsidRPr="00DE34F2">
        <w:rPr>
          <w:rStyle w:val="Heading1Char"/>
        </w:rPr>
        <w:t>nsize</w:t>
      </w:r>
      <w:r>
        <w:rPr>
          <w:rFonts w:ascii="Times New Roman" w:hAnsi="Times New Roman" w:cs="Times New Roman"/>
          <w:sz w:val="24"/>
          <w:szCs w:val="24"/>
        </w:rPr>
        <w:t xml:space="preserve"> is set to 4, then this function will create 3 sub-communicators, two of which contain 4 processors and one containing 2 processors.</w:t>
      </w:r>
    </w:p>
    <w:p w14:paraId="2D07FC3A" w14:textId="1204FB2E" w:rsidR="00D853DF" w:rsidRDefault="00D853DF" w:rsidP="000B697C">
      <w:pPr>
        <w:rPr>
          <w:rFonts w:ascii="Times New Roman" w:hAnsi="Times New Roman" w:cs="Times New Roman"/>
          <w:sz w:val="24"/>
          <w:szCs w:val="24"/>
        </w:rPr>
      </w:pPr>
      <w:r>
        <w:rPr>
          <w:rFonts w:ascii="Times New Roman" w:hAnsi="Times New Roman" w:cs="Times New Roman"/>
          <w:sz w:val="24"/>
          <w:szCs w:val="24"/>
        </w:rPr>
        <w:t xml:space="preserve">An example of how communicators can be used to create multiple levels of parallelism is illustrated in Figure </w:t>
      </w:r>
      <w:r w:rsidR="001B5478">
        <w:rPr>
          <w:rFonts w:ascii="Times New Roman" w:hAnsi="Times New Roman" w:cs="Times New Roman"/>
          <w:sz w:val="24"/>
          <w:szCs w:val="24"/>
        </w:rPr>
        <w:t>10</w:t>
      </w:r>
      <w:r>
        <w:rPr>
          <w:rFonts w:ascii="Times New Roman" w:hAnsi="Times New Roman" w:cs="Times New Roman"/>
          <w:sz w:val="24"/>
          <w:szCs w:val="24"/>
        </w:rPr>
        <w:t xml:space="preserve">. The example has 8 tasks that can be evaluated independently. The first row in Figure </w:t>
      </w:r>
      <w:r w:rsidR="001B5478">
        <w:rPr>
          <w:rFonts w:ascii="Times New Roman" w:hAnsi="Times New Roman" w:cs="Times New Roman"/>
          <w:sz w:val="24"/>
          <w:szCs w:val="24"/>
        </w:rPr>
        <w:t>10</w:t>
      </w:r>
      <w:r>
        <w:rPr>
          <w:rFonts w:ascii="Times New Roman" w:hAnsi="Times New Roman" w:cs="Times New Roman"/>
          <w:sz w:val="24"/>
          <w:szCs w:val="24"/>
        </w:rPr>
        <w:t xml:space="preserve"> shows four processors. Two of the 8 tasks are run on each processor so if each task has been parallelized then it needs to run on a communicator with only 1 processor in it. The second row shows the same calculation running on 8 processors. In this case, each processor only has 1 task associated with it but each task is still running on a single processor. If the tasks have not been parallelized, then this is as far as you can go. However, if the tasks </w:t>
      </w:r>
      <w:r w:rsidRPr="001B5478">
        <w:rPr>
          <w:rFonts w:ascii="Times New Roman" w:hAnsi="Times New Roman" w:cs="Times New Roman"/>
          <w:i/>
          <w:sz w:val="24"/>
          <w:szCs w:val="24"/>
        </w:rPr>
        <w:t>have</w:t>
      </w:r>
      <w:r>
        <w:rPr>
          <w:rFonts w:ascii="Times New Roman" w:hAnsi="Times New Roman" w:cs="Times New Roman"/>
          <w:sz w:val="24"/>
          <w:szCs w:val="24"/>
        </w:rPr>
        <w:t xml:space="preserve"> been parallelized, then you can move on to the configuration shown in the third line using 16 processors. In this case, the system has been divided into 8 blocks, each containing two processors. Each block has its own separate subcommunicator and each task can be run in </w:t>
      </w:r>
      <w:r>
        <w:rPr>
          <w:rFonts w:ascii="Times New Roman" w:hAnsi="Times New Roman" w:cs="Times New Roman"/>
          <w:sz w:val="24"/>
          <w:szCs w:val="24"/>
        </w:rPr>
        <w:lastRenderedPageBreak/>
        <w:t>parallel on two processors. This gives additional speed-up over what can be achieved by simply distributing tasks to separate processors.</w:t>
      </w:r>
    </w:p>
    <w:p w14:paraId="04A49093" w14:textId="269E8FBA" w:rsidR="00D853DF" w:rsidRDefault="00D853DF" w:rsidP="000B697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E41F48" wp14:editId="1FD60EA1">
            <wp:extent cx="50482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jpg"/>
                    <pic:cNvPicPr/>
                  </pic:nvPicPr>
                  <pic:blipFill rotWithShape="1">
                    <a:blip r:embed="rId23">
                      <a:extLst>
                        <a:ext uri="{28A0092B-C50C-407E-A947-70E740481C1C}">
                          <a14:useLocalDpi xmlns:a14="http://schemas.microsoft.com/office/drawing/2010/main" val="0"/>
                        </a:ext>
                      </a:extLst>
                    </a:blip>
                    <a:srcRect l="8013" t="15812" r="7051" b="23718"/>
                    <a:stretch/>
                  </pic:blipFill>
                  <pic:spPr bwMode="auto">
                    <a:xfrm>
                      <a:off x="0" y="0"/>
                      <a:ext cx="5048250" cy="2695575"/>
                    </a:xfrm>
                    <a:prstGeom prst="rect">
                      <a:avLst/>
                    </a:prstGeom>
                    <a:ln>
                      <a:noFill/>
                    </a:ln>
                    <a:extLst>
                      <a:ext uri="{53640926-AAD7-44D8-BBD7-CCE9431645EC}">
                        <a14:shadowObscured xmlns:a14="http://schemas.microsoft.com/office/drawing/2010/main"/>
                      </a:ext>
                    </a:extLst>
                  </pic:spPr>
                </pic:pic>
              </a:graphicData>
            </a:graphic>
          </wp:inline>
        </w:drawing>
      </w:r>
    </w:p>
    <w:p w14:paraId="71FC0190" w14:textId="70849EEB" w:rsidR="00D853DF" w:rsidRDefault="00D853DF" w:rsidP="000B697C">
      <w:pPr>
        <w:rPr>
          <w:rFonts w:ascii="Times New Roman" w:hAnsi="Times New Roman" w:cs="Times New Roman"/>
          <w:sz w:val="24"/>
          <w:szCs w:val="24"/>
        </w:rPr>
      </w:pPr>
      <w:r w:rsidRPr="00D853DF">
        <w:rPr>
          <w:rFonts w:ascii="Times New Roman" w:hAnsi="Times New Roman" w:cs="Times New Roman"/>
          <w:b/>
          <w:sz w:val="24"/>
          <w:szCs w:val="24"/>
        </w:rPr>
        <w:t xml:space="preserve">Figure </w:t>
      </w:r>
      <w:r w:rsidR="001B5478">
        <w:rPr>
          <w:rFonts w:ascii="Times New Roman" w:hAnsi="Times New Roman" w:cs="Times New Roman"/>
          <w:b/>
          <w:sz w:val="24"/>
          <w:szCs w:val="24"/>
        </w:rPr>
        <w:t>10</w:t>
      </w:r>
      <w:r>
        <w:rPr>
          <w:rFonts w:ascii="Times New Roman" w:hAnsi="Times New Roman" w:cs="Times New Roman"/>
          <w:sz w:val="24"/>
          <w:szCs w:val="24"/>
        </w:rPr>
        <w:t>. Schematic diagram of 8 tasks evaluated using multiple levels of parallelism. The first row represents 8 tasks on 4 processors, the second row is 8 tasks on 8 processors and the third row is 8 tasks running on 16 processors.</w:t>
      </w:r>
    </w:p>
    <w:p w14:paraId="75D26325" w14:textId="52660309" w:rsidR="008206A1" w:rsidRDefault="008206A1" w:rsidP="000B697C">
      <w:pPr>
        <w:rPr>
          <w:rFonts w:ascii="Times New Roman" w:hAnsi="Times New Roman" w:cs="Times New Roman"/>
          <w:sz w:val="24"/>
          <w:szCs w:val="24"/>
        </w:rPr>
      </w:pPr>
      <w:r>
        <w:rPr>
          <w:rFonts w:ascii="Times New Roman" w:hAnsi="Times New Roman" w:cs="Times New Roman"/>
          <w:sz w:val="24"/>
          <w:szCs w:val="24"/>
        </w:rPr>
        <w:t>Additional functions are available for communicators that support basic parallel computing tasks. The objective of GridPACK is to abstract most aspects of parallel computing so that users do not need to deal with them directly, but there are some tasks, particularly those associated with collecting and organizing data, that are not difficult to program but are difficult to generalize. Some support for simple parallel operations is useful in these cases. The following operations can be used to sum data across all processors</w:t>
      </w:r>
    </w:p>
    <w:p w14:paraId="640FEF8E" w14:textId="4CDA30CB" w:rsidR="008206A1" w:rsidRDefault="0048478B" w:rsidP="008206A1">
      <w:pPr>
        <w:pStyle w:val="RedBoldCode"/>
      </w:pPr>
      <w:r>
        <w:t xml:space="preserve">void </w:t>
      </w:r>
      <w:r w:rsidR="008206A1">
        <w:t>sum(float *x, int nvals) const</w:t>
      </w:r>
    </w:p>
    <w:p w14:paraId="6B2E754C" w14:textId="65EC4D86" w:rsidR="008206A1" w:rsidRDefault="0048478B" w:rsidP="008206A1">
      <w:pPr>
        <w:pStyle w:val="RedBoldCode"/>
      </w:pPr>
      <w:r>
        <w:t xml:space="preserve">void </w:t>
      </w:r>
      <w:r w:rsidR="008206A1">
        <w:t>sum(double *x, int nvals) const</w:t>
      </w:r>
    </w:p>
    <w:p w14:paraId="07AE191F" w14:textId="3EF466E3" w:rsidR="008206A1" w:rsidRDefault="0048478B" w:rsidP="008206A1">
      <w:pPr>
        <w:pStyle w:val="RedBoldCode"/>
      </w:pPr>
      <w:r>
        <w:t xml:space="preserve">void </w:t>
      </w:r>
      <w:r w:rsidR="008206A1">
        <w:t>sum(int *x, int nvals) const</w:t>
      </w:r>
    </w:p>
    <w:p w14:paraId="3BE8EF1B" w14:textId="438F991F" w:rsidR="008206A1" w:rsidRDefault="0048478B" w:rsidP="008206A1">
      <w:pPr>
        <w:pStyle w:val="RedBoldCode"/>
      </w:pPr>
      <w:r>
        <w:t xml:space="preserve">void </w:t>
      </w:r>
      <w:r w:rsidR="008206A1">
        <w:t>sum(long *x, int nvals) const</w:t>
      </w:r>
    </w:p>
    <w:p w14:paraId="469A7E99" w14:textId="79D24A66" w:rsidR="008206A1" w:rsidRDefault="0048478B" w:rsidP="008206A1">
      <w:pPr>
        <w:pStyle w:val="RedBoldCode"/>
      </w:pPr>
      <w:r>
        <w:t xml:space="preserve">void </w:t>
      </w:r>
      <w:r w:rsidR="008206A1">
        <w:t>sum(ComplexType *x, int nvals) const</w:t>
      </w:r>
    </w:p>
    <w:p w14:paraId="2158CC8C" w14:textId="6381E3A2" w:rsidR="008206A1" w:rsidRDefault="008206A1" w:rsidP="000B697C">
      <w:pPr>
        <w:rPr>
          <w:rFonts w:ascii="Times New Roman" w:hAnsi="Times New Roman" w:cs="Times New Roman"/>
          <w:sz w:val="24"/>
          <w:szCs w:val="24"/>
        </w:rPr>
      </w:pPr>
      <w:r>
        <w:rPr>
          <w:rFonts w:ascii="Times New Roman" w:hAnsi="Times New Roman" w:cs="Times New Roman"/>
          <w:sz w:val="24"/>
          <w:szCs w:val="24"/>
        </w:rPr>
        <w:t xml:space="preserve">The array </w:t>
      </w:r>
      <w:r w:rsidRPr="008206A1">
        <w:rPr>
          <w:rStyle w:val="Heading1Char"/>
        </w:rPr>
        <w:t>x</w:t>
      </w:r>
      <w:r>
        <w:rPr>
          <w:rFonts w:ascii="Times New Roman" w:hAnsi="Times New Roman" w:cs="Times New Roman"/>
          <w:sz w:val="24"/>
          <w:szCs w:val="24"/>
        </w:rPr>
        <w:t xml:space="preserve"> holds the values to be summed and </w:t>
      </w:r>
      <w:r w:rsidRPr="008206A1">
        <w:rPr>
          <w:rStyle w:val="Heading1Char"/>
        </w:rPr>
        <w:t>nvals</w:t>
      </w:r>
      <w:r>
        <w:rPr>
          <w:rFonts w:ascii="Times New Roman" w:hAnsi="Times New Roman" w:cs="Times New Roman"/>
          <w:sz w:val="24"/>
          <w:szCs w:val="24"/>
        </w:rPr>
        <w:t xml:space="preserve"> is the number of values in </w:t>
      </w:r>
      <w:r w:rsidRPr="008206A1">
        <w:rPr>
          <w:rStyle w:val="Heading1Char"/>
        </w:rPr>
        <w:t>x</w:t>
      </w:r>
      <w:r>
        <w:rPr>
          <w:rFonts w:ascii="Times New Roman" w:hAnsi="Times New Roman" w:cs="Times New Roman"/>
          <w:sz w:val="24"/>
          <w:szCs w:val="24"/>
        </w:rPr>
        <w:t>.</w:t>
      </w:r>
      <w:r w:rsidR="00B61626">
        <w:rPr>
          <w:rFonts w:ascii="Times New Roman" w:hAnsi="Times New Roman" w:cs="Times New Roman"/>
          <w:sz w:val="24"/>
          <w:szCs w:val="24"/>
        </w:rPr>
        <w:t xml:space="preserve"> This operation can be used to compute the total of some quantity after partial sums have been calculated on each processor. It can also be used to collect an array of values across a collection of processors.</w:t>
      </w:r>
    </w:p>
    <w:p w14:paraId="5F97F43E" w14:textId="5E34300B" w:rsidR="00B61626" w:rsidRDefault="00B61626" w:rsidP="000B697C">
      <w:pPr>
        <w:rPr>
          <w:rFonts w:ascii="Times New Roman" w:hAnsi="Times New Roman" w:cs="Times New Roman"/>
          <w:sz w:val="24"/>
          <w:szCs w:val="24"/>
        </w:rPr>
      </w:pPr>
      <w:r>
        <w:rPr>
          <w:rFonts w:ascii="Times New Roman" w:hAnsi="Times New Roman" w:cs="Times New Roman"/>
          <w:sz w:val="24"/>
          <w:szCs w:val="24"/>
        </w:rPr>
        <w:t>Maximum and minimum values can be calculated using the functions</w:t>
      </w:r>
    </w:p>
    <w:p w14:paraId="69F86FF2" w14:textId="1408BF93" w:rsidR="00B61626" w:rsidRDefault="0048478B" w:rsidP="00B61626">
      <w:pPr>
        <w:pStyle w:val="RedBoldCode"/>
      </w:pPr>
      <w:r>
        <w:t xml:space="preserve">void </w:t>
      </w:r>
      <w:r w:rsidR="00B61626">
        <w:t>max(float *x, int nvals) const</w:t>
      </w:r>
    </w:p>
    <w:p w14:paraId="7AEB7A1E" w14:textId="35348C8F" w:rsidR="00B61626" w:rsidRDefault="0048478B" w:rsidP="00B61626">
      <w:pPr>
        <w:pStyle w:val="RedBoldCode"/>
      </w:pPr>
      <w:r>
        <w:lastRenderedPageBreak/>
        <w:t xml:space="preserve">void </w:t>
      </w:r>
      <w:r w:rsidR="00B61626">
        <w:t>max(double *x, int nvals) const</w:t>
      </w:r>
    </w:p>
    <w:p w14:paraId="36B8BD9F" w14:textId="22D7FA02" w:rsidR="00B61626" w:rsidRDefault="0048478B" w:rsidP="00B61626">
      <w:pPr>
        <w:pStyle w:val="RedBoldCode"/>
      </w:pPr>
      <w:r>
        <w:t xml:space="preserve">void </w:t>
      </w:r>
      <w:r w:rsidR="00B61626">
        <w:t>max(int *x, int nvals) const</w:t>
      </w:r>
    </w:p>
    <w:p w14:paraId="0C1D618E" w14:textId="309FE720" w:rsidR="00B61626" w:rsidRDefault="0048478B" w:rsidP="00B61626">
      <w:pPr>
        <w:pStyle w:val="RedBoldCode"/>
      </w:pPr>
      <w:r>
        <w:t xml:space="preserve">void </w:t>
      </w:r>
      <w:r w:rsidR="00B61626">
        <w:t>max(long *x, int nvals) const</w:t>
      </w:r>
    </w:p>
    <w:p w14:paraId="56E83F92" w14:textId="77777777" w:rsidR="00B61626" w:rsidRPr="00B61626" w:rsidRDefault="00B61626" w:rsidP="00B61626">
      <w:pPr>
        <w:pStyle w:val="RedBoldCode"/>
      </w:pPr>
    </w:p>
    <w:p w14:paraId="4E122361" w14:textId="4F09D541" w:rsidR="00B61626" w:rsidRDefault="0048478B" w:rsidP="00B61626">
      <w:pPr>
        <w:pStyle w:val="RedBoldCode"/>
      </w:pPr>
      <w:r>
        <w:t xml:space="preserve">void </w:t>
      </w:r>
      <w:r w:rsidR="00B61626">
        <w:t>min(float *x, int nvals) const</w:t>
      </w:r>
    </w:p>
    <w:p w14:paraId="28E41CA0" w14:textId="474705F0" w:rsidR="00B61626" w:rsidRDefault="0048478B" w:rsidP="00B61626">
      <w:pPr>
        <w:pStyle w:val="RedBoldCode"/>
      </w:pPr>
      <w:r>
        <w:t xml:space="preserve">void </w:t>
      </w:r>
      <w:r w:rsidR="00B61626">
        <w:t>min(double *x, int nvals) const</w:t>
      </w:r>
    </w:p>
    <w:p w14:paraId="522AFE8A" w14:textId="0ABBB48A" w:rsidR="00B61626" w:rsidRDefault="0048478B" w:rsidP="00B61626">
      <w:pPr>
        <w:pStyle w:val="RedBoldCode"/>
      </w:pPr>
      <w:r>
        <w:t xml:space="preserve">void </w:t>
      </w:r>
      <w:r w:rsidR="00B61626">
        <w:t>min(int *x, int nvals) const</w:t>
      </w:r>
    </w:p>
    <w:p w14:paraId="1323FD53" w14:textId="5E09B845" w:rsidR="00B61626" w:rsidRPr="00B61626" w:rsidRDefault="0048478B" w:rsidP="00B61626">
      <w:pPr>
        <w:pStyle w:val="RedBoldCode"/>
      </w:pPr>
      <w:r>
        <w:t xml:space="preserve">void </w:t>
      </w:r>
      <w:r w:rsidR="00B61626">
        <w:t>min(long *x, int nvals) const</w:t>
      </w:r>
    </w:p>
    <w:p w14:paraId="6943188F" w14:textId="62078BF0" w:rsidR="00B61626" w:rsidRDefault="00B61626" w:rsidP="000B697C">
      <w:pPr>
        <w:rPr>
          <w:rFonts w:ascii="Times New Roman" w:hAnsi="Times New Roman" w:cs="Times New Roman"/>
          <w:sz w:val="24"/>
          <w:szCs w:val="24"/>
        </w:rPr>
      </w:pPr>
      <w:r>
        <w:rPr>
          <w:rFonts w:ascii="Times New Roman" w:hAnsi="Times New Roman" w:cs="Times New Roman"/>
          <w:sz w:val="24"/>
          <w:szCs w:val="24"/>
        </w:rPr>
        <w:t>Again, a global maximum or minimum can be calculated by first computing the local maximum or minim on each processor and then evaluating it across processors. These functions can also be used to create complete versions of arrays by having each processor compute a portion of an array and then using the sum operation to create a distribute the partial results to all processors.</w:t>
      </w:r>
    </w:p>
    <w:p w14:paraId="3D18231B" w14:textId="7AF8DB97" w:rsidR="00B61626" w:rsidRDefault="00B61626" w:rsidP="000B697C">
      <w:pPr>
        <w:rPr>
          <w:rFonts w:ascii="Times New Roman" w:hAnsi="Times New Roman" w:cs="Times New Roman"/>
          <w:sz w:val="24"/>
          <w:szCs w:val="24"/>
        </w:rPr>
      </w:pPr>
      <w:r>
        <w:rPr>
          <w:rFonts w:ascii="Times New Roman" w:hAnsi="Times New Roman" w:cs="Times New Roman"/>
          <w:sz w:val="24"/>
          <w:szCs w:val="24"/>
        </w:rPr>
        <w:t>One other common parallel construct that may be useful in some contexts is the barrier or synchronization function. In GridPACK, this is available as the function</w:t>
      </w:r>
    </w:p>
    <w:p w14:paraId="56905AD1" w14:textId="778FE384" w:rsidR="00B61626" w:rsidRDefault="0048478B" w:rsidP="0048478B">
      <w:pPr>
        <w:pStyle w:val="RedBoldCode"/>
      </w:pPr>
      <w:r>
        <w:t>void s</w:t>
      </w:r>
      <w:r w:rsidR="00B61626">
        <w:t>ync(</w:t>
      </w:r>
      <w:r>
        <w:t>) const</w:t>
      </w:r>
    </w:p>
    <w:p w14:paraId="66184539" w14:textId="667590C7" w:rsidR="0048478B" w:rsidRDefault="0048478B" w:rsidP="000B697C">
      <w:pPr>
        <w:rPr>
          <w:rFonts w:ascii="Times New Roman" w:hAnsi="Times New Roman" w:cs="Times New Roman"/>
          <w:sz w:val="24"/>
          <w:szCs w:val="24"/>
        </w:rPr>
      </w:pPr>
      <w:r>
        <w:rPr>
          <w:rFonts w:ascii="Times New Roman" w:hAnsi="Times New Roman" w:cs="Times New Roman"/>
          <w:sz w:val="24"/>
          <w:szCs w:val="24"/>
        </w:rPr>
        <w:t xml:space="preserve">The </w:t>
      </w:r>
      <w:r w:rsidRPr="0048478B">
        <w:rPr>
          <w:rStyle w:val="Heading1Char"/>
        </w:rPr>
        <w:t>sync</w:t>
      </w:r>
      <w:r>
        <w:rPr>
          <w:rFonts w:ascii="Times New Roman" w:hAnsi="Times New Roman" w:cs="Times New Roman"/>
          <w:sz w:val="24"/>
          <w:szCs w:val="24"/>
        </w:rPr>
        <w:t xml:space="preserve"> function does not allow any processor in the communicator to proceed beyond this call until all processors in the communicator have reach the call. This is used in some parallel programming situations to guarantee a consistent state across all processors, however, there should be relatively little need for this call in GridPACK.</w:t>
      </w:r>
    </w:p>
    <w:p w14:paraId="0824DEEF" w14:textId="70C37FA3" w:rsidR="00856975" w:rsidRDefault="00856975" w:rsidP="00856975">
      <w:pPr>
        <w:pStyle w:val="Heading3"/>
      </w:pPr>
      <w:bookmarkStart w:id="18" w:name="_Toc482792106"/>
      <w:r>
        <w:t>Task Manager</w:t>
      </w:r>
      <w:bookmarkEnd w:id="18"/>
    </w:p>
    <w:p w14:paraId="5D4F6813" w14:textId="6D35609C" w:rsidR="00856975" w:rsidRDefault="00856975" w:rsidP="000B697C">
      <w:pPr>
        <w:rPr>
          <w:rFonts w:ascii="Times New Roman" w:hAnsi="Times New Roman" w:cs="Times New Roman"/>
          <w:sz w:val="24"/>
          <w:szCs w:val="24"/>
        </w:rPr>
      </w:pPr>
      <w:r>
        <w:rPr>
          <w:rFonts w:ascii="Times New Roman" w:hAnsi="Times New Roman" w:cs="Times New Roman"/>
          <w:sz w:val="24"/>
          <w:szCs w:val="24"/>
        </w:rPr>
        <w:t>The task manager functionality is designed to parcel out tasks on a first come, first serve basis to processes in a parallel application. Each processor can request a task ID from the task manager and based on the value it receives, it will execute a block of work corresponding to the ID. The task manager guarantees that all IDs are sent out once and only once. The unique feature of the task manager is that if the tasks take unequal amounts of time, then processes with longer tasks will make fewer requests to the task manager than processes that have relatively short tasks. This leads to an automatic dynamic load balancing of the application that can substantially improve performance. The task manager also support</w:t>
      </w:r>
      <w:r w:rsidR="004A3ABE">
        <w:rPr>
          <w:rFonts w:ascii="Times New Roman" w:hAnsi="Times New Roman" w:cs="Times New Roman"/>
          <w:sz w:val="24"/>
          <w:szCs w:val="24"/>
        </w:rPr>
        <w:t>s</w:t>
      </w:r>
      <w:r>
        <w:rPr>
          <w:rFonts w:ascii="Times New Roman" w:hAnsi="Times New Roman" w:cs="Times New Roman"/>
          <w:sz w:val="24"/>
          <w:szCs w:val="24"/>
        </w:rPr>
        <w:t xml:space="preserve"> multi-level parallelism and can be used in conjunction with the sub-communicators described above to implement parallel task</w:t>
      </w:r>
      <w:r w:rsidR="008A48CD">
        <w:rPr>
          <w:rFonts w:ascii="Times New Roman" w:hAnsi="Times New Roman" w:cs="Times New Roman"/>
          <w:sz w:val="24"/>
          <w:szCs w:val="24"/>
        </w:rPr>
        <w:t>s within a parallel application. An example of the use of communicators and task managers to create a code that uses multiple levels of parallelism can be found in the contingency analysis applicati</w:t>
      </w:r>
      <w:r w:rsidR="005E21FF">
        <w:rPr>
          <w:rFonts w:ascii="Times New Roman" w:hAnsi="Times New Roman" w:cs="Times New Roman"/>
          <w:sz w:val="24"/>
          <w:szCs w:val="24"/>
        </w:rPr>
        <w:t>on that is part of the GridPACK</w:t>
      </w:r>
      <w:r w:rsidR="008A48CD">
        <w:rPr>
          <w:rFonts w:ascii="Times New Roman" w:hAnsi="Times New Roman" w:cs="Times New Roman"/>
          <w:sz w:val="24"/>
          <w:szCs w:val="24"/>
        </w:rPr>
        <w:t xml:space="preserve"> distribution.</w:t>
      </w:r>
    </w:p>
    <w:p w14:paraId="15298CF1" w14:textId="24C1AFA3" w:rsidR="00856975" w:rsidRDefault="00962591" w:rsidP="000B697C">
      <w:pPr>
        <w:rPr>
          <w:rFonts w:ascii="Times New Roman" w:hAnsi="Times New Roman" w:cs="Times New Roman"/>
          <w:sz w:val="24"/>
          <w:szCs w:val="24"/>
        </w:rPr>
      </w:pPr>
      <w:r>
        <w:rPr>
          <w:rFonts w:ascii="Times New Roman" w:hAnsi="Times New Roman" w:cs="Times New Roman"/>
          <w:sz w:val="24"/>
          <w:szCs w:val="24"/>
        </w:rPr>
        <w:t xml:space="preserve">Task managers use the </w:t>
      </w:r>
      <w:r w:rsidRPr="00962591">
        <w:rPr>
          <w:rStyle w:val="Heading1Char"/>
        </w:rPr>
        <w:t>gridpack::parallel</w:t>
      </w:r>
      <w:r w:rsidR="008A48CD">
        <w:rPr>
          <w:rFonts w:ascii="Times New Roman" w:hAnsi="Times New Roman" w:cs="Times New Roman"/>
          <w:sz w:val="24"/>
          <w:szCs w:val="24"/>
        </w:rPr>
        <w:t xml:space="preserve"> namespace</w:t>
      </w:r>
      <w:r>
        <w:rPr>
          <w:rFonts w:ascii="Times New Roman" w:hAnsi="Times New Roman" w:cs="Times New Roman"/>
          <w:sz w:val="24"/>
          <w:szCs w:val="24"/>
        </w:rPr>
        <w:t xml:space="preserve">. </w:t>
      </w:r>
      <w:r w:rsidR="000F7CAF">
        <w:rPr>
          <w:rFonts w:ascii="Times New Roman" w:hAnsi="Times New Roman" w:cs="Times New Roman"/>
          <w:sz w:val="24"/>
          <w:szCs w:val="24"/>
        </w:rPr>
        <w:t>Task managers can be created either on the world communicator or on a subcommunicator. Two constructors are available.</w:t>
      </w:r>
    </w:p>
    <w:p w14:paraId="5FCEB31D" w14:textId="78A1669F" w:rsidR="000F7CAF" w:rsidRDefault="000F7CAF" w:rsidP="000F7CAF">
      <w:pPr>
        <w:pStyle w:val="RedBoldCode"/>
      </w:pPr>
      <w:r>
        <w:t>TaskManager(void)</w:t>
      </w:r>
    </w:p>
    <w:p w14:paraId="04519ECB" w14:textId="77777777" w:rsidR="000F7CAF" w:rsidRDefault="000F7CAF" w:rsidP="000F7CAF">
      <w:pPr>
        <w:pStyle w:val="RedBoldCode"/>
      </w:pPr>
    </w:p>
    <w:p w14:paraId="5E7CE671" w14:textId="6786F6ED" w:rsidR="000F7CAF" w:rsidRDefault="000F7CAF" w:rsidP="000F7CAF">
      <w:pPr>
        <w:pStyle w:val="RedBoldCode"/>
      </w:pPr>
      <w:r>
        <w:lastRenderedPageBreak/>
        <w:t>TaskManager(Communicator comm)</w:t>
      </w:r>
    </w:p>
    <w:p w14:paraId="3FBBD8A2" w14:textId="357BD901" w:rsidR="000F7CAF" w:rsidRDefault="000F7CAF" w:rsidP="000B697C">
      <w:pPr>
        <w:rPr>
          <w:rFonts w:ascii="Times New Roman" w:hAnsi="Times New Roman" w:cs="Times New Roman"/>
          <w:sz w:val="24"/>
          <w:szCs w:val="24"/>
        </w:rPr>
      </w:pPr>
      <w:r>
        <w:rPr>
          <w:rFonts w:ascii="Times New Roman" w:hAnsi="Times New Roman" w:cs="Times New Roman"/>
          <w:sz w:val="24"/>
          <w:szCs w:val="24"/>
        </w:rPr>
        <w:t>The first constructor must be called on all processors in the system</w:t>
      </w:r>
      <w:r w:rsidR="008A48CD">
        <w:rPr>
          <w:rFonts w:ascii="Times New Roman" w:hAnsi="Times New Roman" w:cs="Times New Roman"/>
          <w:sz w:val="24"/>
          <w:szCs w:val="24"/>
        </w:rPr>
        <w:t xml:space="preserve"> and creates a task manager on the world communicator</w:t>
      </w:r>
      <w:r>
        <w:rPr>
          <w:rFonts w:ascii="Times New Roman" w:hAnsi="Times New Roman" w:cs="Times New Roman"/>
          <w:sz w:val="24"/>
          <w:szCs w:val="24"/>
        </w:rPr>
        <w:t xml:space="preserve">, the second is called on all processors within the communicator </w:t>
      </w:r>
      <w:r w:rsidRPr="00903712">
        <w:rPr>
          <w:rStyle w:val="Heading1Char"/>
        </w:rPr>
        <w:t>comm</w:t>
      </w:r>
      <w:r>
        <w:rPr>
          <w:rFonts w:ascii="Times New Roman" w:hAnsi="Times New Roman" w:cs="Times New Roman"/>
          <w:sz w:val="24"/>
          <w:szCs w:val="24"/>
        </w:rPr>
        <w:t>. Once the task manager has been created, the number of tasks must be set. This can be done with the function</w:t>
      </w:r>
    </w:p>
    <w:p w14:paraId="11D883F7" w14:textId="287985C2" w:rsidR="000F7CAF" w:rsidRDefault="000F7CAF" w:rsidP="000F7CAF">
      <w:pPr>
        <w:pStyle w:val="RedBoldCode"/>
      </w:pPr>
      <w:r>
        <w:t>void set(int ntask)</w:t>
      </w:r>
    </w:p>
    <w:p w14:paraId="590D1F0B" w14:textId="504807A6" w:rsidR="000F7CAF" w:rsidRDefault="000F7CAF" w:rsidP="000B697C">
      <w:pPr>
        <w:rPr>
          <w:rFonts w:ascii="Times New Roman" w:hAnsi="Times New Roman" w:cs="Times New Roman"/>
          <w:sz w:val="24"/>
          <w:szCs w:val="24"/>
        </w:rPr>
      </w:pPr>
      <w:r>
        <w:rPr>
          <w:rFonts w:ascii="Times New Roman" w:hAnsi="Times New Roman" w:cs="Times New Roman"/>
          <w:sz w:val="24"/>
          <w:szCs w:val="24"/>
        </w:rPr>
        <w:t xml:space="preserve">where the variable </w:t>
      </w:r>
      <w:r w:rsidRPr="000F7CAF">
        <w:rPr>
          <w:rStyle w:val="Heading1Char"/>
        </w:rPr>
        <w:t>ntask</w:t>
      </w:r>
      <w:r>
        <w:rPr>
          <w:rFonts w:ascii="Times New Roman" w:hAnsi="Times New Roman" w:cs="Times New Roman"/>
          <w:sz w:val="24"/>
          <w:szCs w:val="24"/>
        </w:rPr>
        <w:t xml:space="preserve"> corresponds to the</w:t>
      </w:r>
      <w:r w:rsidR="001B5478">
        <w:rPr>
          <w:rFonts w:ascii="Times New Roman" w:hAnsi="Times New Roman" w:cs="Times New Roman"/>
          <w:sz w:val="24"/>
          <w:szCs w:val="24"/>
        </w:rPr>
        <w:t xml:space="preserve"> total</w:t>
      </w:r>
      <w:r>
        <w:rPr>
          <w:rFonts w:ascii="Times New Roman" w:hAnsi="Times New Roman" w:cs="Times New Roman"/>
          <w:sz w:val="24"/>
          <w:szCs w:val="24"/>
        </w:rPr>
        <w:t xml:space="preserve"> number of tasks to be performed. </w:t>
      </w:r>
      <w:r w:rsidR="001B5478">
        <w:rPr>
          <w:rFonts w:ascii="Times New Roman" w:hAnsi="Times New Roman" w:cs="Times New Roman"/>
          <w:sz w:val="24"/>
          <w:szCs w:val="24"/>
        </w:rPr>
        <w:t xml:space="preserve">This call is collective on all processes in the communicator and each process must use the same value of </w:t>
      </w:r>
      <w:r w:rsidR="001B5478" w:rsidRPr="001B5478">
        <w:rPr>
          <w:rStyle w:val="Heading1Char"/>
        </w:rPr>
        <w:t>ntask</w:t>
      </w:r>
      <w:r w:rsidR="001B5478">
        <w:rPr>
          <w:rFonts w:ascii="Times New Roman" w:hAnsi="Times New Roman" w:cs="Times New Roman"/>
          <w:sz w:val="24"/>
          <w:szCs w:val="24"/>
        </w:rPr>
        <w:t xml:space="preserve">. </w:t>
      </w:r>
      <w:r>
        <w:rPr>
          <w:rFonts w:ascii="Times New Roman" w:hAnsi="Times New Roman" w:cs="Times New Roman"/>
          <w:sz w:val="24"/>
          <w:szCs w:val="24"/>
        </w:rPr>
        <w:t xml:space="preserve">The task IDs returned by the task manager will range from 0 to </w:t>
      </w:r>
      <w:r w:rsidRPr="000F7CAF">
        <w:rPr>
          <w:rStyle w:val="Heading1Char"/>
        </w:rPr>
        <w:t>ntask</w:t>
      </w:r>
      <w:r w:rsidR="001B5478">
        <w:rPr>
          <w:rFonts w:ascii="Times New Roman" w:hAnsi="Times New Roman" w:cs="Times New Roman"/>
          <w:sz w:val="24"/>
          <w:szCs w:val="24"/>
        </w:rPr>
        <w:t>-1.</w:t>
      </w:r>
    </w:p>
    <w:p w14:paraId="676CD258" w14:textId="32A74D66" w:rsidR="000F7CAF" w:rsidRDefault="000F7CAF" w:rsidP="000B697C">
      <w:pPr>
        <w:rPr>
          <w:rFonts w:ascii="Times New Roman" w:hAnsi="Times New Roman" w:cs="Times New Roman"/>
          <w:sz w:val="24"/>
          <w:szCs w:val="24"/>
        </w:rPr>
      </w:pPr>
      <w:r>
        <w:rPr>
          <w:rFonts w:ascii="Times New Roman" w:hAnsi="Times New Roman" w:cs="Times New Roman"/>
          <w:sz w:val="24"/>
          <w:szCs w:val="24"/>
        </w:rPr>
        <w:t>Once the task manager has been created</w:t>
      </w:r>
      <w:r w:rsidR="008A48CD">
        <w:rPr>
          <w:rFonts w:ascii="Times New Roman" w:hAnsi="Times New Roman" w:cs="Times New Roman"/>
          <w:sz w:val="24"/>
          <w:szCs w:val="24"/>
        </w:rPr>
        <w:t>,</w:t>
      </w:r>
      <w:r>
        <w:rPr>
          <w:rFonts w:ascii="Times New Roman" w:hAnsi="Times New Roman" w:cs="Times New Roman"/>
          <w:sz w:val="24"/>
          <w:szCs w:val="24"/>
        </w:rPr>
        <w:t xml:space="preserve"> task</w:t>
      </w:r>
      <w:r w:rsidR="008A48CD">
        <w:rPr>
          <w:rFonts w:ascii="Times New Roman" w:hAnsi="Times New Roman" w:cs="Times New Roman"/>
          <w:sz w:val="24"/>
          <w:szCs w:val="24"/>
        </w:rPr>
        <w:t xml:space="preserve"> ID</w:t>
      </w:r>
      <w:r>
        <w:rPr>
          <w:rFonts w:ascii="Times New Roman" w:hAnsi="Times New Roman" w:cs="Times New Roman"/>
          <w:sz w:val="24"/>
          <w:szCs w:val="24"/>
        </w:rPr>
        <w:t>s can be retrieved from the task manager using one of the functions</w:t>
      </w:r>
    </w:p>
    <w:p w14:paraId="7E6365A6" w14:textId="748334CD" w:rsidR="000F7CAF" w:rsidRDefault="000F7CAF" w:rsidP="00A64BDA">
      <w:pPr>
        <w:pStyle w:val="RedBoldCode"/>
      </w:pPr>
      <w:r>
        <w:t>bool nextTask(int *next)</w:t>
      </w:r>
    </w:p>
    <w:p w14:paraId="76FE2B2B" w14:textId="77777777" w:rsidR="00A64BDA" w:rsidRDefault="00A64BDA" w:rsidP="00A64BDA">
      <w:pPr>
        <w:pStyle w:val="RedBoldCode"/>
      </w:pPr>
    </w:p>
    <w:p w14:paraId="7C7F7C44" w14:textId="1CDCFDB8" w:rsidR="000F7CAF" w:rsidRDefault="000F7CAF" w:rsidP="00A64BDA">
      <w:pPr>
        <w:pStyle w:val="RedBoldCode"/>
      </w:pPr>
      <w:r>
        <w:t>bool nextTask(Communicator &amp;comm, int *next)</w:t>
      </w:r>
    </w:p>
    <w:p w14:paraId="64FE3CE1" w14:textId="0082E976" w:rsidR="000F7CAF" w:rsidRDefault="000F7CAF" w:rsidP="000B697C">
      <w:pPr>
        <w:rPr>
          <w:rFonts w:ascii="Times New Roman" w:hAnsi="Times New Roman" w:cs="Times New Roman"/>
          <w:sz w:val="24"/>
          <w:szCs w:val="24"/>
        </w:rPr>
      </w:pPr>
      <w:r>
        <w:rPr>
          <w:rFonts w:ascii="Times New Roman" w:hAnsi="Times New Roman" w:cs="Times New Roman"/>
          <w:sz w:val="24"/>
          <w:szCs w:val="24"/>
        </w:rPr>
        <w:t xml:space="preserve">The first function is called on a single processor and returns the task ID in the variable </w:t>
      </w:r>
      <w:r w:rsidRPr="00A64BDA">
        <w:rPr>
          <w:rStyle w:val="Heading1Char"/>
        </w:rPr>
        <w:t>next</w:t>
      </w:r>
      <w:r>
        <w:rPr>
          <w:rFonts w:ascii="Times New Roman" w:hAnsi="Times New Roman" w:cs="Times New Roman"/>
          <w:sz w:val="24"/>
          <w:szCs w:val="24"/>
        </w:rPr>
        <w:t xml:space="preserve">. The second is called on the communicator </w:t>
      </w:r>
      <w:r w:rsidRPr="00A64BDA">
        <w:rPr>
          <w:rStyle w:val="Heading1Char"/>
        </w:rPr>
        <w:t>comm</w:t>
      </w:r>
      <w:r>
        <w:rPr>
          <w:rFonts w:ascii="Times New Roman" w:hAnsi="Times New Roman" w:cs="Times New Roman"/>
          <w:sz w:val="24"/>
          <w:szCs w:val="24"/>
        </w:rPr>
        <w:t xml:space="preserve"> by all processors in </w:t>
      </w:r>
      <w:r w:rsidRPr="00A64BDA">
        <w:rPr>
          <w:rStyle w:val="Heading1Char"/>
        </w:rPr>
        <w:t>comm</w:t>
      </w:r>
      <w:r>
        <w:rPr>
          <w:rFonts w:ascii="Times New Roman" w:hAnsi="Times New Roman" w:cs="Times New Roman"/>
          <w:sz w:val="24"/>
          <w:szCs w:val="24"/>
        </w:rPr>
        <w:t xml:space="preserve"> and returns the same tas</w:t>
      </w:r>
      <w:r w:rsidR="00A64BDA">
        <w:rPr>
          <w:rFonts w:ascii="Times New Roman" w:hAnsi="Times New Roman" w:cs="Times New Roman"/>
          <w:sz w:val="24"/>
          <w:szCs w:val="24"/>
        </w:rPr>
        <w:t>k ID on all processors (note that</w:t>
      </w:r>
      <w:r>
        <w:rPr>
          <w:rFonts w:ascii="Times New Roman" w:hAnsi="Times New Roman" w:cs="Times New Roman"/>
          <w:sz w:val="24"/>
          <w:szCs w:val="24"/>
        </w:rPr>
        <w:t xml:space="preserve"> if all processors in </w:t>
      </w:r>
      <w:r w:rsidRPr="00A64BDA">
        <w:rPr>
          <w:rStyle w:val="Heading1Char"/>
        </w:rPr>
        <w:t>comm</w:t>
      </w:r>
      <w:r>
        <w:rPr>
          <w:rFonts w:ascii="Times New Roman" w:hAnsi="Times New Roman" w:cs="Times New Roman"/>
          <w:sz w:val="24"/>
          <w:szCs w:val="24"/>
        </w:rPr>
        <w:t xml:space="preserve"> called the first </w:t>
      </w:r>
      <w:r w:rsidRPr="00A64BDA">
        <w:rPr>
          <w:rStyle w:val="Heading1Char"/>
        </w:rPr>
        <w:t>nextTask</w:t>
      </w:r>
      <w:r w:rsidR="008A48CD">
        <w:rPr>
          <w:rStyle w:val="Heading1Char"/>
          <w:rFonts w:ascii="Times New Roman" w:hAnsi="Times New Roman" w:cs="Times New Roman"/>
          <w:b w:val="0"/>
        </w:rPr>
        <w:t xml:space="preserve"> function</w:t>
      </w:r>
      <w:r>
        <w:rPr>
          <w:rFonts w:ascii="Times New Roman" w:hAnsi="Times New Roman" w:cs="Times New Roman"/>
          <w:sz w:val="24"/>
          <w:szCs w:val="24"/>
        </w:rPr>
        <w:t>, each processor</w:t>
      </w:r>
      <w:r w:rsidR="008A48CD">
        <w:rPr>
          <w:rFonts w:ascii="Times New Roman" w:hAnsi="Times New Roman" w:cs="Times New Roman"/>
          <w:sz w:val="24"/>
          <w:szCs w:val="24"/>
        </w:rPr>
        <w:t xml:space="preserve"> in </w:t>
      </w:r>
      <w:r w:rsidR="008A48CD" w:rsidRPr="008A48CD">
        <w:rPr>
          <w:rStyle w:val="Heading1Char"/>
        </w:rPr>
        <w:t>comm</w:t>
      </w:r>
      <w:r>
        <w:rPr>
          <w:rFonts w:ascii="Times New Roman" w:hAnsi="Times New Roman" w:cs="Times New Roman"/>
          <w:sz w:val="24"/>
          <w:szCs w:val="24"/>
        </w:rPr>
        <w:t xml:space="preserve"> would end up with a different task ID).</w:t>
      </w:r>
      <w:r w:rsidR="001B5478">
        <w:rPr>
          <w:rFonts w:ascii="Times New Roman" w:hAnsi="Times New Roman" w:cs="Times New Roman"/>
          <w:sz w:val="24"/>
          <w:szCs w:val="24"/>
        </w:rPr>
        <w:t xml:space="preserve"> The communicator argument in the second </w:t>
      </w:r>
      <w:r w:rsidR="001B5478" w:rsidRPr="00425C2F">
        <w:rPr>
          <w:rStyle w:val="Heading1Char"/>
        </w:rPr>
        <w:t>nextTask</w:t>
      </w:r>
      <w:r w:rsidR="001B5478">
        <w:rPr>
          <w:rFonts w:ascii="Times New Roman" w:hAnsi="Times New Roman" w:cs="Times New Roman"/>
          <w:sz w:val="24"/>
          <w:szCs w:val="24"/>
        </w:rPr>
        <w:t xml:space="preserve"> call should be a subcommunicator relative to the communicator that was used to create the task manager.</w:t>
      </w:r>
      <w:r>
        <w:rPr>
          <w:rFonts w:ascii="Times New Roman" w:hAnsi="Times New Roman" w:cs="Times New Roman"/>
          <w:sz w:val="24"/>
          <w:szCs w:val="24"/>
        </w:rPr>
        <w:t xml:space="preserve"> Both functions return true</w:t>
      </w:r>
      <w:r w:rsidR="00A64BDA">
        <w:rPr>
          <w:rFonts w:ascii="Times New Roman" w:hAnsi="Times New Roman" w:cs="Times New Roman"/>
          <w:sz w:val="24"/>
          <w:szCs w:val="24"/>
        </w:rPr>
        <w:t xml:space="preserve"> if the task manager has not run out of tasks, otherwise they return false and the value of </w:t>
      </w:r>
      <w:r w:rsidR="00A64BDA" w:rsidRPr="00A64BDA">
        <w:rPr>
          <w:rStyle w:val="Heading1Char"/>
        </w:rPr>
        <w:t>next</w:t>
      </w:r>
      <w:r w:rsidR="00A64BDA">
        <w:rPr>
          <w:rFonts w:ascii="Times New Roman" w:hAnsi="Times New Roman" w:cs="Times New Roman"/>
          <w:sz w:val="24"/>
          <w:szCs w:val="24"/>
        </w:rPr>
        <w:t xml:space="preserve"> is set to -1.</w:t>
      </w:r>
    </w:p>
    <w:p w14:paraId="3C988B54" w14:textId="1F459FCA" w:rsidR="00A64BDA" w:rsidRDefault="00A64BDA" w:rsidP="000B697C">
      <w:pPr>
        <w:rPr>
          <w:rFonts w:ascii="Times New Roman" w:hAnsi="Times New Roman" w:cs="Times New Roman"/>
          <w:sz w:val="24"/>
          <w:szCs w:val="24"/>
        </w:rPr>
      </w:pPr>
      <w:r>
        <w:rPr>
          <w:rFonts w:ascii="Times New Roman" w:hAnsi="Times New Roman" w:cs="Times New Roman"/>
          <w:sz w:val="24"/>
          <w:szCs w:val="24"/>
        </w:rPr>
        <w:t>The task manager also has a function</w:t>
      </w:r>
    </w:p>
    <w:p w14:paraId="4325E16B" w14:textId="14842045" w:rsidR="00A64BDA" w:rsidRDefault="00A64BDA" w:rsidP="00A64BDA">
      <w:pPr>
        <w:pStyle w:val="RedBoldCode"/>
      </w:pPr>
      <w:r>
        <w:t>void printStats(void)</w:t>
      </w:r>
    </w:p>
    <w:p w14:paraId="13CEC3BB" w14:textId="6409174C" w:rsidR="00A64BDA" w:rsidRDefault="00A64BDA" w:rsidP="000B697C">
      <w:pPr>
        <w:rPr>
          <w:rFonts w:ascii="Times New Roman" w:hAnsi="Times New Roman" w:cs="Times New Roman"/>
          <w:sz w:val="24"/>
          <w:szCs w:val="24"/>
        </w:rPr>
      </w:pPr>
      <w:r>
        <w:rPr>
          <w:rFonts w:ascii="Times New Roman" w:hAnsi="Times New Roman" w:cs="Times New Roman"/>
          <w:sz w:val="24"/>
          <w:szCs w:val="24"/>
        </w:rPr>
        <w:t>that can be used to print out information to standard out about how many tasks were assigned to each process.</w:t>
      </w:r>
    </w:p>
    <w:p w14:paraId="5FB286AB" w14:textId="70FE84B1" w:rsidR="00962591" w:rsidRDefault="00962591" w:rsidP="000B697C">
      <w:pPr>
        <w:rPr>
          <w:rFonts w:ascii="Times New Roman" w:hAnsi="Times New Roman" w:cs="Times New Roman"/>
          <w:sz w:val="24"/>
          <w:szCs w:val="24"/>
        </w:rPr>
      </w:pPr>
      <w:r>
        <w:rPr>
          <w:rFonts w:ascii="Times New Roman" w:hAnsi="Times New Roman" w:cs="Times New Roman"/>
          <w:sz w:val="24"/>
          <w:szCs w:val="24"/>
        </w:rPr>
        <w:t>A simple code fragment shows how communicators and task manage</w:t>
      </w:r>
      <w:r w:rsidR="00425C2F">
        <w:rPr>
          <w:rFonts w:ascii="Times New Roman" w:hAnsi="Times New Roman" w:cs="Times New Roman"/>
          <w:sz w:val="24"/>
          <w:szCs w:val="24"/>
        </w:rPr>
        <w:t>rs can be combined to create an</w:t>
      </w:r>
      <w:r>
        <w:rPr>
          <w:rFonts w:ascii="Times New Roman" w:hAnsi="Times New Roman" w:cs="Times New Roman"/>
          <w:sz w:val="24"/>
          <w:szCs w:val="24"/>
        </w:rPr>
        <w:t xml:space="preserve"> application exhibiting multi-level parallelism.</w:t>
      </w:r>
    </w:p>
    <w:p w14:paraId="5EE52496" w14:textId="488B0A5F" w:rsidR="00962591" w:rsidRDefault="00962591" w:rsidP="00962591">
      <w:pPr>
        <w:pStyle w:val="RedBoldCode"/>
      </w:pPr>
      <w:r>
        <w:t xml:space="preserve">  gridpack::parallel::Communicator world</w:t>
      </w:r>
    </w:p>
    <w:p w14:paraId="6614D8F4" w14:textId="2BA270B4" w:rsidR="00962591" w:rsidRDefault="00962591" w:rsidP="00962591">
      <w:pPr>
        <w:pStyle w:val="RedBoldCode"/>
      </w:pPr>
      <w:r>
        <w:t xml:space="preserve">  int grp_size = 4;</w:t>
      </w:r>
    </w:p>
    <w:p w14:paraId="7D988B75" w14:textId="1C819501" w:rsidR="00962591" w:rsidRDefault="00962591" w:rsidP="00962591">
      <w:pPr>
        <w:pStyle w:val="RedBoldCode"/>
      </w:pPr>
      <w:r>
        <w:t xml:space="preserve">  gridpack::parallel::Communicator task_comm = world.divide(grp_size);</w:t>
      </w:r>
    </w:p>
    <w:p w14:paraId="6427A137" w14:textId="5F60A873" w:rsidR="000365E6" w:rsidRDefault="000365E6" w:rsidP="00962591">
      <w:pPr>
        <w:pStyle w:val="RedBoldCode"/>
      </w:pPr>
      <w:r>
        <w:t xml:space="preserve">  App app(task_comm);</w:t>
      </w:r>
    </w:p>
    <w:p w14:paraId="46789F05" w14:textId="0E5CC0D3" w:rsidR="00962591" w:rsidRDefault="00962591" w:rsidP="00962591">
      <w:pPr>
        <w:pStyle w:val="RedBoldCode"/>
      </w:pPr>
      <w:r>
        <w:t xml:space="preserve">  gridpack::parallel::TaskManager taskmgr;</w:t>
      </w:r>
    </w:p>
    <w:p w14:paraId="345541DB" w14:textId="0FEFE1E5" w:rsidR="00962591" w:rsidRDefault="00962591" w:rsidP="00962591">
      <w:pPr>
        <w:pStyle w:val="RedBoldCode"/>
      </w:pPr>
      <w:r>
        <w:t xml:space="preserve">  taskmgr.set(ntasks);</w:t>
      </w:r>
    </w:p>
    <w:p w14:paraId="1DB03799" w14:textId="7280E0B2" w:rsidR="00962591" w:rsidRDefault="00962591" w:rsidP="00962591">
      <w:pPr>
        <w:pStyle w:val="RedBoldCode"/>
      </w:pPr>
      <w:r>
        <w:lastRenderedPageBreak/>
        <w:t xml:space="preserve">  int task_id;</w:t>
      </w:r>
    </w:p>
    <w:p w14:paraId="0465FA95" w14:textId="048ACD96" w:rsidR="00962591" w:rsidRDefault="00962591" w:rsidP="00962591">
      <w:pPr>
        <w:pStyle w:val="RedBoldCode"/>
      </w:pPr>
      <w:r>
        <w:t xml:space="preserve">  while(taskmgr.nextTask(task_comm, &amp;task_id) {</w:t>
      </w:r>
    </w:p>
    <w:p w14:paraId="5589C1E8" w14:textId="14CAF09A" w:rsidR="00962591" w:rsidRDefault="00962591" w:rsidP="00962591">
      <w:pPr>
        <w:pStyle w:val="RedBoldCode"/>
      </w:pPr>
      <w:r>
        <w:t xml:space="preserve">    app.execute(task_data[task_id]);</w:t>
      </w:r>
    </w:p>
    <w:p w14:paraId="596AB4E2" w14:textId="487CF4A6" w:rsidR="00962591" w:rsidRDefault="00962591" w:rsidP="00962591">
      <w:pPr>
        <w:pStyle w:val="RedBoldCode"/>
      </w:pPr>
      <w:r>
        <w:t xml:space="preserve">  }</w:t>
      </w:r>
    </w:p>
    <w:p w14:paraId="1A69F942" w14:textId="2AE321F1" w:rsidR="00962591" w:rsidRDefault="00962591" w:rsidP="000B697C">
      <w:pPr>
        <w:rPr>
          <w:rFonts w:ascii="Times New Roman" w:hAnsi="Times New Roman" w:cs="Times New Roman"/>
          <w:sz w:val="24"/>
          <w:szCs w:val="24"/>
        </w:rPr>
      </w:pPr>
      <w:r>
        <w:rPr>
          <w:rFonts w:ascii="Times New Roman" w:hAnsi="Times New Roman" w:cs="Times New Roman"/>
          <w:sz w:val="24"/>
          <w:szCs w:val="24"/>
        </w:rPr>
        <w:t>This code divides the world communicator into sub-communicators co</w:t>
      </w:r>
      <w:r w:rsidR="000365E6">
        <w:rPr>
          <w:rFonts w:ascii="Times New Roman" w:hAnsi="Times New Roman" w:cs="Times New Roman"/>
          <w:sz w:val="24"/>
          <w:szCs w:val="24"/>
        </w:rPr>
        <w:t xml:space="preserve">ntaining at most 4 processes. An application is created on each task communicator and a task manager is created on the world group. The task manager is set to execute </w:t>
      </w:r>
      <w:r w:rsidR="000365E6" w:rsidRPr="000365E6">
        <w:rPr>
          <w:rStyle w:val="Heading1Char"/>
        </w:rPr>
        <w:t>ntasks</w:t>
      </w:r>
      <w:r w:rsidR="000365E6">
        <w:rPr>
          <w:rFonts w:ascii="Times New Roman" w:hAnsi="Times New Roman" w:cs="Times New Roman"/>
          <w:sz w:val="24"/>
          <w:szCs w:val="24"/>
        </w:rPr>
        <w:t xml:space="preserve"> tasks and a while loop is created to execute each task. Each call to </w:t>
      </w:r>
      <w:r w:rsidR="000365E6" w:rsidRPr="000365E6">
        <w:rPr>
          <w:rStyle w:val="Heading1Char"/>
        </w:rPr>
        <w:t>nextTask</w:t>
      </w:r>
      <w:r w:rsidR="000365E6">
        <w:rPr>
          <w:rFonts w:ascii="Times New Roman" w:hAnsi="Times New Roman" w:cs="Times New Roman"/>
          <w:sz w:val="24"/>
          <w:szCs w:val="24"/>
        </w:rPr>
        <w:t xml:space="preserve"> returns the same value of </w:t>
      </w:r>
      <w:r w:rsidR="000365E6" w:rsidRPr="000365E6">
        <w:rPr>
          <w:rStyle w:val="Heading1Char"/>
        </w:rPr>
        <w:t>task_id</w:t>
      </w:r>
      <w:r w:rsidR="000365E6">
        <w:rPr>
          <w:rFonts w:ascii="Times New Roman" w:hAnsi="Times New Roman" w:cs="Times New Roman"/>
          <w:sz w:val="24"/>
          <w:szCs w:val="24"/>
        </w:rPr>
        <w:t xml:space="preserve"> to the processors in </w:t>
      </w:r>
      <w:r w:rsidR="000365E6" w:rsidRPr="000365E6">
        <w:rPr>
          <w:rStyle w:val="Heading1Char"/>
        </w:rPr>
        <w:t>task_comm</w:t>
      </w:r>
      <w:r w:rsidR="000365E6">
        <w:rPr>
          <w:rFonts w:ascii="Times New Roman" w:hAnsi="Times New Roman" w:cs="Times New Roman"/>
          <w:sz w:val="24"/>
          <w:szCs w:val="24"/>
        </w:rPr>
        <w:t xml:space="preserve">. This ID is used to index into an array </w:t>
      </w:r>
      <w:r w:rsidR="000365E6" w:rsidRPr="000365E6">
        <w:rPr>
          <w:rStyle w:val="Heading1Char"/>
        </w:rPr>
        <w:t>task_data</w:t>
      </w:r>
      <w:r w:rsidR="000365E6">
        <w:rPr>
          <w:rFonts w:ascii="Times New Roman" w:hAnsi="Times New Roman" w:cs="Times New Roman"/>
          <w:sz w:val="24"/>
          <w:szCs w:val="24"/>
        </w:rPr>
        <w:t xml:space="preserve"> of data structures</w:t>
      </w:r>
      <w:r w:rsidR="0064174F">
        <w:rPr>
          <w:rFonts w:ascii="Times New Roman" w:hAnsi="Times New Roman" w:cs="Times New Roman"/>
          <w:sz w:val="24"/>
          <w:szCs w:val="24"/>
        </w:rPr>
        <w:t xml:space="preserve"> </w:t>
      </w:r>
      <w:r w:rsidR="00425C2F">
        <w:rPr>
          <w:rFonts w:ascii="Times New Roman" w:hAnsi="Times New Roman" w:cs="Times New Roman"/>
          <w:sz w:val="24"/>
          <w:szCs w:val="24"/>
        </w:rPr>
        <w:t>that contain</w:t>
      </w:r>
      <w:r w:rsidR="000365E6">
        <w:rPr>
          <w:rFonts w:ascii="Times New Roman" w:hAnsi="Times New Roman" w:cs="Times New Roman"/>
          <w:sz w:val="24"/>
          <w:szCs w:val="24"/>
        </w:rPr>
        <w:t xml:space="preserve"> the input data necessary to execute the task. The size of </w:t>
      </w:r>
      <w:r w:rsidR="000365E6" w:rsidRPr="000365E6">
        <w:rPr>
          <w:rStyle w:val="Heading1Char"/>
        </w:rPr>
        <w:t>task_data</w:t>
      </w:r>
      <w:r w:rsidR="000365E6">
        <w:rPr>
          <w:rFonts w:ascii="Times New Roman" w:hAnsi="Times New Roman" w:cs="Times New Roman"/>
          <w:sz w:val="24"/>
          <w:szCs w:val="24"/>
        </w:rPr>
        <w:t xml:space="preserve"> correspond</w:t>
      </w:r>
      <w:r w:rsidR="0064174F">
        <w:rPr>
          <w:rFonts w:ascii="Times New Roman" w:hAnsi="Times New Roman" w:cs="Times New Roman"/>
          <w:sz w:val="24"/>
          <w:szCs w:val="24"/>
        </w:rPr>
        <w:t>s</w:t>
      </w:r>
      <w:r w:rsidR="000365E6">
        <w:rPr>
          <w:rFonts w:ascii="Times New Roman" w:hAnsi="Times New Roman" w:cs="Times New Roman"/>
          <w:sz w:val="24"/>
          <w:szCs w:val="24"/>
        </w:rPr>
        <w:t xml:space="preserve"> to </w:t>
      </w:r>
      <w:r w:rsidR="0064174F">
        <w:rPr>
          <w:rFonts w:ascii="Times New Roman" w:hAnsi="Times New Roman" w:cs="Times New Roman"/>
          <w:sz w:val="24"/>
          <w:szCs w:val="24"/>
        </w:rPr>
        <w:t xml:space="preserve">the value of </w:t>
      </w:r>
      <w:r w:rsidR="000365E6" w:rsidRPr="000365E6">
        <w:rPr>
          <w:rStyle w:val="Heading1Char"/>
        </w:rPr>
        <w:t>ntasks</w:t>
      </w:r>
      <w:r w:rsidR="000365E6">
        <w:rPr>
          <w:rFonts w:ascii="Times New Roman" w:hAnsi="Times New Roman" w:cs="Times New Roman"/>
          <w:sz w:val="24"/>
          <w:szCs w:val="24"/>
        </w:rPr>
        <w:t>. When the task manager runs out of tasks, the loop terminates. Note that this structure does not guarantee that tasks are mapped to processors in any fixed order. There is no guarantee that task 0 is executed on process 0 or that some process will execute a given number of tasks. If one task takes significantly longer than other tasks then it is likely that other processors will pick up work from the processors executing the longer task. This balances the workload if each process is involved in multiple tasks. Once the workload drops to 1 task per process, this advantage is lost.</w:t>
      </w:r>
    </w:p>
    <w:p w14:paraId="790F2128" w14:textId="185D7FEE" w:rsidR="004C1FC1" w:rsidRDefault="004C1FC1" w:rsidP="001A3ADF">
      <w:pPr>
        <w:pStyle w:val="Heading3"/>
        <w:rPr>
          <w:rFonts w:ascii="Times New Roman" w:hAnsi="Times New Roman" w:cs="Times New Roman"/>
          <w:sz w:val="24"/>
          <w:szCs w:val="24"/>
        </w:rPr>
      </w:pPr>
      <w:bookmarkStart w:id="19" w:name="_Toc482792107"/>
      <w:r>
        <w:rPr>
          <w:rFonts w:ascii="Times New Roman" w:hAnsi="Times New Roman" w:cs="Times New Roman"/>
          <w:sz w:val="24"/>
          <w:szCs w:val="24"/>
        </w:rPr>
        <w:t>Timers</w:t>
      </w:r>
      <w:bookmarkEnd w:id="19"/>
    </w:p>
    <w:p w14:paraId="3E0404C6" w14:textId="22655A9B" w:rsidR="009A2BC7" w:rsidRDefault="009A2BC7" w:rsidP="000B697C">
      <w:pPr>
        <w:rPr>
          <w:rFonts w:ascii="Times New Roman" w:hAnsi="Times New Roman" w:cs="Times New Roman"/>
          <w:sz w:val="24"/>
          <w:szCs w:val="24"/>
        </w:rPr>
      </w:pPr>
      <w:r>
        <w:rPr>
          <w:rFonts w:ascii="Times New Roman" w:hAnsi="Times New Roman" w:cs="Times New Roman"/>
          <w:sz w:val="24"/>
          <w:szCs w:val="24"/>
        </w:rPr>
        <w:t>Profiling applications is an important part of characterizing performance, identifying bottlenecks and proposing remedies. Profiling in a parallel context is also extremely tricky</w:t>
      </w:r>
      <w:r w:rsidR="00CE2D9F">
        <w:rPr>
          <w:rFonts w:ascii="Times New Roman" w:hAnsi="Times New Roman" w:cs="Times New Roman"/>
          <w:sz w:val="24"/>
          <w:szCs w:val="24"/>
        </w:rPr>
        <w:t>. U</w:t>
      </w:r>
      <w:r>
        <w:rPr>
          <w:rFonts w:ascii="Times New Roman" w:hAnsi="Times New Roman" w:cs="Times New Roman"/>
          <w:sz w:val="24"/>
          <w:szCs w:val="24"/>
        </w:rPr>
        <w:t>nbalanced applications can lead to incorrect concl</w:t>
      </w:r>
      <w:r w:rsidR="00CE2D9F">
        <w:rPr>
          <w:rFonts w:ascii="Times New Roman" w:hAnsi="Times New Roman" w:cs="Times New Roman"/>
          <w:sz w:val="24"/>
          <w:szCs w:val="24"/>
        </w:rPr>
        <w:t>usions about performance when</w:t>
      </w:r>
      <w:r>
        <w:rPr>
          <w:rFonts w:ascii="Times New Roman" w:hAnsi="Times New Roman" w:cs="Times New Roman"/>
          <w:sz w:val="24"/>
          <w:szCs w:val="24"/>
        </w:rPr>
        <w:t xml:space="preserve"> load imbalance in one part of the application appears as poor performance in another part of the application. This occurs because the part of the application that appears slow has a global operation that acts as an accumulation point for load imbalance. Nevertheless, the first step in analyzing performance is to be able to time differ</w:t>
      </w:r>
      <w:r w:rsidR="005E21FF">
        <w:rPr>
          <w:rFonts w:ascii="Times New Roman" w:hAnsi="Times New Roman" w:cs="Times New Roman"/>
          <w:sz w:val="24"/>
          <w:szCs w:val="24"/>
        </w:rPr>
        <w:t>ent parts of the code. GridPACK</w:t>
      </w:r>
      <w:r>
        <w:rPr>
          <w:rFonts w:ascii="Times New Roman" w:hAnsi="Times New Roman" w:cs="Times New Roman"/>
          <w:sz w:val="24"/>
          <w:szCs w:val="24"/>
        </w:rPr>
        <w:t xml:space="preserve"> provides a timer functionality t</w:t>
      </w:r>
      <w:r w:rsidR="001A3ADF">
        <w:rPr>
          <w:rFonts w:ascii="Times New Roman" w:hAnsi="Times New Roman" w:cs="Times New Roman"/>
          <w:sz w:val="24"/>
          <w:szCs w:val="24"/>
        </w:rPr>
        <w:t>hat can help users do this. These</w:t>
      </w:r>
      <w:r>
        <w:rPr>
          <w:rFonts w:ascii="Times New Roman" w:hAnsi="Times New Roman" w:cs="Times New Roman"/>
          <w:sz w:val="24"/>
          <w:szCs w:val="24"/>
        </w:rPr>
        <w:t xml:space="preserve"> module</w:t>
      </w:r>
      <w:r w:rsidR="001A3ADF">
        <w:rPr>
          <w:rFonts w:ascii="Times New Roman" w:hAnsi="Times New Roman" w:cs="Times New Roman"/>
          <w:sz w:val="24"/>
          <w:szCs w:val="24"/>
        </w:rPr>
        <w:t>s are</w:t>
      </w:r>
      <w:r>
        <w:rPr>
          <w:rFonts w:ascii="Times New Roman" w:hAnsi="Times New Roman" w:cs="Times New Roman"/>
          <w:sz w:val="24"/>
          <w:szCs w:val="24"/>
        </w:rPr>
        <w:t xml:space="preserve"> designed to do relativ</w:t>
      </w:r>
      <w:r w:rsidR="00425C2F">
        <w:rPr>
          <w:rFonts w:ascii="Times New Roman" w:hAnsi="Times New Roman" w:cs="Times New Roman"/>
          <w:sz w:val="24"/>
          <w:szCs w:val="24"/>
        </w:rPr>
        <w:t>ely coarse-grained profiling, they</w:t>
      </w:r>
      <w:r>
        <w:rPr>
          <w:rFonts w:ascii="Times New Roman" w:hAnsi="Times New Roman" w:cs="Times New Roman"/>
          <w:sz w:val="24"/>
          <w:szCs w:val="24"/>
        </w:rPr>
        <w:t xml:space="preserve"> should not be used to time the inside of computationally intensive loop</w:t>
      </w:r>
      <w:r w:rsidR="001A3ADF">
        <w:rPr>
          <w:rFonts w:ascii="Times New Roman" w:hAnsi="Times New Roman" w:cs="Times New Roman"/>
          <w:sz w:val="24"/>
          <w:szCs w:val="24"/>
        </w:rPr>
        <w:t>s</w:t>
      </w:r>
      <w:r>
        <w:rPr>
          <w:rFonts w:ascii="Times New Roman" w:hAnsi="Times New Roman" w:cs="Times New Roman"/>
          <w:sz w:val="24"/>
          <w:szCs w:val="24"/>
        </w:rPr>
        <w:t>.</w:t>
      </w:r>
    </w:p>
    <w:p w14:paraId="5EE9370F" w14:textId="4BFD9F0E" w:rsidR="001A3ADF" w:rsidRDefault="005E21FF" w:rsidP="000B697C">
      <w:pPr>
        <w:rPr>
          <w:rFonts w:ascii="Times New Roman" w:hAnsi="Times New Roman" w:cs="Times New Roman"/>
          <w:sz w:val="24"/>
          <w:szCs w:val="24"/>
        </w:rPr>
      </w:pPr>
      <w:r>
        <w:rPr>
          <w:rFonts w:ascii="Times New Roman" w:hAnsi="Times New Roman" w:cs="Times New Roman"/>
          <w:sz w:val="24"/>
          <w:szCs w:val="24"/>
        </w:rPr>
        <w:t>GridPACK</w:t>
      </w:r>
      <w:r w:rsidR="001A3ADF">
        <w:rPr>
          <w:rFonts w:ascii="Times New Roman" w:hAnsi="Times New Roman" w:cs="Times New Roman"/>
          <w:sz w:val="24"/>
          <w:szCs w:val="24"/>
        </w:rPr>
        <w:t xml:space="preserve"> contains two different types of timers. The first is a global timer that can be used anywhere in</w:t>
      </w:r>
      <w:r w:rsidR="00CE2D9F">
        <w:rPr>
          <w:rFonts w:ascii="Times New Roman" w:hAnsi="Times New Roman" w:cs="Times New Roman"/>
          <w:sz w:val="24"/>
          <w:szCs w:val="24"/>
        </w:rPr>
        <w:t xml:space="preserve"> the</w:t>
      </w:r>
      <w:r w:rsidR="001A3ADF">
        <w:rPr>
          <w:rFonts w:ascii="Times New Roman" w:hAnsi="Times New Roman" w:cs="Times New Roman"/>
          <w:sz w:val="24"/>
          <w:szCs w:val="24"/>
        </w:rPr>
        <w:t xml:space="preserve"> code and accumulates all results back to the same place for eventual display. Users can get a copy of this </w:t>
      </w:r>
      <w:r w:rsidR="00425C2F">
        <w:rPr>
          <w:rFonts w:ascii="Times New Roman" w:hAnsi="Times New Roman" w:cs="Times New Roman"/>
          <w:sz w:val="24"/>
          <w:szCs w:val="24"/>
        </w:rPr>
        <w:t>timer from any point in the calculation</w:t>
      </w:r>
      <w:r w:rsidR="001A3ADF">
        <w:rPr>
          <w:rFonts w:ascii="Times New Roman" w:hAnsi="Times New Roman" w:cs="Times New Roman"/>
          <w:sz w:val="24"/>
          <w:szCs w:val="24"/>
        </w:rPr>
        <w:t xml:space="preserve">. The second timer is created locally and is designed to only time portions of the code. These were created to support task based parallelism where there was an interest in profiling individual tasks instead of getting timing results averaged over all tasks. Both timers can be found in the </w:t>
      </w:r>
      <w:r w:rsidR="001A3ADF" w:rsidRPr="001A3ADF">
        <w:rPr>
          <w:rStyle w:val="Heading1Char"/>
        </w:rPr>
        <w:t>gridpack::utility</w:t>
      </w:r>
      <w:r w:rsidR="001A3ADF">
        <w:rPr>
          <w:rFonts w:ascii="Times New Roman" w:hAnsi="Times New Roman" w:cs="Times New Roman"/>
          <w:sz w:val="24"/>
          <w:szCs w:val="24"/>
        </w:rPr>
        <w:t xml:space="preserve"> namespace.</w:t>
      </w:r>
    </w:p>
    <w:p w14:paraId="51EF6C5F" w14:textId="2759FC6F" w:rsidR="00E8251C" w:rsidRDefault="00E8251C" w:rsidP="000B697C">
      <w:pPr>
        <w:rPr>
          <w:rFonts w:ascii="Times New Roman" w:hAnsi="Times New Roman" w:cs="Times New Roman"/>
          <w:sz w:val="24"/>
          <w:szCs w:val="24"/>
        </w:rPr>
      </w:pPr>
      <w:r>
        <w:rPr>
          <w:rFonts w:ascii="Times New Roman" w:hAnsi="Times New Roman" w:cs="Times New Roman"/>
          <w:sz w:val="24"/>
          <w:szCs w:val="24"/>
        </w:rPr>
        <w:t xml:space="preserve">The </w:t>
      </w:r>
      <w:r w:rsidRPr="00E8251C">
        <w:rPr>
          <w:rStyle w:val="Heading1Char"/>
        </w:rPr>
        <w:t>CoarseTimer</w:t>
      </w:r>
      <w:r>
        <w:rPr>
          <w:rFonts w:ascii="Times New Roman" w:hAnsi="Times New Roman" w:cs="Times New Roman"/>
          <w:sz w:val="24"/>
          <w:szCs w:val="24"/>
        </w:rPr>
        <w:t xml:space="preserve"> class represents a timer that is globally accessible from any point in the code. A pointer to this timer can be obtained by calling the function</w:t>
      </w:r>
    </w:p>
    <w:p w14:paraId="4235FFEC" w14:textId="5CA3635B" w:rsidR="00E8251C" w:rsidRDefault="00E8251C" w:rsidP="00E8251C">
      <w:pPr>
        <w:pStyle w:val="RedBoldCode"/>
      </w:pPr>
      <w:r>
        <w:t>static CoarseTimer *instance()</w:t>
      </w:r>
    </w:p>
    <w:p w14:paraId="590D703A" w14:textId="5A6DFBFE" w:rsidR="00720FAA" w:rsidRDefault="00E8251C" w:rsidP="000B697C">
      <w:pPr>
        <w:rPr>
          <w:rFonts w:ascii="Times New Roman" w:hAnsi="Times New Roman" w:cs="Times New Roman"/>
          <w:sz w:val="24"/>
          <w:szCs w:val="24"/>
        </w:rPr>
      </w:pPr>
      <w:r>
        <w:rPr>
          <w:rFonts w:ascii="Times New Roman" w:hAnsi="Times New Roman" w:cs="Times New Roman"/>
          <w:sz w:val="24"/>
          <w:szCs w:val="24"/>
        </w:rPr>
        <w:lastRenderedPageBreak/>
        <w:t xml:space="preserve">A category within the timer corresponds to a set of things that are to be timed. </w:t>
      </w:r>
      <w:r w:rsidR="00720FAA">
        <w:rPr>
          <w:rFonts w:ascii="Times New Roman" w:hAnsi="Times New Roman" w:cs="Times New Roman"/>
          <w:sz w:val="24"/>
          <w:szCs w:val="24"/>
        </w:rPr>
        <w:t>A new category in the timer can be created using the command</w:t>
      </w:r>
    </w:p>
    <w:p w14:paraId="4BCB672B" w14:textId="3BEE01A6" w:rsidR="00720FAA" w:rsidRDefault="00720FAA" w:rsidP="00720FAA">
      <w:pPr>
        <w:pStyle w:val="RedBoldCode"/>
      </w:pPr>
      <w:r>
        <w:t>int createCategory(const std::string title)</w:t>
      </w:r>
    </w:p>
    <w:p w14:paraId="03278164" w14:textId="6416AABF" w:rsidR="00E8251C" w:rsidRDefault="00720FAA" w:rsidP="000B697C">
      <w:pPr>
        <w:rPr>
          <w:rFonts w:ascii="Times New Roman" w:hAnsi="Times New Roman" w:cs="Times New Roman"/>
          <w:sz w:val="24"/>
          <w:szCs w:val="24"/>
        </w:rPr>
      </w:pPr>
      <w:r>
        <w:rPr>
          <w:rFonts w:ascii="Times New Roman" w:hAnsi="Times New Roman" w:cs="Times New Roman"/>
          <w:sz w:val="24"/>
          <w:szCs w:val="24"/>
        </w:rPr>
        <w:t xml:space="preserve">This command </w:t>
      </w:r>
      <w:r w:rsidR="00CE2D9F">
        <w:rPr>
          <w:rFonts w:ascii="Times New Roman" w:hAnsi="Times New Roman" w:cs="Times New Roman"/>
          <w:sz w:val="24"/>
          <w:szCs w:val="24"/>
        </w:rPr>
        <w:t>creates a category that</w:t>
      </w:r>
      <w:r>
        <w:rPr>
          <w:rFonts w:ascii="Times New Roman" w:hAnsi="Times New Roman" w:cs="Times New Roman"/>
          <w:sz w:val="24"/>
          <w:szCs w:val="24"/>
        </w:rPr>
        <w:t xml:space="preserve"> is labeled by the name in the string “</w:t>
      </w:r>
      <w:r w:rsidRPr="00720FAA">
        <w:rPr>
          <w:rStyle w:val="Heading1Char"/>
        </w:rPr>
        <w:t>title</w:t>
      </w:r>
      <w:r>
        <w:rPr>
          <w:rFonts w:ascii="Times New Roman" w:hAnsi="Times New Roman" w:cs="Times New Roman"/>
          <w:sz w:val="24"/>
          <w:szCs w:val="24"/>
        </w:rPr>
        <w:t>”.</w:t>
      </w:r>
      <w:r w:rsidR="00CE2D9F">
        <w:rPr>
          <w:rFonts w:ascii="Times New Roman" w:hAnsi="Times New Roman" w:cs="Times New Roman"/>
          <w:sz w:val="24"/>
          <w:szCs w:val="24"/>
        </w:rPr>
        <w:t xml:space="preserve"> The function returns an integer handle that can be used in subsequent timing calls.</w:t>
      </w:r>
      <w:r>
        <w:rPr>
          <w:rFonts w:ascii="Times New Roman" w:hAnsi="Times New Roman" w:cs="Times New Roman"/>
          <w:sz w:val="24"/>
          <w:szCs w:val="24"/>
        </w:rPr>
        <w:t xml:space="preserve"> </w:t>
      </w:r>
      <w:r w:rsidR="00E8251C">
        <w:rPr>
          <w:rFonts w:ascii="Times New Roman" w:hAnsi="Times New Roman" w:cs="Times New Roman"/>
          <w:sz w:val="24"/>
          <w:szCs w:val="24"/>
        </w:rPr>
        <w:t xml:space="preserve">For example, suppose that all calls to </w:t>
      </w:r>
      <w:r w:rsidR="00E8251C" w:rsidRPr="00E8251C">
        <w:rPr>
          <w:rStyle w:val="Heading1Char"/>
        </w:rPr>
        <w:t>function1</w:t>
      </w:r>
      <w:r w:rsidR="00E8251C">
        <w:rPr>
          <w:rFonts w:ascii="Times New Roman" w:hAnsi="Times New Roman" w:cs="Times New Roman"/>
          <w:sz w:val="24"/>
          <w:szCs w:val="24"/>
        </w:rPr>
        <w:t xml:space="preserve"> within a code need to be timed. The first step is to get an instance of the timer and create the category “</w:t>
      </w:r>
      <w:r w:rsidR="00425C2F">
        <w:rPr>
          <w:rStyle w:val="Heading1Char"/>
        </w:rPr>
        <w:t>F</w:t>
      </w:r>
      <w:r w:rsidR="00E8251C" w:rsidRPr="00E8251C">
        <w:rPr>
          <w:rStyle w:val="Heading1Char"/>
        </w:rPr>
        <w:t>unction1</w:t>
      </w:r>
      <w:r w:rsidR="00E8251C">
        <w:rPr>
          <w:rFonts w:ascii="Times New Roman" w:hAnsi="Times New Roman" w:cs="Times New Roman"/>
          <w:sz w:val="24"/>
          <w:szCs w:val="24"/>
        </w:rPr>
        <w:t>”</w:t>
      </w:r>
    </w:p>
    <w:p w14:paraId="532F5F54" w14:textId="5BD66EF8" w:rsidR="00E8251C" w:rsidRDefault="00E8251C" w:rsidP="00E8251C">
      <w:pPr>
        <w:pStyle w:val="RedBoldCode"/>
      </w:pPr>
      <w:r>
        <w:t>gridpack::utility::CoarseTimer *timer =</w:t>
      </w:r>
    </w:p>
    <w:p w14:paraId="0C7045CD" w14:textId="3AA47FEB" w:rsidR="00E8251C" w:rsidRDefault="00E8251C" w:rsidP="00E8251C">
      <w:pPr>
        <w:pStyle w:val="RedBoldCode"/>
      </w:pPr>
      <w:r>
        <w:t xml:space="preserve">  gridpack::utilitity::CoarseTimer::instance();</w:t>
      </w:r>
    </w:p>
    <w:p w14:paraId="492EB89C" w14:textId="4C6C08B1" w:rsidR="00E8251C" w:rsidRDefault="00E8251C" w:rsidP="00E8251C">
      <w:pPr>
        <w:pStyle w:val="RedBoldCode"/>
      </w:pPr>
      <w:r>
        <w:t>int t_func1 = timer-&gt;createCategory(“Function1”);</w:t>
      </w:r>
    </w:p>
    <w:p w14:paraId="67965E04" w14:textId="6D428D36" w:rsidR="00E8251C" w:rsidRDefault="00E8251C" w:rsidP="000B697C">
      <w:pPr>
        <w:rPr>
          <w:rFonts w:ascii="Times New Roman" w:hAnsi="Times New Roman" w:cs="Times New Roman"/>
          <w:sz w:val="24"/>
          <w:szCs w:val="24"/>
        </w:rPr>
      </w:pPr>
      <w:r>
        <w:rPr>
          <w:rFonts w:ascii="Times New Roman" w:hAnsi="Times New Roman" w:cs="Times New Roman"/>
          <w:sz w:val="24"/>
          <w:szCs w:val="24"/>
        </w:rPr>
        <w:t xml:space="preserve">This code gets a copy of the timer and returns an integer handle </w:t>
      </w:r>
      <w:r w:rsidRPr="00CD6BE2">
        <w:rPr>
          <w:rStyle w:val="Heading1Char"/>
        </w:rPr>
        <w:t>t_func1</w:t>
      </w:r>
      <w:r>
        <w:rPr>
          <w:rFonts w:ascii="Times New Roman" w:hAnsi="Times New Roman" w:cs="Times New Roman"/>
          <w:sz w:val="24"/>
          <w:szCs w:val="24"/>
        </w:rPr>
        <w:t xml:space="preserve"> corresponding to this category. If the category has already been created, then </w:t>
      </w:r>
      <w:r w:rsidRPr="00CD6BE2">
        <w:rPr>
          <w:rStyle w:val="Heading1Char"/>
        </w:rPr>
        <w:t>createCategory</w:t>
      </w:r>
      <w:r>
        <w:rPr>
          <w:rFonts w:ascii="Times New Roman" w:hAnsi="Times New Roman" w:cs="Times New Roman"/>
          <w:sz w:val="24"/>
          <w:szCs w:val="24"/>
        </w:rPr>
        <w:t xml:space="preserve"> returns a handle to the existing category, otherwise it adds the new category to the timer.</w:t>
      </w:r>
    </w:p>
    <w:p w14:paraId="42E9C03F" w14:textId="474AC300" w:rsidR="00CD6BE2" w:rsidRDefault="00CD6BE2" w:rsidP="000B697C">
      <w:pPr>
        <w:rPr>
          <w:rFonts w:ascii="Times New Roman" w:hAnsi="Times New Roman" w:cs="Times New Roman"/>
          <w:sz w:val="24"/>
          <w:szCs w:val="24"/>
        </w:rPr>
      </w:pPr>
      <w:r>
        <w:rPr>
          <w:rFonts w:ascii="Times New Roman" w:hAnsi="Times New Roman" w:cs="Times New Roman"/>
          <w:sz w:val="24"/>
          <w:szCs w:val="24"/>
        </w:rPr>
        <w:t>Time increments can be accumulated to this category using the functions</w:t>
      </w:r>
    </w:p>
    <w:p w14:paraId="7A069186" w14:textId="40BF4522" w:rsidR="00CD6BE2" w:rsidRPr="00CD6BE2" w:rsidRDefault="00CD6BE2" w:rsidP="00CD6BE2">
      <w:pPr>
        <w:pStyle w:val="RedBoldCode"/>
      </w:pPr>
      <w:r>
        <w:t>void start(const int idx)</w:t>
      </w:r>
    </w:p>
    <w:p w14:paraId="0A94C1A9" w14:textId="4A6E06C5" w:rsidR="00CD6BE2" w:rsidRDefault="00CD6BE2" w:rsidP="00CD6BE2">
      <w:pPr>
        <w:pStyle w:val="RedBoldCode"/>
      </w:pPr>
      <w:r>
        <w:t>void stop(const int idx)</w:t>
      </w:r>
    </w:p>
    <w:p w14:paraId="343A6EF4" w14:textId="45676597" w:rsidR="00CD6BE2" w:rsidRDefault="00CD6BE2" w:rsidP="000B697C">
      <w:pPr>
        <w:rPr>
          <w:rFonts w:ascii="Times New Roman" w:hAnsi="Times New Roman" w:cs="Times New Roman"/>
          <w:sz w:val="24"/>
          <w:szCs w:val="24"/>
        </w:rPr>
      </w:pPr>
      <w:r>
        <w:rPr>
          <w:rFonts w:ascii="Times New Roman" w:hAnsi="Times New Roman" w:cs="Times New Roman"/>
          <w:sz w:val="24"/>
          <w:szCs w:val="24"/>
        </w:rPr>
        <w:t xml:space="preserve">The </w:t>
      </w:r>
      <w:r w:rsidRPr="00CD6BE2">
        <w:rPr>
          <w:rStyle w:val="Heading1Char"/>
        </w:rPr>
        <w:t>start</w:t>
      </w:r>
      <w:r>
        <w:rPr>
          <w:rFonts w:ascii="Times New Roman" w:hAnsi="Times New Roman" w:cs="Times New Roman"/>
          <w:sz w:val="24"/>
          <w:szCs w:val="24"/>
        </w:rPr>
        <w:t xml:space="preserve"> command begins the timer for the category represented by the handle </w:t>
      </w:r>
      <w:r w:rsidRPr="00CD6BE2">
        <w:rPr>
          <w:rStyle w:val="Heading1Char"/>
        </w:rPr>
        <w:t>idx</w:t>
      </w:r>
      <w:r>
        <w:rPr>
          <w:rFonts w:ascii="Times New Roman" w:hAnsi="Times New Roman" w:cs="Times New Roman"/>
          <w:sz w:val="24"/>
          <w:szCs w:val="24"/>
        </w:rPr>
        <w:t xml:space="preserve"> and </w:t>
      </w:r>
      <w:r w:rsidRPr="00CD6BE2">
        <w:rPr>
          <w:rStyle w:val="Heading1Char"/>
        </w:rPr>
        <w:t>stop</w:t>
      </w:r>
      <w:r>
        <w:rPr>
          <w:rFonts w:ascii="Times New Roman" w:hAnsi="Times New Roman" w:cs="Times New Roman"/>
          <w:sz w:val="24"/>
          <w:szCs w:val="24"/>
        </w:rPr>
        <w:t xml:space="preserve"> turns the timer off and accumulates the increment.</w:t>
      </w:r>
    </w:p>
    <w:p w14:paraId="531D9592" w14:textId="1D895C46" w:rsidR="00CD6BE2" w:rsidRDefault="00CD6BE2" w:rsidP="000B697C">
      <w:pPr>
        <w:rPr>
          <w:rFonts w:ascii="Times New Roman" w:hAnsi="Times New Roman" w:cs="Times New Roman"/>
          <w:sz w:val="24"/>
          <w:szCs w:val="24"/>
        </w:rPr>
      </w:pPr>
      <w:r>
        <w:rPr>
          <w:rFonts w:ascii="Times New Roman" w:hAnsi="Times New Roman" w:cs="Times New Roman"/>
          <w:sz w:val="24"/>
          <w:szCs w:val="24"/>
        </w:rPr>
        <w:t>At the end of the program, the timing results for all categories can be printed out using the command</w:t>
      </w:r>
    </w:p>
    <w:p w14:paraId="5E527CC4" w14:textId="442B6634" w:rsidR="00CD6BE2" w:rsidRDefault="00CD6BE2" w:rsidP="00CD6BE2">
      <w:pPr>
        <w:pStyle w:val="RedBoldCode"/>
      </w:pPr>
      <w:r>
        <w:t>void dump(void) const</w:t>
      </w:r>
    </w:p>
    <w:p w14:paraId="338DBFF4" w14:textId="3298E50E" w:rsidR="00F95747" w:rsidRDefault="00CD6BE2" w:rsidP="000B697C">
      <w:pPr>
        <w:rPr>
          <w:rFonts w:ascii="Times New Roman" w:hAnsi="Times New Roman" w:cs="Times New Roman"/>
          <w:sz w:val="24"/>
          <w:szCs w:val="24"/>
        </w:rPr>
      </w:pPr>
      <w:r>
        <w:rPr>
          <w:rFonts w:ascii="Times New Roman" w:hAnsi="Times New Roman" w:cs="Times New Roman"/>
          <w:sz w:val="24"/>
          <w:szCs w:val="24"/>
        </w:rPr>
        <w:t xml:space="preserve">The results for each category are printed to standard out. </w:t>
      </w:r>
      <w:r w:rsidR="00F95747">
        <w:rPr>
          <w:rFonts w:ascii="Times New Roman" w:hAnsi="Times New Roman" w:cs="Times New Roman"/>
          <w:sz w:val="24"/>
          <w:szCs w:val="24"/>
        </w:rPr>
        <w:t xml:space="preserve">An example of a portion of the output from </w:t>
      </w:r>
      <w:r w:rsidR="00F95747" w:rsidRPr="00F95747">
        <w:rPr>
          <w:rStyle w:val="Heading1Char"/>
        </w:rPr>
        <w:t>dump</w:t>
      </w:r>
      <w:r w:rsidR="00F95747">
        <w:rPr>
          <w:rFonts w:ascii="Times New Roman" w:hAnsi="Times New Roman" w:cs="Times New Roman"/>
          <w:sz w:val="24"/>
          <w:szCs w:val="24"/>
        </w:rPr>
        <w:t xml:space="preserve"> for the example power flo</w:t>
      </w:r>
      <w:r w:rsidR="005E21FF">
        <w:rPr>
          <w:rFonts w:ascii="Times New Roman" w:hAnsi="Times New Roman" w:cs="Times New Roman"/>
          <w:sz w:val="24"/>
          <w:szCs w:val="24"/>
        </w:rPr>
        <w:t>w code included in the GridPACK</w:t>
      </w:r>
      <w:r w:rsidR="00F95747">
        <w:rPr>
          <w:rFonts w:ascii="Times New Roman" w:hAnsi="Times New Roman" w:cs="Times New Roman"/>
          <w:sz w:val="24"/>
          <w:szCs w:val="24"/>
        </w:rPr>
        <w:t xml:space="preserve"> distribution is shown below.</w:t>
      </w:r>
    </w:p>
    <w:p w14:paraId="1A73B0E6" w14:textId="4689EF47"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Total Application</w:t>
      </w:r>
    </w:p>
    <w:p w14:paraId="63561C61" w14:textId="625AE771"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14.7864</w:t>
      </w:r>
    </w:p>
    <w:p w14:paraId="798B913F" w14:textId="11C8AA6A"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Maximum time:               14.7864</w:t>
      </w:r>
    </w:p>
    <w:p w14:paraId="7A50202F" w14:textId="546DC26D"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14.7863</w:t>
      </w:r>
    </w:p>
    <w:p w14:paraId="6EEFA67B" w14:textId="5A3E5DAD"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0.0000</w:t>
      </w:r>
    </w:p>
    <w:p w14:paraId="7AD29CD0" w14:textId="7D45304D"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PTI Parser</w:t>
      </w:r>
    </w:p>
    <w:p w14:paraId="7CD6D98F" w14:textId="259CA664"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0.1553</w:t>
      </w:r>
    </w:p>
    <w:p w14:paraId="596548D8" w14:textId="05A81D6D"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Maximum time:                1.2420</w:t>
      </w:r>
    </w:p>
    <w:p w14:paraId="1DA87717" w14:textId="1D7DA2EF"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0.0000</w:t>
      </w:r>
    </w:p>
    <w:p w14:paraId="62ED610E" w14:textId="77E07779"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0.4391</w:t>
      </w:r>
    </w:p>
    <w:p w14:paraId="47B13CAA" w14:textId="79545630"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Partition</w:t>
      </w:r>
    </w:p>
    <w:p w14:paraId="757112C8" w14:textId="337B6B98" w:rsidR="001E0342" w:rsidRPr="001E0342" w:rsidRDefault="001E0342" w:rsidP="001E0342">
      <w:pPr>
        <w:pStyle w:val="NoSpacing"/>
        <w:rPr>
          <w:rFonts w:ascii="Courier New" w:hAnsi="Courier New" w:cs="Courier New"/>
          <w:b/>
        </w:rPr>
      </w:pPr>
      <w:r w:rsidRPr="001E0342">
        <w:rPr>
          <w:rFonts w:ascii="Courier New" w:hAnsi="Courier New" w:cs="Courier New"/>
          <w:b/>
        </w:rPr>
        <w:lastRenderedPageBreak/>
        <w:t xml:space="preserve"> </w:t>
      </w:r>
      <w:r>
        <w:rPr>
          <w:rFonts w:ascii="Courier New" w:hAnsi="Courier New" w:cs="Courier New"/>
          <w:b/>
        </w:rPr>
        <w:t xml:space="preserve">    </w:t>
      </w:r>
      <w:r w:rsidRPr="001E0342">
        <w:rPr>
          <w:rFonts w:ascii="Courier New" w:hAnsi="Courier New" w:cs="Courier New"/>
          <w:b/>
        </w:rPr>
        <w:t xml:space="preserve">   Average time:                2.8026</w:t>
      </w:r>
    </w:p>
    <w:p w14:paraId="0DEA785F" w14:textId="20DB7F50"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Maximum time:                2.9668</w:t>
      </w:r>
    </w:p>
    <w:p w14:paraId="771895C5" w14:textId="1FAFD26B"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1.7142</w:t>
      </w:r>
    </w:p>
    <w:p w14:paraId="0536AECA" w14:textId="372808BF"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0.4398</w:t>
      </w:r>
    </w:p>
    <w:p w14:paraId="1DDC3767" w14:textId="15E451DE"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Factory</w:t>
      </w:r>
    </w:p>
    <w:p w14:paraId="244630DA" w14:textId="73257A40"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1.2424</w:t>
      </w:r>
    </w:p>
    <w:p w14:paraId="33CCEB25" w14:textId="7FCFE9D3"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Maximum time:                1.2540</w:t>
      </w:r>
    </w:p>
    <w:p w14:paraId="5765BD03" w14:textId="664A382A"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Minimum time:                1.2336</w:t>
      </w:r>
    </w:p>
    <w:p w14:paraId="7510FC5F" w14:textId="48598E7B"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0.0056</w:t>
      </w:r>
    </w:p>
    <w:p w14:paraId="27AEB203" w14:textId="2EBBDBC0"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Bus Update</w:t>
      </w:r>
    </w:p>
    <w:p w14:paraId="73EFED56" w14:textId="77EA3122"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0.0019</w:t>
      </w:r>
    </w:p>
    <w:p w14:paraId="5670EAAF" w14:textId="6E6BE421"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Maximum time:                0.0025</w:t>
      </w:r>
    </w:p>
    <w:p w14:paraId="44E831BC" w14:textId="3C1BACB7"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0.0016</w:t>
      </w:r>
    </w:p>
    <w:p w14:paraId="01245B78" w14:textId="0CBDC386"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0.0003</w:t>
      </w:r>
    </w:p>
    <w:p w14:paraId="68DD4781" w14:textId="77777777" w:rsidR="001E0342" w:rsidRDefault="001E0342" w:rsidP="000B697C">
      <w:pPr>
        <w:rPr>
          <w:rFonts w:ascii="Times New Roman" w:hAnsi="Times New Roman" w:cs="Times New Roman"/>
          <w:sz w:val="24"/>
          <w:szCs w:val="24"/>
        </w:rPr>
      </w:pPr>
    </w:p>
    <w:p w14:paraId="0C0D1A73" w14:textId="2DACCBA6" w:rsidR="001E0342" w:rsidRDefault="001E0342" w:rsidP="000B697C">
      <w:pPr>
        <w:rPr>
          <w:rFonts w:ascii="Times New Roman" w:hAnsi="Times New Roman" w:cs="Times New Roman"/>
          <w:sz w:val="24"/>
          <w:szCs w:val="24"/>
        </w:rPr>
      </w:pPr>
      <w:r>
        <w:rPr>
          <w:rFonts w:ascii="Times New Roman" w:hAnsi="Times New Roman" w:cs="Times New Roman"/>
          <w:sz w:val="24"/>
          <w:szCs w:val="24"/>
        </w:rPr>
        <w:t xml:space="preserve">For each category, the dump command prints out the average time spent in that category across all processors, the minimum and maximum times spent on a single processor and the RMS standard deviation from </w:t>
      </w:r>
      <w:r w:rsidR="00720FAA">
        <w:rPr>
          <w:rFonts w:ascii="Times New Roman" w:hAnsi="Times New Roman" w:cs="Times New Roman"/>
          <w:sz w:val="24"/>
          <w:szCs w:val="24"/>
        </w:rPr>
        <w:t>the mean across all processors. It is also possible to get more detailed output from a single category. The commands</w:t>
      </w:r>
    </w:p>
    <w:p w14:paraId="419473A9" w14:textId="00D473BA" w:rsidR="00720FAA" w:rsidRDefault="00720FAA" w:rsidP="00720FAA">
      <w:pPr>
        <w:pStyle w:val="RedBoldCode"/>
      </w:pPr>
      <w:r>
        <w:t>void dumpProfile(const int idx) const</w:t>
      </w:r>
    </w:p>
    <w:p w14:paraId="4F2799CF" w14:textId="483713DB" w:rsidR="00720FAA" w:rsidRDefault="00720FAA" w:rsidP="00720FAA">
      <w:pPr>
        <w:pStyle w:val="RedBoldCode"/>
      </w:pPr>
      <w:r>
        <w:t>void dumpProfile(const std::string title)</w:t>
      </w:r>
    </w:p>
    <w:p w14:paraId="0401940D" w14:textId="5F35AC0D" w:rsidR="00720FAA" w:rsidRDefault="00720FAA" w:rsidP="000B697C">
      <w:pPr>
        <w:rPr>
          <w:rFonts w:ascii="Times New Roman" w:hAnsi="Times New Roman" w:cs="Times New Roman"/>
          <w:sz w:val="24"/>
          <w:szCs w:val="24"/>
        </w:rPr>
      </w:pPr>
      <w:r>
        <w:rPr>
          <w:rFonts w:ascii="Times New Roman" w:hAnsi="Times New Roman" w:cs="Times New Roman"/>
          <w:sz w:val="24"/>
          <w:szCs w:val="24"/>
        </w:rPr>
        <w:t>can both be used to print out how much time was spent in a single category across all processors. The first command identifies the category through its integer handle, the second via its name.</w:t>
      </w:r>
    </w:p>
    <w:p w14:paraId="41B3B79B" w14:textId="1DFFA621" w:rsidR="00720FAA" w:rsidRDefault="00720FAA" w:rsidP="000B697C">
      <w:pPr>
        <w:rPr>
          <w:rFonts w:ascii="Times New Roman" w:hAnsi="Times New Roman" w:cs="Times New Roman"/>
          <w:sz w:val="24"/>
          <w:szCs w:val="24"/>
        </w:rPr>
      </w:pPr>
      <w:r>
        <w:rPr>
          <w:rFonts w:ascii="Times New Roman" w:hAnsi="Times New Roman" w:cs="Times New Roman"/>
          <w:sz w:val="24"/>
          <w:szCs w:val="24"/>
        </w:rPr>
        <w:t>Some other timer commands also can be useful. The function</w:t>
      </w:r>
    </w:p>
    <w:p w14:paraId="26978615" w14:textId="17FD0A19" w:rsidR="00720FAA" w:rsidRDefault="0072566D" w:rsidP="0072566D">
      <w:pPr>
        <w:pStyle w:val="RedBoldCode"/>
      </w:pPr>
      <w:r>
        <w:t>d</w:t>
      </w:r>
      <w:r w:rsidR="00720FAA">
        <w:t>ouble currrentTime()</w:t>
      </w:r>
    </w:p>
    <w:p w14:paraId="1E4CA361" w14:textId="66BDC5B0" w:rsidR="00720FAA" w:rsidRDefault="00BE4933" w:rsidP="000B697C">
      <w:pPr>
        <w:rPr>
          <w:rFonts w:ascii="Times New Roman" w:hAnsi="Times New Roman" w:cs="Times New Roman"/>
          <w:sz w:val="24"/>
          <w:szCs w:val="24"/>
        </w:rPr>
      </w:pPr>
      <w:r>
        <w:rPr>
          <w:rFonts w:ascii="Times New Roman" w:hAnsi="Times New Roman" w:cs="Times New Roman"/>
          <w:sz w:val="24"/>
          <w:szCs w:val="24"/>
        </w:rPr>
        <w:t>r</w:t>
      </w:r>
      <w:r w:rsidR="00720FAA">
        <w:rPr>
          <w:rFonts w:ascii="Times New Roman" w:hAnsi="Times New Roman" w:cs="Times New Roman"/>
          <w:sz w:val="24"/>
          <w:szCs w:val="24"/>
        </w:rPr>
        <w:t>eturns the current time in seconds (if you want to do timing on your own). If you want to turn off profiling in a section of the code the command</w:t>
      </w:r>
    </w:p>
    <w:p w14:paraId="0CDB39EC" w14:textId="66E2089A" w:rsidR="00720FAA" w:rsidRDefault="0072566D" w:rsidP="0072566D">
      <w:pPr>
        <w:pStyle w:val="RedBoldCode"/>
      </w:pPr>
      <w:r>
        <w:t>v</w:t>
      </w:r>
      <w:r w:rsidR="00720FAA">
        <w:t>oid configureTimer</w:t>
      </w:r>
      <w:r>
        <w:t>(bool flag)</w:t>
      </w:r>
    </w:p>
    <w:p w14:paraId="12BFE5DD" w14:textId="4275B1F8" w:rsidR="0072566D" w:rsidRDefault="0072566D" w:rsidP="000B697C">
      <w:pPr>
        <w:rPr>
          <w:rFonts w:ascii="Times New Roman" w:hAnsi="Times New Roman" w:cs="Times New Roman"/>
          <w:sz w:val="24"/>
          <w:szCs w:val="24"/>
        </w:rPr>
      </w:pPr>
      <w:r>
        <w:rPr>
          <w:rFonts w:ascii="Times New Roman" w:hAnsi="Times New Roman" w:cs="Times New Roman"/>
          <w:sz w:val="24"/>
          <w:szCs w:val="24"/>
        </w:rPr>
        <w:t>can be used to turn timing off (</w:t>
      </w:r>
      <w:r w:rsidRPr="0072566D">
        <w:rPr>
          <w:rStyle w:val="Heading1Char"/>
        </w:rPr>
        <w:t>flag = false</w:t>
      </w:r>
      <w:r>
        <w:rPr>
          <w:rFonts w:ascii="Times New Roman" w:hAnsi="Times New Roman" w:cs="Times New Roman"/>
          <w:sz w:val="24"/>
          <w:szCs w:val="24"/>
        </w:rPr>
        <w:t>) or on (</w:t>
      </w:r>
      <w:r w:rsidRPr="0072566D">
        <w:rPr>
          <w:rStyle w:val="Heading1Char"/>
        </w:rPr>
        <w:t>flag = true</w:t>
      </w:r>
      <w:r>
        <w:rPr>
          <w:rFonts w:ascii="Times New Roman" w:hAnsi="Times New Roman" w:cs="Times New Roman"/>
          <w:sz w:val="24"/>
          <w:szCs w:val="24"/>
        </w:rPr>
        <w:t>). This can be used to restrict timing to a particular sectio</w:t>
      </w:r>
      <w:r w:rsidR="00425C2F">
        <w:rPr>
          <w:rFonts w:ascii="Times New Roman" w:hAnsi="Times New Roman" w:cs="Times New Roman"/>
          <w:sz w:val="24"/>
          <w:szCs w:val="24"/>
        </w:rPr>
        <w:t>n of code and can be used for debugging and performance tuning.</w:t>
      </w:r>
    </w:p>
    <w:p w14:paraId="5D2740A8" w14:textId="58901FEC" w:rsidR="00BE4933" w:rsidRDefault="00BE4933" w:rsidP="000B697C">
      <w:pPr>
        <w:rPr>
          <w:rFonts w:ascii="Times New Roman" w:hAnsi="Times New Roman" w:cs="Times New Roman"/>
          <w:sz w:val="24"/>
          <w:szCs w:val="24"/>
        </w:rPr>
      </w:pPr>
      <w:r>
        <w:rPr>
          <w:rFonts w:ascii="Times New Roman" w:hAnsi="Times New Roman" w:cs="Times New Roman"/>
          <w:sz w:val="24"/>
          <w:szCs w:val="24"/>
        </w:rPr>
        <w:t xml:space="preserve">In addition to the </w:t>
      </w:r>
      <w:r w:rsidRPr="000B2EDA">
        <w:rPr>
          <w:rStyle w:val="Heading1Char"/>
        </w:rPr>
        <w:t>CoarseTimer</w:t>
      </w:r>
      <w:r>
        <w:rPr>
          <w:rFonts w:ascii="Times New Roman" w:hAnsi="Times New Roman" w:cs="Times New Roman"/>
          <w:sz w:val="24"/>
          <w:szCs w:val="24"/>
        </w:rPr>
        <w:t xml:space="preserve"> class, there is a second class of timers called </w:t>
      </w:r>
      <w:r w:rsidRPr="000B2EDA">
        <w:rPr>
          <w:rStyle w:val="Heading1Char"/>
        </w:rPr>
        <w:t>LocalTimer</w:t>
      </w:r>
      <w:r>
        <w:rPr>
          <w:rFonts w:ascii="Times New Roman" w:hAnsi="Times New Roman" w:cs="Times New Roman"/>
          <w:sz w:val="24"/>
          <w:szCs w:val="24"/>
        </w:rPr>
        <w:t xml:space="preserve">. </w:t>
      </w:r>
      <w:r w:rsidRPr="000B2EDA">
        <w:rPr>
          <w:rStyle w:val="Heading1Char"/>
        </w:rPr>
        <w:t>LocalTimer</w:t>
      </w:r>
      <w:r>
        <w:rPr>
          <w:rFonts w:ascii="Times New Roman" w:hAnsi="Times New Roman" w:cs="Times New Roman"/>
          <w:sz w:val="24"/>
          <w:szCs w:val="24"/>
        </w:rPr>
        <w:t xml:space="preserve"> supports the same functionality as </w:t>
      </w:r>
      <w:r w:rsidRPr="000B2EDA">
        <w:rPr>
          <w:rStyle w:val="Heading1Char"/>
        </w:rPr>
        <w:t>CoarseTimer</w:t>
      </w:r>
      <w:r>
        <w:rPr>
          <w:rFonts w:ascii="Times New Roman" w:hAnsi="Times New Roman" w:cs="Times New Roman"/>
          <w:sz w:val="24"/>
          <w:szCs w:val="24"/>
        </w:rPr>
        <w:t xml:space="preserve"> but differs from the </w:t>
      </w:r>
      <w:r w:rsidRPr="000B2EDA">
        <w:rPr>
          <w:rStyle w:val="Heading1Char"/>
        </w:rPr>
        <w:t>CoarseTimer</w:t>
      </w:r>
      <w:r>
        <w:rPr>
          <w:rFonts w:ascii="Times New Roman" w:hAnsi="Times New Roman" w:cs="Times New Roman"/>
          <w:sz w:val="24"/>
          <w:szCs w:val="24"/>
        </w:rPr>
        <w:t xml:space="preserve"> class in that </w:t>
      </w:r>
      <w:r w:rsidRPr="000B2EDA">
        <w:rPr>
          <w:rStyle w:val="Heading1Char"/>
        </w:rPr>
        <w:t>LocalTimer</w:t>
      </w:r>
      <w:r>
        <w:rPr>
          <w:rFonts w:ascii="Times New Roman" w:hAnsi="Times New Roman" w:cs="Times New Roman"/>
          <w:sz w:val="24"/>
          <w:szCs w:val="24"/>
        </w:rPr>
        <w:t xml:space="preserve"> has a conventional constructor. When an instance of a local timer goes out of scope, the information associated with it is destroyed. Apart from this, all functionality in </w:t>
      </w:r>
      <w:r w:rsidRPr="000B2EDA">
        <w:rPr>
          <w:rStyle w:val="Heading1Char"/>
        </w:rPr>
        <w:t>LocalTimer</w:t>
      </w:r>
      <w:r>
        <w:rPr>
          <w:rFonts w:ascii="Times New Roman" w:hAnsi="Times New Roman" w:cs="Times New Roman"/>
          <w:sz w:val="24"/>
          <w:szCs w:val="24"/>
        </w:rPr>
        <w:t xml:space="preserve"> is the same as </w:t>
      </w:r>
      <w:r w:rsidRPr="000B2EDA">
        <w:rPr>
          <w:rStyle w:val="Heading1Char"/>
        </w:rPr>
        <w:t>CoarseTimer</w:t>
      </w:r>
      <w:r>
        <w:rPr>
          <w:rFonts w:ascii="Times New Roman" w:hAnsi="Times New Roman" w:cs="Times New Roman"/>
          <w:sz w:val="24"/>
          <w:szCs w:val="24"/>
        </w:rPr>
        <w:t xml:space="preserve">. The </w:t>
      </w:r>
      <w:r w:rsidRPr="000B2EDA">
        <w:rPr>
          <w:rStyle w:val="Heading1Char"/>
        </w:rPr>
        <w:t>LocalTimer</w:t>
      </w:r>
      <w:r>
        <w:rPr>
          <w:rFonts w:ascii="Times New Roman" w:hAnsi="Times New Roman" w:cs="Times New Roman"/>
          <w:sz w:val="24"/>
          <w:szCs w:val="24"/>
        </w:rPr>
        <w:t xml:space="preserve"> class was created to profile individual tasks in applications such as contingency analysis. Each contingency </w:t>
      </w:r>
      <w:r>
        <w:rPr>
          <w:rFonts w:ascii="Times New Roman" w:hAnsi="Times New Roman" w:cs="Times New Roman"/>
          <w:sz w:val="24"/>
          <w:szCs w:val="24"/>
        </w:rPr>
        <w:lastRenderedPageBreak/>
        <w:t xml:space="preserve">can be profiled separately and the results printed to a separate file. The only functions that are different from the </w:t>
      </w:r>
      <w:r w:rsidRPr="000B2EDA">
        <w:rPr>
          <w:rStyle w:val="Heading1Char"/>
        </w:rPr>
        <w:t>CoarseTimer</w:t>
      </w:r>
      <w:r>
        <w:rPr>
          <w:rFonts w:ascii="Times New Roman" w:hAnsi="Times New Roman" w:cs="Times New Roman"/>
          <w:sz w:val="24"/>
          <w:szCs w:val="24"/>
        </w:rPr>
        <w:t xml:space="preserve"> functions are the functions that print out results. The </w:t>
      </w:r>
      <w:r w:rsidRPr="000B2EDA">
        <w:rPr>
          <w:rStyle w:val="Heading1Char"/>
        </w:rPr>
        <w:t>dumpProfile</w:t>
      </w:r>
      <w:r>
        <w:rPr>
          <w:rFonts w:ascii="Times New Roman" w:hAnsi="Times New Roman" w:cs="Times New Roman"/>
          <w:sz w:val="24"/>
          <w:szCs w:val="24"/>
        </w:rPr>
        <w:t xml:space="preserve"> functions are not currently supported and the </w:t>
      </w:r>
      <w:r w:rsidRPr="000B2EDA">
        <w:rPr>
          <w:rStyle w:val="Heading1Char"/>
        </w:rPr>
        <w:t>dump</w:t>
      </w:r>
      <w:r>
        <w:rPr>
          <w:rFonts w:ascii="Times New Roman" w:hAnsi="Times New Roman" w:cs="Times New Roman"/>
          <w:sz w:val="24"/>
          <w:szCs w:val="24"/>
        </w:rPr>
        <w:t xml:space="preserve"> command has been modified to</w:t>
      </w:r>
    </w:p>
    <w:p w14:paraId="39965D90" w14:textId="7A52393B" w:rsidR="00BE4933" w:rsidRDefault="000B2EDA" w:rsidP="000B2EDA">
      <w:pPr>
        <w:pStyle w:val="RedBoldCode"/>
      </w:pPr>
      <w:r>
        <w:t>v</w:t>
      </w:r>
      <w:r w:rsidR="00BE4933">
        <w:t>oid dump(</w:t>
      </w:r>
      <w:r>
        <w:t>boost::shared_ptr&lt;ofstream&gt; stream) const</w:t>
      </w:r>
    </w:p>
    <w:p w14:paraId="3F6A7722" w14:textId="72692000" w:rsidR="000B2EDA" w:rsidRDefault="000B2EDA" w:rsidP="000B697C">
      <w:pPr>
        <w:rPr>
          <w:rFonts w:ascii="Times New Roman" w:hAnsi="Times New Roman" w:cs="Times New Roman"/>
          <w:sz w:val="24"/>
          <w:szCs w:val="24"/>
        </w:rPr>
      </w:pPr>
      <w:r>
        <w:rPr>
          <w:rFonts w:ascii="Times New Roman" w:hAnsi="Times New Roman" w:cs="Times New Roman"/>
          <w:sz w:val="24"/>
          <w:szCs w:val="24"/>
        </w:rPr>
        <w:t>This function requires a stream pointer that signifies which file the data is written to.</w:t>
      </w:r>
    </w:p>
    <w:p w14:paraId="5477F0CB" w14:textId="180E837D" w:rsidR="004C1FC1" w:rsidRDefault="0072566D" w:rsidP="00EA26BF">
      <w:pPr>
        <w:pStyle w:val="Heading3"/>
      </w:pPr>
      <w:bookmarkStart w:id="20" w:name="_Toc482792108"/>
      <w:r>
        <w:t>Ex</w:t>
      </w:r>
      <w:r w:rsidR="00EA26BF">
        <w:t>c</w:t>
      </w:r>
      <w:r>
        <w:t>eption</w:t>
      </w:r>
      <w:r w:rsidR="004C1FC1">
        <w:t>s</w:t>
      </w:r>
      <w:bookmarkEnd w:id="20"/>
    </w:p>
    <w:p w14:paraId="607EBE70" w14:textId="777A5449" w:rsidR="0072566D" w:rsidRDefault="0072566D" w:rsidP="000B697C">
      <w:pPr>
        <w:rPr>
          <w:rFonts w:ascii="Times New Roman" w:hAnsi="Times New Roman" w:cs="Times New Roman"/>
          <w:sz w:val="24"/>
          <w:szCs w:val="24"/>
        </w:rPr>
      </w:pPr>
      <w:r>
        <w:rPr>
          <w:rFonts w:ascii="Times New Roman" w:hAnsi="Times New Roman" w:cs="Times New Roman"/>
          <w:sz w:val="24"/>
          <w:szCs w:val="24"/>
        </w:rPr>
        <w:t>The math module has been implemented so that failures throw exceptions</w:t>
      </w:r>
      <w:r w:rsidR="00EA26BF">
        <w:rPr>
          <w:rFonts w:ascii="Times New Roman" w:hAnsi="Times New Roman" w:cs="Times New Roman"/>
          <w:sz w:val="24"/>
          <w:szCs w:val="24"/>
        </w:rPr>
        <w:t>. These can be caught by other parts of code and managed so that code does something more graceful than simply crash. For example, a calculation that fails b</w:t>
      </w:r>
      <w:r w:rsidR="00D37743">
        <w:rPr>
          <w:rFonts w:ascii="Times New Roman" w:hAnsi="Times New Roman" w:cs="Times New Roman"/>
          <w:sz w:val="24"/>
          <w:szCs w:val="24"/>
        </w:rPr>
        <w:t>ecause the solver throws an</w:t>
      </w:r>
      <w:r w:rsidR="00EA26BF">
        <w:rPr>
          <w:rFonts w:ascii="Times New Roman" w:hAnsi="Times New Roman" w:cs="Times New Roman"/>
          <w:sz w:val="24"/>
          <w:szCs w:val="24"/>
        </w:rPr>
        <w:t xml:space="preserve"> exception might try to run again using a different solver. In a contingency analysis calculation, a contingency that fails because the solver did not converge can be marked as a failed calculation and the code can proceed to the next contingency. This allows the code to evaluate all contingencies even if some don’t complete because the solver fails.</w:t>
      </w:r>
    </w:p>
    <w:p w14:paraId="7C278A30" w14:textId="318AC279" w:rsidR="00EA26BF" w:rsidRDefault="00EA26BF" w:rsidP="000B697C">
      <w:pPr>
        <w:rPr>
          <w:rFonts w:ascii="Times New Roman" w:hAnsi="Times New Roman" w:cs="Times New Roman"/>
          <w:sz w:val="24"/>
          <w:szCs w:val="24"/>
        </w:rPr>
      </w:pPr>
      <w:r>
        <w:rPr>
          <w:rFonts w:ascii="Times New Roman" w:hAnsi="Times New Roman" w:cs="Times New Roman"/>
          <w:sz w:val="24"/>
          <w:szCs w:val="24"/>
        </w:rPr>
        <w:t>A solver exception can be handl</w:t>
      </w:r>
      <w:r w:rsidR="0024731F">
        <w:rPr>
          <w:rFonts w:ascii="Times New Roman" w:hAnsi="Times New Roman" w:cs="Times New Roman"/>
          <w:sz w:val="24"/>
          <w:szCs w:val="24"/>
        </w:rPr>
        <w:t>ed using the following construct</w:t>
      </w:r>
    </w:p>
    <w:p w14:paraId="483B99DE" w14:textId="5AD5531B" w:rsidR="0024731F" w:rsidRDefault="0024731F" w:rsidP="0024731F">
      <w:pPr>
        <w:pStyle w:val="RedBoldCode"/>
      </w:pPr>
      <w:r>
        <w:t xml:space="preserve">    LinearSolver solver(*A);</w:t>
      </w:r>
    </w:p>
    <w:p w14:paraId="33537A38" w14:textId="44E22872" w:rsidR="0024731F" w:rsidRDefault="0024731F" w:rsidP="0024731F">
      <w:pPr>
        <w:pStyle w:val="RedBoldCode"/>
      </w:pPr>
      <w:r>
        <w:t xml:space="preserve">       :</w:t>
      </w:r>
    </w:p>
    <w:p w14:paraId="70A4C2DE" w14:textId="33367DFF" w:rsidR="0024731F" w:rsidRDefault="0024731F" w:rsidP="0024731F">
      <w:pPr>
        <w:pStyle w:val="RedBoldCode"/>
      </w:pPr>
      <w:r>
        <w:t xml:space="preserve">    try {</w:t>
      </w:r>
    </w:p>
    <w:p w14:paraId="09C20D99" w14:textId="4C8C7EA5" w:rsidR="0024731F" w:rsidRDefault="0024731F" w:rsidP="0024731F">
      <w:pPr>
        <w:pStyle w:val="RedBoldCode"/>
      </w:pPr>
      <w:r>
        <w:t xml:space="preserve">      solver.solve(*B,*X);</w:t>
      </w:r>
    </w:p>
    <w:p w14:paraId="5D1265BB" w14:textId="44E36612" w:rsidR="0024731F" w:rsidRDefault="0024731F" w:rsidP="0024731F">
      <w:pPr>
        <w:pStyle w:val="RedBoldCode"/>
      </w:pPr>
      <w:r>
        <w:t xml:space="preserve">    } catch (const gridpack::Exception e) {</w:t>
      </w:r>
    </w:p>
    <w:p w14:paraId="21685A14" w14:textId="25588C78" w:rsidR="0024731F" w:rsidRDefault="0024731F" w:rsidP="00CE3B56">
      <w:pPr>
        <w:pStyle w:val="RedBoldCode"/>
      </w:pPr>
      <w:r>
        <w:t xml:space="preserve">      // Do something to manage exception</w:t>
      </w:r>
    </w:p>
    <w:p w14:paraId="5111ABE3" w14:textId="2DFC0A91" w:rsidR="00CE3B56" w:rsidRDefault="00CE3B56" w:rsidP="00CE3B56">
      <w:pPr>
        <w:pStyle w:val="RedBoldCode"/>
      </w:pPr>
      <w:r>
        <w:t xml:space="preserve">    }</w:t>
      </w:r>
    </w:p>
    <w:p w14:paraId="497D9DC3" w14:textId="61C59E8D" w:rsidR="0024731F" w:rsidRDefault="0024731F" w:rsidP="0024731F">
      <w:pPr>
        <w:rPr>
          <w:rFonts w:ascii="Times New Roman" w:hAnsi="Times New Roman" w:cs="Times New Roman"/>
          <w:sz w:val="24"/>
          <w:szCs w:val="24"/>
        </w:rPr>
      </w:pPr>
      <w:r>
        <w:rPr>
          <w:rFonts w:ascii="Times New Roman" w:hAnsi="Times New Roman" w:cs="Times New Roman"/>
          <w:sz w:val="24"/>
          <w:szCs w:val="24"/>
        </w:rPr>
        <w:t xml:space="preserve">If the solve command fails, it throws a </w:t>
      </w:r>
      <w:r w:rsidRPr="0024731F">
        <w:rPr>
          <w:rStyle w:val="Heading1Char"/>
        </w:rPr>
        <w:t>gridpack::Exception</w:t>
      </w:r>
      <w:r>
        <w:rPr>
          <w:rFonts w:ascii="Times New Roman" w:hAnsi="Times New Roman" w:cs="Times New Roman"/>
          <w:sz w:val="24"/>
          <w:szCs w:val="24"/>
        </w:rPr>
        <w:t xml:space="preserve"> that can then be managed by the code. This could consist of simply exiting cleanly or the code could try and take corrective action by using a different algorithm.</w:t>
      </w:r>
    </w:p>
    <w:p w14:paraId="49EDD0CF" w14:textId="50A00CCE" w:rsidR="008E3029" w:rsidRDefault="008E3029" w:rsidP="0024731F">
      <w:pPr>
        <w:rPr>
          <w:rFonts w:ascii="Times New Roman" w:hAnsi="Times New Roman" w:cs="Times New Roman"/>
          <w:sz w:val="24"/>
          <w:szCs w:val="24"/>
        </w:rPr>
      </w:pPr>
      <w:r>
        <w:rPr>
          <w:rFonts w:ascii="Times New Roman" w:hAnsi="Times New Roman" w:cs="Times New Roman"/>
          <w:sz w:val="24"/>
          <w:szCs w:val="24"/>
        </w:rPr>
        <w:t xml:space="preserve">Exceptions can also be added to error conditions that are detected in user written code so that the error can be picked up in some other part of the application and managed there. </w:t>
      </w:r>
      <w:r w:rsidR="005925F4">
        <w:rPr>
          <w:rFonts w:ascii="Times New Roman" w:hAnsi="Times New Roman" w:cs="Times New Roman"/>
          <w:sz w:val="24"/>
          <w:szCs w:val="24"/>
        </w:rPr>
        <w:t>Exceptions have two constructors that can be used in applications</w:t>
      </w:r>
    </w:p>
    <w:p w14:paraId="271818CC" w14:textId="4BFD103B" w:rsidR="005925F4" w:rsidRDefault="005925F4" w:rsidP="005925F4">
      <w:pPr>
        <w:pStyle w:val="RedBoldCode"/>
      </w:pPr>
      <w:r>
        <w:t>Exception(const std::string msg)</w:t>
      </w:r>
    </w:p>
    <w:p w14:paraId="627C1B68" w14:textId="45C90622" w:rsidR="005925F4" w:rsidRDefault="005925F4" w:rsidP="005925F4">
      <w:pPr>
        <w:pStyle w:val="RedBoldCode"/>
      </w:pPr>
      <w:r>
        <w:t>Exception(const char* msg)</w:t>
      </w:r>
    </w:p>
    <w:p w14:paraId="46648505" w14:textId="52513E16" w:rsidR="005925F4" w:rsidRDefault="00380ABD" w:rsidP="0024731F">
      <w:pPr>
        <w:rPr>
          <w:rFonts w:ascii="Times New Roman" w:hAnsi="Times New Roman" w:cs="Times New Roman"/>
          <w:sz w:val="24"/>
          <w:szCs w:val="24"/>
        </w:rPr>
      </w:pPr>
      <w:r>
        <w:rPr>
          <w:rFonts w:ascii="Times New Roman" w:hAnsi="Times New Roman" w:cs="Times New Roman"/>
          <w:sz w:val="24"/>
          <w:szCs w:val="24"/>
        </w:rPr>
        <w:t xml:space="preserve">where </w:t>
      </w:r>
      <w:r w:rsidRPr="00380ABD">
        <w:rPr>
          <w:rStyle w:val="Heading1Char"/>
        </w:rPr>
        <w:t>msg</w:t>
      </w:r>
      <w:r w:rsidR="005925F4">
        <w:rPr>
          <w:rFonts w:ascii="Times New Roman" w:hAnsi="Times New Roman" w:cs="Times New Roman"/>
          <w:sz w:val="24"/>
          <w:szCs w:val="24"/>
        </w:rPr>
        <w:t xml:space="preserve"> is a text string describing the error that was encountered. This message can be read later using the function</w:t>
      </w:r>
    </w:p>
    <w:p w14:paraId="583EB708" w14:textId="25D8EEB4" w:rsidR="005925F4" w:rsidRDefault="005925F4" w:rsidP="005925F4">
      <w:pPr>
        <w:pStyle w:val="RedBoldCode"/>
      </w:pPr>
      <w:r>
        <w:t>const char* what()</w:t>
      </w:r>
    </w:p>
    <w:p w14:paraId="0E4A38C0" w14:textId="6BBA9B40" w:rsidR="00380ABD" w:rsidRDefault="00380ABD" w:rsidP="0024731F">
      <w:pPr>
        <w:rPr>
          <w:rFonts w:ascii="Times New Roman" w:hAnsi="Times New Roman" w:cs="Times New Roman"/>
          <w:sz w:val="24"/>
          <w:szCs w:val="24"/>
        </w:rPr>
      </w:pPr>
      <w:r>
        <w:rPr>
          <w:rFonts w:ascii="Times New Roman" w:hAnsi="Times New Roman" w:cs="Times New Roman"/>
          <w:sz w:val="24"/>
          <w:szCs w:val="24"/>
        </w:rPr>
        <w:lastRenderedPageBreak/>
        <w:t>Exceptions are usually created in user code using the following syntax</w:t>
      </w:r>
    </w:p>
    <w:p w14:paraId="506FCA8E" w14:textId="0E1CB3E1" w:rsidR="00380ABD" w:rsidRDefault="00380ABD" w:rsidP="00380ABD">
      <w:pPr>
        <w:pStyle w:val="RedBoldCode"/>
      </w:pPr>
      <w:r>
        <w:t xml:space="preserve">    if (</w:t>
      </w:r>
      <w:r w:rsidR="002D2CAE">
        <w:t>...</w:t>
      </w:r>
      <w:r>
        <w:t>some_condition_is_violated</w:t>
      </w:r>
      <w:r w:rsidR="002D2CAE">
        <w:t>...</w:t>
      </w:r>
      <w:r>
        <w:t>) {</w:t>
      </w:r>
    </w:p>
    <w:p w14:paraId="3668DCE6" w14:textId="23BE0DDA" w:rsidR="00380ABD" w:rsidRDefault="00380ABD" w:rsidP="00380ABD">
      <w:pPr>
        <w:pStyle w:val="RedBoldCode"/>
      </w:pPr>
      <w:r>
        <w:t xml:space="preserve">      throw gridpack::Exception(“Describe error condition”);</w:t>
      </w:r>
    </w:p>
    <w:p w14:paraId="2ABAA053" w14:textId="4D2619B2" w:rsidR="00380ABD" w:rsidRDefault="00380ABD" w:rsidP="00380ABD">
      <w:pPr>
        <w:pStyle w:val="RedBoldCode"/>
      </w:pPr>
      <w:r>
        <w:t xml:space="preserve">    }</w:t>
      </w:r>
    </w:p>
    <w:p w14:paraId="6A88CFA8" w14:textId="3F7ED0B4" w:rsidR="00E43EB2" w:rsidRDefault="00380ABD" w:rsidP="0024731F">
      <w:pPr>
        <w:rPr>
          <w:rFonts w:ascii="Times New Roman" w:hAnsi="Times New Roman" w:cs="Times New Roman"/>
          <w:sz w:val="24"/>
          <w:szCs w:val="24"/>
        </w:rPr>
      </w:pPr>
      <w:r>
        <w:rPr>
          <w:rFonts w:ascii="Times New Roman" w:hAnsi="Times New Roman" w:cs="Times New Roman"/>
          <w:sz w:val="24"/>
          <w:szCs w:val="24"/>
        </w:rPr>
        <w:t xml:space="preserve">The error message can be printed out to standard out (or standard error) by catching the exception and calling </w:t>
      </w:r>
      <w:r w:rsidRPr="00380ABD">
        <w:rPr>
          <w:rStyle w:val="Heading1Char"/>
        </w:rPr>
        <w:t>what</w:t>
      </w:r>
    </w:p>
    <w:p w14:paraId="3930575C" w14:textId="248D5893" w:rsidR="00E43EB2" w:rsidRDefault="00E43EB2" w:rsidP="00E43EB2">
      <w:pPr>
        <w:pStyle w:val="RedBoldCode"/>
      </w:pPr>
      <w:r>
        <w:t xml:space="preserve">    try {</w:t>
      </w:r>
    </w:p>
    <w:p w14:paraId="5DE22B42" w14:textId="5D8BCF0D" w:rsidR="00E43EB2" w:rsidRDefault="00E43EB2" w:rsidP="00E43EB2">
      <w:pPr>
        <w:pStyle w:val="RedBoldCode"/>
      </w:pPr>
      <w:r>
        <w:t xml:space="preserve">       // Some action</w:t>
      </w:r>
    </w:p>
    <w:p w14:paraId="18FD6205" w14:textId="579302C8" w:rsidR="00E43EB2" w:rsidRDefault="00E43EB2" w:rsidP="00E43EB2">
      <w:pPr>
        <w:pStyle w:val="RedBoldCode"/>
      </w:pPr>
      <w:r>
        <w:t xml:space="preserve">    } catch (const gridpack::Exception e) {</w:t>
      </w:r>
    </w:p>
    <w:p w14:paraId="406C38F9" w14:textId="3DDEA36C" w:rsidR="00E43EB2" w:rsidRDefault="00E43EB2" w:rsidP="00E43EB2">
      <w:pPr>
        <w:pStyle w:val="RedBoldCode"/>
      </w:pPr>
      <w:r>
        <w:t xml:space="preserve">      std::cout &lt;&lt; e.what() &lt;&lt; std::endl;</w:t>
      </w:r>
    </w:p>
    <w:p w14:paraId="2054FC33" w14:textId="063A8770" w:rsidR="00E43EB2" w:rsidRDefault="00E43EB2" w:rsidP="00E43EB2">
      <w:pPr>
        <w:pStyle w:val="RedBoldCode"/>
      </w:pPr>
      <w:r>
        <w:t xml:space="preserve">      // </w:t>
      </w:r>
      <w:r w:rsidR="00380ABD">
        <w:t>After printing error take some action</w:t>
      </w:r>
    </w:p>
    <w:p w14:paraId="2C3ABCB7" w14:textId="55363221" w:rsidR="00E43EB2" w:rsidRDefault="00E43EB2" w:rsidP="00E43EB2">
      <w:pPr>
        <w:pStyle w:val="RedBoldCode"/>
      </w:pPr>
      <w:r>
        <w:t xml:space="preserve">    }</w:t>
      </w:r>
    </w:p>
    <w:p w14:paraId="5354B96D" w14:textId="67BC270A" w:rsidR="007E0305" w:rsidRDefault="007E0305" w:rsidP="007E0305">
      <w:pPr>
        <w:pStyle w:val="Heading3"/>
      </w:pPr>
      <w:bookmarkStart w:id="21" w:name="_Toc482792109"/>
      <w:r>
        <w:t>Hash Distribution Module</w:t>
      </w:r>
      <w:bookmarkEnd w:id="21"/>
    </w:p>
    <w:p w14:paraId="7059FDFB" w14:textId="1E65F7F5" w:rsidR="007E0305" w:rsidRDefault="007E0305" w:rsidP="007E0305">
      <w:pPr>
        <w:rPr>
          <w:rFonts w:ascii="Times New Roman" w:hAnsi="Times New Roman" w:cs="Times New Roman"/>
          <w:sz w:val="24"/>
          <w:szCs w:val="24"/>
        </w:rPr>
      </w:pPr>
      <w:r>
        <w:rPr>
          <w:rFonts w:ascii="Times New Roman" w:hAnsi="Times New Roman" w:cs="Times New Roman"/>
          <w:sz w:val="24"/>
          <w:szCs w:val="24"/>
        </w:rPr>
        <w:t xml:space="preserve">The </w:t>
      </w:r>
      <w:r w:rsidR="00F52FC3" w:rsidRPr="00F52FC3">
        <w:rPr>
          <w:rFonts w:ascii="Times New Roman" w:hAnsi="Times New Roman" w:cs="Times New Roman"/>
          <w:sz w:val="24"/>
          <w:szCs w:val="24"/>
        </w:rPr>
        <w:t>h</w:t>
      </w:r>
      <w:r w:rsidRPr="00F52FC3">
        <w:rPr>
          <w:rFonts w:ascii="Times New Roman" w:hAnsi="Times New Roman" w:cs="Times New Roman"/>
          <w:sz w:val="24"/>
          <w:szCs w:val="24"/>
        </w:rPr>
        <w:t>ash</w:t>
      </w:r>
      <w:r w:rsidR="00F52FC3" w:rsidRPr="00F52FC3">
        <w:rPr>
          <w:rFonts w:ascii="Times New Roman" w:hAnsi="Times New Roman" w:cs="Times New Roman"/>
          <w:sz w:val="24"/>
          <w:szCs w:val="24"/>
        </w:rPr>
        <w:t xml:space="preserve"> d</w:t>
      </w:r>
      <w:r w:rsidRPr="00F52FC3">
        <w:rPr>
          <w:rFonts w:ascii="Times New Roman" w:hAnsi="Times New Roman" w:cs="Times New Roman"/>
          <w:sz w:val="24"/>
          <w:szCs w:val="24"/>
        </w:rPr>
        <w:t>istribution</w:t>
      </w:r>
      <w:r w:rsidR="00F52FC3">
        <w:rPr>
          <w:rFonts w:ascii="Times New Roman" w:hAnsi="Times New Roman" w:cs="Times New Roman"/>
          <w:sz w:val="24"/>
          <w:szCs w:val="24"/>
        </w:rPr>
        <w:t xml:space="preserve"> functionality</w:t>
      </w:r>
      <w:r>
        <w:rPr>
          <w:rFonts w:ascii="Times New Roman" w:hAnsi="Times New Roman" w:cs="Times New Roman"/>
          <w:sz w:val="24"/>
          <w:szCs w:val="24"/>
        </w:rPr>
        <w:t xml:space="preserve"> provides a simple mechanism for quickly distributing data associated with individual buses and branches to the processors that own those buses and branches. This situation can come up in several contexts, particularly when network data is distributed across multiple files. For example, the information on measurements in the state estimation calculation is contained in</w:t>
      </w:r>
      <w:r w:rsidR="00F52FC3">
        <w:rPr>
          <w:rFonts w:ascii="Times New Roman" w:hAnsi="Times New Roman" w:cs="Times New Roman"/>
          <w:sz w:val="24"/>
          <w:szCs w:val="24"/>
        </w:rPr>
        <w:t xml:space="preserve"> a</w:t>
      </w:r>
      <w:r>
        <w:rPr>
          <w:rFonts w:ascii="Times New Roman" w:hAnsi="Times New Roman" w:cs="Times New Roman"/>
          <w:sz w:val="24"/>
          <w:szCs w:val="24"/>
        </w:rPr>
        <w:t xml:space="preserve"> file that is distinct from the file that holds the network configuration. The program starts by reading in the network configuration and partitioning it. The program next reads in the measurements, but there is no simple map between the measurements, each of which is associated with either a branch or a bus, and the distributed network. Even if the measurements are read in before the network is distributed, there is still no simple map between measurements and their corresponding buses and branches</w:t>
      </w:r>
      <w:r w:rsidR="00F52FC3">
        <w:rPr>
          <w:rFonts w:ascii="Times New Roman" w:hAnsi="Times New Roman" w:cs="Times New Roman"/>
          <w:sz w:val="24"/>
          <w:szCs w:val="24"/>
        </w:rPr>
        <w:t>, since some components may have no measurements associated with them and other components may have multiple measurements. Moving this data to the right</w:t>
      </w:r>
      <w:r>
        <w:rPr>
          <w:rFonts w:ascii="Times New Roman" w:hAnsi="Times New Roman" w:cs="Times New Roman"/>
          <w:sz w:val="24"/>
          <w:szCs w:val="24"/>
        </w:rPr>
        <w:t xml:space="preserve"> processor and providing a simple way of mapping it to the correct bus or branch on that processor is a non-trivial task.</w:t>
      </w:r>
    </w:p>
    <w:p w14:paraId="5068CEE2" w14:textId="417AA2DF" w:rsidR="007E0305" w:rsidRDefault="007E0305" w:rsidP="007E0305">
      <w:pPr>
        <w:rPr>
          <w:rFonts w:ascii="Times New Roman" w:hAnsi="Times New Roman" w:cs="Times New Roman"/>
          <w:sz w:val="24"/>
          <w:szCs w:val="24"/>
        </w:rPr>
      </w:pPr>
      <w:r>
        <w:rPr>
          <w:rFonts w:ascii="Times New Roman" w:hAnsi="Times New Roman" w:cs="Times New Roman"/>
          <w:sz w:val="24"/>
          <w:szCs w:val="24"/>
        </w:rPr>
        <w:t xml:space="preserve">The </w:t>
      </w:r>
      <w:r w:rsidRPr="001B2E5B">
        <w:rPr>
          <w:rStyle w:val="Heading1Char"/>
        </w:rPr>
        <w:t>HashDistribution</w:t>
      </w:r>
      <w:r>
        <w:rPr>
          <w:rFonts w:ascii="Times New Roman" w:hAnsi="Times New Roman" w:cs="Times New Roman"/>
          <w:sz w:val="24"/>
          <w:szCs w:val="24"/>
        </w:rPr>
        <w:t xml:space="preserve"> module</w:t>
      </w:r>
      <w:r w:rsidR="001B2E5B">
        <w:rPr>
          <w:rFonts w:ascii="Times New Roman" w:hAnsi="Times New Roman" w:cs="Times New Roman"/>
          <w:sz w:val="24"/>
          <w:szCs w:val="24"/>
        </w:rPr>
        <w:t xml:space="preserve"> is a templated class</w:t>
      </w:r>
      <w:r w:rsidR="00F52FC3">
        <w:rPr>
          <w:rFonts w:ascii="Times New Roman" w:hAnsi="Times New Roman" w:cs="Times New Roman"/>
          <w:sz w:val="24"/>
          <w:szCs w:val="24"/>
        </w:rPr>
        <w:t xml:space="preserve"> that</w:t>
      </w:r>
      <w:r>
        <w:rPr>
          <w:rFonts w:ascii="Times New Roman" w:hAnsi="Times New Roman" w:cs="Times New Roman"/>
          <w:sz w:val="24"/>
          <w:szCs w:val="24"/>
        </w:rPr>
        <w:t xml:space="preserve"> assumes that the data that is to be sent to </w:t>
      </w:r>
      <w:r w:rsidR="001B2E5B">
        <w:rPr>
          <w:rFonts w:ascii="Times New Roman" w:hAnsi="Times New Roman" w:cs="Times New Roman"/>
          <w:sz w:val="24"/>
          <w:szCs w:val="24"/>
        </w:rPr>
        <w:t xml:space="preserve">the buses and branches are held in a user-defined structs. The structs used for branches can be different from the structs used for buses. If we designate the bus and branch structs by the names </w:t>
      </w:r>
      <w:r w:rsidR="001B2E5B" w:rsidRPr="001B2E5B">
        <w:rPr>
          <w:rStyle w:val="Heading1Char"/>
        </w:rPr>
        <w:t xml:space="preserve">BusData </w:t>
      </w:r>
      <w:r w:rsidR="001B2E5B">
        <w:rPr>
          <w:rFonts w:ascii="Times New Roman" w:hAnsi="Times New Roman" w:cs="Times New Roman"/>
          <w:sz w:val="24"/>
          <w:szCs w:val="24"/>
        </w:rPr>
        <w:t xml:space="preserve">and </w:t>
      </w:r>
      <w:r w:rsidR="001B2E5B" w:rsidRPr="001B2E5B">
        <w:rPr>
          <w:rStyle w:val="Heading1Char"/>
        </w:rPr>
        <w:t>BranchData</w:t>
      </w:r>
      <w:r w:rsidR="001B2E5B">
        <w:rPr>
          <w:rFonts w:ascii="Times New Roman" w:hAnsi="Times New Roman" w:cs="Times New Roman"/>
          <w:sz w:val="24"/>
          <w:szCs w:val="24"/>
        </w:rPr>
        <w:t xml:space="preserve"> then</w:t>
      </w:r>
      <w:r w:rsidR="00F52FC3">
        <w:rPr>
          <w:rFonts w:ascii="Times New Roman" w:hAnsi="Times New Roman" w:cs="Times New Roman"/>
          <w:sz w:val="24"/>
          <w:szCs w:val="24"/>
        </w:rPr>
        <w:t xml:space="preserve"> the</w:t>
      </w:r>
      <w:r w:rsidR="001B2E5B">
        <w:rPr>
          <w:rFonts w:ascii="Times New Roman" w:hAnsi="Times New Roman" w:cs="Times New Roman"/>
          <w:sz w:val="24"/>
          <w:szCs w:val="24"/>
        </w:rPr>
        <w:t xml:space="preserve"> constructor for the </w:t>
      </w:r>
      <w:r w:rsidR="001B2E5B" w:rsidRPr="001B2E5B">
        <w:rPr>
          <w:rStyle w:val="Heading1Char"/>
        </w:rPr>
        <w:t>HashDistribution</w:t>
      </w:r>
      <w:r w:rsidR="001B2E5B">
        <w:rPr>
          <w:rFonts w:ascii="Times New Roman" w:hAnsi="Times New Roman" w:cs="Times New Roman"/>
          <w:sz w:val="24"/>
          <w:szCs w:val="24"/>
        </w:rPr>
        <w:t xml:space="preserve"> class has the form</w:t>
      </w:r>
    </w:p>
    <w:p w14:paraId="6A55DAA3" w14:textId="77777777" w:rsidR="001B2E5B" w:rsidRDefault="001B2E5B" w:rsidP="001B2E5B">
      <w:pPr>
        <w:pStyle w:val="RedBoldCode"/>
      </w:pPr>
      <w:r>
        <w:t>HashDistribution&lt;MyNetwork, BusData, BranchData&gt;</w:t>
      </w:r>
    </w:p>
    <w:p w14:paraId="56E115BE" w14:textId="08F617CD" w:rsidR="001B2E5B" w:rsidRDefault="001B2E5B" w:rsidP="001B2E5B">
      <w:pPr>
        <w:pStyle w:val="RedBoldCode"/>
      </w:pPr>
      <w:r>
        <w:t xml:space="preserve">        (const boost::shared_ptr&lt;MyNetwork&gt; network)</w:t>
      </w:r>
    </w:p>
    <w:p w14:paraId="63FBBF27" w14:textId="49133880" w:rsidR="001B2E5B" w:rsidRDefault="001B2E5B" w:rsidP="007E0305">
      <w:pPr>
        <w:rPr>
          <w:rFonts w:ascii="Times New Roman" w:hAnsi="Times New Roman" w:cs="Times New Roman"/>
          <w:sz w:val="24"/>
          <w:szCs w:val="24"/>
        </w:rPr>
      </w:pPr>
      <w:r>
        <w:rPr>
          <w:rFonts w:ascii="Times New Roman" w:hAnsi="Times New Roman" w:cs="Times New Roman"/>
          <w:sz w:val="24"/>
          <w:szCs w:val="24"/>
        </w:rPr>
        <w:t xml:space="preserve">Both the </w:t>
      </w:r>
      <w:r w:rsidRPr="001B2E5B">
        <w:rPr>
          <w:rStyle w:val="Heading1Char"/>
        </w:rPr>
        <w:t>BusData</w:t>
      </w:r>
      <w:r>
        <w:rPr>
          <w:rFonts w:ascii="Times New Roman" w:hAnsi="Times New Roman" w:cs="Times New Roman"/>
          <w:sz w:val="24"/>
          <w:szCs w:val="24"/>
        </w:rPr>
        <w:t xml:space="preserve"> and </w:t>
      </w:r>
      <w:r w:rsidRPr="001B2E5B">
        <w:rPr>
          <w:rStyle w:val="Heading1Char"/>
        </w:rPr>
        <w:t>BranchData</w:t>
      </w:r>
      <w:r>
        <w:rPr>
          <w:rFonts w:ascii="Times New Roman" w:hAnsi="Times New Roman" w:cs="Times New Roman"/>
          <w:sz w:val="24"/>
          <w:szCs w:val="24"/>
        </w:rPr>
        <w:t xml:space="preserve"> structs must be specified when creating a new </w:t>
      </w:r>
      <w:r w:rsidRPr="001B2E5B">
        <w:rPr>
          <w:rStyle w:val="Heading1Char"/>
        </w:rPr>
        <w:t>HashDistribution</w:t>
      </w:r>
      <w:r>
        <w:rPr>
          <w:rFonts w:ascii="Times New Roman" w:hAnsi="Times New Roman" w:cs="Times New Roman"/>
          <w:sz w:val="24"/>
          <w:szCs w:val="24"/>
        </w:rPr>
        <w:t xml:space="preserve"> object, even if only bus or branch data is actually being used. If you are just using bus data you can simply repeat the </w:t>
      </w:r>
      <w:r w:rsidRPr="001B2E5B">
        <w:rPr>
          <w:rStyle w:val="Heading1Char"/>
        </w:rPr>
        <w:t>BusData</w:t>
      </w:r>
      <w:r>
        <w:rPr>
          <w:rFonts w:ascii="Times New Roman" w:hAnsi="Times New Roman" w:cs="Times New Roman"/>
          <w:sz w:val="24"/>
          <w:szCs w:val="24"/>
        </w:rPr>
        <w:t xml:space="preserve"> type in the branch slot</w:t>
      </w:r>
      <w:r w:rsidR="00030CA2">
        <w:rPr>
          <w:rFonts w:ascii="Times New Roman" w:hAnsi="Times New Roman" w:cs="Times New Roman"/>
          <w:sz w:val="24"/>
          <w:szCs w:val="24"/>
        </w:rPr>
        <w:t xml:space="preserve"> without causing </w:t>
      </w:r>
      <w:r w:rsidR="00030CA2">
        <w:rPr>
          <w:rFonts w:ascii="Times New Roman" w:hAnsi="Times New Roman" w:cs="Times New Roman"/>
          <w:sz w:val="24"/>
          <w:szCs w:val="24"/>
        </w:rPr>
        <w:lastRenderedPageBreak/>
        <w:t>any problems. Similarly, y</w:t>
      </w:r>
      <w:r>
        <w:rPr>
          <w:rFonts w:ascii="Times New Roman" w:hAnsi="Times New Roman" w:cs="Times New Roman"/>
          <w:sz w:val="24"/>
          <w:szCs w:val="24"/>
        </w:rPr>
        <w:t xml:space="preserve">ou can also use </w:t>
      </w:r>
      <w:r w:rsidRPr="001B2E5B">
        <w:rPr>
          <w:rStyle w:val="Heading1Char"/>
        </w:rPr>
        <w:t>BranchData</w:t>
      </w:r>
      <w:r>
        <w:rPr>
          <w:rFonts w:ascii="Times New Roman" w:hAnsi="Times New Roman" w:cs="Times New Roman"/>
          <w:sz w:val="24"/>
          <w:szCs w:val="24"/>
        </w:rPr>
        <w:t xml:space="preserve"> in both slots if you are only interested in moving data to branches.</w:t>
      </w:r>
    </w:p>
    <w:p w14:paraId="03CD8360" w14:textId="429CC35C" w:rsidR="001B2E5B" w:rsidRDefault="00E2406F" w:rsidP="007E0305">
      <w:pPr>
        <w:rPr>
          <w:rFonts w:ascii="Times New Roman" w:hAnsi="Times New Roman" w:cs="Times New Roman"/>
          <w:sz w:val="24"/>
          <w:szCs w:val="24"/>
        </w:rPr>
      </w:pPr>
      <w:r>
        <w:rPr>
          <w:rFonts w:ascii="Times New Roman" w:hAnsi="Times New Roman" w:cs="Times New Roman"/>
          <w:sz w:val="24"/>
          <w:szCs w:val="24"/>
        </w:rPr>
        <w:t>The following command can be used to move bus data to the processors that actually hold the corresponding buses</w:t>
      </w:r>
    </w:p>
    <w:p w14:paraId="2268078F" w14:textId="77777777" w:rsidR="00E2406F" w:rsidRDefault="00E2406F" w:rsidP="00E2406F">
      <w:pPr>
        <w:pStyle w:val="RedBoldCode"/>
      </w:pPr>
      <w:r>
        <w:t>void distributeBusValues(std::vector&lt;int&gt; &amp;keys,</w:t>
      </w:r>
    </w:p>
    <w:p w14:paraId="0F86D4C2" w14:textId="1230388A" w:rsidR="00E2406F" w:rsidRDefault="00E2406F" w:rsidP="00E2406F">
      <w:pPr>
        <w:pStyle w:val="RedBoldCode"/>
      </w:pPr>
      <w:r>
        <w:t xml:space="preserve">                         std::vector&lt;BusData&gt; &amp;values)</w:t>
      </w:r>
    </w:p>
    <w:p w14:paraId="68CC526D" w14:textId="588E7F25" w:rsidR="00E2406F" w:rsidRDefault="00E2406F" w:rsidP="007E0305">
      <w:pPr>
        <w:rPr>
          <w:rFonts w:ascii="Times New Roman" w:hAnsi="Times New Roman" w:cs="Times New Roman"/>
          <w:sz w:val="24"/>
          <w:szCs w:val="24"/>
        </w:rPr>
      </w:pPr>
      <w:r>
        <w:rPr>
          <w:rFonts w:ascii="Times New Roman" w:hAnsi="Times New Roman" w:cs="Times New Roman"/>
          <w:sz w:val="24"/>
          <w:szCs w:val="24"/>
        </w:rPr>
        <w:t>The integer array “</w:t>
      </w:r>
      <w:r w:rsidRPr="00E2406F">
        <w:rPr>
          <w:rStyle w:val="Heading1Char"/>
        </w:rPr>
        <w:t>keys</w:t>
      </w:r>
      <w:r>
        <w:rPr>
          <w:rFonts w:ascii="Times New Roman" w:hAnsi="Times New Roman" w:cs="Times New Roman"/>
          <w:sz w:val="24"/>
          <w:szCs w:val="24"/>
        </w:rPr>
        <w:t>” holds the original indices of the buses that the data in the vector “</w:t>
      </w:r>
      <w:r w:rsidRPr="00E2406F">
        <w:rPr>
          <w:rStyle w:val="Heading1Char"/>
        </w:rPr>
        <w:t>values</w:t>
      </w:r>
      <w:r w:rsidR="00F52FC3">
        <w:rPr>
          <w:rFonts w:ascii="Times New Roman" w:hAnsi="Times New Roman" w:cs="Times New Roman"/>
          <w:sz w:val="24"/>
          <w:szCs w:val="24"/>
        </w:rPr>
        <w:t>” is supposed to map</w:t>
      </w:r>
      <w:r>
        <w:rPr>
          <w:rFonts w:ascii="Times New Roman" w:hAnsi="Times New Roman" w:cs="Times New Roman"/>
          <w:sz w:val="24"/>
          <w:szCs w:val="24"/>
        </w:rPr>
        <w:t xml:space="preserve"> to. The keys and values vectors should be the same length and the data in the values array at index </w:t>
      </w:r>
      <w:r w:rsidRPr="00E2406F">
        <w:rPr>
          <w:rFonts w:ascii="Times New Roman" w:hAnsi="Times New Roman" w:cs="Times New Roman"/>
          <w:i/>
          <w:sz w:val="24"/>
          <w:szCs w:val="24"/>
        </w:rPr>
        <w:t>n</w:t>
      </w:r>
      <w:r>
        <w:rPr>
          <w:rFonts w:ascii="Times New Roman" w:hAnsi="Times New Roman" w:cs="Times New Roman"/>
          <w:sz w:val="24"/>
          <w:szCs w:val="24"/>
        </w:rPr>
        <w:t xml:space="preserve"> should be mapped to the bus indicated b</w:t>
      </w:r>
      <w:r w:rsidR="00F52FC3">
        <w:rPr>
          <w:rFonts w:ascii="Times New Roman" w:hAnsi="Times New Roman" w:cs="Times New Roman"/>
          <w:sz w:val="24"/>
          <w:szCs w:val="24"/>
        </w:rPr>
        <w:t>y the original index stored at the same location in the</w:t>
      </w:r>
      <w:r>
        <w:rPr>
          <w:rFonts w:ascii="Times New Roman" w:hAnsi="Times New Roman" w:cs="Times New Roman"/>
          <w:sz w:val="24"/>
          <w:szCs w:val="24"/>
        </w:rPr>
        <w:t xml:space="preserve"> </w:t>
      </w:r>
      <w:r w:rsidRPr="00F52FC3">
        <w:rPr>
          <w:rStyle w:val="Heading1Char"/>
        </w:rPr>
        <w:t>keys</w:t>
      </w:r>
      <w:r w:rsidR="00F52FC3">
        <w:rPr>
          <w:rFonts w:ascii="Times New Roman" w:hAnsi="Times New Roman" w:cs="Times New Roman"/>
          <w:sz w:val="24"/>
          <w:szCs w:val="24"/>
        </w:rPr>
        <w:t xml:space="preserve"> array</w:t>
      </w:r>
      <w:r>
        <w:rPr>
          <w:rFonts w:ascii="Times New Roman" w:hAnsi="Times New Roman" w:cs="Times New Roman"/>
          <w:sz w:val="24"/>
          <w:szCs w:val="24"/>
        </w:rPr>
        <w:t>. This function must be called on all processors and all processors can have some initial data that needs to be mapped. The amount of data on each processor does not need to be the same and some processors, or even most of them, can have no data</w:t>
      </w:r>
      <w:r w:rsidR="000A7077">
        <w:rPr>
          <w:rFonts w:ascii="Times New Roman" w:hAnsi="Times New Roman" w:cs="Times New Roman"/>
          <w:sz w:val="24"/>
          <w:szCs w:val="24"/>
        </w:rPr>
        <w:t xml:space="preserve"> (it is still necessary to call the </w:t>
      </w:r>
      <w:r w:rsidR="000A7077" w:rsidRPr="000A7077">
        <w:rPr>
          <w:rStyle w:val="Heading1Char"/>
        </w:rPr>
        <w:t>distributeBusValues</w:t>
      </w:r>
      <w:r w:rsidR="000A7077">
        <w:rPr>
          <w:rFonts w:ascii="Times New Roman" w:hAnsi="Times New Roman" w:cs="Times New Roman"/>
          <w:sz w:val="24"/>
          <w:szCs w:val="24"/>
        </w:rPr>
        <w:t xml:space="preserve"> function even if the processor contains no data)</w:t>
      </w:r>
      <w:r>
        <w:rPr>
          <w:rFonts w:ascii="Times New Roman" w:hAnsi="Times New Roman" w:cs="Times New Roman"/>
          <w:sz w:val="24"/>
          <w:szCs w:val="24"/>
        </w:rPr>
        <w:t>. It also possible that the same original index can appear multiple times in the keys array, i.e. multiple pieces of data can map to the same bus. On outpu</w:t>
      </w:r>
      <w:r w:rsidR="000A7077">
        <w:rPr>
          <w:rFonts w:ascii="Times New Roman" w:hAnsi="Times New Roman" w:cs="Times New Roman"/>
          <w:sz w:val="24"/>
          <w:szCs w:val="24"/>
        </w:rPr>
        <w:t xml:space="preserve">t, the values array contains all the data objects that map to buses on that processor and the keys array contains the </w:t>
      </w:r>
      <w:r w:rsidR="000A7077" w:rsidRPr="00030CA2">
        <w:rPr>
          <w:rFonts w:ascii="Times New Roman" w:hAnsi="Times New Roman" w:cs="Times New Roman"/>
          <w:i/>
          <w:sz w:val="24"/>
          <w:szCs w:val="24"/>
        </w:rPr>
        <w:t>local</w:t>
      </w:r>
      <w:r w:rsidR="000A7077">
        <w:rPr>
          <w:rFonts w:ascii="Times New Roman" w:hAnsi="Times New Roman" w:cs="Times New Roman"/>
          <w:sz w:val="24"/>
          <w:szCs w:val="24"/>
        </w:rPr>
        <w:t xml:space="preserve"> indices of the bus. This will include data that maps to ghost buses so a piece of data may map to more than one processor in a distributed system.</w:t>
      </w:r>
    </w:p>
    <w:p w14:paraId="0DAC5317" w14:textId="0C5DFB52" w:rsidR="000A7077" w:rsidRDefault="000A7077" w:rsidP="007E0305">
      <w:pPr>
        <w:rPr>
          <w:rFonts w:ascii="Times New Roman" w:hAnsi="Times New Roman" w:cs="Times New Roman"/>
          <w:sz w:val="24"/>
          <w:szCs w:val="24"/>
        </w:rPr>
      </w:pPr>
      <w:r>
        <w:rPr>
          <w:rFonts w:ascii="Times New Roman" w:hAnsi="Times New Roman" w:cs="Times New Roman"/>
          <w:sz w:val="24"/>
          <w:szCs w:val="24"/>
        </w:rPr>
        <w:t>An analogous command can be used to distribute data to branches. It has the form</w:t>
      </w:r>
    </w:p>
    <w:p w14:paraId="39EE7728" w14:textId="0075D255" w:rsidR="000A7077" w:rsidRDefault="000A7077" w:rsidP="000A7077">
      <w:pPr>
        <w:pStyle w:val="RedBoldCode"/>
      </w:pPr>
      <w:r>
        <w:t>void distributeBranchValues(std::vector&lt;std::pair&lt;int,int&gt; &gt; &amp;keys,</w:t>
      </w:r>
    </w:p>
    <w:p w14:paraId="469F4ACF" w14:textId="52CBB589" w:rsidR="000A7077" w:rsidRDefault="000A7077" w:rsidP="000A7077">
      <w:pPr>
        <w:pStyle w:val="RedBoldCode"/>
      </w:pPr>
      <w:r>
        <w:t xml:space="preserve">                            std::vector&lt;int&gt; &amp;branch_ids,</w:t>
      </w:r>
    </w:p>
    <w:p w14:paraId="2047CD75" w14:textId="1BFC5418" w:rsidR="000A7077" w:rsidRDefault="000A7077" w:rsidP="000A7077">
      <w:pPr>
        <w:pStyle w:val="RedBoldCode"/>
      </w:pPr>
      <w:r>
        <w:t xml:space="preserve">                            std::vector&lt;BranchData&gt; &amp;values)</w:t>
      </w:r>
    </w:p>
    <w:p w14:paraId="0673E734" w14:textId="74FD2F80" w:rsidR="000A7077" w:rsidRDefault="000A7077" w:rsidP="007E0305">
      <w:pPr>
        <w:rPr>
          <w:rFonts w:ascii="Times New Roman" w:hAnsi="Times New Roman" w:cs="Times New Roman"/>
          <w:sz w:val="24"/>
          <w:szCs w:val="24"/>
        </w:rPr>
      </w:pPr>
      <w:r>
        <w:rPr>
          <w:rFonts w:ascii="Times New Roman" w:hAnsi="Times New Roman" w:cs="Times New Roman"/>
          <w:sz w:val="24"/>
          <w:szCs w:val="24"/>
        </w:rPr>
        <w:t>Branches are uniquely identified by the buses at each end of the branch</w:t>
      </w:r>
      <w:r w:rsidR="003A7119">
        <w:rPr>
          <w:rFonts w:ascii="Times New Roman" w:hAnsi="Times New Roman" w:cs="Times New Roman"/>
          <w:sz w:val="24"/>
          <w:szCs w:val="24"/>
        </w:rPr>
        <w:t>,</w:t>
      </w:r>
      <w:r>
        <w:rPr>
          <w:rFonts w:ascii="Times New Roman" w:hAnsi="Times New Roman" w:cs="Times New Roman"/>
          <w:sz w:val="24"/>
          <w:szCs w:val="24"/>
        </w:rPr>
        <w:t xml:space="preserve"> so the </w:t>
      </w:r>
      <w:r w:rsidRPr="005E7456">
        <w:rPr>
          <w:rStyle w:val="Heading1Char"/>
        </w:rPr>
        <w:t>keys</w:t>
      </w:r>
      <w:r w:rsidR="00030CA2">
        <w:rPr>
          <w:rFonts w:ascii="Times New Roman" w:hAnsi="Times New Roman" w:cs="Times New Roman"/>
          <w:sz w:val="24"/>
          <w:szCs w:val="24"/>
        </w:rPr>
        <w:t xml:space="preserve"> array in this case is a vector consisting of index pairs representing</w:t>
      </w:r>
      <w:r>
        <w:rPr>
          <w:rFonts w:ascii="Times New Roman" w:hAnsi="Times New Roman" w:cs="Times New Roman"/>
          <w:sz w:val="24"/>
          <w:szCs w:val="24"/>
        </w:rPr>
        <w:t xml:space="preserve"> the original indices of these buses. The </w:t>
      </w:r>
      <w:r w:rsidRPr="005E7456">
        <w:rPr>
          <w:rStyle w:val="Heading1Char"/>
        </w:rPr>
        <w:t>values</w:t>
      </w:r>
      <w:r>
        <w:rPr>
          <w:rFonts w:ascii="Times New Roman" w:hAnsi="Times New Roman" w:cs="Times New Roman"/>
          <w:sz w:val="24"/>
          <w:szCs w:val="24"/>
        </w:rPr>
        <w:t xml:space="preserve"> array contains the data to be distributed to the branches and the </w:t>
      </w:r>
      <w:r w:rsidR="005E7456" w:rsidRPr="005E7456">
        <w:rPr>
          <w:rStyle w:val="Heading1Char"/>
        </w:rPr>
        <w:t>branch_ids</w:t>
      </w:r>
      <w:r w:rsidR="005E7456">
        <w:rPr>
          <w:rFonts w:ascii="Times New Roman" w:hAnsi="Times New Roman" w:cs="Times New Roman"/>
          <w:sz w:val="24"/>
          <w:szCs w:val="24"/>
        </w:rPr>
        <w:t xml:space="preserve"> array contains the </w:t>
      </w:r>
      <w:r w:rsidR="005E7456" w:rsidRPr="00030CA2">
        <w:rPr>
          <w:rFonts w:ascii="Times New Roman" w:hAnsi="Times New Roman" w:cs="Times New Roman"/>
          <w:i/>
          <w:sz w:val="24"/>
          <w:szCs w:val="24"/>
        </w:rPr>
        <w:t>local</w:t>
      </w:r>
      <w:r w:rsidR="005E7456">
        <w:rPr>
          <w:rFonts w:ascii="Times New Roman" w:hAnsi="Times New Roman" w:cs="Times New Roman"/>
          <w:sz w:val="24"/>
          <w:szCs w:val="24"/>
        </w:rPr>
        <w:t xml:space="preserve"> index of the branch on output. Similar to buses, multiple data items can be mapped to the same branch.</w:t>
      </w:r>
    </w:p>
    <w:p w14:paraId="1A854F12" w14:textId="6C64EAF8" w:rsidR="00C506D4" w:rsidRDefault="00C506D4" w:rsidP="00C506D4">
      <w:pPr>
        <w:pStyle w:val="Heading3"/>
      </w:pPr>
      <w:bookmarkStart w:id="22" w:name="_Toc482792110"/>
      <w:r>
        <w:t>String Utilities</w:t>
      </w:r>
      <w:bookmarkEnd w:id="22"/>
    </w:p>
    <w:p w14:paraId="073737D0" w14:textId="46E59F61" w:rsidR="00C506D4" w:rsidRDefault="00C506D4" w:rsidP="007E0305">
      <w:pPr>
        <w:rPr>
          <w:rFonts w:ascii="Times New Roman" w:hAnsi="Times New Roman" w:cs="Times New Roman"/>
          <w:sz w:val="24"/>
          <w:szCs w:val="24"/>
        </w:rPr>
      </w:pPr>
      <w:r>
        <w:rPr>
          <w:rFonts w:ascii="Times New Roman" w:hAnsi="Times New Roman" w:cs="Times New Roman"/>
          <w:sz w:val="24"/>
          <w:szCs w:val="24"/>
        </w:rPr>
        <w:t xml:space="preserve">At some point, users may want to develop their own parsers for reading in information in external files. The </w:t>
      </w:r>
      <w:r w:rsidRPr="00C506D4">
        <w:rPr>
          <w:rStyle w:val="Heading1Char"/>
        </w:rPr>
        <w:t>StringUtils</w:t>
      </w:r>
      <w:r>
        <w:rPr>
          <w:rFonts w:ascii="Times New Roman" w:hAnsi="Times New Roman" w:cs="Times New Roman"/>
          <w:sz w:val="24"/>
          <w:szCs w:val="24"/>
        </w:rPr>
        <w:t xml:space="preserve"> class is contained in the </w:t>
      </w:r>
      <w:r w:rsidRPr="00C506D4">
        <w:rPr>
          <w:rStyle w:val="Heading1Char"/>
        </w:rPr>
        <w:t>gridpack::utility</w:t>
      </w:r>
      <w:r>
        <w:rPr>
          <w:rFonts w:ascii="Times New Roman" w:hAnsi="Times New Roman" w:cs="Times New Roman"/>
          <w:sz w:val="24"/>
          <w:szCs w:val="24"/>
        </w:rPr>
        <w:t xml:space="preserve"> namespace and is designed to provide some useful string manipulation routines that can be used to parse individual lines of a file. Other capabilities are available in standard C routines such as </w:t>
      </w:r>
      <w:r w:rsidRPr="00C506D4">
        <w:rPr>
          <w:rStyle w:val="Heading1Char"/>
        </w:rPr>
        <w:t>strcmp</w:t>
      </w:r>
      <w:r>
        <w:rPr>
          <w:rFonts w:ascii="Times New Roman" w:hAnsi="Times New Roman" w:cs="Times New Roman"/>
          <w:sz w:val="24"/>
          <w:szCs w:val="24"/>
        </w:rPr>
        <w:t xml:space="preserve"> and the Boost libraries also have many useful routines. The </w:t>
      </w:r>
      <w:r w:rsidRPr="00C506D4">
        <w:rPr>
          <w:rStyle w:val="Heading1Char"/>
        </w:rPr>
        <w:t>StringUtils</w:t>
      </w:r>
      <w:r>
        <w:rPr>
          <w:rFonts w:ascii="Times New Roman" w:hAnsi="Times New Roman" w:cs="Times New Roman"/>
          <w:sz w:val="24"/>
          <w:szCs w:val="24"/>
        </w:rPr>
        <w:t xml:space="preserve"> class is just a container for different string manipulation methods, it has no internal state. Some basic routines for modifying strings so that they can be compared with other strings are</w:t>
      </w:r>
    </w:p>
    <w:p w14:paraId="31A94C6C" w14:textId="1C796EEE" w:rsidR="00C506D4" w:rsidRDefault="00C506D4" w:rsidP="00C506D4">
      <w:pPr>
        <w:pStyle w:val="RedBoldCode"/>
      </w:pPr>
      <w:r>
        <w:lastRenderedPageBreak/>
        <w:t>void trim(std::string &amp;str)</w:t>
      </w:r>
    </w:p>
    <w:p w14:paraId="635DA809" w14:textId="76AD69C2" w:rsidR="00C506D4" w:rsidRDefault="00C506D4" w:rsidP="007E0305">
      <w:pPr>
        <w:rPr>
          <w:rFonts w:ascii="Times New Roman" w:hAnsi="Times New Roman" w:cs="Times New Roman"/>
          <w:sz w:val="24"/>
          <w:szCs w:val="24"/>
        </w:rPr>
      </w:pPr>
      <w:r>
        <w:rPr>
          <w:rFonts w:ascii="Times New Roman" w:hAnsi="Times New Roman" w:cs="Times New Roman"/>
          <w:sz w:val="24"/>
          <w:szCs w:val="24"/>
        </w:rPr>
        <w:t>which can be used to remove white space at the beginning and end of a string</w:t>
      </w:r>
      <w:r w:rsidR="0083559F">
        <w:rPr>
          <w:rFonts w:ascii="Times New Roman" w:hAnsi="Times New Roman" w:cs="Times New Roman"/>
          <w:sz w:val="24"/>
          <w:szCs w:val="24"/>
        </w:rPr>
        <w:t>. This function will also convert all tabs and carriage returns to white space before trimming the white space at the ends of the string. T</w:t>
      </w:r>
      <w:r>
        <w:rPr>
          <w:rFonts w:ascii="Times New Roman" w:hAnsi="Times New Roman" w:cs="Times New Roman"/>
          <w:sz w:val="24"/>
          <w:szCs w:val="24"/>
        </w:rPr>
        <w:t>he functions</w:t>
      </w:r>
    </w:p>
    <w:p w14:paraId="2235B26E" w14:textId="1FEF3D56" w:rsidR="00C506D4" w:rsidRDefault="00C506D4" w:rsidP="00C506D4">
      <w:pPr>
        <w:pStyle w:val="RedBoldCode"/>
      </w:pPr>
      <w:r>
        <w:t>void toUpper(std::string &amp;str)</w:t>
      </w:r>
    </w:p>
    <w:p w14:paraId="58494449" w14:textId="78B6E38F" w:rsidR="00C506D4" w:rsidRDefault="00C506D4" w:rsidP="00C506D4">
      <w:pPr>
        <w:pStyle w:val="RedBoldCode"/>
      </w:pPr>
      <w:r>
        <w:t>void toLower(std::string &amp;str)</w:t>
      </w:r>
    </w:p>
    <w:p w14:paraId="0F6B4F05" w14:textId="75BF2DEF" w:rsidR="00C506D4" w:rsidRDefault="00C506D4" w:rsidP="007E0305">
      <w:pPr>
        <w:rPr>
          <w:rFonts w:ascii="Times New Roman" w:hAnsi="Times New Roman" w:cs="Times New Roman"/>
          <w:sz w:val="24"/>
          <w:szCs w:val="24"/>
        </w:rPr>
      </w:pPr>
      <w:r>
        <w:rPr>
          <w:rFonts w:ascii="Times New Roman" w:hAnsi="Times New Roman" w:cs="Times New Roman"/>
          <w:sz w:val="24"/>
          <w:szCs w:val="24"/>
        </w:rPr>
        <w:t>can be used to convert all characters in the string to either upper or lower case. Many dev</w:t>
      </w:r>
      <w:r w:rsidR="001F7E95">
        <w:rPr>
          <w:rFonts w:ascii="Times New Roman" w:hAnsi="Times New Roman" w:cs="Times New Roman"/>
          <w:sz w:val="24"/>
          <w:szCs w:val="24"/>
        </w:rPr>
        <w:t>ices in power grid applications are characterized by a one or two character alphanumeric string. It is useful to get these strings into a standard form so that they can be compared with other strings. The function</w:t>
      </w:r>
    </w:p>
    <w:p w14:paraId="7B95A9C0" w14:textId="7BAC5CFF" w:rsidR="001F7E95" w:rsidRDefault="001F7E95" w:rsidP="001F7E95">
      <w:pPr>
        <w:pStyle w:val="RedBoldCode"/>
      </w:pPr>
      <w:r>
        <w:t>std::string clean2Char(std::string &amp;str)</w:t>
      </w:r>
    </w:p>
    <w:p w14:paraId="472543F1" w14:textId="52C4DDC6" w:rsidR="001F7E95" w:rsidRDefault="001F7E95" w:rsidP="007E0305">
      <w:pPr>
        <w:rPr>
          <w:rFonts w:ascii="Times New Roman" w:hAnsi="Times New Roman" w:cs="Times New Roman"/>
          <w:sz w:val="24"/>
          <w:szCs w:val="24"/>
        </w:rPr>
      </w:pPr>
      <w:r>
        <w:rPr>
          <w:rFonts w:ascii="Times New Roman" w:hAnsi="Times New Roman" w:cs="Times New Roman"/>
          <w:sz w:val="24"/>
          <w:szCs w:val="24"/>
        </w:rPr>
        <w:t>returns a two character string that is right justified. It will also remove any quotes that may or may not be around the original string. The strings C1, ‘C1’, “C1” and “  C1” will all return a string containing the two characters C1. A single character string will return a two character string with a blank as the first character.</w:t>
      </w:r>
    </w:p>
    <w:p w14:paraId="60CA7CEA" w14:textId="1962C54D" w:rsidR="001F7E95" w:rsidRDefault="001F7E95" w:rsidP="007E0305">
      <w:pPr>
        <w:rPr>
          <w:rFonts w:ascii="Times New Roman" w:hAnsi="Times New Roman" w:cs="Times New Roman"/>
          <w:sz w:val="24"/>
          <w:szCs w:val="24"/>
        </w:rPr>
      </w:pPr>
      <w:r>
        <w:rPr>
          <w:rFonts w:ascii="Times New Roman" w:hAnsi="Times New Roman" w:cs="Times New Roman"/>
          <w:sz w:val="24"/>
          <w:szCs w:val="24"/>
        </w:rPr>
        <w:t>The function</w:t>
      </w:r>
    </w:p>
    <w:p w14:paraId="5326FA72" w14:textId="2FF08601" w:rsidR="001F7E95" w:rsidRDefault="001F7E95" w:rsidP="001F7E95">
      <w:pPr>
        <w:pStyle w:val="RedBoldCode"/>
      </w:pPr>
      <w:r>
        <w:t>std:: string trimQuotes(std::string &amp;string)</w:t>
      </w:r>
    </w:p>
    <w:p w14:paraId="5C45898F" w14:textId="04DA0CA2" w:rsidR="001F7E95" w:rsidRDefault="001F7E95" w:rsidP="007E0305">
      <w:pPr>
        <w:rPr>
          <w:rFonts w:ascii="Times New Roman" w:hAnsi="Times New Roman" w:cs="Times New Roman"/>
          <w:sz w:val="24"/>
          <w:szCs w:val="24"/>
        </w:rPr>
      </w:pPr>
      <w:r>
        <w:rPr>
          <w:rFonts w:ascii="Times New Roman" w:hAnsi="Times New Roman" w:cs="Times New Roman"/>
          <w:sz w:val="24"/>
          <w:szCs w:val="24"/>
        </w:rPr>
        <w:t>can be used to remove either single or double quotation marks from around a string and remove any remaining white space at the beginning and end of the string.</w:t>
      </w:r>
    </w:p>
    <w:p w14:paraId="395197B9" w14:textId="66DAA080" w:rsidR="001F7E95" w:rsidRDefault="001F7E95" w:rsidP="007E0305">
      <w:pPr>
        <w:rPr>
          <w:rFonts w:ascii="Times New Roman" w:hAnsi="Times New Roman" w:cs="Times New Roman"/>
          <w:sz w:val="24"/>
          <w:szCs w:val="24"/>
        </w:rPr>
      </w:pPr>
      <w:r>
        <w:rPr>
          <w:rFonts w:ascii="Times New Roman" w:hAnsi="Times New Roman" w:cs="Times New Roman"/>
          <w:sz w:val="24"/>
          <w:szCs w:val="24"/>
        </w:rPr>
        <w:t>Finally, the function</w:t>
      </w:r>
    </w:p>
    <w:p w14:paraId="0A36795D" w14:textId="54F02336" w:rsidR="001F7E95" w:rsidRDefault="006D0369" w:rsidP="00476740">
      <w:pPr>
        <w:pStyle w:val="RedBoldCode"/>
      </w:pPr>
      <w:r>
        <w:t>s</w:t>
      </w:r>
      <w:r w:rsidR="001F7E95">
        <w:t>td::vector&lt;std::string&gt; blankTokenizer(std::string &amp;str)</w:t>
      </w:r>
    </w:p>
    <w:p w14:paraId="570CFCDB" w14:textId="545BD166" w:rsidR="001F7E95" w:rsidRDefault="00476740" w:rsidP="007E0305">
      <w:pPr>
        <w:rPr>
          <w:rFonts w:ascii="Times New Roman" w:hAnsi="Times New Roman" w:cs="Times New Roman"/>
          <w:sz w:val="24"/>
          <w:szCs w:val="24"/>
        </w:rPr>
      </w:pPr>
      <w:r>
        <w:rPr>
          <w:rFonts w:ascii="Times New Roman" w:hAnsi="Times New Roman" w:cs="Times New Roman"/>
          <w:sz w:val="24"/>
          <w:szCs w:val="24"/>
        </w:rPr>
        <w:t>w</w:t>
      </w:r>
      <w:r w:rsidR="001F7E95">
        <w:rPr>
          <w:rFonts w:ascii="Times New Roman" w:hAnsi="Times New Roman" w:cs="Times New Roman"/>
          <w:sz w:val="24"/>
          <w:szCs w:val="24"/>
        </w:rPr>
        <w:t>ill take a string in which individual elements are delimited by blank spaces and return a vector in which each element is a separate string</w:t>
      </w:r>
      <w:r w:rsidR="006D0369">
        <w:rPr>
          <w:rFonts w:ascii="Times New Roman" w:hAnsi="Times New Roman" w:cs="Times New Roman"/>
          <w:sz w:val="24"/>
          <w:szCs w:val="24"/>
        </w:rPr>
        <w:t xml:space="preserve"> (token)</w:t>
      </w:r>
      <w:r w:rsidR="001F7E95">
        <w:rPr>
          <w:rFonts w:ascii="Times New Roman" w:hAnsi="Times New Roman" w:cs="Times New Roman"/>
          <w:sz w:val="24"/>
          <w:szCs w:val="24"/>
        </w:rPr>
        <w:t xml:space="preserve">. This function treats anything inside the original string that may be delimited by </w:t>
      </w:r>
      <w:r w:rsidR="0083559F">
        <w:rPr>
          <w:rFonts w:ascii="Times New Roman" w:hAnsi="Times New Roman" w:cs="Times New Roman"/>
          <w:sz w:val="24"/>
          <w:szCs w:val="24"/>
        </w:rPr>
        <w:t>quotes</w:t>
      </w:r>
      <w:r w:rsidR="001F7E95">
        <w:rPr>
          <w:rFonts w:ascii="Times New Roman" w:hAnsi="Times New Roman" w:cs="Times New Roman"/>
          <w:sz w:val="24"/>
          <w:szCs w:val="24"/>
        </w:rPr>
        <w:t xml:space="preserve"> as a single token</w:t>
      </w:r>
      <w:r w:rsidR="006D0369">
        <w:rPr>
          <w:rFonts w:ascii="Times New Roman" w:hAnsi="Times New Roman" w:cs="Times New Roman"/>
          <w:sz w:val="24"/>
          <w:szCs w:val="24"/>
        </w:rPr>
        <w:t>, even if there are additional blank spaces between the quotes. Thus, the string</w:t>
      </w:r>
    </w:p>
    <w:p w14:paraId="182647E9" w14:textId="4E1EDC42" w:rsidR="006D0369" w:rsidRPr="000D2A57" w:rsidRDefault="006D0369" w:rsidP="009D47A8">
      <w:pPr>
        <w:pStyle w:val="RedBoldCode"/>
      </w:pPr>
      <w:r w:rsidRPr="000D2A57">
        <w:t>1 5 “ATLANTA 001” 0.00056 1.02</w:t>
      </w:r>
    </w:p>
    <w:p w14:paraId="10F4B535" w14:textId="2788C3A8" w:rsidR="006D0369" w:rsidRDefault="006D0369" w:rsidP="007E0305">
      <w:pPr>
        <w:rPr>
          <w:rFonts w:ascii="Times New Roman" w:hAnsi="Times New Roman" w:cs="Times New Roman"/>
          <w:sz w:val="24"/>
          <w:szCs w:val="24"/>
        </w:rPr>
      </w:pPr>
      <w:r>
        <w:rPr>
          <w:rFonts w:ascii="Times New Roman" w:hAnsi="Times New Roman" w:cs="Times New Roman"/>
          <w:sz w:val="24"/>
          <w:szCs w:val="24"/>
        </w:rPr>
        <w:t>is broken up into a vector containing the strings</w:t>
      </w:r>
    </w:p>
    <w:p w14:paraId="6EB3984C" w14:textId="77777777" w:rsidR="006D0369" w:rsidRPr="000D2A57" w:rsidRDefault="006D0369" w:rsidP="009D47A8">
      <w:pPr>
        <w:pStyle w:val="RedBoldCode"/>
      </w:pPr>
      <w:r w:rsidRPr="000D2A57">
        <w:t>1</w:t>
      </w:r>
    </w:p>
    <w:p w14:paraId="77988521" w14:textId="7AE67E36" w:rsidR="006D0369" w:rsidRPr="000D2A57" w:rsidRDefault="006D0369" w:rsidP="009D47A8">
      <w:pPr>
        <w:pStyle w:val="RedBoldCode"/>
      </w:pPr>
      <w:r w:rsidRPr="000D2A57">
        <w:t>5</w:t>
      </w:r>
    </w:p>
    <w:p w14:paraId="57035A22" w14:textId="4FEF5A55" w:rsidR="006D0369" w:rsidRPr="000D2A57" w:rsidRDefault="006D0369" w:rsidP="009D47A8">
      <w:pPr>
        <w:pStyle w:val="RedBoldCode"/>
      </w:pPr>
      <w:r w:rsidRPr="000D2A57">
        <w:t>“ATLANTA 001”</w:t>
      </w:r>
    </w:p>
    <w:p w14:paraId="6CFE744C" w14:textId="77777777" w:rsidR="006D0369" w:rsidRPr="000D2A57" w:rsidRDefault="006D0369" w:rsidP="009D47A8">
      <w:pPr>
        <w:pStyle w:val="RedBoldCode"/>
      </w:pPr>
      <w:r w:rsidRPr="000D2A57">
        <w:t>0.00056</w:t>
      </w:r>
    </w:p>
    <w:p w14:paraId="4625A162" w14:textId="2CACFB0E" w:rsidR="00CE77D6" w:rsidRDefault="006D0369" w:rsidP="009D47A8">
      <w:pPr>
        <w:pStyle w:val="RedBoldCode"/>
      </w:pPr>
      <w:r w:rsidRPr="000D2A57">
        <w:lastRenderedPageBreak/>
        <w:t>1.02</w:t>
      </w:r>
    </w:p>
    <w:p w14:paraId="617D21E0" w14:textId="6F4C43BC" w:rsidR="0083559F" w:rsidRPr="0083559F" w:rsidRDefault="0083559F" w:rsidP="0083559F">
      <w:pPr>
        <w:rPr>
          <w:rFonts w:ascii="Times New Roman" w:hAnsi="Times New Roman" w:cs="Times New Roman"/>
          <w:sz w:val="24"/>
          <w:szCs w:val="24"/>
        </w:rPr>
      </w:pPr>
      <w:r>
        <w:rPr>
          <w:rFonts w:ascii="Times New Roman" w:hAnsi="Times New Roman" w:cs="Times New Roman"/>
          <w:sz w:val="24"/>
          <w:szCs w:val="24"/>
        </w:rPr>
        <w:t>Both single and double quotes can be used as delimiters for internal strings.</w:t>
      </w:r>
    </w:p>
    <w:p w14:paraId="03280262" w14:textId="5A86BECB" w:rsidR="00CE77D6" w:rsidRDefault="00CE77D6" w:rsidP="00CE77D6">
      <w:pPr>
        <w:pStyle w:val="Heading3"/>
      </w:pPr>
      <w:bookmarkStart w:id="23" w:name="_Toc482792111"/>
      <w:r>
        <w:t>Global Store</w:t>
      </w:r>
      <w:bookmarkEnd w:id="23"/>
    </w:p>
    <w:p w14:paraId="5EC584DB" w14:textId="4E6A5A2A" w:rsidR="00CE77D6" w:rsidRDefault="00CE77D6" w:rsidP="00CE77D6">
      <w:pPr>
        <w:rPr>
          <w:rFonts w:ascii="Times New Roman" w:hAnsi="Times New Roman" w:cs="Times New Roman"/>
          <w:sz w:val="24"/>
          <w:szCs w:val="24"/>
        </w:rPr>
      </w:pPr>
      <w:r>
        <w:rPr>
          <w:rFonts w:ascii="Times New Roman" w:hAnsi="Times New Roman" w:cs="Times New Roman"/>
          <w:sz w:val="24"/>
          <w:szCs w:val="24"/>
        </w:rPr>
        <w:t xml:space="preserve">The </w:t>
      </w:r>
      <w:r w:rsidRPr="00F75D9F">
        <w:rPr>
          <w:rStyle w:val="Heading1Char"/>
        </w:rPr>
        <w:t>GlobalStore</w:t>
      </w:r>
      <w:r>
        <w:rPr>
          <w:rFonts w:ascii="Times New Roman" w:hAnsi="Times New Roman" w:cs="Times New Roman"/>
          <w:sz w:val="24"/>
          <w:szCs w:val="24"/>
        </w:rPr>
        <w:t xml:space="preserve"> class was created to make large amounts of data globally accessible to any processor when replicating the data would be inefficient in terms of the amount of memory required. The premise of the </w:t>
      </w:r>
      <w:r w:rsidRPr="00F75D9F">
        <w:rPr>
          <w:rStyle w:val="Heading1Char"/>
        </w:rPr>
        <w:t>GlobalStore</w:t>
      </w:r>
      <w:r>
        <w:rPr>
          <w:rFonts w:ascii="Times New Roman" w:hAnsi="Times New Roman" w:cs="Times New Roman"/>
          <w:sz w:val="24"/>
          <w:szCs w:val="24"/>
        </w:rPr>
        <w:t xml:space="preserve"> </w:t>
      </w:r>
      <w:r w:rsidR="00F75D9F">
        <w:rPr>
          <w:rFonts w:ascii="Times New Roman" w:hAnsi="Times New Roman" w:cs="Times New Roman"/>
          <w:sz w:val="24"/>
          <w:szCs w:val="24"/>
        </w:rPr>
        <w:t>class</w:t>
      </w:r>
      <w:r>
        <w:rPr>
          <w:rFonts w:ascii="Times New Roman" w:hAnsi="Times New Roman" w:cs="Times New Roman"/>
          <w:sz w:val="24"/>
          <w:szCs w:val="24"/>
        </w:rPr>
        <w:t xml:space="preserve"> is that processors generate vectors of data and this data is added to a </w:t>
      </w:r>
      <w:r w:rsidRPr="00F75D9F">
        <w:rPr>
          <w:rStyle w:val="Heading1Char"/>
        </w:rPr>
        <w:t>GlobalStore</w:t>
      </w:r>
      <w:r>
        <w:rPr>
          <w:rFonts w:ascii="Times New Roman" w:hAnsi="Times New Roman" w:cs="Times New Roman"/>
          <w:sz w:val="24"/>
          <w:szCs w:val="24"/>
        </w:rPr>
        <w:t xml:space="preserve"> object. After all processors have completed adding data, the data is “uploaded” to the object so that it is visible to all processors in the system. Prior to the upload op</w:t>
      </w:r>
      <w:r w:rsidR="00D03416">
        <w:rPr>
          <w:rFonts w:ascii="Times New Roman" w:hAnsi="Times New Roman" w:cs="Times New Roman"/>
          <w:sz w:val="24"/>
          <w:szCs w:val="24"/>
        </w:rPr>
        <w:t xml:space="preserve">eration, the data is </w:t>
      </w:r>
      <w:r>
        <w:rPr>
          <w:rFonts w:ascii="Times New Roman" w:hAnsi="Times New Roman" w:cs="Times New Roman"/>
          <w:sz w:val="24"/>
          <w:szCs w:val="24"/>
        </w:rPr>
        <w:t>held locally on the processor that generated it. The original motivation for creating this class was to save system state variables that represent the results of individual si</w:t>
      </w:r>
      <w:r w:rsidR="00D03416">
        <w:rPr>
          <w:rFonts w:ascii="Times New Roman" w:hAnsi="Times New Roman" w:cs="Times New Roman"/>
          <w:sz w:val="24"/>
          <w:szCs w:val="24"/>
        </w:rPr>
        <w:t>mulations in a contingency anal</w:t>
      </w:r>
      <w:r>
        <w:rPr>
          <w:rFonts w:ascii="Times New Roman" w:hAnsi="Times New Roman" w:cs="Times New Roman"/>
          <w:sz w:val="24"/>
          <w:szCs w:val="24"/>
        </w:rPr>
        <w:t>ysis context. These variables could then be used to initiali</w:t>
      </w:r>
      <w:r w:rsidR="00F75D9F">
        <w:rPr>
          <w:rFonts w:ascii="Times New Roman" w:hAnsi="Times New Roman" w:cs="Times New Roman"/>
          <w:sz w:val="24"/>
          <w:szCs w:val="24"/>
        </w:rPr>
        <w:t xml:space="preserve">ze additional calculations. </w:t>
      </w:r>
      <w:r w:rsidRPr="00F75D9F">
        <w:rPr>
          <w:rStyle w:val="Heading1Char"/>
        </w:rPr>
        <w:t>GlobalStore</w:t>
      </w:r>
      <w:r w:rsidR="00F75D9F">
        <w:rPr>
          <w:rFonts w:ascii="Times New Roman" w:hAnsi="Times New Roman" w:cs="Times New Roman"/>
          <w:sz w:val="24"/>
          <w:szCs w:val="24"/>
        </w:rPr>
        <w:t xml:space="preserve"> is a templated class that is located</w:t>
      </w:r>
      <w:r>
        <w:rPr>
          <w:rFonts w:ascii="Times New Roman" w:hAnsi="Times New Roman" w:cs="Times New Roman"/>
          <w:sz w:val="24"/>
          <w:szCs w:val="24"/>
        </w:rPr>
        <w:t xml:space="preserve"> in the </w:t>
      </w:r>
      <w:r w:rsidRPr="00F75D9F">
        <w:rPr>
          <w:rStyle w:val="Heading1Char"/>
        </w:rPr>
        <w:t>gridpack::parallel</w:t>
      </w:r>
      <w:r>
        <w:rPr>
          <w:rFonts w:ascii="Times New Roman" w:hAnsi="Times New Roman" w:cs="Times New Roman"/>
          <w:sz w:val="24"/>
          <w:szCs w:val="24"/>
        </w:rPr>
        <w:t xml:space="preserve"> namespace.</w:t>
      </w:r>
    </w:p>
    <w:p w14:paraId="5CC7FB9B" w14:textId="7F0C3E33" w:rsidR="00CE77D6" w:rsidRDefault="00CE77D6" w:rsidP="00CE77D6">
      <w:pPr>
        <w:rPr>
          <w:rFonts w:ascii="Times New Roman" w:hAnsi="Times New Roman" w:cs="Times New Roman"/>
          <w:sz w:val="24"/>
          <w:szCs w:val="24"/>
        </w:rPr>
      </w:pPr>
      <w:r>
        <w:rPr>
          <w:rFonts w:ascii="Times New Roman" w:hAnsi="Times New Roman" w:cs="Times New Roman"/>
          <w:sz w:val="24"/>
          <w:szCs w:val="24"/>
        </w:rPr>
        <w:t xml:space="preserve">The </w:t>
      </w:r>
      <w:r w:rsidRPr="00F75D9F">
        <w:rPr>
          <w:rStyle w:val="Heading1Char"/>
        </w:rPr>
        <w:t>GlobalStore</w:t>
      </w:r>
      <w:r>
        <w:rPr>
          <w:rFonts w:ascii="Times New Roman" w:hAnsi="Times New Roman" w:cs="Times New Roman"/>
          <w:sz w:val="24"/>
          <w:szCs w:val="24"/>
        </w:rPr>
        <w:t xml:space="preserve"> constructor is</w:t>
      </w:r>
    </w:p>
    <w:p w14:paraId="0D3B06EE" w14:textId="356343B0" w:rsidR="00CE77D6" w:rsidRDefault="00CE77D6" w:rsidP="00F75D9F">
      <w:pPr>
        <w:pStyle w:val="RedBoldCode"/>
      </w:pPr>
      <w:r>
        <w:t>GlobalStore</w:t>
      </w:r>
      <w:r w:rsidR="00F75D9F">
        <w:t>&lt;data_type&gt;</w:t>
      </w:r>
      <w:r>
        <w:t>(const gridpack::parallel::Communicator &amp;comm)</w:t>
      </w:r>
    </w:p>
    <w:p w14:paraId="64A930B1" w14:textId="2EE78C03" w:rsidR="00CE77D6" w:rsidRDefault="00CE77D6" w:rsidP="00CE77D6">
      <w:pPr>
        <w:rPr>
          <w:rFonts w:ascii="Times New Roman" w:hAnsi="Times New Roman" w:cs="Times New Roman"/>
          <w:sz w:val="24"/>
          <w:szCs w:val="24"/>
        </w:rPr>
      </w:pPr>
      <w:r>
        <w:rPr>
          <w:rFonts w:ascii="Times New Roman" w:hAnsi="Times New Roman" w:cs="Times New Roman"/>
          <w:sz w:val="24"/>
          <w:szCs w:val="24"/>
        </w:rPr>
        <w:t xml:space="preserve">The constructor takes a communicator as an argument so data </w:t>
      </w:r>
      <w:r w:rsidR="00F75D9F">
        <w:rPr>
          <w:rFonts w:ascii="Times New Roman" w:hAnsi="Times New Roman" w:cs="Times New Roman"/>
          <w:sz w:val="24"/>
          <w:szCs w:val="24"/>
        </w:rPr>
        <w:t xml:space="preserve">in the </w:t>
      </w:r>
      <w:r w:rsidR="00F75D9F" w:rsidRPr="00F75D9F">
        <w:rPr>
          <w:rStyle w:val="Heading1Char"/>
        </w:rPr>
        <w:t>GlobalStore</w:t>
      </w:r>
      <w:r w:rsidR="00F75D9F">
        <w:rPr>
          <w:rFonts w:ascii="Times New Roman" w:hAnsi="Times New Roman" w:cs="Times New Roman"/>
          <w:sz w:val="24"/>
          <w:szCs w:val="24"/>
        </w:rPr>
        <w:t xml:space="preserve"> object </w:t>
      </w:r>
      <w:r>
        <w:rPr>
          <w:rFonts w:ascii="Times New Roman" w:hAnsi="Times New Roman" w:cs="Times New Roman"/>
          <w:sz w:val="24"/>
          <w:szCs w:val="24"/>
        </w:rPr>
        <w:t>will only be visible to processors in the communicator.</w:t>
      </w:r>
      <w:r w:rsidR="00F75D9F">
        <w:rPr>
          <w:rFonts w:ascii="Times New Roman" w:hAnsi="Times New Roman" w:cs="Times New Roman"/>
          <w:sz w:val="24"/>
          <w:szCs w:val="24"/>
        </w:rPr>
        <w:t xml:space="preserve"> It also takes the template argument </w:t>
      </w:r>
      <w:r w:rsidR="00F75D9F" w:rsidRPr="00F75D9F">
        <w:rPr>
          <w:rStyle w:val="Heading1Char"/>
        </w:rPr>
        <w:t>data_type</w:t>
      </w:r>
      <w:r w:rsidR="00F75D9F">
        <w:rPr>
          <w:rFonts w:ascii="Times New Roman" w:hAnsi="Times New Roman" w:cs="Times New Roman"/>
          <w:sz w:val="24"/>
          <w:szCs w:val="24"/>
        </w:rPr>
        <w:t xml:space="preserve"> that can be an</w:t>
      </w:r>
      <w:r w:rsidR="00D03416">
        <w:rPr>
          <w:rFonts w:ascii="Times New Roman" w:hAnsi="Times New Roman" w:cs="Times New Roman"/>
          <w:sz w:val="24"/>
          <w:szCs w:val="24"/>
        </w:rPr>
        <w:t>y fixed-</w:t>
      </w:r>
      <w:r w:rsidR="00F75D9F">
        <w:rPr>
          <w:rFonts w:ascii="Times New Roman" w:hAnsi="Times New Roman" w:cs="Times New Roman"/>
          <w:sz w:val="24"/>
          <w:szCs w:val="24"/>
        </w:rPr>
        <w:t xml:space="preserve">sized data type. This includes standard data types such as </w:t>
      </w:r>
      <w:r w:rsidR="00F75D9F" w:rsidRPr="00F75D9F">
        <w:rPr>
          <w:rStyle w:val="Heading1Char"/>
        </w:rPr>
        <w:t>int</w:t>
      </w:r>
      <w:r w:rsidR="00F75D9F">
        <w:rPr>
          <w:rFonts w:ascii="Times New Roman" w:hAnsi="Times New Roman" w:cs="Times New Roman"/>
          <w:sz w:val="24"/>
          <w:szCs w:val="24"/>
        </w:rPr>
        <w:t xml:space="preserve">, </w:t>
      </w:r>
      <w:r w:rsidR="00F75D9F" w:rsidRPr="00F75D9F">
        <w:rPr>
          <w:rStyle w:val="Heading1Char"/>
        </w:rPr>
        <w:t>float</w:t>
      </w:r>
      <w:r w:rsidR="00F75D9F">
        <w:rPr>
          <w:rFonts w:ascii="Times New Roman" w:hAnsi="Times New Roman" w:cs="Times New Roman"/>
          <w:sz w:val="24"/>
          <w:szCs w:val="24"/>
        </w:rPr>
        <w:t xml:space="preserve">, </w:t>
      </w:r>
      <w:r w:rsidR="00F75D9F" w:rsidRPr="00F75D9F">
        <w:rPr>
          <w:rStyle w:val="Heading1Char"/>
        </w:rPr>
        <w:t>double</w:t>
      </w:r>
      <w:r w:rsidR="00F75D9F">
        <w:rPr>
          <w:rFonts w:ascii="Times New Roman" w:hAnsi="Times New Roman" w:cs="Times New Roman"/>
          <w:sz w:val="24"/>
          <w:szCs w:val="24"/>
        </w:rPr>
        <w:t>, etc. but could also represent user-defined structs.</w:t>
      </w:r>
    </w:p>
    <w:p w14:paraId="16F52D42" w14:textId="69341B46" w:rsidR="00105D2F" w:rsidRDefault="00105D2F" w:rsidP="00CE77D6">
      <w:pPr>
        <w:rPr>
          <w:rFonts w:ascii="Times New Roman" w:hAnsi="Times New Roman" w:cs="Times New Roman"/>
          <w:sz w:val="24"/>
          <w:szCs w:val="24"/>
        </w:rPr>
      </w:pPr>
      <w:r>
        <w:rPr>
          <w:rFonts w:ascii="Times New Roman" w:hAnsi="Times New Roman" w:cs="Times New Roman"/>
          <w:sz w:val="24"/>
          <w:szCs w:val="24"/>
        </w:rPr>
        <w:t xml:space="preserve">Data can be added to the </w:t>
      </w:r>
      <w:r w:rsidRPr="00C03A25">
        <w:rPr>
          <w:rStyle w:val="Heading1Char"/>
        </w:rPr>
        <w:t>GlobalStore</w:t>
      </w:r>
      <w:r>
        <w:rPr>
          <w:rFonts w:ascii="Times New Roman" w:hAnsi="Times New Roman" w:cs="Times New Roman"/>
          <w:sz w:val="24"/>
          <w:szCs w:val="24"/>
        </w:rPr>
        <w:t xml:space="preserve"> object using the command</w:t>
      </w:r>
    </w:p>
    <w:p w14:paraId="56D5F566" w14:textId="7774661B" w:rsidR="00105D2F" w:rsidRDefault="00105D2F" w:rsidP="00C03A25">
      <w:pPr>
        <w:pStyle w:val="RedBoldCode"/>
      </w:pPr>
      <w:r>
        <w:t>void addVector(const int idx, const std::vector&lt;data_type&gt; &amp;vec)</w:t>
      </w:r>
    </w:p>
    <w:p w14:paraId="02CE17C3" w14:textId="03F32483" w:rsidR="00105D2F" w:rsidRDefault="00105D2F" w:rsidP="00CE77D6">
      <w:pPr>
        <w:rPr>
          <w:rFonts w:ascii="Times New Roman" w:hAnsi="Times New Roman" w:cs="Times New Roman"/>
          <w:sz w:val="24"/>
          <w:szCs w:val="24"/>
        </w:rPr>
      </w:pPr>
      <w:r>
        <w:rPr>
          <w:rFonts w:ascii="Times New Roman" w:hAnsi="Times New Roman" w:cs="Times New Roman"/>
          <w:sz w:val="24"/>
          <w:szCs w:val="24"/>
        </w:rPr>
        <w:t>This command assumes that the user has some way of uniquely identifying each contributed vector by an index idx. The indices do not have to be complete, i.e. all indic</w:t>
      </w:r>
      <w:r w:rsidR="0023583D">
        <w:rPr>
          <w:rFonts w:ascii="Times New Roman" w:hAnsi="Times New Roman" w:cs="Times New Roman"/>
          <w:sz w:val="24"/>
          <w:szCs w:val="24"/>
        </w:rPr>
        <w:t>es in some interval [0</w:t>
      </w:r>
      <w:r>
        <w:rPr>
          <w:rFonts w:ascii="Times New Roman" w:hAnsi="Times New Roman" w:cs="Times New Roman"/>
          <w:sz w:val="24"/>
          <w:szCs w:val="24"/>
        </w:rPr>
        <w:t>-N</w:t>
      </w:r>
      <w:r w:rsidR="0023583D">
        <w:rPr>
          <w:rFonts w:ascii="Times New Roman" w:hAnsi="Times New Roman" w:cs="Times New Roman"/>
          <w:sz w:val="24"/>
          <w:szCs w:val="24"/>
        </w:rPr>
        <w:t>-1</w:t>
      </w:r>
      <w:r>
        <w:rPr>
          <w:rFonts w:ascii="Times New Roman" w:hAnsi="Times New Roman" w:cs="Times New Roman"/>
          <w:sz w:val="24"/>
          <w:szCs w:val="24"/>
        </w:rPr>
        <w:t>] need to</w:t>
      </w:r>
      <w:r w:rsidR="0023583D">
        <w:rPr>
          <w:rFonts w:ascii="Times New Roman" w:hAnsi="Times New Roman" w:cs="Times New Roman"/>
          <w:sz w:val="24"/>
          <w:szCs w:val="24"/>
        </w:rPr>
        <w:t xml:space="preserve"> be</w:t>
      </w:r>
      <w:r>
        <w:rPr>
          <w:rFonts w:ascii="Times New Roman" w:hAnsi="Times New Roman" w:cs="Times New Roman"/>
          <w:sz w:val="24"/>
          <w:szCs w:val="24"/>
        </w:rPr>
        <w:t xml:space="preserve"> add</w:t>
      </w:r>
      <w:r w:rsidR="0023583D">
        <w:rPr>
          <w:rFonts w:ascii="Times New Roman" w:hAnsi="Times New Roman" w:cs="Times New Roman"/>
          <w:sz w:val="24"/>
          <w:szCs w:val="24"/>
        </w:rPr>
        <w:t>ed</w:t>
      </w:r>
      <w:r>
        <w:rPr>
          <w:rFonts w:ascii="Times New Roman" w:hAnsi="Times New Roman" w:cs="Times New Roman"/>
          <w:sz w:val="24"/>
          <w:szCs w:val="24"/>
        </w:rPr>
        <w:t xml:space="preserve"> to the storage object, although it is recommended that there are not large gaps between contributed indices. The length of the vectors can differ for different indices and there are also no restrictions on which processor contributes which index, so contributions can be made in any order from any processor. </w:t>
      </w:r>
      <w:r w:rsidR="00D03416">
        <w:rPr>
          <w:rFonts w:ascii="Times New Roman" w:hAnsi="Times New Roman" w:cs="Times New Roman"/>
          <w:sz w:val="24"/>
          <w:szCs w:val="24"/>
        </w:rPr>
        <w:t xml:space="preserve">The only restriction on indices is that they are not used more than once, i.e. </w:t>
      </w:r>
      <w:r w:rsidR="00D03416" w:rsidRPr="00D03416">
        <w:rPr>
          <w:rStyle w:val="Heading1Char"/>
        </w:rPr>
        <w:t>addVector</w:t>
      </w:r>
      <w:r w:rsidR="00D03416">
        <w:rPr>
          <w:rFonts w:ascii="Times New Roman" w:hAnsi="Times New Roman" w:cs="Times New Roman"/>
          <w:sz w:val="24"/>
          <w:szCs w:val="24"/>
        </w:rPr>
        <w:t xml:space="preserve"> is not call more than once on any processor for a given index. </w:t>
      </w:r>
      <w:r>
        <w:rPr>
          <w:rFonts w:ascii="Times New Roman" w:hAnsi="Times New Roman" w:cs="Times New Roman"/>
          <w:sz w:val="24"/>
          <w:szCs w:val="24"/>
        </w:rPr>
        <w:t>This behavior maps fairly well to contingency calculations where the index represents the index of a particular contingency.</w:t>
      </w:r>
      <w:r w:rsidR="005B76B7">
        <w:rPr>
          <w:rFonts w:ascii="Times New Roman" w:hAnsi="Times New Roman" w:cs="Times New Roman"/>
          <w:sz w:val="24"/>
          <w:szCs w:val="24"/>
        </w:rPr>
        <w:t xml:space="preserve"> The data layout in the GlobalStore object is illustrated schematically in Figure 11.</w:t>
      </w:r>
    </w:p>
    <w:p w14:paraId="26744801" w14:textId="2C649462" w:rsidR="005B76B7" w:rsidRDefault="005B76B7" w:rsidP="00CE77D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9D3324" wp14:editId="03D56EA7">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tif"/>
                    <pic:cNvPicPr/>
                  </pic:nvPicPr>
                  <pic:blipFill rotWithShape="1">
                    <a:blip r:embed="rId24">
                      <a:extLst>
                        <a:ext uri="{28A0092B-C50C-407E-A947-70E740481C1C}">
                          <a14:useLocalDpi xmlns:a14="http://schemas.microsoft.com/office/drawing/2010/main" val="0"/>
                        </a:ext>
                      </a:extLst>
                    </a:blip>
                    <a:srcRect t="8975" b="1474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2E02C247" w14:textId="5E7A6564" w:rsidR="005B76B7" w:rsidRDefault="005B76B7" w:rsidP="00CE77D6">
      <w:pPr>
        <w:rPr>
          <w:rFonts w:ascii="Times New Roman" w:hAnsi="Times New Roman" w:cs="Times New Roman"/>
          <w:sz w:val="24"/>
          <w:szCs w:val="24"/>
        </w:rPr>
      </w:pPr>
      <w:r w:rsidRPr="005B76B7">
        <w:rPr>
          <w:rFonts w:ascii="Times New Roman" w:hAnsi="Times New Roman" w:cs="Times New Roman"/>
          <w:b/>
          <w:sz w:val="24"/>
          <w:szCs w:val="24"/>
        </w:rPr>
        <w:t>Figure 11</w:t>
      </w:r>
      <w:r>
        <w:rPr>
          <w:rFonts w:ascii="Times New Roman" w:hAnsi="Times New Roman" w:cs="Times New Roman"/>
          <w:sz w:val="24"/>
          <w:szCs w:val="24"/>
        </w:rPr>
        <w:t>. Schematic diagram of data storage in a GlobalStore object. Vectors can have any length and some indices can be missing data.</w:t>
      </w:r>
    </w:p>
    <w:p w14:paraId="1AE25893" w14:textId="2500DB99" w:rsidR="00105D2F" w:rsidRDefault="00105D2F" w:rsidP="00CE77D6">
      <w:pPr>
        <w:rPr>
          <w:rFonts w:ascii="Times New Roman" w:hAnsi="Times New Roman" w:cs="Times New Roman"/>
          <w:sz w:val="24"/>
          <w:szCs w:val="24"/>
        </w:rPr>
      </w:pPr>
      <w:r>
        <w:rPr>
          <w:rFonts w:ascii="Times New Roman" w:hAnsi="Times New Roman" w:cs="Times New Roman"/>
          <w:sz w:val="24"/>
          <w:szCs w:val="24"/>
        </w:rPr>
        <w:t>Once the processors have completed adding vectors to the storage object, the data is still only stored locally. To make it globally accessible, it is necessary to move if from local buffers to a globally accessible data structure. This is accomplished by calling the function</w:t>
      </w:r>
    </w:p>
    <w:p w14:paraId="4A792803" w14:textId="559CAD62" w:rsidR="00105D2F" w:rsidRDefault="00105D2F" w:rsidP="0023583D">
      <w:pPr>
        <w:pStyle w:val="RedBoldCode"/>
      </w:pPr>
      <w:r>
        <w:t>void upload()</w:t>
      </w:r>
    </w:p>
    <w:p w14:paraId="0ED12005" w14:textId="21692892" w:rsidR="00105D2F" w:rsidRDefault="00105D2F" w:rsidP="00CE77D6">
      <w:pPr>
        <w:rPr>
          <w:rFonts w:ascii="Times New Roman" w:hAnsi="Times New Roman" w:cs="Times New Roman"/>
          <w:sz w:val="24"/>
          <w:szCs w:val="24"/>
        </w:rPr>
      </w:pPr>
      <w:r>
        <w:rPr>
          <w:rFonts w:ascii="Times New Roman" w:hAnsi="Times New Roman" w:cs="Times New Roman"/>
          <w:sz w:val="24"/>
          <w:szCs w:val="24"/>
        </w:rPr>
        <w:t>This function takes</w:t>
      </w:r>
      <w:r w:rsidR="0023583D">
        <w:rPr>
          <w:rFonts w:ascii="Times New Roman" w:hAnsi="Times New Roman" w:cs="Times New Roman"/>
          <w:sz w:val="24"/>
          <w:szCs w:val="24"/>
        </w:rPr>
        <w:t xml:space="preserve"> no arguments. After calling </w:t>
      </w:r>
      <w:r w:rsidR="0023583D" w:rsidRPr="0023583D">
        <w:rPr>
          <w:rStyle w:val="Heading1Char"/>
        </w:rPr>
        <w:t>upload</w:t>
      </w:r>
      <w:r w:rsidR="0023583D">
        <w:rPr>
          <w:rFonts w:ascii="Times New Roman" w:hAnsi="Times New Roman" w:cs="Times New Roman"/>
          <w:sz w:val="24"/>
          <w:szCs w:val="24"/>
        </w:rPr>
        <w:t xml:space="preserve">, it is no longer possible to continue adding data to the storage object using the </w:t>
      </w:r>
      <w:r w:rsidR="0023583D" w:rsidRPr="0023583D">
        <w:rPr>
          <w:rStyle w:val="Heading1Char"/>
        </w:rPr>
        <w:t>addVector</w:t>
      </w:r>
      <w:r w:rsidR="0023583D">
        <w:rPr>
          <w:rFonts w:ascii="Times New Roman" w:hAnsi="Times New Roman" w:cs="Times New Roman"/>
          <w:sz w:val="24"/>
          <w:szCs w:val="24"/>
        </w:rPr>
        <w:t xml:space="preserve"> function.</w:t>
      </w:r>
    </w:p>
    <w:p w14:paraId="34F4C0EE" w14:textId="5913E2F0" w:rsidR="0023583D" w:rsidRDefault="002256F5" w:rsidP="00CE77D6">
      <w:pPr>
        <w:rPr>
          <w:rFonts w:ascii="Times New Roman" w:hAnsi="Times New Roman" w:cs="Times New Roman"/>
          <w:sz w:val="24"/>
          <w:szCs w:val="24"/>
        </w:rPr>
      </w:pPr>
      <w:r>
        <w:rPr>
          <w:rFonts w:ascii="Times New Roman" w:hAnsi="Times New Roman" w:cs="Times New Roman"/>
          <w:sz w:val="24"/>
          <w:szCs w:val="24"/>
        </w:rPr>
        <w:t>Once</w:t>
      </w:r>
      <w:r w:rsidR="0023583D">
        <w:rPr>
          <w:rFonts w:ascii="Times New Roman" w:hAnsi="Times New Roman" w:cs="Times New Roman"/>
          <w:sz w:val="24"/>
          <w:szCs w:val="24"/>
        </w:rPr>
        <w:t xml:space="preserve"> data has been uploaded to the storage object, any processor can retrieve the data associated with a particular index using the function</w:t>
      </w:r>
    </w:p>
    <w:p w14:paraId="2C9A29DA" w14:textId="61EDB8B5" w:rsidR="0023583D" w:rsidRDefault="0023583D" w:rsidP="0023583D">
      <w:pPr>
        <w:pStyle w:val="RedBoldCode"/>
      </w:pPr>
      <w:r>
        <w:t>void getVector(const int idx, std::vector&lt;data_type&gt; &amp;vec)</w:t>
      </w:r>
    </w:p>
    <w:p w14:paraId="175C9916" w14:textId="736B7AC2" w:rsidR="0023583D" w:rsidRDefault="0023583D" w:rsidP="00CE77D6">
      <w:pPr>
        <w:rPr>
          <w:rFonts w:ascii="Times New Roman" w:hAnsi="Times New Roman" w:cs="Times New Roman"/>
          <w:sz w:val="24"/>
          <w:szCs w:val="24"/>
        </w:rPr>
      </w:pPr>
      <w:r>
        <w:rPr>
          <w:rFonts w:ascii="Times New Roman" w:hAnsi="Times New Roman" w:cs="Times New Roman"/>
          <w:sz w:val="24"/>
          <w:szCs w:val="24"/>
        </w:rPr>
        <w:t xml:space="preserve">This function retrieves the data corresponding to index </w:t>
      </w:r>
      <w:r w:rsidRPr="00C03A25">
        <w:rPr>
          <w:rStyle w:val="Heading1Char"/>
        </w:rPr>
        <w:t>idx</w:t>
      </w:r>
      <w:r>
        <w:rPr>
          <w:rFonts w:ascii="Times New Roman" w:hAnsi="Times New Roman" w:cs="Times New Roman"/>
          <w:sz w:val="24"/>
          <w:szCs w:val="24"/>
        </w:rPr>
        <w:t xml:space="preserve"> from global storage and s</w:t>
      </w:r>
      <w:r w:rsidR="00CD1389">
        <w:rPr>
          <w:rFonts w:ascii="Times New Roman" w:hAnsi="Times New Roman" w:cs="Times New Roman"/>
          <w:sz w:val="24"/>
          <w:szCs w:val="24"/>
        </w:rPr>
        <w:t xml:space="preserve">tores it in a local vector. The </w:t>
      </w:r>
      <w:r w:rsidR="00CD1389" w:rsidRPr="00CD1389">
        <w:rPr>
          <w:rStyle w:val="Heading1Char"/>
        </w:rPr>
        <w:t>getVector</w:t>
      </w:r>
      <w:r>
        <w:rPr>
          <w:rFonts w:ascii="Times New Roman" w:hAnsi="Times New Roman" w:cs="Times New Roman"/>
          <w:sz w:val="24"/>
          <w:szCs w:val="24"/>
        </w:rPr>
        <w:t xml:space="preserve"> function can be call</w:t>
      </w:r>
      <w:r w:rsidR="00C03A25">
        <w:rPr>
          <w:rFonts w:ascii="Times New Roman" w:hAnsi="Times New Roman" w:cs="Times New Roman"/>
          <w:sz w:val="24"/>
          <w:szCs w:val="24"/>
        </w:rPr>
        <w:t>ed</w:t>
      </w:r>
      <w:r>
        <w:rPr>
          <w:rFonts w:ascii="Times New Roman" w:hAnsi="Times New Roman" w:cs="Times New Roman"/>
          <w:sz w:val="24"/>
          <w:szCs w:val="24"/>
        </w:rPr>
        <w:t xml:space="preserve"> an arbitrary number of times after the data has been uploaded.</w:t>
      </w:r>
      <w:r w:rsidR="0064044E">
        <w:rPr>
          <w:rFonts w:ascii="Times New Roman" w:hAnsi="Times New Roman" w:cs="Times New Roman"/>
          <w:sz w:val="24"/>
          <w:szCs w:val="24"/>
        </w:rPr>
        <w:t xml:space="preserve"> If no data is found, the return vector will have length zero.</w:t>
      </w:r>
    </w:p>
    <w:p w14:paraId="326558B2" w14:textId="3DCA7B82" w:rsidR="0023583D" w:rsidRDefault="0023583D" w:rsidP="00CE77D6">
      <w:pPr>
        <w:rPr>
          <w:rFonts w:ascii="Times New Roman" w:hAnsi="Times New Roman" w:cs="Times New Roman"/>
          <w:sz w:val="24"/>
          <w:szCs w:val="24"/>
        </w:rPr>
      </w:pPr>
      <w:r>
        <w:rPr>
          <w:rFonts w:ascii="Times New Roman" w:hAnsi="Times New Roman" w:cs="Times New Roman"/>
          <w:sz w:val="24"/>
          <w:szCs w:val="24"/>
        </w:rPr>
        <w:t xml:space="preserve">One note about using the </w:t>
      </w:r>
      <w:r w:rsidRPr="00C03A25">
        <w:rPr>
          <w:rStyle w:val="Heading1Char"/>
        </w:rPr>
        <w:t>getVector</w:t>
      </w:r>
      <w:r>
        <w:rPr>
          <w:rFonts w:ascii="Times New Roman" w:hAnsi="Times New Roman" w:cs="Times New Roman"/>
          <w:sz w:val="24"/>
          <w:szCs w:val="24"/>
        </w:rPr>
        <w:t xml:space="preserve"> function</w:t>
      </w:r>
      <w:r w:rsidR="00C03A25">
        <w:rPr>
          <w:rFonts w:ascii="Times New Roman" w:hAnsi="Times New Roman" w:cs="Times New Roman"/>
          <w:sz w:val="24"/>
          <w:szCs w:val="24"/>
        </w:rPr>
        <w:t xml:space="preserve"> is worth mentioning</w:t>
      </w:r>
      <w:r>
        <w:rPr>
          <w:rFonts w:ascii="Times New Roman" w:hAnsi="Times New Roman" w:cs="Times New Roman"/>
          <w:sz w:val="24"/>
          <w:szCs w:val="24"/>
        </w:rPr>
        <w:t>. The implementation</w:t>
      </w:r>
      <w:r w:rsidR="00C03A25">
        <w:rPr>
          <w:rFonts w:ascii="Times New Roman" w:hAnsi="Times New Roman" w:cs="Times New Roman"/>
          <w:sz w:val="24"/>
          <w:szCs w:val="24"/>
        </w:rPr>
        <w:t xml:space="preserve"> of the </w:t>
      </w:r>
      <w:r w:rsidR="00C03A25" w:rsidRPr="00C03A25">
        <w:rPr>
          <w:rStyle w:val="Heading1Char"/>
        </w:rPr>
        <w:t>GlobalStore</w:t>
      </w:r>
      <w:r w:rsidR="00C03A25">
        <w:rPr>
          <w:rFonts w:ascii="Times New Roman" w:hAnsi="Times New Roman" w:cs="Times New Roman"/>
          <w:sz w:val="24"/>
          <w:szCs w:val="24"/>
        </w:rPr>
        <w:t xml:space="preserve"> class</w:t>
      </w:r>
      <w:r>
        <w:rPr>
          <w:rFonts w:ascii="Times New Roman" w:hAnsi="Times New Roman" w:cs="Times New Roman"/>
          <w:sz w:val="24"/>
          <w:szCs w:val="24"/>
        </w:rPr>
        <w:t xml:space="preserve"> uses some Global Array calls that can potentially interfere with MPI calls in a subsequent function call, resulting in the code hanging. If this occurs, it is usually p</w:t>
      </w:r>
      <w:r w:rsidR="00C03A25">
        <w:rPr>
          <w:rFonts w:ascii="Times New Roman" w:hAnsi="Times New Roman" w:cs="Times New Roman"/>
          <w:sz w:val="24"/>
          <w:szCs w:val="24"/>
        </w:rPr>
        <w:t xml:space="preserve">ossible to prevent the hang by calling </w:t>
      </w:r>
      <w:r w:rsidR="00C03A25" w:rsidRPr="00C03A25">
        <w:rPr>
          <w:rStyle w:val="Heading1Char"/>
        </w:rPr>
        <w:t>Communicator::sync</w:t>
      </w:r>
      <w:r w:rsidR="00C03A25">
        <w:rPr>
          <w:rFonts w:ascii="Times New Roman" w:hAnsi="Times New Roman" w:cs="Times New Roman"/>
          <w:sz w:val="24"/>
          <w:szCs w:val="24"/>
        </w:rPr>
        <w:t xml:space="preserve"> on the communicator that was used to </w:t>
      </w:r>
      <w:r w:rsidR="00C03A25">
        <w:rPr>
          <w:rFonts w:ascii="Times New Roman" w:hAnsi="Times New Roman" w:cs="Times New Roman"/>
          <w:sz w:val="24"/>
          <w:szCs w:val="24"/>
        </w:rPr>
        <w:lastRenderedPageBreak/>
        <w:t xml:space="preserve">define the </w:t>
      </w:r>
      <w:r w:rsidR="00C03A25" w:rsidRPr="00C03A25">
        <w:rPr>
          <w:rStyle w:val="Heading1Char"/>
        </w:rPr>
        <w:t>GlobalStore</w:t>
      </w:r>
      <w:r w:rsidR="00C03A25">
        <w:rPr>
          <w:rFonts w:ascii="Times New Roman" w:hAnsi="Times New Roman" w:cs="Times New Roman"/>
          <w:sz w:val="24"/>
          <w:szCs w:val="24"/>
        </w:rPr>
        <w:t xml:space="preserve"> object. This should be done after completing all </w:t>
      </w:r>
      <w:r w:rsidR="00C03A25" w:rsidRPr="00C03A25">
        <w:rPr>
          <w:rStyle w:val="Heading1Char"/>
        </w:rPr>
        <w:t>getVector</w:t>
      </w:r>
      <w:r w:rsidR="00C03A25">
        <w:rPr>
          <w:rFonts w:ascii="Times New Roman" w:hAnsi="Times New Roman" w:cs="Times New Roman"/>
          <w:sz w:val="24"/>
          <w:szCs w:val="24"/>
        </w:rPr>
        <w:t xml:space="preserve"> calls but before making calls to other parallel functions.</w:t>
      </w:r>
    </w:p>
    <w:p w14:paraId="094D56C0" w14:textId="7705BCC4" w:rsidR="003000A4" w:rsidRDefault="003000A4" w:rsidP="003000A4">
      <w:pPr>
        <w:pStyle w:val="Heading3"/>
      </w:pPr>
      <w:bookmarkStart w:id="24" w:name="_Toc482792112"/>
      <w:r>
        <w:t>Bus Tables</w:t>
      </w:r>
      <w:bookmarkEnd w:id="24"/>
    </w:p>
    <w:p w14:paraId="034CF77E" w14:textId="6A579E92" w:rsidR="003000A4" w:rsidRDefault="00CD1389" w:rsidP="00CE77D6">
      <w:pPr>
        <w:rPr>
          <w:rFonts w:ascii="Times New Roman" w:hAnsi="Times New Roman" w:cs="Times New Roman"/>
          <w:sz w:val="24"/>
          <w:szCs w:val="24"/>
        </w:rPr>
      </w:pPr>
      <w:r>
        <w:rPr>
          <w:rFonts w:ascii="Times New Roman" w:hAnsi="Times New Roman" w:cs="Times New Roman"/>
          <w:sz w:val="24"/>
          <w:szCs w:val="24"/>
        </w:rPr>
        <w:t>The bus table module was created</w:t>
      </w:r>
      <w:r w:rsidR="003000A4">
        <w:rPr>
          <w:rFonts w:ascii="Times New Roman" w:hAnsi="Times New Roman" w:cs="Times New Roman"/>
          <w:sz w:val="24"/>
          <w:szCs w:val="24"/>
        </w:rPr>
        <w:t xml:space="preserve"> to allow applications to update</w:t>
      </w:r>
      <w:r w:rsidR="00AE05EA">
        <w:rPr>
          <w:rFonts w:ascii="Times New Roman" w:hAnsi="Times New Roman" w:cs="Times New Roman"/>
          <w:sz w:val="24"/>
          <w:szCs w:val="24"/>
        </w:rPr>
        <w:t xml:space="preserve"> the</w:t>
      </w:r>
      <w:r w:rsidR="003000A4">
        <w:rPr>
          <w:rFonts w:ascii="Times New Roman" w:hAnsi="Times New Roman" w:cs="Times New Roman"/>
          <w:sz w:val="24"/>
          <w:szCs w:val="24"/>
        </w:rPr>
        <w:t xml:space="preserve"> properties of buses over multiple scenarios. This module is designed to read files of the form</w:t>
      </w:r>
    </w:p>
    <w:p w14:paraId="0B74DE49" w14:textId="5C395D9A" w:rsidR="003000A4" w:rsidRDefault="003000A4" w:rsidP="0038769E">
      <w:pPr>
        <w:pStyle w:val="RedBoldCode"/>
      </w:pPr>
      <w:r>
        <w:t>11002 BL   0.0011 0.0009 0.0018 0.0023</w:t>
      </w:r>
    </w:p>
    <w:p w14:paraId="1D80408F" w14:textId="751B6C07" w:rsidR="003000A4" w:rsidRDefault="003000A4" w:rsidP="0038769E">
      <w:pPr>
        <w:pStyle w:val="RedBoldCode"/>
      </w:pPr>
      <w:r>
        <w:t>11003 BL   0.2232 0.2113 0.2202 0.2317</w:t>
      </w:r>
    </w:p>
    <w:p w14:paraId="1FC8CADE" w14:textId="4B74CBF1" w:rsidR="003000A4" w:rsidRDefault="003000A4" w:rsidP="0038769E">
      <w:pPr>
        <w:pStyle w:val="RedBoldCode"/>
      </w:pPr>
      <w:r>
        <w:t>11005 BL   0.1188 0.1076 0.1211 0.1197</w:t>
      </w:r>
    </w:p>
    <w:p w14:paraId="380C5064" w14:textId="2F5B3DE8" w:rsidR="003000A4" w:rsidRDefault="003000A4" w:rsidP="0038769E">
      <w:pPr>
        <w:pStyle w:val="RedBoldCode"/>
      </w:pPr>
      <w:r>
        <w:t>11008 BL   0.0053 0.0045 0.0067 0.0072</w:t>
      </w:r>
    </w:p>
    <w:p w14:paraId="5AC0BE8E" w14:textId="3E6B2AEB" w:rsidR="003000A4" w:rsidRDefault="003000A4" w:rsidP="00CE77D6">
      <w:pPr>
        <w:rPr>
          <w:rFonts w:ascii="Times New Roman" w:hAnsi="Times New Roman" w:cs="Times New Roman"/>
          <w:sz w:val="24"/>
          <w:szCs w:val="24"/>
        </w:rPr>
      </w:pPr>
      <w:r>
        <w:rPr>
          <w:rFonts w:ascii="Times New Roman" w:hAnsi="Times New Roman" w:cs="Times New Roman"/>
          <w:sz w:val="24"/>
          <w:szCs w:val="24"/>
        </w:rPr>
        <w:t>The first column is a bus ID, the second column is a one- or two-character tag identifying some device on the bus (e.g. a generator) and the remaining columns are properties of the bus for different scenarios.</w:t>
      </w:r>
      <w:r w:rsidR="0038769E">
        <w:rPr>
          <w:rFonts w:ascii="Times New Roman" w:hAnsi="Times New Roman" w:cs="Times New Roman"/>
          <w:sz w:val="24"/>
          <w:szCs w:val="24"/>
        </w:rPr>
        <w:t xml:space="preserve"> The columns are delimited by white space.</w:t>
      </w:r>
      <w:r w:rsidR="00B917B0">
        <w:rPr>
          <w:rFonts w:ascii="Times New Roman" w:hAnsi="Times New Roman" w:cs="Times New Roman"/>
          <w:sz w:val="24"/>
          <w:szCs w:val="24"/>
        </w:rPr>
        <w:t xml:space="preserve"> If there are </w:t>
      </w:r>
      <w:r w:rsidR="00B917B0" w:rsidRPr="00B917B0">
        <w:rPr>
          <w:rFonts w:ascii="Times New Roman" w:hAnsi="Times New Roman" w:cs="Times New Roman"/>
          <w:i/>
          <w:sz w:val="24"/>
          <w:szCs w:val="24"/>
        </w:rPr>
        <w:t>N</w:t>
      </w:r>
      <w:r w:rsidR="00B917B0">
        <w:rPr>
          <w:rFonts w:ascii="Times New Roman" w:hAnsi="Times New Roman" w:cs="Times New Roman"/>
          <w:sz w:val="24"/>
          <w:szCs w:val="24"/>
        </w:rPr>
        <w:t xml:space="preserve"> columns of properties for the buses then the total number of columns in the file is </w:t>
      </w:r>
      <w:r w:rsidR="00B917B0" w:rsidRPr="00B917B0">
        <w:rPr>
          <w:rFonts w:ascii="Times New Roman" w:hAnsi="Times New Roman" w:cs="Times New Roman"/>
          <w:i/>
          <w:sz w:val="24"/>
          <w:szCs w:val="24"/>
        </w:rPr>
        <w:t>N</w:t>
      </w:r>
      <w:r w:rsidR="00B917B0">
        <w:rPr>
          <w:rFonts w:ascii="Times New Roman" w:hAnsi="Times New Roman" w:cs="Times New Roman"/>
          <w:sz w:val="24"/>
          <w:szCs w:val="24"/>
        </w:rPr>
        <w:t>+2</w:t>
      </w:r>
      <w:r w:rsidR="00CD1389">
        <w:rPr>
          <w:rFonts w:ascii="Times New Roman" w:hAnsi="Times New Roman" w:cs="Times New Roman"/>
          <w:sz w:val="24"/>
          <w:szCs w:val="24"/>
        </w:rPr>
        <w:t>,</w:t>
      </w:r>
      <w:r w:rsidR="00B917B0">
        <w:rPr>
          <w:rFonts w:ascii="Times New Roman" w:hAnsi="Times New Roman" w:cs="Times New Roman"/>
          <w:sz w:val="24"/>
          <w:szCs w:val="24"/>
        </w:rPr>
        <w:t xml:space="preserve"> where the extra two columns represent the bus indices and the device tags. The columns are indexed from 0 to </w:t>
      </w:r>
      <w:r w:rsidR="00B917B0" w:rsidRPr="00B917B0">
        <w:rPr>
          <w:rFonts w:ascii="Times New Roman" w:hAnsi="Times New Roman" w:cs="Times New Roman"/>
          <w:i/>
          <w:sz w:val="24"/>
          <w:szCs w:val="24"/>
        </w:rPr>
        <w:t>N</w:t>
      </w:r>
      <w:r w:rsidR="00B917B0">
        <w:rPr>
          <w:rFonts w:ascii="Times New Roman" w:hAnsi="Times New Roman" w:cs="Times New Roman"/>
          <w:sz w:val="24"/>
          <w:szCs w:val="24"/>
        </w:rPr>
        <w:t>-1. If the properties apply to the bus as a whole and not some device on the bus, then the tags can be ignored but some arbitrary one- or two-character string still needs to be included in the file for the second c</w:t>
      </w:r>
      <w:r w:rsidR="00741EFF">
        <w:rPr>
          <w:rFonts w:ascii="Times New Roman" w:hAnsi="Times New Roman" w:cs="Times New Roman"/>
          <w:sz w:val="24"/>
          <w:szCs w:val="24"/>
        </w:rPr>
        <w:t>olumn. The scenarios themselves</w:t>
      </w:r>
      <w:r w:rsidR="00B917B0">
        <w:rPr>
          <w:rFonts w:ascii="Times New Roman" w:hAnsi="Times New Roman" w:cs="Times New Roman"/>
          <w:sz w:val="24"/>
          <w:szCs w:val="24"/>
        </w:rPr>
        <w:t xml:space="preserve"> can represent different times, different parameter sets, different loads etc.</w:t>
      </w:r>
      <w:r w:rsidR="00AE05EA">
        <w:rPr>
          <w:rFonts w:ascii="Times New Roman" w:hAnsi="Times New Roman" w:cs="Times New Roman"/>
          <w:sz w:val="24"/>
          <w:szCs w:val="24"/>
        </w:rPr>
        <w:t xml:space="preserve"> The properties</w:t>
      </w:r>
      <w:r w:rsidR="00741EFF">
        <w:rPr>
          <w:rFonts w:ascii="Times New Roman" w:hAnsi="Times New Roman" w:cs="Times New Roman"/>
          <w:sz w:val="24"/>
          <w:szCs w:val="24"/>
        </w:rPr>
        <w:t xml:space="preserve"> are assumed to be double precision values.</w:t>
      </w:r>
      <w:r w:rsidR="0007738B">
        <w:rPr>
          <w:rFonts w:ascii="Times New Roman" w:hAnsi="Times New Roman" w:cs="Times New Roman"/>
          <w:sz w:val="24"/>
          <w:szCs w:val="24"/>
        </w:rPr>
        <w:t xml:space="preserve"> </w:t>
      </w:r>
      <w:r w:rsidR="00AE05EA">
        <w:rPr>
          <w:rFonts w:ascii="Times New Roman" w:hAnsi="Times New Roman" w:cs="Times New Roman"/>
          <w:sz w:val="24"/>
          <w:szCs w:val="24"/>
        </w:rPr>
        <w:t xml:space="preserve">Integer values can be used as properties by storing them as double precision values and then casting them back to integers inside the application. </w:t>
      </w:r>
      <w:r w:rsidR="0007738B">
        <w:rPr>
          <w:rFonts w:ascii="Times New Roman" w:hAnsi="Times New Roman" w:cs="Times New Roman"/>
          <w:sz w:val="24"/>
          <w:szCs w:val="24"/>
        </w:rPr>
        <w:t>Not all buses need to be included in the table and in many cases, where a device is not present on a bus, it is undesirable to require that each bus be represented.</w:t>
      </w:r>
    </w:p>
    <w:p w14:paraId="7F436D41" w14:textId="638A411A" w:rsidR="00B917B0" w:rsidRDefault="00B917B0" w:rsidP="00CE77D6">
      <w:pPr>
        <w:rPr>
          <w:rFonts w:ascii="Times New Roman" w:hAnsi="Times New Roman" w:cs="Times New Roman"/>
          <w:sz w:val="24"/>
          <w:szCs w:val="24"/>
        </w:rPr>
      </w:pPr>
      <w:r>
        <w:rPr>
          <w:rFonts w:ascii="Times New Roman" w:hAnsi="Times New Roman" w:cs="Times New Roman"/>
          <w:sz w:val="24"/>
          <w:szCs w:val="24"/>
        </w:rPr>
        <w:t xml:space="preserve">The </w:t>
      </w:r>
      <w:r w:rsidRPr="00741EFF">
        <w:rPr>
          <w:rStyle w:val="Heading1Char"/>
        </w:rPr>
        <w:t>BusTable</w:t>
      </w:r>
      <w:r>
        <w:rPr>
          <w:rFonts w:ascii="Times New Roman" w:hAnsi="Times New Roman" w:cs="Times New Roman"/>
          <w:sz w:val="24"/>
          <w:szCs w:val="24"/>
        </w:rPr>
        <w:t xml:space="preserve"> module is a templated class that takes the network type as a parameter. The constructor has the form</w:t>
      </w:r>
    </w:p>
    <w:p w14:paraId="296D5CB4" w14:textId="26F41877" w:rsidR="00B917B0" w:rsidRDefault="00B917B0" w:rsidP="00741EFF">
      <w:pPr>
        <w:pStyle w:val="RedBoldCode"/>
      </w:pPr>
      <w:r>
        <w:t>BusTable&lt;MyNetwork&gt;(const boost::shared_ptr&lt;MyNetwork&gt; network)</w:t>
      </w:r>
    </w:p>
    <w:p w14:paraId="49F068DF" w14:textId="7FAAD1CA" w:rsidR="00B917B0" w:rsidRDefault="00AE05EA" w:rsidP="00CE77D6">
      <w:pPr>
        <w:rPr>
          <w:rFonts w:ascii="Times New Roman" w:hAnsi="Times New Roman" w:cs="Times New Roman"/>
          <w:sz w:val="24"/>
          <w:szCs w:val="24"/>
        </w:rPr>
      </w:pPr>
      <w:r>
        <w:rPr>
          <w:rFonts w:ascii="Times New Roman" w:hAnsi="Times New Roman" w:cs="Times New Roman"/>
          <w:sz w:val="24"/>
          <w:szCs w:val="24"/>
        </w:rPr>
        <w:t xml:space="preserve">With one exception, all functions in the </w:t>
      </w:r>
      <w:r w:rsidRPr="00AE05EA">
        <w:rPr>
          <w:rStyle w:val="Heading1Char"/>
        </w:rPr>
        <w:t>BusTable</w:t>
      </w:r>
      <w:r>
        <w:rPr>
          <w:rFonts w:ascii="Times New Roman" w:hAnsi="Times New Roman" w:cs="Times New Roman"/>
          <w:sz w:val="24"/>
          <w:szCs w:val="24"/>
        </w:rPr>
        <w:t xml:space="preserve"> class are collective and must be called by all processes over which the network is defined. </w:t>
      </w:r>
      <w:r w:rsidR="00B917B0">
        <w:rPr>
          <w:rFonts w:ascii="Times New Roman" w:hAnsi="Times New Roman" w:cs="Times New Roman"/>
          <w:sz w:val="24"/>
          <w:szCs w:val="24"/>
        </w:rPr>
        <w:t>An external file with the format described above can be read in using the function</w:t>
      </w:r>
    </w:p>
    <w:p w14:paraId="7D5B64D1" w14:textId="0BDCD8D0" w:rsidR="00B917B0" w:rsidRDefault="00B917B0" w:rsidP="00741EFF">
      <w:pPr>
        <w:pStyle w:val="RedBoldCode"/>
      </w:pPr>
      <w:r>
        <w:t>bool readTable(std::string filename)</w:t>
      </w:r>
    </w:p>
    <w:p w14:paraId="2EEBC17A" w14:textId="4200D4B0" w:rsidR="00B917B0" w:rsidRDefault="00B917B0" w:rsidP="00CE77D6">
      <w:pPr>
        <w:rPr>
          <w:rFonts w:ascii="Times New Roman" w:hAnsi="Times New Roman" w:cs="Times New Roman"/>
          <w:sz w:val="24"/>
          <w:szCs w:val="24"/>
        </w:rPr>
      </w:pPr>
      <w:r>
        <w:rPr>
          <w:rFonts w:ascii="Times New Roman" w:hAnsi="Times New Roman" w:cs="Times New Roman"/>
          <w:sz w:val="24"/>
          <w:szCs w:val="24"/>
        </w:rPr>
        <w:t xml:space="preserve">where </w:t>
      </w:r>
      <w:r w:rsidRPr="00741EFF">
        <w:rPr>
          <w:rStyle w:val="Heading1Char"/>
        </w:rPr>
        <w:t>filename</w:t>
      </w:r>
      <w:r>
        <w:rPr>
          <w:rFonts w:ascii="Times New Roman" w:hAnsi="Times New Roman" w:cs="Times New Roman"/>
          <w:sz w:val="24"/>
          <w:szCs w:val="24"/>
        </w:rPr>
        <w:t xml:space="preserve"> points to the appropriate file. This function will injest the file and store the contents in a distributed form that</w:t>
      </w:r>
      <w:r w:rsidR="00741EFF">
        <w:rPr>
          <w:rFonts w:ascii="Times New Roman" w:hAnsi="Times New Roman" w:cs="Times New Roman"/>
          <w:sz w:val="24"/>
          <w:szCs w:val="24"/>
        </w:rPr>
        <w:t xml:space="preserve"> can be readily access by the application.</w:t>
      </w:r>
    </w:p>
    <w:p w14:paraId="71A42A8A" w14:textId="30841F38" w:rsidR="00741EFF" w:rsidRDefault="00741EFF" w:rsidP="00CE77D6">
      <w:pPr>
        <w:rPr>
          <w:rFonts w:ascii="Times New Roman" w:hAnsi="Times New Roman" w:cs="Times New Roman"/>
          <w:sz w:val="24"/>
          <w:szCs w:val="24"/>
        </w:rPr>
      </w:pPr>
      <w:r>
        <w:rPr>
          <w:rFonts w:ascii="Times New Roman" w:hAnsi="Times New Roman" w:cs="Times New Roman"/>
          <w:sz w:val="24"/>
          <w:szCs w:val="24"/>
        </w:rPr>
        <w:t>Accessing the data</w:t>
      </w:r>
      <w:r w:rsidR="00AE05EA">
        <w:rPr>
          <w:rFonts w:ascii="Times New Roman" w:hAnsi="Times New Roman" w:cs="Times New Roman"/>
          <w:sz w:val="24"/>
          <w:szCs w:val="24"/>
        </w:rPr>
        <w:t xml:space="preserve"> in the table</w:t>
      </w:r>
      <w:r>
        <w:rPr>
          <w:rFonts w:ascii="Times New Roman" w:hAnsi="Times New Roman" w:cs="Times New Roman"/>
          <w:sz w:val="24"/>
          <w:szCs w:val="24"/>
        </w:rPr>
        <w:t xml:space="preserve"> can be accomplished using the following three functions</w:t>
      </w:r>
    </w:p>
    <w:p w14:paraId="34EC34A3" w14:textId="14B30284" w:rsidR="00741EFF" w:rsidRDefault="00741EFF" w:rsidP="0007738B">
      <w:pPr>
        <w:pStyle w:val="RedBoldCode"/>
      </w:pPr>
      <w:r>
        <w:t>void getLocalIndices(std::vector&lt;int&gt; &amp;indices)</w:t>
      </w:r>
    </w:p>
    <w:p w14:paraId="5CF567A6" w14:textId="33517F2C" w:rsidR="00741EFF" w:rsidRDefault="00741EFF" w:rsidP="0007738B">
      <w:pPr>
        <w:pStyle w:val="RedBoldCode"/>
      </w:pPr>
      <w:r>
        <w:t>void getTags(std::vector&lt;std::string&gt; &amp;tags)</w:t>
      </w:r>
    </w:p>
    <w:p w14:paraId="10DC1BB6" w14:textId="5E7A1615" w:rsidR="00741EFF" w:rsidRDefault="00741EFF" w:rsidP="0007738B">
      <w:pPr>
        <w:pStyle w:val="RedBoldCode"/>
      </w:pPr>
      <w:r>
        <w:lastRenderedPageBreak/>
        <w:t>void getValues(</w:t>
      </w:r>
      <w:r w:rsidR="0007738B">
        <w:t xml:space="preserve">int idx, </w:t>
      </w:r>
      <w:r>
        <w:t>std::vector&lt;double) &amp;values)</w:t>
      </w:r>
    </w:p>
    <w:p w14:paraId="2E245123" w14:textId="57AE830E" w:rsidR="00741EFF" w:rsidRDefault="0007738B" w:rsidP="00CE77D6">
      <w:pPr>
        <w:rPr>
          <w:rFonts w:ascii="Times New Roman" w:hAnsi="Times New Roman" w:cs="Times New Roman"/>
          <w:sz w:val="24"/>
          <w:szCs w:val="24"/>
        </w:rPr>
      </w:pPr>
      <w:r>
        <w:rPr>
          <w:rFonts w:ascii="Times New Roman" w:hAnsi="Times New Roman" w:cs="Times New Roman"/>
          <w:sz w:val="24"/>
          <w:szCs w:val="24"/>
        </w:rPr>
        <w:t xml:space="preserve">The first function returns the local index of the bus to which the data applies, the second function returns the corresponding tag of the device to which the data applies and the third function returns the values from column </w:t>
      </w:r>
      <w:r w:rsidRPr="0007738B">
        <w:rPr>
          <w:rStyle w:val="Heading1Char"/>
        </w:rPr>
        <w:t>idx</w:t>
      </w:r>
      <w:r>
        <w:rPr>
          <w:rFonts w:ascii="Times New Roman" w:hAnsi="Times New Roman" w:cs="Times New Roman"/>
          <w:sz w:val="24"/>
          <w:szCs w:val="24"/>
        </w:rPr>
        <w:t xml:space="preserve"> in the table. After calling the functions, the data can be applied to the appropriate bus</w:t>
      </w:r>
      <w:r w:rsidR="00AE05EA">
        <w:rPr>
          <w:rFonts w:ascii="Times New Roman" w:hAnsi="Times New Roman" w:cs="Times New Roman"/>
          <w:sz w:val="24"/>
          <w:szCs w:val="24"/>
        </w:rPr>
        <w:t>es</w:t>
      </w:r>
      <w:r>
        <w:rPr>
          <w:rFonts w:ascii="Times New Roman" w:hAnsi="Times New Roman" w:cs="Times New Roman"/>
          <w:sz w:val="24"/>
          <w:szCs w:val="24"/>
        </w:rPr>
        <w:t xml:space="preserve"> using a loop of the form</w:t>
      </w:r>
    </w:p>
    <w:p w14:paraId="45BF7224" w14:textId="5C8A97D5" w:rsidR="0007738B" w:rsidRDefault="0007738B" w:rsidP="0007738B">
      <w:pPr>
        <w:pStyle w:val="RedBoldCode"/>
      </w:pPr>
      <w:r>
        <w:t>MyBus *bus;</w:t>
      </w:r>
    </w:p>
    <w:p w14:paraId="47E7E95C" w14:textId="4BD47ABF" w:rsidR="0007738B" w:rsidRDefault="0007738B" w:rsidP="0007738B">
      <w:pPr>
        <w:pStyle w:val="RedBoldCode"/>
      </w:pPr>
      <w:r>
        <w:t>For (i=0; i&lt;indices.size(); i++) {</w:t>
      </w:r>
    </w:p>
    <w:p w14:paraId="4939DCB2" w14:textId="2F95E5F4" w:rsidR="0007738B" w:rsidRDefault="0007738B" w:rsidP="0007738B">
      <w:pPr>
        <w:pStyle w:val="RedBoldCode"/>
      </w:pPr>
      <w:r>
        <w:t xml:space="preserve">  bus = dynamic_cast&lt;MyBus*&gt;(network-&gt;getBus(indices[i]).get());</w:t>
      </w:r>
    </w:p>
    <w:p w14:paraId="463853FA" w14:textId="31D30367" w:rsidR="0007738B" w:rsidRDefault="0007738B" w:rsidP="0007738B">
      <w:pPr>
        <w:pStyle w:val="RedBoldCode"/>
      </w:pPr>
      <w:r>
        <w:t xml:space="preserve">  bus-&gt;setProperty(tags[i], values[i]);</w:t>
      </w:r>
    </w:p>
    <w:p w14:paraId="4DD6FBDE" w14:textId="5B4AB51B" w:rsidR="0007738B" w:rsidRDefault="0007738B" w:rsidP="0007738B">
      <w:pPr>
        <w:pStyle w:val="RedBoldCode"/>
      </w:pPr>
      <w:r>
        <w:t>}</w:t>
      </w:r>
    </w:p>
    <w:p w14:paraId="7017C76E" w14:textId="61B34E96" w:rsidR="0007738B" w:rsidRDefault="0007738B" w:rsidP="00CE77D6">
      <w:pPr>
        <w:rPr>
          <w:rFonts w:ascii="Times New Roman" w:hAnsi="Times New Roman" w:cs="Times New Roman"/>
          <w:sz w:val="24"/>
          <w:szCs w:val="24"/>
        </w:rPr>
      </w:pPr>
      <w:r>
        <w:rPr>
          <w:rFonts w:ascii="Times New Roman" w:hAnsi="Times New Roman" w:cs="Times New Roman"/>
          <w:sz w:val="24"/>
          <w:szCs w:val="24"/>
        </w:rPr>
        <w:t xml:space="preserve">where </w:t>
      </w:r>
      <w:r w:rsidRPr="0007738B">
        <w:rPr>
          <w:rStyle w:val="Heading1Char"/>
        </w:rPr>
        <w:t>setProperty</w:t>
      </w:r>
      <w:r>
        <w:rPr>
          <w:rFonts w:ascii="Times New Roman" w:hAnsi="Times New Roman" w:cs="Times New Roman"/>
          <w:sz w:val="24"/>
          <w:szCs w:val="24"/>
        </w:rPr>
        <w:t xml:space="preserve"> is a user-defined function in the </w:t>
      </w:r>
      <w:r w:rsidRPr="0007738B">
        <w:rPr>
          <w:rStyle w:val="Heading1Char"/>
        </w:rPr>
        <w:t>MyBus</w:t>
      </w:r>
      <w:r>
        <w:rPr>
          <w:rFonts w:ascii="Times New Roman" w:hAnsi="Times New Roman" w:cs="Times New Roman"/>
          <w:sz w:val="24"/>
          <w:szCs w:val="24"/>
        </w:rPr>
        <w:t xml:space="preserve"> class that does something </w:t>
      </w:r>
      <w:r w:rsidR="00AE05EA">
        <w:rPr>
          <w:rFonts w:ascii="Times New Roman" w:hAnsi="Times New Roman" w:cs="Times New Roman"/>
          <w:sz w:val="24"/>
          <w:szCs w:val="24"/>
        </w:rPr>
        <w:t xml:space="preserve">useful </w:t>
      </w:r>
      <w:r>
        <w:rPr>
          <w:rFonts w:ascii="Times New Roman" w:hAnsi="Times New Roman" w:cs="Times New Roman"/>
          <w:sz w:val="24"/>
          <w:szCs w:val="24"/>
        </w:rPr>
        <w:t>with the data.</w:t>
      </w:r>
    </w:p>
    <w:p w14:paraId="70B5E9C4" w14:textId="3505AA2E" w:rsidR="0007738B" w:rsidRDefault="0007738B" w:rsidP="00CE77D6">
      <w:pPr>
        <w:rPr>
          <w:rFonts w:ascii="Times New Roman" w:hAnsi="Times New Roman" w:cs="Times New Roman"/>
          <w:sz w:val="24"/>
          <w:szCs w:val="24"/>
        </w:rPr>
      </w:pPr>
      <w:r>
        <w:rPr>
          <w:rFonts w:ascii="Times New Roman" w:hAnsi="Times New Roman" w:cs="Times New Roman"/>
          <w:sz w:val="24"/>
          <w:szCs w:val="24"/>
        </w:rPr>
        <w:t xml:space="preserve">The number of columns of properties can be accessed </w:t>
      </w:r>
      <w:r w:rsidR="00451DDF">
        <w:rPr>
          <w:rFonts w:ascii="Times New Roman" w:hAnsi="Times New Roman" w:cs="Times New Roman"/>
          <w:sz w:val="24"/>
          <w:szCs w:val="24"/>
        </w:rPr>
        <w:t>using the function</w:t>
      </w:r>
    </w:p>
    <w:p w14:paraId="2B27E840" w14:textId="58D70998" w:rsidR="00451DDF" w:rsidRDefault="00451DDF" w:rsidP="00451DDF">
      <w:pPr>
        <w:pStyle w:val="RedBoldCode"/>
      </w:pPr>
      <w:r>
        <w:t>int getNumColumns()</w:t>
      </w:r>
    </w:p>
    <w:p w14:paraId="66D1410B" w14:textId="14F1E7E3" w:rsidR="00451DDF" w:rsidRPr="00CE77D6" w:rsidRDefault="00451DDF" w:rsidP="00CE77D6">
      <w:pPr>
        <w:rPr>
          <w:rFonts w:ascii="Times New Roman" w:hAnsi="Times New Roman" w:cs="Times New Roman"/>
          <w:sz w:val="24"/>
          <w:szCs w:val="24"/>
        </w:rPr>
      </w:pPr>
      <w:r>
        <w:rPr>
          <w:rFonts w:ascii="Times New Roman" w:hAnsi="Times New Roman" w:cs="Times New Roman"/>
          <w:sz w:val="24"/>
          <w:szCs w:val="24"/>
        </w:rPr>
        <w:t>This func</w:t>
      </w:r>
      <w:r w:rsidR="00CD1389">
        <w:rPr>
          <w:rFonts w:ascii="Times New Roman" w:hAnsi="Times New Roman" w:cs="Times New Roman"/>
          <w:sz w:val="24"/>
          <w:szCs w:val="24"/>
        </w:rPr>
        <w:t>tion is provided</w:t>
      </w:r>
      <w:r w:rsidR="00AE05EA">
        <w:rPr>
          <w:rFonts w:ascii="Times New Roman" w:hAnsi="Times New Roman" w:cs="Times New Roman"/>
          <w:sz w:val="24"/>
          <w:szCs w:val="24"/>
        </w:rPr>
        <w:t xml:space="preserve"> as a</w:t>
      </w:r>
      <w:r>
        <w:rPr>
          <w:rFonts w:ascii="Times New Roman" w:hAnsi="Times New Roman" w:cs="Times New Roman"/>
          <w:sz w:val="24"/>
          <w:szCs w:val="24"/>
        </w:rPr>
        <w:t xml:space="preserve"> method for accessing the total number of scenarios directly from the bus table input, instead of having to include it as a separate parameter.</w:t>
      </w:r>
      <w:r w:rsidR="00AE05EA">
        <w:rPr>
          <w:rFonts w:ascii="Times New Roman" w:hAnsi="Times New Roman" w:cs="Times New Roman"/>
          <w:sz w:val="24"/>
          <w:szCs w:val="24"/>
        </w:rPr>
        <w:t xml:space="preserve"> This function is not collective and can be called by individual processes regardless of what other processes are doing.</w:t>
      </w:r>
    </w:p>
    <w:p w14:paraId="4AC3AB18" w14:textId="109A60D5" w:rsidR="00E43EB2" w:rsidRDefault="005F50F8" w:rsidP="005F50F8">
      <w:pPr>
        <w:pStyle w:val="Heading2"/>
      </w:pPr>
      <w:bookmarkStart w:id="25" w:name="_Toc482792113"/>
      <w:r>
        <w:t>Generalize Matrix-Vector Interface</w:t>
      </w:r>
      <w:bookmarkEnd w:id="25"/>
    </w:p>
    <w:p w14:paraId="34DBA6CF" w14:textId="11118508" w:rsidR="002968B5" w:rsidRDefault="005F50F8" w:rsidP="00030CA2">
      <w:pPr>
        <w:rPr>
          <w:rFonts w:ascii="Times New Roman" w:hAnsi="Times New Roman" w:cs="Times New Roman"/>
          <w:sz w:val="24"/>
          <w:szCs w:val="24"/>
        </w:rPr>
      </w:pPr>
      <w:r>
        <w:rPr>
          <w:rFonts w:ascii="Times New Roman" w:hAnsi="Times New Roman" w:cs="Times New Roman"/>
          <w:sz w:val="24"/>
          <w:szCs w:val="24"/>
        </w:rPr>
        <w:t>The matrix-vector interface described above is suitable for problems where the independent and dependent variables are both associated with buses but it won’t work for systems w</w:t>
      </w:r>
      <w:r w:rsidR="003A7119">
        <w:rPr>
          <w:rFonts w:ascii="Times New Roman" w:hAnsi="Times New Roman" w:cs="Times New Roman"/>
          <w:sz w:val="24"/>
          <w:szCs w:val="24"/>
        </w:rPr>
        <w:t>h</w:t>
      </w:r>
      <w:r>
        <w:rPr>
          <w:rFonts w:ascii="Times New Roman" w:hAnsi="Times New Roman" w:cs="Times New Roman"/>
          <w:sz w:val="24"/>
          <w:szCs w:val="24"/>
        </w:rPr>
        <w:t>ere some variables are associated with branches. This can occur in optimization problems such</w:t>
      </w:r>
      <w:r w:rsidR="00D37743">
        <w:rPr>
          <w:rFonts w:ascii="Times New Roman" w:hAnsi="Times New Roman" w:cs="Times New Roman"/>
          <w:sz w:val="24"/>
          <w:szCs w:val="24"/>
        </w:rPr>
        <w:t xml:space="preserve"> as</w:t>
      </w:r>
      <w:r>
        <w:rPr>
          <w:rFonts w:ascii="Times New Roman" w:hAnsi="Times New Roman" w:cs="Times New Roman"/>
          <w:sz w:val="24"/>
          <w:szCs w:val="24"/>
        </w:rPr>
        <w:t xml:space="preserve"> state estimation, where measurements are made on both buses and branches. E</w:t>
      </w:r>
      <w:r w:rsidR="003A7119">
        <w:rPr>
          <w:rFonts w:ascii="Times New Roman" w:hAnsi="Times New Roman" w:cs="Times New Roman"/>
          <w:sz w:val="24"/>
          <w:szCs w:val="24"/>
        </w:rPr>
        <w:t>very measurement contributes an</w:t>
      </w:r>
      <w:r>
        <w:rPr>
          <w:rFonts w:ascii="Times New Roman" w:hAnsi="Times New Roman" w:cs="Times New Roman"/>
          <w:sz w:val="24"/>
          <w:szCs w:val="24"/>
        </w:rPr>
        <w:t xml:space="preserve"> equation to the state-estimation optimization</w:t>
      </w:r>
      <w:r w:rsidR="003A7119">
        <w:rPr>
          <w:rFonts w:ascii="Times New Roman" w:hAnsi="Times New Roman" w:cs="Times New Roman"/>
          <w:sz w:val="24"/>
          <w:szCs w:val="24"/>
        </w:rPr>
        <w:t>,</w:t>
      </w:r>
      <w:r>
        <w:rPr>
          <w:rFonts w:ascii="Times New Roman" w:hAnsi="Times New Roman" w:cs="Times New Roman"/>
          <w:sz w:val="24"/>
          <w:szCs w:val="24"/>
        </w:rPr>
        <w:t xml:space="preserve"> which results in dependent variables associated with branches. To handle these types of problems, a more general approach to creating matrices and vectors is required. This is implemented via the </w:t>
      </w:r>
      <w:r w:rsidRPr="00661BE2">
        <w:rPr>
          <w:rStyle w:val="Heading1Char"/>
        </w:rPr>
        <w:t>GenMatVecInterface</w:t>
      </w:r>
      <w:r>
        <w:rPr>
          <w:rFonts w:ascii="Times New Roman" w:hAnsi="Times New Roman" w:cs="Times New Roman"/>
          <w:sz w:val="24"/>
          <w:szCs w:val="24"/>
        </w:rPr>
        <w:t xml:space="preserve"> cl</w:t>
      </w:r>
      <w:r w:rsidR="00661BE2">
        <w:rPr>
          <w:rFonts w:ascii="Times New Roman" w:hAnsi="Times New Roman" w:cs="Times New Roman"/>
          <w:sz w:val="24"/>
          <w:szCs w:val="24"/>
        </w:rPr>
        <w:t>ass. As illustrated in Figure 5, t</w:t>
      </w:r>
      <w:r w:rsidR="002968B5">
        <w:rPr>
          <w:rFonts w:ascii="Times New Roman" w:hAnsi="Times New Roman" w:cs="Times New Roman"/>
          <w:sz w:val="24"/>
          <w:szCs w:val="24"/>
        </w:rPr>
        <w:t xml:space="preserve">he </w:t>
      </w:r>
      <w:r w:rsidR="002968B5" w:rsidRPr="00661BE2">
        <w:rPr>
          <w:rStyle w:val="Heading1Char"/>
        </w:rPr>
        <w:t>BaseComponent</w:t>
      </w:r>
      <w:r w:rsidR="002968B5">
        <w:rPr>
          <w:rFonts w:ascii="Times New Roman" w:hAnsi="Times New Roman" w:cs="Times New Roman"/>
          <w:sz w:val="24"/>
          <w:szCs w:val="24"/>
        </w:rPr>
        <w:t xml:space="preserve"> class directly inherits from this interface, along with the </w:t>
      </w:r>
      <w:r w:rsidR="002968B5" w:rsidRPr="00661BE2">
        <w:rPr>
          <w:rStyle w:val="Heading1Char"/>
        </w:rPr>
        <w:t>MatVecInteface</w:t>
      </w:r>
      <w:r w:rsidR="002968B5">
        <w:rPr>
          <w:rFonts w:ascii="Times New Roman" w:hAnsi="Times New Roman" w:cs="Times New Roman"/>
          <w:sz w:val="24"/>
          <w:szCs w:val="24"/>
        </w:rPr>
        <w:t xml:space="preserve">. </w:t>
      </w:r>
    </w:p>
    <w:p w14:paraId="025D9BD3" w14:textId="50F0CADD" w:rsidR="002968B5" w:rsidRDefault="002968B5" w:rsidP="0024731F">
      <w:pPr>
        <w:rPr>
          <w:rFonts w:ascii="Times New Roman" w:hAnsi="Times New Roman" w:cs="Times New Roman"/>
          <w:sz w:val="24"/>
          <w:szCs w:val="24"/>
        </w:rPr>
      </w:pPr>
      <w:r>
        <w:rPr>
          <w:rFonts w:ascii="Times New Roman" w:hAnsi="Times New Roman" w:cs="Times New Roman"/>
          <w:sz w:val="24"/>
          <w:szCs w:val="24"/>
        </w:rPr>
        <w:t xml:space="preserve">Unlike the </w:t>
      </w:r>
      <w:r w:rsidRPr="00661BE2">
        <w:rPr>
          <w:rStyle w:val="Heading1Char"/>
        </w:rPr>
        <w:t>MatVecInterface</w:t>
      </w:r>
      <w:r>
        <w:rPr>
          <w:rFonts w:ascii="Times New Roman" w:hAnsi="Times New Roman" w:cs="Times New Roman"/>
          <w:sz w:val="24"/>
          <w:szCs w:val="24"/>
        </w:rPr>
        <w:t xml:space="preserve"> class, there is no definitive way to map which elements are contributed by a branch or bus, and the number of elements contributed by a branch or bus does not reduce to simple blocks. Thus, the idea that buses and branches contribute simple blocks of data must be abandoned. The </w:t>
      </w:r>
      <w:r w:rsidRPr="00661BE2">
        <w:rPr>
          <w:rStyle w:val="Heading1Char"/>
        </w:rPr>
        <w:t>GenMatVecInterface</w:t>
      </w:r>
      <w:r>
        <w:rPr>
          <w:rFonts w:ascii="Times New Roman" w:hAnsi="Times New Roman" w:cs="Times New Roman"/>
          <w:sz w:val="24"/>
          <w:szCs w:val="24"/>
        </w:rPr>
        <w:t xml:space="preserve"> just assumes that buses and branches contribute some number of equations (dependent variables) to the matrix and that they also contribute some number of independent variables to the matrix. This is information is embedded in the function calls</w:t>
      </w:r>
    </w:p>
    <w:p w14:paraId="40A3575A" w14:textId="1D12CB68" w:rsidR="002968B5" w:rsidRDefault="007937FC" w:rsidP="00E406CA">
      <w:pPr>
        <w:pStyle w:val="RedBoldCode"/>
      </w:pPr>
      <w:r>
        <w:lastRenderedPageBreak/>
        <w:t xml:space="preserve">virtual </w:t>
      </w:r>
      <w:r w:rsidR="00E406CA">
        <w:t>i</w:t>
      </w:r>
      <w:r w:rsidR="002968B5">
        <w:t>nt matrixNumRows(void)</w:t>
      </w:r>
    </w:p>
    <w:p w14:paraId="7DB4A22B" w14:textId="75120C4D" w:rsidR="002968B5" w:rsidRDefault="007937FC" w:rsidP="00E406CA">
      <w:pPr>
        <w:pStyle w:val="RedBoldCode"/>
      </w:pPr>
      <w:r>
        <w:t xml:space="preserve">virtual </w:t>
      </w:r>
      <w:r w:rsidR="00E406CA">
        <w:t>i</w:t>
      </w:r>
      <w:r w:rsidR="002968B5">
        <w:t>nt matrixNumCols(void)</w:t>
      </w:r>
    </w:p>
    <w:p w14:paraId="274C18EA" w14:textId="1976DD03" w:rsidR="00E406CA" w:rsidRDefault="00E406CA" w:rsidP="0024731F">
      <w:pPr>
        <w:rPr>
          <w:rFonts w:ascii="Times New Roman" w:hAnsi="Times New Roman" w:cs="Times New Roman"/>
          <w:sz w:val="24"/>
          <w:szCs w:val="24"/>
        </w:rPr>
      </w:pPr>
      <w:r>
        <w:rPr>
          <w:rFonts w:ascii="Times New Roman" w:hAnsi="Times New Roman" w:cs="Times New Roman"/>
          <w:sz w:val="24"/>
          <w:szCs w:val="24"/>
        </w:rPr>
        <w:t xml:space="preserve">These two functions specify how </w:t>
      </w:r>
      <w:r w:rsidR="00DA01EF">
        <w:rPr>
          <w:rFonts w:ascii="Times New Roman" w:hAnsi="Times New Roman" w:cs="Times New Roman"/>
          <w:sz w:val="24"/>
          <w:szCs w:val="24"/>
        </w:rPr>
        <w:t>many dependent variables (rows)</w:t>
      </w:r>
      <w:r>
        <w:rPr>
          <w:rFonts w:ascii="Times New Roman" w:hAnsi="Times New Roman" w:cs="Times New Roman"/>
          <w:sz w:val="24"/>
          <w:szCs w:val="24"/>
        </w:rPr>
        <w:t xml:space="preserve"> and how many independent variables (columns) are associated with a bus or branch. For the state estimation application that is curren</w:t>
      </w:r>
      <w:r w:rsidR="005E21FF">
        <w:rPr>
          <w:rFonts w:ascii="Times New Roman" w:hAnsi="Times New Roman" w:cs="Times New Roman"/>
          <w:sz w:val="24"/>
          <w:szCs w:val="24"/>
        </w:rPr>
        <w:t>tly available in the GridPACK</w:t>
      </w:r>
      <w:r>
        <w:rPr>
          <w:rFonts w:ascii="Times New Roman" w:hAnsi="Times New Roman" w:cs="Times New Roman"/>
          <w:sz w:val="24"/>
          <w:szCs w:val="24"/>
        </w:rPr>
        <w:t xml:space="preserve"> release, the dependent variables are the  number of measurements that are associated with the bus or branch and the </w:t>
      </w:r>
      <w:r w:rsidR="00661BE2">
        <w:rPr>
          <w:rFonts w:ascii="Times New Roman" w:hAnsi="Times New Roman" w:cs="Times New Roman"/>
          <w:sz w:val="24"/>
          <w:szCs w:val="24"/>
        </w:rPr>
        <w:t>in</w:t>
      </w:r>
      <w:r>
        <w:rPr>
          <w:rFonts w:ascii="Times New Roman" w:hAnsi="Times New Roman" w:cs="Times New Roman"/>
          <w:sz w:val="24"/>
          <w:szCs w:val="24"/>
        </w:rPr>
        <w:t>dependent variables are the voltage magnitude and phase angle, which are only associated with buses. Thus,</w:t>
      </w:r>
      <w:r w:rsidR="00DE5325">
        <w:rPr>
          <w:rFonts w:ascii="Times New Roman" w:hAnsi="Times New Roman" w:cs="Times New Roman"/>
          <w:sz w:val="24"/>
          <w:szCs w:val="24"/>
        </w:rPr>
        <w:t xml:space="preserve"> if the state estimation Jacobian is being built,</w:t>
      </w:r>
      <w:r>
        <w:rPr>
          <w:rFonts w:ascii="Times New Roman" w:hAnsi="Times New Roman" w:cs="Times New Roman"/>
          <w:sz w:val="24"/>
          <w:szCs w:val="24"/>
        </w:rPr>
        <w:t xml:space="preserve"> the </w:t>
      </w:r>
      <w:r w:rsidRPr="00661BE2">
        <w:rPr>
          <w:rStyle w:val="Heading1Char"/>
        </w:rPr>
        <w:t>matrixNumRows</w:t>
      </w:r>
      <w:r>
        <w:rPr>
          <w:rFonts w:ascii="Times New Roman" w:hAnsi="Times New Roman" w:cs="Times New Roman"/>
          <w:sz w:val="24"/>
          <w:szCs w:val="24"/>
        </w:rPr>
        <w:t xml:space="preserve"> function returns the number of measurements on each bus and bran</w:t>
      </w:r>
      <w:r w:rsidR="00DE5325">
        <w:rPr>
          <w:rFonts w:ascii="Times New Roman" w:hAnsi="Times New Roman" w:cs="Times New Roman"/>
          <w:sz w:val="24"/>
          <w:szCs w:val="24"/>
        </w:rPr>
        <w:t xml:space="preserve">ch. The </w:t>
      </w:r>
      <w:r w:rsidR="00DE5325" w:rsidRPr="00661BE2">
        <w:rPr>
          <w:rStyle w:val="Heading1Char"/>
        </w:rPr>
        <w:t>matrixNumCols</w:t>
      </w:r>
      <w:r w:rsidR="00DE5325">
        <w:rPr>
          <w:rFonts w:ascii="Times New Roman" w:hAnsi="Times New Roman" w:cs="Times New Roman"/>
          <w:sz w:val="24"/>
          <w:szCs w:val="24"/>
        </w:rPr>
        <w:t xml:space="preserve"> only returns a non-zero value for buses since the branches have no independent variables. This value is generally 2, if the bus has any measurements associa</w:t>
      </w:r>
      <w:r w:rsidR="00DA01EF">
        <w:rPr>
          <w:rFonts w:ascii="Times New Roman" w:hAnsi="Times New Roman" w:cs="Times New Roman"/>
          <w:sz w:val="24"/>
          <w:szCs w:val="24"/>
        </w:rPr>
        <w:t>ted with it or is attached to a</w:t>
      </w:r>
      <w:r w:rsidR="00DE5325">
        <w:rPr>
          <w:rFonts w:ascii="Times New Roman" w:hAnsi="Times New Roman" w:cs="Times New Roman"/>
          <w:sz w:val="24"/>
          <w:szCs w:val="24"/>
        </w:rPr>
        <w:t xml:space="preserve"> bus or branch that has measurements</w:t>
      </w:r>
      <w:r w:rsidR="00DA01EF">
        <w:rPr>
          <w:rFonts w:ascii="Times New Roman" w:hAnsi="Times New Roman" w:cs="Times New Roman"/>
          <w:sz w:val="24"/>
          <w:szCs w:val="24"/>
        </w:rPr>
        <w:t>,</w:t>
      </w:r>
      <w:r w:rsidR="00DE5325">
        <w:rPr>
          <w:rFonts w:ascii="Times New Roman" w:hAnsi="Times New Roman" w:cs="Times New Roman"/>
          <w:sz w:val="24"/>
          <w:szCs w:val="24"/>
        </w:rPr>
        <w:t xml:space="preserve"> otherwise the value is 0. If the bus has measurements and is the reference bus, then the function returns 1.</w:t>
      </w:r>
      <w:r w:rsidR="00DA01EF">
        <w:rPr>
          <w:rFonts w:ascii="Times New Roman" w:hAnsi="Times New Roman" w:cs="Times New Roman"/>
          <w:sz w:val="24"/>
          <w:szCs w:val="24"/>
        </w:rPr>
        <w:t xml:space="preserve"> These functions allow the generalized mappers to determine the dimensions of the matrix (for state estimation, the Jacobian is not necessarily square).</w:t>
      </w:r>
    </w:p>
    <w:p w14:paraId="6D3EDA58" w14:textId="19ADDD17" w:rsidR="00DA01EF" w:rsidRDefault="00DA01EF" w:rsidP="0024731F">
      <w:pPr>
        <w:rPr>
          <w:rFonts w:ascii="Times New Roman" w:hAnsi="Times New Roman" w:cs="Times New Roman"/>
          <w:sz w:val="24"/>
          <w:szCs w:val="24"/>
        </w:rPr>
      </w:pPr>
      <w:r>
        <w:rPr>
          <w:rFonts w:ascii="Times New Roman" w:hAnsi="Times New Roman" w:cs="Times New Roman"/>
          <w:sz w:val="24"/>
          <w:szCs w:val="24"/>
        </w:rPr>
        <w:t xml:space="preserve">Unlike the original matrix-vector interface, the user has to assign the row and column indices to each matrix element. The actual values of these indices are evaluated by the mapper but it is up to the user to take the row index for a particular dependent variable (measurement) and the column index for a particular </w:t>
      </w:r>
      <w:r w:rsidR="00661BE2">
        <w:rPr>
          <w:rFonts w:ascii="Times New Roman" w:hAnsi="Times New Roman" w:cs="Times New Roman"/>
          <w:sz w:val="24"/>
          <w:szCs w:val="24"/>
        </w:rPr>
        <w:t>in</w:t>
      </w:r>
      <w:r>
        <w:rPr>
          <w:rFonts w:ascii="Times New Roman" w:hAnsi="Times New Roman" w:cs="Times New Roman"/>
          <w:sz w:val="24"/>
          <w:szCs w:val="24"/>
        </w:rPr>
        <w:t>dependent variable (voltage magnitu</w:t>
      </w:r>
      <w:r w:rsidR="00EF59B9">
        <w:rPr>
          <w:rFonts w:ascii="Times New Roman" w:hAnsi="Times New Roman" w:cs="Times New Roman"/>
          <w:sz w:val="24"/>
          <w:szCs w:val="24"/>
        </w:rPr>
        <w:t>de or phase angle) and pair them</w:t>
      </w:r>
      <w:r>
        <w:rPr>
          <w:rFonts w:ascii="Times New Roman" w:hAnsi="Times New Roman" w:cs="Times New Roman"/>
          <w:sz w:val="24"/>
          <w:szCs w:val="24"/>
        </w:rPr>
        <w:t xml:space="preserve"> with a matrix element (contribution to the Jacobian).</w:t>
      </w:r>
      <w:r w:rsidR="00EF59B9">
        <w:rPr>
          <w:rFonts w:ascii="Times New Roman" w:hAnsi="Times New Roman" w:cs="Times New Roman"/>
          <w:sz w:val="24"/>
          <w:szCs w:val="24"/>
        </w:rPr>
        <w:t xml:space="preserve"> The functions that are used for this purpose are</w:t>
      </w:r>
    </w:p>
    <w:p w14:paraId="353A51B9" w14:textId="218C2F0E" w:rsidR="00EF59B9" w:rsidRDefault="007937FC" w:rsidP="00EF59B9">
      <w:pPr>
        <w:pStyle w:val="RedBoldCode"/>
      </w:pPr>
      <w:r>
        <w:t xml:space="preserve">virtual </w:t>
      </w:r>
      <w:r w:rsidR="00EF59B9">
        <w:t>void matrixSetRowIndex(int irow, int idx)</w:t>
      </w:r>
    </w:p>
    <w:p w14:paraId="326F0A9C" w14:textId="19F5FF09" w:rsidR="00EF59B9" w:rsidRDefault="007937FC" w:rsidP="00EF59B9">
      <w:pPr>
        <w:pStyle w:val="RedBoldCode"/>
      </w:pPr>
      <w:r>
        <w:t xml:space="preserve">virtual </w:t>
      </w:r>
      <w:r w:rsidR="00EF59B9">
        <w:t>void matrixSetColIndex(int icol, int idx)</w:t>
      </w:r>
    </w:p>
    <w:p w14:paraId="5FBE930C" w14:textId="0D45B2AC" w:rsidR="00EF59B9" w:rsidRDefault="007937FC" w:rsidP="00EF59B9">
      <w:pPr>
        <w:pStyle w:val="RedBoldCode"/>
      </w:pPr>
      <w:r>
        <w:t xml:space="preserve">virtual </w:t>
      </w:r>
      <w:r w:rsidR="00EF59B9">
        <w:t>int matrixGetRowIndex(int irow)</w:t>
      </w:r>
    </w:p>
    <w:p w14:paraId="63C12968" w14:textId="45E41F04" w:rsidR="00EF59B9" w:rsidRDefault="007937FC" w:rsidP="00EF59B9">
      <w:pPr>
        <w:pStyle w:val="RedBoldCode"/>
      </w:pPr>
      <w:r>
        <w:t xml:space="preserve">virtual </w:t>
      </w:r>
      <w:r w:rsidR="00EF59B9">
        <w:t>int matrixGetColIndex(int icol)</w:t>
      </w:r>
    </w:p>
    <w:p w14:paraId="325FA3BF" w14:textId="3E7FB8C1" w:rsidR="00EF59B9" w:rsidRDefault="00EF59B9" w:rsidP="0024731F">
      <w:pPr>
        <w:rPr>
          <w:rFonts w:ascii="Times New Roman" w:hAnsi="Times New Roman" w:cs="Times New Roman"/>
          <w:sz w:val="24"/>
          <w:szCs w:val="24"/>
        </w:rPr>
      </w:pPr>
      <w:r>
        <w:rPr>
          <w:rFonts w:ascii="Times New Roman" w:hAnsi="Times New Roman" w:cs="Times New Roman"/>
          <w:sz w:val="24"/>
          <w:szCs w:val="24"/>
        </w:rPr>
        <w:t>The first two functions are used by the mapper to assign indices for each of the rows and columns contributed by a component. The values of the indices need to be stored in the component so that the can be accessed by other components when evaluating matri</w:t>
      </w:r>
      <w:r w:rsidR="00661BE2">
        <w:rPr>
          <w:rFonts w:ascii="Times New Roman" w:hAnsi="Times New Roman" w:cs="Times New Roman"/>
          <w:sz w:val="24"/>
          <w:szCs w:val="24"/>
        </w:rPr>
        <w:t>x elements. Although these functions</w:t>
      </w:r>
      <w:r>
        <w:rPr>
          <w:rFonts w:ascii="Times New Roman" w:hAnsi="Times New Roman" w:cs="Times New Roman"/>
          <w:sz w:val="24"/>
          <w:szCs w:val="24"/>
        </w:rPr>
        <w:t xml:space="preserve"> </w:t>
      </w:r>
      <w:r w:rsidR="00661BE2">
        <w:rPr>
          <w:rFonts w:ascii="Times New Roman" w:hAnsi="Times New Roman" w:cs="Times New Roman"/>
          <w:sz w:val="24"/>
          <w:szCs w:val="24"/>
        </w:rPr>
        <w:t xml:space="preserve">are only called by the mapper, they </w:t>
      </w:r>
      <w:r>
        <w:rPr>
          <w:rFonts w:ascii="Times New Roman" w:hAnsi="Times New Roman" w:cs="Times New Roman"/>
          <w:sz w:val="24"/>
          <w:szCs w:val="24"/>
        </w:rPr>
        <w:t xml:space="preserve">need to be implemented by the user, since multiple matrices may be generated by the application. For example, </w:t>
      </w:r>
      <w:r w:rsidR="00661BE2">
        <w:rPr>
          <w:rFonts w:ascii="Times New Roman" w:hAnsi="Times New Roman" w:cs="Times New Roman"/>
          <w:sz w:val="24"/>
          <w:szCs w:val="24"/>
        </w:rPr>
        <w:t xml:space="preserve">the </w:t>
      </w:r>
      <w:r>
        <w:rPr>
          <w:rFonts w:ascii="Times New Roman" w:hAnsi="Times New Roman" w:cs="Times New Roman"/>
          <w:sz w:val="24"/>
          <w:szCs w:val="24"/>
        </w:rPr>
        <w:t>state estimation calculation needs to be able to build the Jacobian matrix plus a diagonal matrix that represents the inverse of the uncertainties in all the measurement</w:t>
      </w:r>
      <w:r w:rsidR="00661BE2">
        <w:rPr>
          <w:rFonts w:ascii="Times New Roman" w:hAnsi="Times New Roman" w:cs="Times New Roman"/>
          <w:sz w:val="24"/>
          <w:szCs w:val="24"/>
        </w:rPr>
        <w:t>s</w:t>
      </w:r>
      <w:r>
        <w:rPr>
          <w:rFonts w:ascii="Times New Roman" w:hAnsi="Times New Roman" w:cs="Times New Roman"/>
          <w:sz w:val="24"/>
          <w:szCs w:val="24"/>
        </w:rPr>
        <w:t xml:space="preserve">. The state estimation components have two modes, </w:t>
      </w:r>
      <w:r w:rsidRPr="00EF59B9">
        <w:rPr>
          <w:rStyle w:val="Heading1Char"/>
        </w:rPr>
        <w:t>Jacobian_H</w:t>
      </w:r>
      <w:r>
        <w:rPr>
          <w:rFonts w:ascii="Times New Roman" w:hAnsi="Times New Roman" w:cs="Times New Roman"/>
          <w:sz w:val="24"/>
          <w:szCs w:val="24"/>
        </w:rPr>
        <w:t xml:space="preserve"> and </w:t>
      </w:r>
      <w:r w:rsidRPr="00EF59B9">
        <w:rPr>
          <w:rStyle w:val="Heading1Char"/>
        </w:rPr>
        <w:t>R_inv</w:t>
      </w:r>
      <w:r>
        <w:rPr>
          <w:rFonts w:ascii="Times New Roman" w:hAnsi="Times New Roman" w:cs="Times New Roman"/>
          <w:sz w:val="24"/>
          <w:szCs w:val="24"/>
        </w:rPr>
        <w:t xml:space="preserve"> for each of these calculations. The </w:t>
      </w:r>
      <w:r w:rsidRPr="00661BE2">
        <w:rPr>
          <w:rStyle w:val="Heading1Char"/>
        </w:rPr>
        <w:t>matrixSetRowIndex</w:t>
      </w:r>
      <w:r>
        <w:rPr>
          <w:rFonts w:ascii="Times New Roman" w:hAnsi="Times New Roman" w:cs="Times New Roman"/>
          <w:sz w:val="24"/>
          <w:szCs w:val="24"/>
        </w:rPr>
        <w:t xml:space="preserve"> method for the buses has the form</w:t>
      </w:r>
    </w:p>
    <w:p w14:paraId="6CF3FFB2" w14:textId="6FA4EE56" w:rsidR="00EF59B9" w:rsidRPr="00EF59B9" w:rsidRDefault="00EF59B9" w:rsidP="00EF59B9">
      <w:pPr>
        <w:pStyle w:val="RedBoldCode"/>
      </w:pPr>
      <w:r w:rsidRPr="00EF59B9">
        <w:t>v</w:t>
      </w:r>
      <w:r>
        <w:t xml:space="preserve">oid </w:t>
      </w:r>
      <w:r w:rsidRPr="00EF59B9">
        <w:t>SEBus::matrixSetRowIndex(int irow, int idx)</w:t>
      </w:r>
    </w:p>
    <w:p w14:paraId="67A539E9" w14:textId="77777777" w:rsidR="00EF59B9" w:rsidRPr="00EF59B9" w:rsidRDefault="00EF59B9" w:rsidP="00EF59B9">
      <w:pPr>
        <w:pStyle w:val="RedBoldCode"/>
      </w:pPr>
      <w:r w:rsidRPr="00EF59B9">
        <w:t>{</w:t>
      </w:r>
    </w:p>
    <w:p w14:paraId="48AB8F36" w14:textId="77777777" w:rsidR="00EF59B9" w:rsidRPr="00EF59B9" w:rsidRDefault="00EF59B9" w:rsidP="00EF59B9">
      <w:pPr>
        <w:pStyle w:val="RedBoldCode"/>
      </w:pPr>
      <w:r w:rsidRPr="00EF59B9">
        <w:t xml:space="preserve">  if (p_mode == Jacobian_H) {</w:t>
      </w:r>
    </w:p>
    <w:p w14:paraId="78A1F636" w14:textId="77777777" w:rsidR="00EF59B9" w:rsidRPr="00EF59B9" w:rsidRDefault="00EF59B9" w:rsidP="00EF59B9">
      <w:pPr>
        <w:pStyle w:val="RedBoldCode"/>
      </w:pPr>
      <w:r w:rsidRPr="00EF59B9">
        <w:t xml:space="preserve">    if (irow &lt; p_rowJidx.size()) {</w:t>
      </w:r>
    </w:p>
    <w:p w14:paraId="786F6F86" w14:textId="77777777" w:rsidR="00EF59B9" w:rsidRPr="00EF59B9" w:rsidRDefault="00EF59B9" w:rsidP="00EF59B9">
      <w:pPr>
        <w:pStyle w:val="RedBoldCode"/>
      </w:pPr>
      <w:r w:rsidRPr="00EF59B9">
        <w:lastRenderedPageBreak/>
        <w:t xml:space="preserve">      p_rowJidx[irow] = idx;</w:t>
      </w:r>
    </w:p>
    <w:p w14:paraId="661655E6" w14:textId="77777777" w:rsidR="00EF59B9" w:rsidRPr="00EF59B9" w:rsidRDefault="00EF59B9" w:rsidP="00EF59B9">
      <w:pPr>
        <w:pStyle w:val="RedBoldCode"/>
      </w:pPr>
      <w:r w:rsidRPr="00EF59B9">
        <w:t xml:space="preserve">    } else {</w:t>
      </w:r>
    </w:p>
    <w:p w14:paraId="01EA39E4" w14:textId="77777777" w:rsidR="00EF59B9" w:rsidRPr="00EF59B9" w:rsidRDefault="00EF59B9" w:rsidP="00EF59B9">
      <w:pPr>
        <w:pStyle w:val="RedBoldCode"/>
      </w:pPr>
      <w:r w:rsidRPr="00EF59B9">
        <w:t xml:space="preserve">      p_rowJidx.push_back(idx);</w:t>
      </w:r>
    </w:p>
    <w:p w14:paraId="11BB916F" w14:textId="77777777" w:rsidR="00EF59B9" w:rsidRPr="00EF59B9" w:rsidRDefault="00EF59B9" w:rsidP="00EF59B9">
      <w:pPr>
        <w:pStyle w:val="RedBoldCode"/>
      </w:pPr>
      <w:r w:rsidRPr="00EF59B9">
        <w:t xml:space="preserve">    }</w:t>
      </w:r>
    </w:p>
    <w:p w14:paraId="63C70C3E" w14:textId="77777777" w:rsidR="00EF59B9" w:rsidRPr="00EF59B9" w:rsidRDefault="00EF59B9" w:rsidP="00EF59B9">
      <w:pPr>
        <w:pStyle w:val="RedBoldCode"/>
      </w:pPr>
      <w:r w:rsidRPr="00EF59B9">
        <w:t xml:space="preserve">  } else if (p_mode == R_inv) {</w:t>
      </w:r>
    </w:p>
    <w:p w14:paraId="662D8ADA" w14:textId="77777777" w:rsidR="00EF59B9" w:rsidRPr="00EF59B9" w:rsidRDefault="00EF59B9" w:rsidP="00EF59B9">
      <w:pPr>
        <w:pStyle w:val="RedBoldCode"/>
      </w:pPr>
      <w:r w:rsidRPr="00EF59B9">
        <w:t xml:space="preserve">    if (irow &lt; p_rowRidx.size()) {</w:t>
      </w:r>
    </w:p>
    <w:p w14:paraId="7C34AF59" w14:textId="77777777" w:rsidR="00EF59B9" w:rsidRPr="00EF59B9" w:rsidRDefault="00EF59B9" w:rsidP="00EF59B9">
      <w:pPr>
        <w:pStyle w:val="RedBoldCode"/>
      </w:pPr>
      <w:r w:rsidRPr="00EF59B9">
        <w:t xml:space="preserve">      p_rowRidx[irow] = idx;</w:t>
      </w:r>
    </w:p>
    <w:p w14:paraId="0C37E797" w14:textId="77777777" w:rsidR="00EF59B9" w:rsidRPr="00EF59B9" w:rsidRDefault="00EF59B9" w:rsidP="00EF59B9">
      <w:pPr>
        <w:pStyle w:val="RedBoldCode"/>
      </w:pPr>
      <w:r w:rsidRPr="00EF59B9">
        <w:t xml:space="preserve">    } else {</w:t>
      </w:r>
    </w:p>
    <w:p w14:paraId="57BC41E1" w14:textId="77777777" w:rsidR="00EF59B9" w:rsidRPr="00EF59B9" w:rsidRDefault="00EF59B9" w:rsidP="00EF59B9">
      <w:pPr>
        <w:pStyle w:val="RedBoldCode"/>
      </w:pPr>
      <w:r w:rsidRPr="00EF59B9">
        <w:t xml:space="preserve">      p_rowRidx.push_back(idx);</w:t>
      </w:r>
    </w:p>
    <w:p w14:paraId="6C382D27" w14:textId="77777777" w:rsidR="00EF59B9" w:rsidRPr="00EF59B9" w:rsidRDefault="00EF59B9" w:rsidP="00EF59B9">
      <w:pPr>
        <w:pStyle w:val="RedBoldCode"/>
      </w:pPr>
      <w:r w:rsidRPr="00EF59B9">
        <w:t xml:space="preserve">    }</w:t>
      </w:r>
    </w:p>
    <w:p w14:paraId="422917E5" w14:textId="77777777" w:rsidR="00EF59B9" w:rsidRPr="00EF59B9" w:rsidRDefault="00EF59B9" w:rsidP="00EF59B9">
      <w:pPr>
        <w:pStyle w:val="RedBoldCode"/>
      </w:pPr>
      <w:r w:rsidRPr="00EF59B9">
        <w:t xml:space="preserve">  }</w:t>
      </w:r>
    </w:p>
    <w:p w14:paraId="41B7E685" w14:textId="3D86873B" w:rsidR="00EF59B9" w:rsidRDefault="00EF59B9" w:rsidP="00EF59B9">
      <w:pPr>
        <w:pStyle w:val="RedBoldCode"/>
      </w:pPr>
      <w:r w:rsidRPr="00EF59B9">
        <w:t>}</w:t>
      </w:r>
    </w:p>
    <w:p w14:paraId="5C396B59" w14:textId="72CF4CC5" w:rsidR="008D71CB" w:rsidRDefault="00EF59B9" w:rsidP="00EF59B9">
      <w:pPr>
        <w:rPr>
          <w:rFonts w:ascii="Times New Roman" w:hAnsi="Times New Roman" w:cs="Times New Roman"/>
          <w:sz w:val="24"/>
          <w:szCs w:val="24"/>
        </w:rPr>
      </w:pPr>
      <w:r>
        <w:rPr>
          <w:rFonts w:ascii="Times New Roman" w:hAnsi="Times New Roman" w:cs="Times New Roman"/>
          <w:sz w:val="24"/>
          <w:szCs w:val="24"/>
        </w:rPr>
        <w:t>The row indices</w:t>
      </w:r>
      <w:r w:rsidR="00920C68">
        <w:rPr>
          <w:rFonts w:ascii="Times New Roman" w:hAnsi="Times New Roman" w:cs="Times New Roman"/>
          <w:sz w:val="24"/>
          <w:szCs w:val="24"/>
        </w:rPr>
        <w:t xml:space="preserve"> for the Jacobian and R</w:t>
      </w:r>
      <w:r w:rsidR="00920C68">
        <w:rPr>
          <w:rFonts w:ascii="Times New Roman" w:hAnsi="Times New Roman" w:cs="Times New Roman"/>
          <w:sz w:val="24"/>
          <w:szCs w:val="24"/>
          <w:vertAlign w:val="superscript"/>
        </w:rPr>
        <w:t>-1</w:t>
      </w:r>
      <w:r w:rsidR="00D16649">
        <w:rPr>
          <w:rFonts w:ascii="Times New Roman" w:hAnsi="Times New Roman" w:cs="Times New Roman"/>
          <w:sz w:val="24"/>
          <w:szCs w:val="24"/>
        </w:rPr>
        <w:t xml:space="preserve"> </w:t>
      </w:r>
      <w:r>
        <w:rPr>
          <w:rFonts w:ascii="Times New Roman" w:hAnsi="Times New Roman" w:cs="Times New Roman"/>
          <w:sz w:val="24"/>
          <w:szCs w:val="24"/>
        </w:rPr>
        <w:t xml:space="preserve">are stored in two separate STL arrays </w:t>
      </w:r>
      <w:r w:rsidRPr="00661BE2">
        <w:rPr>
          <w:rStyle w:val="Heading1Char"/>
        </w:rPr>
        <w:t>p_rowJidx</w:t>
      </w:r>
      <w:r>
        <w:rPr>
          <w:rFonts w:ascii="Times New Roman" w:hAnsi="Times New Roman" w:cs="Times New Roman"/>
          <w:sz w:val="24"/>
          <w:szCs w:val="24"/>
        </w:rPr>
        <w:t xml:space="preserve"> and </w:t>
      </w:r>
      <w:r w:rsidRPr="00661BE2">
        <w:rPr>
          <w:rStyle w:val="Heading1Char"/>
        </w:rPr>
        <w:t>p_rowRidx</w:t>
      </w:r>
      <w:r>
        <w:rPr>
          <w:rFonts w:ascii="Times New Roman" w:hAnsi="Times New Roman" w:cs="Times New Roman"/>
          <w:sz w:val="24"/>
          <w:szCs w:val="24"/>
        </w:rPr>
        <w:t>.</w:t>
      </w:r>
      <w:r w:rsidR="00D16649">
        <w:rPr>
          <w:rFonts w:ascii="Times New Roman" w:hAnsi="Times New Roman" w:cs="Times New Roman"/>
          <w:sz w:val="24"/>
          <w:szCs w:val="24"/>
        </w:rPr>
        <w:t xml:space="preserve"> For the state estimation example, the number of rows (for</w:t>
      </w:r>
      <w:r w:rsidR="00920C68">
        <w:rPr>
          <w:rFonts w:ascii="Times New Roman" w:hAnsi="Times New Roman" w:cs="Times New Roman"/>
          <w:sz w:val="24"/>
          <w:szCs w:val="24"/>
        </w:rPr>
        <w:t xml:space="preserve"> both the Jacobian and R</w:t>
      </w:r>
      <w:r w:rsidR="00920C68">
        <w:rPr>
          <w:rFonts w:ascii="Times New Roman" w:hAnsi="Times New Roman" w:cs="Times New Roman"/>
          <w:sz w:val="24"/>
          <w:szCs w:val="24"/>
          <w:vertAlign w:val="superscript"/>
        </w:rPr>
        <w:t>-1</w:t>
      </w:r>
      <w:r w:rsidR="00D16649">
        <w:rPr>
          <w:rFonts w:ascii="Times New Roman" w:hAnsi="Times New Roman" w:cs="Times New Roman"/>
          <w:sz w:val="24"/>
          <w:szCs w:val="24"/>
        </w:rPr>
        <w:t xml:space="preserve">) is </w:t>
      </w:r>
      <w:r w:rsidR="002F0A0B">
        <w:rPr>
          <w:rFonts w:ascii="Times New Roman" w:hAnsi="Times New Roman" w:cs="Times New Roman"/>
          <w:sz w:val="24"/>
          <w:szCs w:val="24"/>
        </w:rPr>
        <w:t>equal to the number of measurements associated with the component. These measurements are held in an internal list in some order. If</w:t>
      </w:r>
      <w:r w:rsidR="00661BE2">
        <w:rPr>
          <w:rFonts w:ascii="Times New Roman" w:hAnsi="Times New Roman" w:cs="Times New Roman"/>
          <w:sz w:val="24"/>
          <w:szCs w:val="24"/>
        </w:rPr>
        <w:t xml:space="preserve"> the number of measurements is M</w:t>
      </w:r>
      <w:r w:rsidR="002F0A0B">
        <w:rPr>
          <w:rFonts w:ascii="Times New Roman" w:hAnsi="Times New Roman" w:cs="Times New Roman"/>
          <w:sz w:val="24"/>
          <w:szCs w:val="24"/>
        </w:rPr>
        <w:t xml:space="preserve"> then the </w:t>
      </w:r>
      <w:r w:rsidR="002F0A0B" w:rsidRPr="00661BE2">
        <w:rPr>
          <w:rStyle w:val="Heading1Char"/>
        </w:rPr>
        <w:t>irow</w:t>
      </w:r>
      <w:r w:rsidR="00661BE2">
        <w:rPr>
          <w:rFonts w:ascii="Times New Roman" w:hAnsi="Times New Roman" w:cs="Times New Roman"/>
          <w:sz w:val="24"/>
          <w:szCs w:val="24"/>
        </w:rPr>
        <w:t xml:space="preserve"> index will run from 0,..,M</w:t>
      </w:r>
      <w:r w:rsidR="002F0A0B">
        <w:rPr>
          <w:rFonts w:ascii="Times New Roman" w:hAnsi="Times New Roman" w:cs="Times New Roman"/>
          <w:sz w:val="24"/>
          <w:szCs w:val="24"/>
        </w:rPr>
        <w:t xml:space="preserve">-1, with the </w:t>
      </w:r>
      <w:r w:rsidR="002F0A0B" w:rsidRPr="00661BE2">
        <w:rPr>
          <w:rStyle w:val="Heading1Char"/>
        </w:rPr>
        <w:t>irow</w:t>
      </w:r>
      <w:r w:rsidR="002F0A0B">
        <w:rPr>
          <w:rFonts w:ascii="Times New Roman" w:hAnsi="Times New Roman" w:cs="Times New Roman"/>
          <w:sz w:val="24"/>
          <w:szCs w:val="24"/>
        </w:rPr>
        <w:t xml:space="preserve"> index corresponding to the </w:t>
      </w:r>
      <w:r w:rsidR="002F0A0B" w:rsidRPr="00661BE2">
        <w:rPr>
          <w:rStyle w:val="Heading1Char"/>
        </w:rPr>
        <w:t>irow</w:t>
      </w:r>
      <w:r w:rsidR="002F0A0B">
        <w:rPr>
          <w:rFonts w:ascii="Times New Roman" w:hAnsi="Times New Roman" w:cs="Times New Roman"/>
          <w:sz w:val="24"/>
          <w:szCs w:val="24"/>
        </w:rPr>
        <w:t xml:space="preserve"> element in the list. This ordering is preserved between different components. The independent variables are also assumed to be ordered in some fashion. Again, for the state estimation example, t</w:t>
      </w:r>
      <w:r w:rsidR="008D71CB">
        <w:rPr>
          <w:rFonts w:ascii="Times New Roman" w:hAnsi="Times New Roman" w:cs="Times New Roman"/>
          <w:sz w:val="24"/>
          <w:szCs w:val="24"/>
        </w:rPr>
        <w:t xml:space="preserve">he </w:t>
      </w:r>
      <w:r w:rsidR="00920C68">
        <w:rPr>
          <w:rFonts w:ascii="Times New Roman" w:hAnsi="Times New Roman" w:cs="Times New Roman"/>
          <w:sz w:val="24"/>
          <w:szCs w:val="24"/>
        </w:rPr>
        <w:t xml:space="preserve">phase angle is indexed by 0 and the voltage magnitude is indexed by 1. </w:t>
      </w:r>
    </w:p>
    <w:p w14:paraId="25585EEB" w14:textId="21D815C4" w:rsidR="00EF59B9" w:rsidRDefault="00D16649" w:rsidP="00EF59B9">
      <w:pPr>
        <w:rPr>
          <w:rFonts w:ascii="Times New Roman" w:hAnsi="Times New Roman" w:cs="Times New Roman"/>
          <w:sz w:val="24"/>
          <w:szCs w:val="24"/>
        </w:rPr>
      </w:pPr>
      <w:r>
        <w:rPr>
          <w:rFonts w:ascii="Times New Roman" w:hAnsi="Times New Roman" w:cs="Times New Roman"/>
          <w:sz w:val="24"/>
          <w:szCs w:val="24"/>
        </w:rPr>
        <w:t>The function for accessing the row indices is implemented as</w:t>
      </w:r>
    </w:p>
    <w:p w14:paraId="65F8D78F" w14:textId="77777777" w:rsidR="00D16649" w:rsidRPr="00D16649" w:rsidRDefault="00D16649" w:rsidP="00D16649">
      <w:pPr>
        <w:pStyle w:val="RedBoldCode"/>
      </w:pPr>
      <w:r w:rsidRPr="00D16649">
        <w:t>int gridpack::state_estimation::SEBus::matrixGetRowIndex(int idx)</w:t>
      </w:r>
    </w:p>
    <w:p w14:paraId="1672845C" w14:textId="77777777" w:rsidR="00D16649" w:rsidRPr="00D16649" w:rsidRDefault="00D16649" w:rsidP="00D16649">
      <w:pPr>
        <w:pStyle w:val="RedBoldCode"/>
      </w:pPr>
      <w:r w:rsidRPr="00D16649">
        <w:t>{</w:t>
      </w:r>
    </w:p>
    <w:p w14:paraId="412F20EC" w14:textId="4F5DDB34" w:rsidR="00D16649" w:rsidRPr="00D16649" w:rsidRDefault="00D16649" w:rsidP="00D16649">
      <w:pPr>
        <w:pStyle w:val="RedBoldCode"/>
      </w:pPr>
      <w:r>
        <w:t xml:space="preserve">  if (p_mode == Jacobian_H) {</w:t>
      </w:r>
    </w:p>
    <w:p w14:paraId="480ED819" w14:textId="77777777" w:rsidR="00D16649" w:rsidRPr="00D16649" w:rsidRDefault="00D16649" w:rsidP="00D16649">
      <w:pPr>
        <w:pStyle w:val="RedBoldCode"/>
      </w:pPr>
      <w:r w:rsidRPr="00D16649">
        <w:t xml:space="preserve">    return p_rowJidx[idx];</w:t>
      </w:r>
    </w:p>
    <w:p w14:paraId="7C85132A" w14:textId="77777777" w:rsidR="00D16649" w:rsidRPr="00D16649" w:rsidRDefault="00D16649" w:rsidP="00D16649">
      <w:pPr>
        <w:pStyle w:val="RedBoldCode"/>
      </w:pPr>
      <w:r w:rsidRPr="00D16649">
        <w:t xml:space="preserve">  } else if (p_mode == R_inv) {</w:t>
      </w:r>
    </w:p>
    <w:p w14:paraId="183D3B87" w14:textId="77777777" w:rsidR="00D16649" w:rsidRPr="00D16649" w:rsidRDefault="00D16649" w:rsidP="00D16649">
      <w:pPr>
        <w:pStyle w:val="RedBoldCode"/>
      </w:pPr>
      <w:r w:rsidRPr="00D16649">
        <w:t xml:space="preserve">    return p_rowRidx[idx];</w:t>
      </w:r>
    </w:p>
    <w:p w14:paraId="00217AE5" w14:textId="77777777" w:rsidR="00D16649" w:rsidRPr="00D16649" w:rsidRDefault="00D16649" w:rsidP="00D16649">
      <w:pPr>
        <w:pStyle w:val="RedBoldCode"/>
      </w:pPr>
      <w:r w:rsidRPr="00D16649">
        <w:t xml:space="preserve">  }</w:t>
      </w:r>
    </w:p>
    <w:p w14:paraId="4C45715A" w14:textId="1F74564B" w:rsidR="00D16649" w:rsidRDefault="00D16649" w:rsidP="00D16649">
      <w:pPr>
        <w:pStyle w:val="RedBoldCode"/>
      </w:pPr>
      <w:r w:rsidRPr="00D16649">
        <w:t>}</w:t>
      </w:r>
    </w:p>
    <w:p w14:paraId="530D2912" w14:textId="4B7C98F9" w:rsidR="00D16649" w:rsidRDefault="00D16649" w:rsidP="00EF59B9">
      <w:pPr>
        <w:rPr>
          <w:rFonts w:ascii="Times New Roman" w:hAnsi="Times New Roman" w:cs="Times New Roman"/>
          <w:sz w:val="24"/>
          <w:szCs w:val="24"/>
        </w:rPr>
      </w:pPr>
      <w:r>
        <w:rPr>
          <w:rFonts w:ascii="Times New Roman" w:hAnsi="Times New Roman" w:cs="Times New Roman"/>
          <w:sz w:val="24"/>
          <w:szCs w:val="24"/>
        </w:rPr>
        <w:t>Again, depending on the mode, this function will return different values.</w:t>
      </w:r>
      <w:r w:rsidR="004D1E74">
        <w:rPr>
          <w:rFonts w:ascii="Times New Roman" w:hAnsi="Times New Roman" w:cs="Times New Roman"/>
          <w:sz w:val="24"/>
          <w:szCs w:val="24"/>
        </w:rPr>
        <w:t xml:space="preserve"> The reason these functions need to be implemented by the user instead of being implemented as part of the framework is that the number of modes is application-specific and controlled by the developer.</w:t>
      </w:r>
    </w:p>
    <w:p w14:paraId="5FB22ADB" w14:textId="449E0C5B" w:rsidR="00D16649" w:rsidRDefault="00D16649" w:rsidP="00EF59B9">
      <w:pPr>
        <w:rPr>
          <w:rFonts w:ascii="Times New Roman" w:hAnsi="Times New Roman" w:cs="Times New Roman"/>
          <w:sz w:val="24"/>
          <w:szCs w:val="24"/>
        </w:rPr>
      </w:pPr>
      <w:r>
        <w:rPr>
          <w:rFonts w:ascii="Times New Roman" w:hAnsi="Times New Roman" w:cs="Times New Roman"/>
          <w:sz w:val="24"/>
          <w:szCs w:val="24"/>
        </w:rPr>
        <w:t>The functions that are used to actually evaluate matrix elements are</w:t>
      </w:r>
    </w:p>
    <w:p w14:paraId="6D0249E6" w14:textId="58D0A7EC" w:rsidR="00D16649" w:rsidRDefault="007937FC" w:rsidP="00D16649">
      <w:pPr>
        <w:pStyle w:val="RedBoldCode"/>
      </w:pPr>
      <w:r>
        <w:t xml:space="preserve">virtual </w:t>
      </w:r>
      <w:r w:rsidR="00D16649">
        <w:t>int matrixNumValues(void) const</w:t>
      </w:r>
    </w:p>
    <w:p w14:paraId="4F453C6A" w14:textId="77777777" w:rsidR="007937FC" w:rsidRDefault="007937FC" w:rsidP="00D16649">
      <w:pPr>
        <w:pStyle w:val="RedBoldCode"/>
      </w:pPr>
      <w:r>
        <w:t xml:space="preserve">virtual </w:t>
      </w:r>
      <w:r w:rsidR="00D16649">
        <w:t>void matri</w:t>
      </w:r>
      <w:r>
        <w:t>xGetValues(ComplexType *values,</w:t>
      </w:r>
    </w:p>
    <w:p w14:paraId="5122F1AB" w14:textId="59CC70F7" w:rsidR="00D16649" w:rsidRDefault="007937FC" w:rsidP="00D16649">
      <w:pPr>
        <w:pStyle w:val="RedBoldCode"/>
      </w:pPr>
      <w:r>
        <w:t xml:space="preserve">                             </w:t>
      </w:r>
      <w:r w:rsidR="00D16649">
        <w:t>int *rows, int *cols)</w:t>
      </w:r>
    </w:p>
    <w:p w14:paraId="04CBA604" w14:textId="63D149B1" w:rsidR="00AB56F7" w:rsidRDefault="00D16649" w:rsidP="00EF59B9">
      <w:pPr>
        <w:rPr>
          <w:rFonts w:ascii="Times New Roman" w:hAnsi="Times New Roman" w:cs="Times New Roman"/>
          <w:sz w:val="24"/>
          <w:szCs w:val="24"/>
        </w:rPr>
      </w:pPr>
      <w:r>
        <w:rPr>
          <w:rFonts w:ascii="Times New Roman" w:hAnsi="Times New Roman" w:cs="Times New Roman"/>
          <w:sz w:val="24"/>
          <w:szCs w:val="24"/>
        </w:rPr>
        <w:lastRenderedPageBreak/>
        <w:t xml:space="preserve">The first function returns the total number of matrix elements that will be evaluated by the component. This is used inside the mapper to allocate arrays that </w:t>
      </w:r>
      <w:r w:rsidR="00C02D27">
        <w:rPr>
          <w:rFonts w:ascii="Times New Roman" w:hAnsi="Times New Roman" w:cs="Times New Roman"/>
          <w:sz w:val="24"/>
          <w:szCs w:val="24"/>
        </w:rPr>
        <w:t>are the correct size to</w:t>
      </w:r>
      <w:r>
        <w:rPr>
          <w:rFonts w:ascii="Times New Roman" w:hAnsi="Times New Roman" w:cs="Times New Roman"/>
          <w:sz w:val="24"/>
          <w:szCs w:val="24"/>
        </w:rPr>
        <w:t xml:space="preserve"> hold all matrix elements. The second function is used to evaluate actual matrix elements</w:t>
      </w:r>
      <w:r w:rsidR="00C02D27">
        <w:rPr>
          <w:rFonts w:ascii="Times New Roman" w:hAnsi="Times New Roman" w:cs="Times New Roman"/>
          <w:sz w:val="24"/>
          <w:szCs w:val="24"/>
        </w:rPr>
        <w:t>,</w:t>
      </w:r>
      <w:r>
        <w:rPr>
          <w:rFonts w:ascii="Times New Roman" w:hAnsi="Times New Roman" w:cs="Times New Roman"/>
          <w:sz w:val="24"/>
          <w:szCs w:val="24"/>
        </w:rPr>
        <w:t xml:space="preserve"> along with their row and column indices.</w:t>
      </w:r>
      <w:r w:rsidR="004D1E74">
        <w:rPr>
          <w:rFonts w:ascii="Times New Roman" w:hAnsi="Times New Roman" w:cs="Times New Roman"/>
          <w:sz w:val="24"/>
          <w:szCs w:val="24"/>
        </w:rPr>
        <w:t xml:space="preserve"> The real-valued version of </w:t>
      </w:r>
      <w:r w:rsidR="004D1E74" w:rsidRPr="004D1E74">
        <w:rPr>
          <w:rStyle w:val="Heading1Char"/>
        </w:rPr>
        <w:t>matrixGetValues</w:t>
      </w:r>
      <w:r w:rsidR="004D1E74">
        <w:rPr>
          <w:rFonts w:ascii="Times New Roman" w:hAnsi="Times New Roman" w:cs="Times New Roman"/>
          <w:sz w:val="24"/>
          <w:szCs w:val="24"/>
        </w:rPr>
        <w:t xml:space="preserve"> replaces </w:t>
      </w:r>
      <w:r w:rsidR="004D1E74" w:rsidRPr="004D1E74">
        <w:rPr>
          <w:rStyle w:val="Heading1Char"/>
        </w:rPr>
        <w:t>ComplexType</w:t>
      </w:r>
      <w:r w:rsidR="004D1E74">
        <w:rPr>
          <w:rFonts w:ascii="Times New Roman" w:hAnsi="Times New Roman" w:cs="Times New Roman"/>
          <w:sz w:val="24"/>
          <w:szCs w:val="24"/>
        </w:rPr>
        <w:t xml:space="preserve"> with </w:t>
      </w:r>
      <w:r w:rsidR="004D1E74" w:rsidRPr="004D1E74">
        <w:rPr>
          <w:rStyle w:val="Heading1Char"/>
        </w:rPr>
        <w:t>double</w:t>
      </w:r>
      <w:r w:rsidR="004D1E74">
        <w:rPr>
          <w:rFonts w:ascii="Times New Roman" w:hAnsi="Times New Roman" w:cs="Times New Roman"/>
          <w:sz w:val="24"/>
          <w:szCs w:val="24"/>
        </w:rPr>
        <w:t>.</w:t>
      </w:r>
      <w:r w:rsidR="00920C68">
        <w:rPr>
          <w:rFonts w:ascii="Times New Roman" w:hAnsi="Times New Roman" w:cs="Times New Roman"/>
          <w:sz w:val="24"/>
          <w:szCs w:val="24"/>
        </w:rPr>
        <w:t xml:space="preserve"> This functio</w:t>
      </w:r>
      <w:r w:rsidR="00AB56F7">
        <w:rPr>
          <w:rFonts w:ascii="Times New Roman" w:hAnsi="Times New Roman" w:cs="Times New Roman"/>
          <w:sz w:val="24"/>
          <w:szCs w:val="24"/>
        </w:rPr>
        <w:t>n is the one that will make use</w:t>
      </w:r>
      <w:r w:rsidR="00920C68">
        <w:rPr>
          <w:rFonts w:ascii="Times New Roman" w:hAnsi="Times New Roman" w:cs="Times New Roman"/>
          <w:sz w:val="24"/>
          <w:szCs w:val="24"/>
        </w:rPr>
        <w:t xml:space="preserve"> of the </w:t>
      </w:r>
      <w:r w:rsidR="00920C68" w:rsidRPr="00AB56F7">
        <w:rPr>
          <w:rStyle w:val="Heading1Char"/>
        </w:rPr>
        <w:t>matrixGetRowIndex</w:t>
      </w:r>
      <w:r w:rsidR="00920C68">
        <w:rPr>
          <w:rFonts w:ascii="Times New Roman" w:hAnsi="Times New Roman" w:cs="Times New Roman"/>
          <w:sz w:val="24"/>
          <w:szCs w:val="24"/>
        </w:rPr>
        <w:t xml:space="preserve"> and </w:t>
      </w:r>
      <w:r w:rsidR="00920C68" w:rsidRPr="00AB56F7">
        <w:rPr>
          <w:rStyle w:val="Heading1Char"/>
        </w:rPr>
        <w:t>matrixGetColIndex</w:t>
      </w:r>
      <w:r w:rsidR="00920C68">
        <w:rPr>
          <w:rFonts w:ascii="Times New Roman" w:hAnsi="Times New Roman" w:cs="Times New Roman"/>
          <w:sz w:val="24"/>
          <w:szCs w:val="24"/>
        </w:rPr>
        <w:t xml:space="preserve"> functions.</w:t>
      </w:r>
      <w:r w:rsidR="00AB56F7">
        <w:rPr>
          <w:rFonts w:ascii="Times New Roman" w:hAnsi="Times New Roman" w:cs="Times New Roman"/>
          <w:sz w:val="24"/>
          <w:szCs w:val="24"/>
        </w:rPr>
        <w:t xml:space="preserve"> The evaluation of the </w:t>
      </w:r>
      <w:r w:rsidR="00AB56F7" w:rsidRPr="00AB56F7">
        <w:rPr>
          <w:rStyle w:val="Heading1Char"/>
        </w:rPr>
        <w:t>matrixNumValues</w:t>
      </w:r>
      <w:r w:rsidR="00AB56F7">
        <w:rPr>
          <w:rFonts w:ascii="Times New Roman" w:hAnsi="Times New Roman" w:cs="Times New Roman"/>
          <w:sz w:val="24"/>
          <w:szCs w:val="24"/>
        </w:rPr>
        <w:t xml:space="preserve"> function can be quite complicated. For the state estimation Jacobian matrix, the number of matrix elements contributed by a component depends on the number of measurements associated with that component and the number of variables that couple to that measurement. A measurement on a bus will usually contribute two values for the independen</w:t>
      </w:r>
      <w:r w:rsidR="00C02D27">
        <w:rPr>
          <w:rFonts w:ascii="Times New Roman" w:hAnsi="Times New Roman" w:cs="Times New Roman"/>
          <w:sz w:val="24"/>
          <w:szCs w:val="24"/>
        </w:rPr>
        <w:t>t variables on the bus, plus an</w:t>
      </w:r>
      <w:r w:rsidR="00AB56F7">
        <w:rPr>
          <w:rFonts w:ascii="Times New Roman" w:hAnsi="Times New Roman" w:cs="Times New Roman"/>
          <w:sz w:val="24"/>
          <w:szCs w:val="24"/>
        </w:rPr>
        <w:t xml:space="preserve"> additional two values for each bus that is attached to the center bus via a branch. This number will be modified slightly if one of the buses in this group is a reference bus. For branches, the number of matrix elements contributed by each measurement is approximately four, two elements for each bus at either end of the branch. This number may drop if one of the buses is a reference bus.</w:t>
      </w:r>
    </w:p>
    <w:p w14:paraId="52E20A5F" w14:textId="00AC665F" w:rsidR="00D16649" w:rsidRDefault="00AB56F7" w:rsidP="00EF59B9">
      <w:pPr>
        <w:rPr>
          <w:rFonts w:ascii="Times New Roman" w:hAnsi="Times New Roman" w:cs="Times New Roman"/>
          <w:sz w:val="24"/>
          <w:szCs w:val="24"/>
        </w:rPr>
      </w:pPr>
      <w:r>
        <w:rPr>
          <w:rFonts w:ascii="Times New Roman" w:hAnsi="Times New Roman" w:cs="Times New Roman"/>
          <w:sz w:val="24"/>
          <w:szCs w:val="24"/>
        </w:rPr>
        <w:t>T</w:t>
      </w:r>
      <w:r w:rsidR="00FB3FF5">
        <w:rPr>
          <w:rFonts w:ascii="Times New Roman" w:hAnsi="Times New Roman" w:cs="Times New Roman"/>
          <w:sz w:val="24"/>
          <w:szCs w:val="24"/>
        </w:rPr>
        <w:t xml:space="preserve">he </w:t>
      </w:r>
      <w:r w:rsidR="00FB3FF5" w:rsidRPr="00FB3FF5">
        <w:rPr>
          <w:rStyle w:val="Heading1Char"/>
        </w:rPr>
        <w:t>matrixGetValues</w:t>
      </w:r>
      <w:r w:rsidR="00FB3FF5">
        <w:rPr>
          <w:rFonts w:ascii="Times New Roman" w:hAnsi="Times New Roman" w:cs="Times New Roman"/>
          <w:sz w:val="24"/>
          <w:szCs w:val="24"/>
        </w:rPr>
        <w:t xml:space="preserve"> function is used to</w:t>
      </w:r>
      <w:r>
        <w:rPr>
          <w:rFonts w:ascii="Times New Roman" w:hAnsi="Times New Roman" w:cs="Times New Roman"/>
          <w:sz w:val="24"/>
          <w:szCs w:val="24"/>
        </w:rPr>
        <w:t xml:space="preserve"> evaluate each of the </w:t>
      </w:r>
      <w:r w:rsidR="00FB3FF5">
        <w:rPr>
          <w:rFonts w:ascii="Times New Roman" w:hAnsi="Times New Roman" w:cs="Times New Roman"/>
          <w:sz w:val="24"/>
          <w:szCs w:val="24"/>
        </w:rPr>
        <w:t xml:space="preserve">matrix elements. It also gets the matrix indices for this element from the appropriate network component. The number of matrix elements returned by this function should correspond to the number returned by the </w:t>
      </w:r>
      <w:r w:rsidR="00FB3FF5" w:rsidRPr="00FB3FF5">
        <w:rPr>
          <w:rStyle w:val="Heading1Char"/>
        </w:rPr>
        <w:t>matrixNumValues</w:t>
      </w:r>
      <w:r w:rsidR="00FB3FF5">
        <w:rPr>
          <w:rFonts w:ascii="Times New Roman" w:hAnsi="Times New Roman" w:cs="Times New Roman"/>
          <w:sz w:val="24"/>
          <w:szCs w:val="24"/>
        </w:rPr>
        <w:t xml:space="preserve"> function. To see how the assignment of the indices works, we can look at the matrix element of the Jacobian corresponding to the gradient of a real power </w:t>
      </w:r>
      <w:r w:rsidR="001B0731">
        <w:rPr>
          <w:rFonts w:ascii="Times New Roman" w:hAnsi="Times New Roman" w:cs="Times New Roman"/>
          <w:sz w:val="24"/>
          <w:szCs w:val="24"/>
        </w:rPr>
        <w:t xml:space="preserve">injection </w:t>
      </w:r>
      <w:r w:rsidR="00FB3FF5">
        <w:rPr>
          <w:rFonts w:ascii="Times New Roman" w:hAnsi="Times New Roman" w:cs="Times New Roman"/>
          <w:sz w:val="24"/>
          <w:szCs w:val="24"/>
        </w:rPr>
        <w:t xml:space="preserve">measurement </w:t>
      </w:r>
      <w:r w:rsidR="00FB3FF5">
        <w:rPr>
          <w:rFonts w:ascii="Times New Roman" w:hAnsi="Times New Roman" w:cs="Times New Roman"/>
          <w:i/>
          <w:sz w:val="24"/>
          <w:szCs w:val="24"/>
        </w:rPr>
        <w:t>P</w:t>
      </w:r>
      <w:r w:rsidR="00FB3FF5">
        <w:rPr>
          <w:rFonts w:ascii="Times New Roman" w:hAnsi="Times New Roman" w:cs="Times New Roman"/>
          <w:i/>
          <w:sz w:val="24"/>
          <w:szCs w:val="24"/>
          <w:vertAlign w:val="subscript"/>
        </w:rPr>
        <w:t>i</w:t>
      </w:r>
      <w:r w:rsidR="00FB3FF5">
        <w:rPr>
          <w:rFonts w:ascii="Times New Roman" w:hAnsi="Times New Roman" w:cs="Times New Roman"/>
          <w:sz w:val="24"/>
          <w:szCs w:val="24"/>
        </w:rPr>
        <w:t xml:space="preserve"> </w:t>
      </w:r>
      <w:r w:rsidR="001B0731">
        <w:rPr>
          <w:rFonts w:ascii="Times New Roman" w:hAnsi="Times New Roman" w:cs="Times New Roman"/>
          <w:sz w:val="24"/>
          <w:szCs w:val="24"/>
        </w:rPr>
        <w:t xml:space="preserve">on bus </w:t>
      </w:r>
      <w:r w:rsidR="005F5FD5" w:rsidRPr="005F5FD5">
        <w:rPr>
          <w:rFonts w:ascii="Times New Roman" w:hAnsi="Times New Roman" w:cs="Times New Roman"/>
          <w:i/>
          <w:sz w:val="24"/>
          <w:szCs w:val="24"/>
        </w:rPr>
        <w:t>i</w:t>
      </w:r>
      <w:r w:rsidR="001B0731">
        <w:rPr>
          <w:rFonts w:ascii="Times New Roman" w:hAnsi="Times New Roman" w:cs="Times New Roman"/>
          <w:sz w:val="24"/>
          <w:szCs w:val="24"/>
        </w:rPr>
        <w:t xml:space="preserve"> </w:t>
      </w:r>
      <w:r w:rsidR="00FB3FF5">
        <w:rPr>
          <w:rFonts w:ascii="Times New Roman" w:hAnsi="Times New Roman" w:cs="Times New Roman"/>
          <w:sz w:val="24"/>
          <w:szCs w:val="24"/>
        </w:rPr>
        <w:t>with respect to the phase angle on another bus</w:t>
      </w:r>
      <w:r w:rsidR="001B0731">
        <w:rPr>
          <w:rFonts w:ascii="Times New Roman" w:hAnsi="Times New Roman" w:cs="Times New Roman"/>
          <w:sz w:val="24"/>
          <w:szCs w:val="24"/>
        </w:rPr>
        <w:t xml:space="preserve"> </w:t>
      </w:r>
      <w:r w:rsidR="001B0731" w:rsidRPr="005F5FD5">
        <w:rPr>
          <w:rFonts w:ascii="Times New Roman" w:hAnsi="Times New Roman" w:cs="Times New Roman"/>
          <w:i/>
          <w:sz w:val="24"/>
          <w:szCs w:val="24"/>
        </w:rPr>
        <w:t>j</w:t>
      </w:r>
      <w:r w:rsidR="00FB3FF5">
        <w:rPr>
          <w:rFonts w:ascii="Times New Roman" w:hAnsi="Times New Roman" w:cs="Times New Roman"/>
          <w:sz w:val="24"/>
          <w:szCs w:val="24"/>
        </w:rPr>
        <w:t xml:space="preserve"> </w:t>
      </w:r>
      <w:r w:rsidR="001B0731">
        <w:rPr>
          <w:rFonts w:ascii="Times New Roman" w:hAnsi="Times New Roman" w:cs="Times New Roman"/>
          <w:sz w:val="24"/>
          <w:szCs w:val="24"/>
        </w:rPr>
        <w:t xml:space="preserve">that is </w:t>
      </w:r>
      <w:r w:rsidR="00FB3FF5">
        <w:rPr>
          <w:rFonts w:ascii="Times New Roman" w:hAnsi="Times New Roman" w:cs="Times New Roman"/>
          <w:sz w:val="24"/>
          <w:szCs w:val="24"/>
        </w:rPr>
        <w:t>connected to</w:t>
      </w:r>
      <w:r w:rsidR="005F5FD5">
        <w:rPr>
          <w:rFonts w:ascii="Times New Roman" w:hAnsi="Times New Roman" w:cs="Times New Roman"/>
          <w:sz w:val="24"/>
          <w:szCs w:val="24"/>
        </w:rPr>
        <w:t xml:space="preserve"> </w:t>
      </w:r>
      <w:r w:rsidR="005F5FD5" w:rsidRPr="005F5FD5">
        <w:rPr>
          <w:rFonts w:ascii="Times New Roman" w:hAnsi="Times New Roman" w:cs="Times New Roman"/>
          <w:i/>
          <w:sz w:val="24"/>
          <w:szCs w:val="24"/>
        </w:rPr>
        <w:t>i</w:t>
      </w:r>
      <w:r w:rsidR="005F5FD5">
        <w:rPr>
          <w:rFonts w:ascii="Times New Roman" w:hAnsi="Times New Roman" w:cs="Times New Roman"/>
          <w:sz w:val="24"/>
          <w:szCs w:val="24"/>
        </w:rPr>
        <w:t xml:space="preserve"> via a single branch.</w:t>
      </w:r>
      <w:r w:rsidR="00FB3FF5">
        <w:rPr>
          <w:rFonts w:ascii="Times New Roman" w:hAnsi="Times New Roman" w:cs="Times New Roman"/>
          <w:sz w:val="24"/>
          <w:szCs w:val="24"/>
        </w:rPr>
        <w:t xml:space="preserve"> The contribution</w:t>
      </w:r>
      <w:r w:rsidR="001B0731">
        <w:rPr>
          <w:rFonts w:ascii="Times New Roman" w:hAnsi="Times New Roman" w:cs="Times New Roman"/>
          <w:sz w:val="24"/>
          <w:szCs w:val="24"/>
        </w:rPr>
        <w:t xml:space="preserve"> to the Jacobian from this measurement</w:t>
      </w:r>
      <w:r w:rsidR="00FB3FF5">
        <w:rPr>
          <w:rFonts w:ascii="Times New Roman" w:hAnsi="Times New Roman" w:cs="Times New Roman"/>
          <w:sz w:val="24"/>
          <w:szCs w:val="24"/>
        </w:rPr>
        <w:t xml:space="preserve"> is given by the formula</w:t>
      </w:r>
    </w:p>
    <w:p w14:paraId="1C9AD8DE" w14:textId="32F749DE" w:rsidR="00FB3FF5" w:rsidRDefault="00FB3FF5" w:rsidP="00EF59B9">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e>
            </m:func>
          </m:e>
        </m:func>
        <m:r>
          <w:rPr>
            <w:rFonts w:ascii="Cambria Math" w:hAnsi="Cambria Math" w:cs="Times New Roman"/>
            <w:sz w:val="24"/>
            <w:szCs w:val="24"/>
          </w:rPr>
          <m:t>)</m:t>
        </m:r>
      </m:oMath>
    </w:p>
    <w:p w14:paraId="024E515B" w14:textId="5A341AB2" w:rsidR="001B0731" w:rsidRDefault="001B0731" w:rsidP="00EF59B9">
      <w:pPr>
        <w:rPr>
          <w:rFonts w:ascii="Times New Roman" w:hAnsi="Times New Roman" w:cs="Times New Roman"/>
          <w:sz w:val="24"/>
          <w:szCs w:val="24"/>
        </w:rPr>
      </w:pPr>
      <w:r>
        <w:rPr>
          <w:rFonts w:ascii="Times New Roman" w:hAnsi="Times New Roman" w:cs="Times New Roman"/>
          <w:sz w:val="24"/>
          <w:szCs w:val="24"/>
        </w:rPr>
        <w:t xml:space="preserve">Suppose </w:t>
      </w:r>
      <w:r w:rsidRPr="005F5FD5">
        <w:rPr>
          <w:rFonts w:ascii="Times New Roman" w:hAnsi="Times New Roman" w:cs="Times New Roman"/>
          <w:i/>
          <w:sz w:val="24"/>
          <w:szCs w:val="24"/>
        </w:rPr>
        <w:t>P</w:t>
      </w:r>
      <w:r w:rsidRPr="005F5FD5">
        <w:rPr>
          <w:rFonts w:ascii="Times New Roman" w:hAnsi="Times New Roman" w:cs="Times New Roman"/>
          <w:i/>
          <w:sz w:val="24"/>
          <w:szCs w:val="24"/>
          <w:vertAlign w:val="subscript"/>
        </w:rPr>
        <w:t>i</w:t>
      </w:r>
      <w:r>
        <w:rPr>
          <w:rFonts w:ascii="Times New Roman" w:hAnsi="Times New Roman" w:cs="Times New Roman"/>
          <w:sz w:val="24"/>
          <w:szCs w:val="24"/>
        </w:rPr>
        <w:t xml:space="preserve"> is measurement </w:t>
      </w:r>
      <w:r w:rsidRPr="005F5FD5">
        <w:rPr>
          <w:rFonts w:ascii="Times New Roman" w:hAnsi="Times New Roman" w:cs="Times New Roman"/>
          <w:i/>
          <w:sz w:val="24"/>
          <w:szCs w:val="24"/>
        </w:rPr>
        <w:t>k</w:t>
      </w:r>
      <w:r>
        <w:rPr>
          <w:rFonts w:ascii="Times New Roman" w:hAnsi="Times New Roman" w:cs="Times New Roman"/>
          <w:sz w:val="24"/>
          <w:szCs w:val="24"/>
        </w:rPr>
        <w:t xml:space="preserve"> on the bus. Then </w:t>
      </w:r>
      <w:r w:rsidR="005F5FD5">
        <w:rPr>
          <w:rFonts w:ascii="Times New Roman" w:hAnsi="Times New Roman" w:cs="Times New Roman"/>
          <w:sz w:val="24"/>
          <w:szCs w:val="24"/>
        </w:rPr>
        <w:t xml:space="preserve">the </w:t>
      </w:r>
      <w:r>
        <w:rPr>
          <w:rFonts w:ascii="Times New Roman" w:hAnsi="Times New Roman" w:cs="Times New Roman"/>
          <w:sz w:val="24"/>
          <w:szCs w:val="24"/>
        </w:rPr>
        <w:t xml:space="preserve">row index </w:t>
      </w:r>
      <w:r w:rsidRPr="005F5FD5">
        <w:rPr>
          <w:rStyle w:val="Heading1Char"/>
        </w:rPr>
        <w:t>im</w:t>
      </w:r>
      <w:r>
        <w:rPr>
          <w:rFonts w:ascii="Times New Roman" w:hAnsi="Times New Roman" w:cs="Times New Roman"/>
          <w:sz w:val="24"/>
          <w:szCs w:val="24"/>
        </w:rPr>
        <w:t xml:space="preserve"> for this matrix element can be evaluated by calling the function</w:t>
      </w:r>
    </w:p>
    <w:p w14:paraId="734B0134" w14:textId="33CD5D73" w:rsidR="001B0731" w:rsidRDefault="001B0731" w:rsidP="005F5FD5">
      <w:pPr>
        <w:pStyle w:val="RedBoldCode"/>
      </w:pPr>
      <w:r>
        <w:t xml:space="preserve">                im = matrixGetRowIndex(k);</w:t>
      </w:r>
    </w:p>
    <w:p w14:paraId="6886DBC4" w14:textId="2AE0154F" w:rsidR="001B0731" w:rsidRDefault="001B0731" w:rsidP="00EF59B9">
      <w:pPr>
        <w:rPr>
          <w:rFonts w:ascii="Times New Roman" w:hAnsi="Times New Roman" w:cs="Times New Roman"/>
          <w:sz w:val="24"/>
          <w:szCs w:val="24"/>
        </w:rPr>
      </w:pPr>
      <w:r>
        <w:rPr>
          <w:rFonts w:ascii="Times New Roman" w:hAnsi="Times New Roman" w:cs="Times New Roman"/>
          <w:sz w:val="24"/>
          <w:szCs w:val="24"/>
        </w:rPr>
        <w:t xml:space="preserve">The column index is associated with the phase angle measurement on the remote bus </w:t>
      </w:r>
      <w:r w:rsidRPr="005F5FD5">
        <w:rPr>
          <w:rFonts w:ascii="Times New Roman" w:hAnsi="Times New Roman" w:cs="Times New Roman"/>
          <w:i/>
          <w:sz w:val="24"/>
          <w:szCs w:val="24"/>
        </w:rPr>
        <w:t>j</w:t>
      </w:r>
      <w:r w:rsidR="005F5FD5">
        <w:rPr>
          <w:rFonts w:ascii="Times New Roman" w:hAnsi="Times New Roman" w:cs="Times New Roman"/>
          <w:sz w:val="24"/>
          <w:szCs w:val="24"/>
        </w:rPr>
        <w:t>. Assuming that a pointer (</w:t>
      </w:r>
      <w:r w:rsidR="005F5FD5" w:rsidRPr="005F5FD5">
        <w:rPr>
          <w:rStyle w:val="Heading1Char"/>
        </w:rPr>
        <w:t>bus_j</w:t>
      </w:r>
      <w:r w:rsidR="005F5FD5">
        <w:rPr>
          <w:rFonts w:ascii="Times New Roman" w:hAnsi="Times New Roman" w:cs="Times New Roman"/>
          <w:sz w:val="24"/>
          <w:szCs w:val="24"/>
        </w:rPr>
        <w:t xml:space="preserve">) to the remote bus is already available, then the column index </w:t>
      </w:r>
      <w:r w:rsidR="005F5FD5" w:rsidRPr="005F5FD5">
        <w:rPr>
          <w:rStyle w:val="Heading1Char"/>
        </w:rPr>
        <w:t>jm</w:t>
      </w:r>
      <w:r w:rsidR="005F5FD5">
        <w:rPr>
          <w:rFonts w:ascii="Times New Roman" w:hAnsi="Times New Roman" w:cs="Times New Roman"/>
          <w:sz w:val="24"/>
          <w:szCs w:val="24"/>
        </w:rPr>
        <w:t xml:space="preserve"> for this matrix element could be obtained by calling</w:t>
      </w:r>
    </w:p>
    <w:p w14:paraId="4FF59379" w14:textId="6007EB70" w:rsidR="005F5FD5" w:rsidRDefault="005F5FD5" w:rsidP="005F5FD5">
      <w:pPr>
        <w:pStyle w:val="RedBoldCode"/>
      </w:pPr>
      <w:r>
        <w:t xml:space="preserve">                jm = bus_j-&gt;matrixGetColIndex(0);</w:t>
      </w:r>
    </w:p>
    <w:p w14:paraId="3C598FD4" w14:textId="46B23F74" w:rsidR="005F5FD5" w:rsidRDefault="005F5FD5" w:rsidP="00EF59B9">
      <w:pPr>
        <w:rPr>
          <w:rFonts w:ascii="Times New Roman" w:hAnsi="Times New Roman" w:cs="Times New Roman"/>
          <w:sz w:val="24"/>
          <w:szCs w:val="24"/>
        </w:rPr>
      </w:pPr>
      <w:r>
        <w:rPr>
          <w:rFonts w:ascii="Times New Roman" w:hAnsi="Times New Roman" w:cs="Times New Roman"/>
          <w:sz w:val="24"/>
          <w:szCs w:val="24"/>
        </w:rPr>
        <w:t>This function is called with the argument 0 since the dependent variables are always ordered as phase angle (0) followed by voltage magnitude (1). The full list of Jacobian matrix elements can be obtained by looping over all measurements. For each</w:t>
      </w:r>
      <w:r w:rsidR="00137858">
        <w:rPr>
          <w:rFonts w:ascii="Times New Roman" w:hAnsi="Times New Roman" w:cs="Times New Roman"/>
          <w:sz w:val="24"/>
          <w:szCs w:val="24"/>
        </w:rPr>
        <w:t xml:space="preserve"> bus</w:t>
      </w:r>
      <w:r>
        <w:rPr>
          <w:rFonts w:ascii="Times New Roman" w:hAnsi="Times New Roman" w:cs="Times New Roman"/>
          <w:sz w:val="24"/>
          <w:szCs w:val="24"/>
        </w:rPr>
        <w:t xml:space="preserve"> measurement, there are contributions from the dependent variables on each connected bus plus two</w:t>
      </w:r>
      <w:r w:rsidR="00137858">
        <w:rPr>
          <w:rFonts w:ascii="Times New Roman" w:hAnsi="Times New Roman" w:cs="Times New Roman"/>
          <w:sz w:val="24"/>
          <w:szCs w:val="24"/>
        </w:rPr>
        <w:t xml:space="preserve"> contributions from </w:t>
      </w:r>
      <w:r w:rsidR="00137858">
        <w:rPr>
          <w:rFonts w:ascii="Times New Roman" w:hAnsi="Times New Roman" w:cs="Times New Roman"/>
          <w:sz w:val="24"/>
          <w:szCs w:val="24"/>
        </w:rPr>
        <w:lastRenderedPageBreak/>
        <w:t xml:space="preserve">the calling bus. Similarly, for each branch measurement there are approximately four contributions coming from the independent variables associated with the buses at each end of the branch. A simple counter variable can be used to make sure that the matrix element value and the corresponding row and column indices stored in the same location of the </w:t>
      </w:r>
      <w:r w:rsidR="00137858" w:rsidRPr="00137858">
        <w:rPr>
          <w:rStyle w:val="Heading1Char"/>
        </w:rPr>
        <w:t>values</w:t>
      </w:r>
      <w:r w:rsidR="00137858">
        <w:rPr>
          <w:rFonts w:ascii="Times New Roman" w:hAnsi="Times New Roman" w:cs="Times New Roman"/>
          <w:sz w:val="24"/>
          <w:szCs w:val="24"/>
        </w:rPr>
        <w:t xml:space="preserve">, </w:t>
      </w:r>
      <w:r w:rsidR="00137858" w:rsidRPr="00137858">
        <w:rPr>
          <w:rStyle w:val="Heading1Char"/>
        </w:rPr>
        <w:t xml:space="preserve">rows </w:t>
      </w:r>
      <w:r w:rsidR="00137858">
        <w:rPr>
          <w:rFonts w:ascii="Times New Roman" w:hAnsi="Times New Roman" w:cs="Times New Roman"/>
          <w:sz w:val="24"/>
          <w:szCs w:val="24"/>
        </w:rPr>
        <w:t xml:space="preserve">and </w:t>
      </w:r>
      <w:r w:rsidR="00137858" w:rsidRPr="00137858">
        <w:rPr>
          <w:rStyle w:val="Heading1Char"/>
        </w:rPr>
        <w:t>cols</w:t>
      </w:r>
      <w:r w:rsidR="00137858">
        <w:rPr>
          <w:rFonts w:ascii="Times New Roman" w:hAnsi="Times New Roman" w:cs="Times New Roman"/>
          <w:sz w:val="24"/>
          <w:szCs w:val="24"/>
        </w:rPr>
        <w:t xml:space="preserve"> arrays that are returned by the </w:t>
      </w:r>
      <w:r w:rsidR="00137858" w:rsidRPr="00137858">
        <w:rPr>
          <w:rStyle w:val="Heading1Char"/>
        </w:rPr>
        <w:t>getMatrixValues</w:t>
      </w:r>
      <w:r w:rsidR="00137858">
        <w:rPr>
          <w:rFonts w:ascii="Times New Roman" w:hAnsi="Times New Roman" w:cs="Times New Roman"/>
          <w:sz w:val="24"/>
          <w:szCs w:val="24"/>
        </w:rPr>
        <w:t xml:space="preserve"> function.</w:t>
      </w:r>
    </w:p>
    <w:p w14:paraId="3CF0FC12" w14:textId="283F5512" w:rsidR="00780F3D" w:rsidRDefault="00780F3D" w:rsidP="00EF59B9">
      <w:pPr>
        <w:rPr>
          <w:rFonts w:ascii="Times New Roman" w:hAnsi="Times New Roman" w:cs="Times New Roman"/>
          <w:sz w:val="24"/>
          <w:szCs w:val="24"/>
        </w:rPr>
      </w:pPr>
      <w:r>
        <w:rPr>
          <w:rFonts w:ascii="Times New Roman" w:hAnsi="Times New Roman" w:cs="Times New Roman"/>
          <w:sz w:val="24"/>
          <w:szCs w:val="24"/>
        </w:rPr>
        <w:t xml:space="preserve">The </w:t>
      </w:r>
      <w:r w:rsidRPr="00A94CA7">
        <w:rPr>
          <w:rStyle w:val="Heading1Char"/>
        </w:rPr>
        <w:t>GenMatVecInterface</w:t>
      </w:r>
      <w:r>
        <w:rPr>
          <w:rFonts w:ascii="Times New Roman" w:hAnsi="Times New Roman" w:cs="Times New Roman"/>
          <w:sz w:val="24"/>
          <w:szCs w:val="24"/>
        </w:rPr>
        <w:t xml:space="preserve"> also includes functions for setting up vectors. These work in a very similar way to the generalized matrix functions, so they will only be described briefly. The two functions</w:t>
      </w:r>
    </w:p>
    <w:p w14:paraId="51078327" w14:textId="328CCE02" w:rsidR="00780F3D" w:rsidRDefault="007937FC" w:rsidP="00780F3D">
      <w:pPr>
        <w:pStyle w:val="RedBoldCode"/>
      </w:pPr>
      <w:r>
        <w:t xml:space="preserve">virtual </w:t>
      </w:r>
      <w:r w:rsidR="00780F3D">
        <w:t>void vectorSetElementIndex(int ielem, int idx)</w:t>
      </w:r>
    </w:p>
    <w:p w14:paraId="6EC629BD" w14:textId="5EC7F140" w:rsidR="00780F3D" w:rsidRDefault="007937FC" w:rsidP="00780F3D">
      <w:pPr>
        <w:pStyle w:val="RedBoldCode"/>
      </w:pPr>
      <w:r>
        <w:t xml:space="preserve">virtual </w:t>
      </w:r>
      <w:r w:rsidR="00780F3D">
        <w:t>void vectorGetElementIndices(int *idx)</w:t>
      </w:r>
    </w:p>
    <w:p w14:paraId="0BB26AA6" w14:textId="370AB33F" w:rsidR="00780F3D" w:rsidRDefault="00780F3D" w:rsidP="00EF59B9">
      <w:pPr>
        <w:rPr>
          <w:rFonts w:ascii="Times New Roman" w:hAnsi="Times New Roman" w:cs="Times New Roman"/>
          <w:sz w:val="24"/>
          <w:szCs w:val="24"/>
        </w:rPr>
      </w:pPr>
      <w:r>
        <w:rPr>
          <w:rFonts w:ascii="Times New Roman" w:hAnsi="Times New Roman" w:cs="Times New Roman"/>
          <w:sz w:val="24"/>
          <w:szCs w:val="24"/>
        </w:rPr>
        <w:t xml:space="preserve">can be used to set and retrieve vector indices. In this case it is usually more convenient to get all indices associate with a component at once, so the </w:t>
      </w:r>
      <w:r w:rsidRPr="00780F3D">
        <w:rPr>
          <w:rStyle w:val="Heading1Char"/>
        </w:rPr>
        <w:t>vectorGetElementIndices</w:t>
      </w:r>
      <w:r>
        <w:rPr>
          <w:rFonts w:ascii="Times New Roman" w:hAnsi="Times New Roman" w:cs="Times New Roman"/>
          <w:sz w:val="24"/>
          <w:szCs w:val="24"/>
        </w:rPr>
        <w:t xml:space="preserve"> returns an array instead of a single value. The function</w:t>
      </w:r>
    </w:p>
    <w:p w14:paraId="308B4FC7" w14:textId="377F0BE0" w:rsidR="00780F3D" w:rsidRDefault="007937FC" w:rsidP="00A94CA7">
      <w:pPr>
        <w:pStyle w:val="RedBoldCode"/>
      </w:pPr>
      <w:r>
        <w:t xml:space="preserve">virtual </w:t>
      </w:r>
      <w:r w:rsidR="00780F3D">
        <w:t>int vectorNumElements() const</w:t>
      </w:r>
    </w:p>
    <w:p w14:paraId="372D48C2" w14:textId="413F0690" w:rsidR="00780F3D" w:rsidRDefault="00780F3D" w:rsidP="00EF59B9">
      <w:pPr>
        <w:rPr>
          <w:rFonts w:ascii="Times New Roman" w:hAnsi="Times New Roman" w:cs="Times New Roman"/>
          <w:sz w:val="24"/>
          <w:szCs w:val="24"/>
        </w:rPr>
      </w:pPr>
      <w:r>
        <w:rPr>
          <w:rFonts w:ascii="Times New Roman" w:hAnsi="Times New Roman" w:cs="Times New Roman"/>
          <w:sz w:val="24"/>
          <w:szCs w:val="24"/>
        </w:rPr>
        <w:t xml:space="preserve">returns the number of vector elements contributed by a </w:t>
      </w:r>
      <w:r w:rsidR="00A94CA7">
        <w:rPr>
          <w:rFonts w:ascii="Times New Roman" w:hAnsi="Times New Roman" w:cs="Times New Roman"/>
          <w:sz w:val="24"/>
          <w:szCs w:val="24"/>
        </w:rPr>
        <w:t>component and the function</w:t>
      </w:r>
    </w:p>
    <w:p w14:paraId="619F8F08" w14:textId="1FF7723C" w:rsidR="00A94CA7" w:rsidRDefault="007937FC" w:rsidP="00A94CA7">
      <w:pPr>
        <w:pStyle w:val="RedBoldCode"/>
      </w:pPr>
      <w:r>
        <w:t xml:space="preserve">virtual </w:t>
      </w:r>
      <w:r w:rsidR="00A94CA7">
        <w:t>void vectorGetElementValues(ComplexType *values, int *idx)</w:t>
      </w:r>
    </w:p>
    <w:p w14:paraId="29EBA84B" w14:textId="566A8834" w:rsidR="00A94CA7" w:rsidRDefault="00A94CA7" w:rsidP="00EF59B9">
      <w:pPr>
        <w:rPr>
          <w:rFonts w:ascii="Times New Roman" w:hAnsi="Times New Roman" w:cs="Times New Roman"/>
          <w:sz w:val="24"/>
          <w:szCs w:val="24"/>
        </w:rPr>
      </w:pPr>
      <w:r>
        <w:rPr>
          <w:rFonts w:ascii="Times New Roman" w:hAnsi="Times New Roman" w:cs="Times New Roman"/>
          <w:sz w:val="24"/>
          <w:szCs w:val="24"/>
        </w:rPr>
        <w:t>returns a list of the values along with their vector indices.</w:t>
      </w:r>
      <w:r w:rsidR="0048478B">
        <w:rPr>
          <w:rFonts w:ascii="Times New Roman" w:hAnsi="Times New Roman" w:cs="Times New Roman"/>
          <w:sz w:val="24"/>
          <w:szCs w:val="24"/>
        </w:rPr>
        <w:t xml:space="preserve"> For real vectors, replace the </w:t>
      </w:r>
      <w:r w:rsidR="0048478B" w:rsidRPr="0048478B">
        <w:rPr>
          <w:rStyle w:val="Heading1Char"/>
        </w:rPr>
        <w:t>ComplexType</w:t>
      </w:r>
      <w:r w:rsidR="0048478B">
        <w:rPr>
          <w:rFonts w:ascii="Times New Roman" w:hAnsi="Times New Roman" w:cs="Times New Roman"/>
          <w:sz w:val="24"/>
          <w:szCs w:val="24"/>
        </w:rPr>
        <w:t xml:space="preserve"> array with an array of type </w:t>
      </w:r>
      <w:r w:rsidR="0048478B" w:rsidRPr="0048478B">
        <w:rPr>
          <w:rStyle w:val="Heading1Char"/>
        </w:rPr>
        <w:t>double</w:t>
      </w:r>
      <w:r w:rsidR="0048478B">
        <w:rPr>
          <w:rFonts w:ascii="Times New Roman" w:hAnsi="Times New Roman" w:cs="Times New Roman"/>
          <w:sz w:val="24"/>
          <w:szCs w:val="24"/>
        </w:rPr>
        <w:t>.</w:t>
      </w:r>
      <w:r>
        <w:rPr>
          <w:rFonts w:ascii="Times New Roman" w:hAnsi="Times New Roman" w:cs="Times New Roman"/>
          <w:sz w:val="24"/>
          <w:szCs w:val="24"/>
        </w:rPr>
        <w:t xml:space="preserve"> Again, the index value can be obtained by first calling the </w:t>
      </w:r>
      <w:r w:rsidRPr="00A94CA7">
        <w:rPr>
          <w:rStyle w:val="Heading1Char"/>
        </w:rPr>
        <w:t>vectorGetElementIndices</w:t>
      </w:r>
      <w:r>
        <w:rPr>
          <w:rFonts w:ascii="Times New Roman" w:hAnsi="Times New Roman" w:cs="Times New Roman"/>
          <w:sz w:val="24"/>
          <w:szCs w:val="24"/>
        </w:rPr>
        <w:t xml:space="preserve"> function and using this to obtain the correct index for each element.</w:t>
      </w:r>
    </w:p>
    <w:p w14:paraId="4A199113" w14:textId="32B0CF63" w:rsidR="00A94CA7" w:rsidRDefault="00A94CA7" w:rsidP="00EF59B9">
      <w:pPr>
        <w:rPr>
          <w:rFonts w:ascii="Times New Roman" w:hAnsi="Times New Roman" w:cs="Times New Roman"/>
          <w:sz w:val="24"/>
          <w:szCs w:val="24"/>
        </w:rPr>
      </w:pPr>
      <w:r>
        <w:rPr>
          <w:rFonts w:ascii="Times New Roman" w:hAnsi="Times New Roman" w:cs="Times New Roman"/>
          <w:sz w:val="24"/>
          <w:szCs w:val="24"/>
        </w:rPr>
        <w:t>The vector interface includes one additional function that does not have a counterpart in the matrix interface. This is the function</w:t>
      </w:r>
    </w:p>
    <w:p w14:paraId="1A25AED5" w14:textId="1289BBEB" w:rsidR="00A94CA7" w:rsidRDefault="007937FC" w:rsidP="00A94CA7">
      <w:pPr>
        <w:pStyle w:val="RedBoldCode"/>
      </w:pPr>
      <w:r>
        <w:t xml:space="preserve">virtual </w:t>
      </w:r>
      <w:r w:rsidR="00A94CA7">
        <w:t>void vectorSetElementValues(ComplexType *values)</w:t>
      </w:r>
    </w:p>
    <w:p w14:paraId="5558C88E" w14:textId="0FC86831" w:rsidR="00A94CA7" w:rsidRDefault="00A94CA7" w:rsidP="00EF59B9">
      <w:pPr>
        <w:rPr>
          <w:rFonts w:ascii="Times New Roman" w:hAnsi="Times New Roman" w:cs="Times New Roman"/>
          <w:sz w:val="24"/>
          <w:szCs w:val="24"/>
        </w:rPr>
      </w:pPr>
      <w:r>
        <w:rPr>
          <w:rFonts w:ascii="Times New Roman" w:hAnsi="Times New Roman" w:cs="Times New Roman"/>
          <w:sz w:val="24"/>
          <w:szCs w:val="24"/>
        </w:rPr>
        <w:t xml:space="preserve">This function can be used to push values from a solution vector back into the network components. The values are ordered in the same way as the values in the corresponding </w:t>
      </w:r>
      <w:r w:rsidRPr="00D55672">
        <w:rPr>
          <w:rStyle w:val="Heading1Char"/>
        </w:rPr>
        <w:t>vectorGetElementValues</w:t>
      </w:r>
      <w:r>
        <w:rPr>
          <w:rFonts w:ascii="Times New Roman" w:hAnsi="Times New Roman" w:cs="Times New Roman"/>
          <w:sz w:val="24"/>
          <w:szCs w:val="24"/>
        </w:rPr>
        <w:t xml:space="preserve"> call, so it is possible to unpack them and assi</w:t>
      </w:r>
      <w:r w:rsidR="00D55672">
        <w:rPr>
          <w:rFonts w:ascii="Times New Roman" w:hAnsi="Times New Roman" w:cs="Times New Roman"/>
          <w:sz w:val="24"/>
          <w:szCs w:val="24"/>
        </w:rPr>
        <w:t xml:space="preserve">gn them to the correct internal variables for each component. This function is analogous to the </w:t>
      </w:r>
      <w:r w:rsidR="00D55672" w:rsidRPr="00D55672">
        <w:rPr>
          <w:rStyle w:val="Heading1Char"/>
        </w:rPr>
        <w:t>setValue</w:t>
      </w:r>
      <w:r w:rsidR="00D55672">
        <w:rPr>
          <w:rFonts w:ascii="Times New Roman" w:hAnsi="Times New Roman" w:cs="Times New Roman"/>
          <w:sz w:val="24"/>
          <w:szCs w:val="24"/>
        </w:rPr>
        <w:t xml:space="preserve">s call in the regular </w:t>
      </w:r>
      <w:r w:rsidR="00D55672" w:rsidRPr="00D55672">
        <w:rPr>
          <w:rStyle w:val="Heading1Char"/>
        </w:rPr>
        <w:t>MatVecInterface</w:t>
      </w:r>
      <w:r w:rsidR="00D55672">
        <w:rPr>
          <w:rFonts w:ascii="Times New Roman" w:hAnsi="Times New Roman" w:cs="Times New Roman"/>
          <w:sz w:val="24"/>
          <w:szCs w:val="24"/>
        </w:rPr>
        <w:t>.</w:t>
      </w:r>
    </w:p>
    <w:p w14:paraId="06B2D1E3" w14:textId="0631AC08" w:rsidR="00981259" w:rsidRDefault="00981259" w:rsidP="00EF59B9">
      <w:pPr>
        <w:rPr>
          <w:rFonts w:ascii="Times New Roman" w:hAnsi="Times New Roman" w:cs="Times New Roman"/>
          <w:sz w:val="24"/>
          <w:szCs w:val="24"/>
        </w:rPr>
      </w:pPr>
      <w:r>
        <w:rPr>
          <w:rFonts w:ascii="Times New Roman" w:hAnsi="Times New Roman" w:cs="Times New Roman"/>
          <w:sz w:val="24"/>
          <w:szCs w:val="24"/>
        </w:rPr>
        <w:t xml:space="preserve">The functions in the </w:t>
      </w:r>
      <w:r w:rsidRPr="00A05EFC">
        <w:rPr>
          <w:rStyle w:val="Heading1Char"/>
        </w:rPr>
        <w:t>GenMatVecInterface</w:t>
      </w:r>
      <w:r>
        <w:rPr>
          <w:rFonts w:ascii="Times New Roman" w:hAnsi="Times New Roman" w:cs="Times New Roman"/>
          <w:sz w:val="24"/>
          <w:szCs w:val="24"/>
        </w:rPr>
        <w:t xml:space="preserve"> are invoked in the generalized mappers. These reside in the </w:t>
      </w:r>
      <w:r w:rsidRPr="00A05EFC">
        <w:rPr>
          <w:rStyle w:val="Heading1Char"/>
        </w:rPr>
        <w:t>GenMatrixMap</w:t>
      </w:r>
      <w:r>
        <w:rPr>
          <w:rFonts w:ascii="Times New Roman" w:hAnsi="Times New Roman" w:cs="Times New Roman"/>
          <w:sz w:val="24"/>
          <w:szCs w:val="24"/>
        </w:rPr>
        <w:t xml:space="preserve"> and </w:t>
      </w:r>
      <w:r w:rsidRPr="00A05EFC">
        <w:rPr>
          <w:rStyle w:val="Heading1Char"/>
        </w:rPr>
        <w:t>GenVectorMap</w:t>
      </w:r>
      <w:r>
        <w:rPr>
          <w:rFonts w:ascii="Times New Roman" w:hAnsi="Times New Roman" w:cs="Times New Roman"/>
          <w:sz w:val="24"/>
          <w:szCs w:val="24"/>
        </w:rPr>
        <w:t xml:space="preserve"> classes.</w:t>
      </w:r>
      <w:r w:rsidR="007937FC">
        <w:rPr>
          <w:rFonts w:ascii="Times New Roman" w:hAnsi="Times New Roman" w:cs="Times New Roman"/>
          <w:sz w:val="24"/>
          <w:szCs w:val="24"/>
        </w:rPr>
        <w:t xml:space="preserve"> Like the standard mappers, these classes are relatively simple and contain only a few methods. The </w:t>
      </w:r>
      <w:r w:rsidR="007937FC" w:rsidRPr="00A05EFC">
        <w:rPr>
          <w:rStyle w:val="Heading1Char"/>
        </w:rPr>
        <w:t>GenMatrixMap</w:t>
      </w:r>
      <w:r w:rsidR="007937FC">
        <w:rPr>
          <w:rFonts w:ascii="Times New Roman" w:hAnsi="Times New Roman" w:cs="Times New Roman"/>
          <w:sz w:val="24"/>
          <w:szCs w:val="24"/>
        </w:rPr>
        <w:t xml:space="preserve"> class consists of the constructor</w:t>
      </w:r>
    </w:p>
    <w:p w14:paraId="3337FEAB" w14:textId="59CE3861" w:rsidR="007937FC" w:rsidRDefault="00A05EFC" w:rsidP="00A05EFC">
      <w:pPr>
        <w:pStyle w:val="RedBoldCode"/>
      </w:pPr>
      <w:r>
        <w:lastRenderedPageBreak/>
        <w:t>GenMatrixMap&lt;MyNetwork&gt;(boost::shared_ptr&lt;MyNetwork&gt; network)</w:t>
      </w:r>
    </w:p>
    <w:p w14:paraId="2594D579" w14:textId="38F70D1B" w:rsidR="00A05EFC" w:rsidRDefault="00A05EFC" w:rsidP="00EF59B9">
      <w:pPr>
        <w:rPr>
          <w:rFonts w:ascii="Times New Roman" w:hAnsi="Times New Roman" w:cs="Times New Roman"/>
          <w:sz w:val="24"/>
          <w:szCs w:val="24"/>
        </w:rPr>
      </w:pPr>
      <w:r>
        <w:rPr>
          <w:rFonts w:ascii="Times New Roman" w:hAnsi="Times New Roman" w:cs="Times New Roman"/>
          <w:sz w:val="24"/>
          <w:szCs w:val="24"/>
        </w:rPr>
        <w:t>and the methods</w:t>
      </w:r>
    </w:p>
    <w:p w14:paraId="78BE8C83" w14:textId="3BE991AB" w:rsidR="00A05EFC" w:rsidRDefault="00A05EFC" w:rsidP="00A05EFC">
      <w:pPr>
        <w:pStyle w:val="RedBoldCode"/>
      </w:pPr>
      <w:r>
        <w:t>boost::shared_ptr&lt;gridpack::math::Matrix&gt; mapToMatrix(void)</w:t>
      </w:r>
    </w:p>
    <w:p w14:paraId="41217746" w14:textId="7B5C2131" w:rsidR="00A05EFC" w:rsidRDefault="00A05EFC" w:rsidP="00A05EFC">
      <w:pPr>
        <w:pStyle w:val="RedBoldCode"/>
      </w:pPr>
      <w:r>
        <w:t>void mapToMatrix(boost::shared_ptr&lt;gridpack::math::Matrix&gt; matrix)</w:t>
      </w:r>
    </w:p>
    <w:p w14:paraId="0A8633C7" w14:textId="2C7F7D54" w:rsidR="00A05EFC" w:rsidRDefault="00A05EFC" w:rsidP="00A05EFC">
      <w:pPr>
        <w:pStyle w:val="RedBoldCode"/>
      </w:pPr>
      <w:r>
        <w:t>void mapToMatrix(gridpack::math::Matrix &amp;matrix)</w:t>
      </w:r>
    </w:p>
    <w:p w14:paraId="18723D8E" w14:textId="3496103E" w:rsidR="00A05EFC" w:rsidRDefault="00D50AF4" w:rsidP="00A05EFC">
      <w:pPr>
        <w:pStyle w:val="RedBoldCode"/>
      </w:pPr>
      <w:r>
        <w:t>void overw</w:t>
      </w:r>
      <w:r w:rsidR="00A05EFC">
        <w:t>riteMatrix(boost::shared_ptr&lt;gridpack::math::Matrix&gt; matrix)</w:t>
      </w:r>
    </w:p>
    <w:p w14:paraId="36569D28" w14:textId="6AD8E34A" w:rsidR="00A05EFC" w:rsidRDefault="00D50AF4" w:rsidP="00A05EFC">
      <w:pPr>
        <w:pStyle w:val="RedBoldCode"/>
      </w:pPr>
      <w:r>
        <w:t>void overw</w:t>
      </w:r>
      <w:r w:rsidR="00A05EFC">
        <w:t>riteMatrix(gridpack::math::Matrix &amp;matrix)</w:t>
      </w:r>
    </w:p>
    <w:p w14:paraId="5817C364" w14:textId="7B68A8F5" w:rsidR="00A05EFC" w:rsidRDefault="00A05EFC" w:rsidP="00A05EFC">
      <w:pPr>
        <w:pStyle w:val="RedBoldCode"/>
      </w:pPr>
      <w:r>
        <w:t>void incrementMatrix(boost::shared_ptr&lt;gridpack::math::Matrix&gt; matrix)</w:t>
      </w:r>
    </w:p>
    <w:p w14:paraId="78479536" w14:textId="06E2088F" w:rsidR="00A05EFC" w:rsidRDefault="00A05EFC" w:rsidP="00A05EFC">
      <w:pPr>
        <w:pStyle w:val="RedBoldCode"/>
      </w:pPr>
      <w:r>
        <w:t>void incrementMatrix(gridpack::math::Matrix &amp;matrix)</w:t>
      </w:r>
    </w:p>
    <w:p w14:paraId="08FAEAFF" w14:textId="66BD3FB1" w:rsidR="00A05EFC" w:rsidRDefault="00A05EFC" w:rsidP="00A05EFC">
      <w:pPr>
        <w:rPr>
          <w:rFonts w:ascii="Times New Roman" w:hAnsi="Times New Roman" w:cs="Times New Roman"/>
          <w:sz w:val="24"/>
          <w:szCs w:val="24"/>
        </w:rPr>
      </w:pPr>
      <w:r>
        <w:rPr>
          <w:rFonts w:ascii="Times New Roman" w:hAnsi="Times New Roman" w:cs="Times New Roman"/>
          <w:sz w:val="24"/>
          <w:szCs w:val="24"/>
        </w:rPr>
        <w:t xml:space="preserve">These functions all have the same behaviors as the analogous functions in the standard </w:t>
      </w:r>
      <w:r w:rsidRPr="00A05EFC">
        <w:rPr>
          <w:rStyle w:val="Heading1Char"/>
        </w:rPr>
        <w:t>FullMatrixMap</w:t>
      </w:r>
      <w:r>
        <w:rPr>
          <w:rFonts w:ascii="Times New Roman" w:hAnsi="Times New Roman" w:cs="Times New Roman"/>
          <w:sz w:val="24"/>
          <w:szCs w:val="24"/>
        </w:rPr>
        <w:t>.</w:t>
      </w:r>
      <w:r w:rsidR="00AF31A3">
        <w:rPr>
          <w:rFonts w:ascii="Times New Roman" w:hAnsi="Times New Roman" w:cs="Times New Roman"/>
          <w:sz w:val="24"/>
          <w:szCs w:val="24"/>
        </w:rPr>
        <w:t xml:space="preserve"> The </w:t>
      </w:r>
      <w:r w:rsidR="00AF31A3" w:rsidRPr="000717C8">
        <w:rPr>
          <w:rStyle w:val="Heading1Char"/>
        </w:rPr>
        <w:t>GenVectorMap</w:t>
      </w:r>
      <w:r w:rsidR="00AF31A3">
        <w:rPr>
          <w:rFonts w:ascii="Times New Roman" w:hAnsi="Times New Roman" w:cs="Times New Roman"/>
          <w:sz w:val="24"/>
          <w:szCs w:val="24"/>
        </w:rPr>
        <w:t xml:space="preserve"> class has the constructor</w:t>
      </w:r>
    </w:p>
    <w:p w14:paraId="4D984C8B" w14:textId="3970ABEC" w:rsidR="00AF31A3" w:rsidRDefault="00AF31A3" w:rsidP="00AF31A3">
      <w:pPr>
        <w:pStyle w:val="RedBoldCode"/>
      </w:pPr>
      <w:r>
        <w:t>GenVectorMap&lt;MyNetwork&gt;(boost::shared_ptr&lt;MyNetwork&gt; network)</w:t>
      </w:r>
    </w:p>
    <w:p w14:paraId="05416948" w14:textId="2F664198" w:rsidR="00AF31A3" w:rsidRDefault="00AF31A3" w:rsidP="00A05EFC">
      <w:pPr>
        <w:rPr>
          <w:rFonts w:ascii="Times New Roman" w:hAnsi="Times New Roman" w:cs="Times New Roman"/>
          <w:sz w:val="24"/>
          <w:szCs w:val="24"/>
        </w:rPr>
      </w:pPr>
      <w:r>
        <w:rPr>
          <w:rFonts w:ascii="Times New Roman" w:hAnsi="Times New Roman" w:cs="Times New Roman"/>
          <w:sz w:val="24"/>
          <w:szCs w:val="24"/>
        </w:rPr>
        <w:t>and supports the methods</w:t>
      </w:r>
    </w:p>
    <w:p w14:paraId="61E094B6" w14:textId="7F9B2EC2" w:rsidR="00AF31A3" w:rsidRDefault="00AF31A3" w:rsidP="00AF31A3">
      <w:pPr>
        <w:pStyle w:val="RedBoldCode"/>
      </w:pPr>
      <w:r>
        <w:t>boost::shared_ptr&lt;gridpack::math::Vector&gt; mapToVector(void)</w:t>
      </w:r>
    </w:p>
    <w:p w14:paraId="4A3C4027" w14:textId="3BCC48A8" w:rsidR="00AF31A3" w:rsidRDefault="00AF31A3" w:rsidP="00AF31A3">
      <w:pPr>
        <w:pStyle w:val="RedBoldCode"/>
      </w:pPr>
      <w:r>
        <w:t>void mapToVector(boost::shared_ptr&lt;gridpack::math::Vector&gt; &amp;vector)</w:t>
      </w:r>
    </w:p>
    <w:p w14:paraId="00EF397E" w14:textId="1A99E53C" w:rsidR="00AF31A3" w:rsidRDefault="00AF31A3" w:rsidP="00AF31A3">
      <w:pPr>
        <w:pStyle w:val="RedBoldCode"/>
      </w:pPr>
      <w:r>
        <w:t>void mapToVector(gridpack::math::Vector &amp;vector)</w:t>
      </w:r>
    </w:p>
    <w:p w14:paraId="7684C1A4" w14:textId="0AC37B32" w:rsidR="00AF31A3" w:rsidRDefault="00AF31A3" w:rsidP="00A05EFC">
      <w:pPr>
        <w:rPr>
          <w:rFonts w:ascii="Times New Roman" w:hAnsi="Times New Roman" w:cs="Times New Roman"/>
          <w:sz w:val="24"/>
          <w:szCs w:val="24"/>
        </w:rPr>
      </w:pPr>
      <w:r>
        <w:rPr>
          <w:rFonts w:ascii="Times New Roman" w:hAnsi="Times New Roman" w:cs="Times New Roman"/>
          <w:sz w:val="24"/>
          <w:szCs w:val="24"/>
        </w:rPr>
        <w:t xml:space="preserve">These functions have the same interpretations as the analogous functions in the </w:t>
      </w:r>
      <w:r w:rsidRPr="00AF31A3">
        <w:rPr>
          <w:rStyle w:val="Heading1Char"/>
        </w:rPr>
        <w:t xml:space="preserve">BusVectorMap </w:t>
      </w:r>
      <w:r>
        <w:rPr>
          <w:rFonts w:ascii="Times New Roman" w:hAnsi="Times New Roman" w:cs="Times New Roman"/>
          <w:sz w:val="24"/>
          <w:szCs w:val="24"/>
        </w:rPr>
        <w:t>class. A new function is</w:t>
      </w:r>
    </w:p>
    <w:p w14:paraId="1937BFBD" w14:textId="7E47A000" w:rsidR="00AF31A3" w:rsidRDefault="00AF31A3" w:rsidP="00AF31A3">
      <w:pPr>
        <w:pStyle w:val="RedBoldCode"/>
      </w:pPr>
      <w:r>
        <w:t>mapToNetwork(boost::shared_ptr&lt;gridpack::math::Vector&gt; &amp;vector)</w:t>
      </w:r>
    </w:p>
    <w:p w14:paraId="7F5DBD83" w14:textId="4474F946" w:rsidR="00AF31A3" w:rsidRDefault="00AF31A3" w:rsidP="00A05EFC">
      <w:pPr>
        <w:rPr>
          <w:rFonts w:ascii="Times New Roman" w:hAnsi="Times New Roman" w:cs="Times New Roman"/>
          <w:sz w:val="24"/>
          <w:szCs w:val="24"/>
        </w:rPr>
      </w:pPr>
      <w:r>
        <w:rPr>
          <w:rFonts w:ascii="Times New Roman" w:hAnsi="Times New Roman" w:cs="Times New Roman"/>
          <w:sz w:val="24"/>
          <w:szCs w:val="24"/>
        </w:rPr>
        <w:t>which can be used to push data from a vector back into the network components (both buses and branches).</w:t>
      </w:r>
    </w:p>
    <w:p w14:paraId="6D9CABB4" w14:textId="2E7407F6" w:rsidR="0096146A" w:rsidRDefault="0096146A" w:rsidP="0096146A">
      <w:pPr>
        <w:pStyle w:val="Heading2"/>
      </w:pPr>
      <w:bookmarkStart w:id="26" w:name="_Toc482792114"/>
      <w:r>
        <w:t>Generalized Slab Mapper</w:t>
      </w:r>
      <w:bookmarkEnd w:id="26"/>
    </w:p>
    <w:p w14:paraId="69095371" w14:textId="22B0844C" w:rsidR="0096146A" w:rsidRDefault="0096146A" w:rsidP="00A05EFC">
      <w:pPr>
        <w:rPr>
          <w:rFonts w:ascii="Times New Roman" w:hAnsi="Times New Roman" w:cs="Times New Roman"/>
          <w:sz w:val="24"/>
          <w:szCs w:val="24"/>
        </w:rPr>
      </w:pPr>
      <w:r>
        <w:rPr>
          <w:rFonts w:ascii="Times New Roman" w:hAnsi="Times New Roman" w:cs="Times New Roman"/>
          <w:sz w:val="24"/>
          <w:szCs w:val="24"/>
        </w:rPr>
        <w:t>The generalized slab mapper also uses functions in the generalized matrix-vector interface to build dense matrices.</w:t>
      </w:r>
      <w:r w:rsidR="00AE4EC1">
        <w:rPr>
          <w:rFonts w:ascii="Times New Roman" w:hAnsi="Times New Roman" w:cs="Times New Roman"/>
          <w:sz w:val="24"/>
          <w:szCs w:val="24"/>
        </w:rPr>
        <w:t xml:space="preserve"> These matrices are dense since they are generat</w:t>
      </w:r>
      <w:r w:rsidR="00D03416">
        <w:rPr>
          <w:rFonts w:ascii="Times New Roman" w:hAnsi="Times New Roman" w:cs="Times New Roman"/>
          <w:sz w:val="24"/>
          <w:szCs w:val="24"/>
        </w:rPr>
        <w:t>ed by taking a typical vector, corresponding to a set of variables</w:t>
      </w:r>
      <w:r w:rsidR="00AE4EC1">
        <w:rPr>
          <w:rFonts w:ascii="Times New Roman" w:hAnsi="Times New Roman" w:cs="Times New Roman"/>
          <w:sz w:val="24"/>
          <w:szCs w:val="24"/>
        </w:rPr>
        <w:t xml:space="preserve"> on the buses and branches, and repl</w:t>
      </w:r>
      <w:r w:rsidR="00D03416">
        <w:rPr>
          <w:rFonts w:ascii="Times New Roman" w:hAnsi="Times New Roman" w:cs="Times New Roman"/>
          <w:sz w:val="24"/>
          <w:szCs w:val="24"/>
        </w:rPr>
        <w:t xml:space="preserve">icating the vector for </w:t>
      </w:r>
      <w:r w:rsidR="00AE4EC1">
        <w:rPr>
          <w:rFonts w:ascii="Times New Roman" w:hAnsi="Times New Roman" w:cs="Times New Roman"/>
          <w:sz w:val="24"/>
          <w:szCs w:val="24"/>
        </w:rPr>
        <w:t>di</w:t>
      </w:r>
      <w:r w:rsidR="00D03416">
        <w:rPr>
          <w:rFonts w:ascii="Times New Roman" w:hAnsi="Times New Roman" w:cs="Times New Roman"/>
          <w:sz w:val="24"/>
          <w:szCs w:val="24"/>
        </w:rPr>
        <w:t>fferent values of the variables</w:t>
      </w:r>
      <w:r w:rsidR="00AE4EC1">
        <w:rPr>
          <w:rFonts w:ascii="Times New Roman" w:hAnsi="Times New Roman" w:cs="Times New Roman"/>
          <w:sz w:val="24"/>
          <w:szCs w:val="24"/>
        </w:rPr>
        <w:t>.</w:t>
      </w:r>
      <w:r w:rsidR="00D03416">
        <w:rPr>
          <w:rFonts w:ascii="Times New Roman" w:hAnsi="Times New Roman" w:cs="Times New Roman"/>
          <w:sz w:val="24"/>
          <w:szCs w:val="24"/>
        </w:rPr>
        <w:t xml:space="preserve"> An example would be a matrix formed from a time series of values for a set of variables on the buses and branches. One set of indices for the matrix corresponds to the set of variables and the other set of indices corresponds to the time series.</w:t>
      </w:r>
      <w:r w:rsidR="00AE4EC1">
        <w:rPr>
          <w:rFonts w:ascii="Times New Roman" w:hAnsi="Times New Roman" w:cs="Times New Roman"/>
          <w:sz w:val="24"/>
          <w:szCs w:val="24"/>
        </w:rPr>
        <w:t xml:space="preserve"> In a certain sense, these matrices are “fat” vectors since instead of each</w:t>
      </w:r>
      <w:r w:rsidR="00D03416">
        <w:rPr>
          <w:rFonts w:ascii="Times New Roman" w:hAnsi="Times New Roman" w:cs="Times New Roman"/>
          <w:sz w:val="24"/>
          <w:szCs w:val="24"/>
        </w:rPr>
        <w:t xml:space="preserve"> variable</w:t>
      </w:r>
      <w:r w:rsidR="00AE4EC1">
        <w:rPr>
          <w:rFonts w:ascii="Times New Roman" w:hAnsi="Times New Roman" w:cs="Times New Roman"/>
          <w:sz w:val="24"/>
          <w:szCs w:val="24"/>
        </w:rPr>
        <w:t xml:space="preserve"> having only one value, they have multiple values. In general, slab matrices are not square. The slab matrices are used in the Kalman filter application, but they may have applicability elsewhere.</w:t>
      </w:r>
    </w:p>
    <w:p w14:paraId="7559C18C" w14:textId="5BB53E3B" w:rsidR="00AE4EC1" w:rsidRDefault="00AE4EC1" w:rsidP="00A05EFC">
      <w:pPr>
        <w:rPr>
          <w:rFonts w:ascii="Times New Roman" w:hAnsi="Times New Roman" w:cs="Times New Roman"/>
          <w:sz w:val="24"/>
          <w:szCs w:val="24"/>
        </w:rPr>
      </w:pPr>
      <w:r>
        <w:rPr>
          <w:rFonts w:ascii="Times New Roman" w:hAnsi="Times New Roman" w:cs="Times New Roman"/>
          <w:sz w:val="24"/>
          <w:szCs w:val="24"/>
        </w:rPr>
        <w:t xml:space="preserve">The slab mappers use additional functions from the </w:t>
      </w:r>
      <w:r w:rsidRPr="00457CCE">
        <w:rPr>
          <w:rStyle w:val="Heading1Char"/>
        </w:rPr>
        <w:t>GenMatVecInterface</w:t>
      </w:r>
      <w:r>
        <w:rPr>
          <w:rFonts w:ascii="Times New Roman" w:hAnsi="Times New Roman" w:cs="Times New Roman"/>
          <w:sz w:val="24"/>
          <w:szCs w:val="24"/>
        </w:rPr>
        <w:t xml:space="preserve"> in order to construct matrices. These functions are analogous to the functions for setting up vectors using </w:t>
      </w:r>
      <w:r>
        <w:rPr>
          <w:rFonts w:ascii="Times New Roman" w:hAnsi="Times New Roman" w:cs="Times New Roman"/>
          <w:sz w:val="24"/>
          <w:szCs w:val="24"/>
        </w:rPr>
        <w:lastRenderedPageBreak/>
        <w:t xml:space="preserve">the </w:t>
      </w:r>
      <w:r w:rsidRPr="00457CCE">
        <w:rPr>
          <w:rStyle w:val="Heading1Char"/>
        </w:rPr>
        <w:t>GenVectorMap</w:t>
      </w:r>
      <w:r w:rsidR="00457CCE">
        <w:rPr>
          <w:rFonts w:ascii="Times New Roman" w:hAnsi="Times New Roman" w:cs="Times New Roman"/>
          <w:sz w:val="24"/>
          <w:szCs w:val="24"/>
        </w:rPr>
        <w:t>. The main difference is that instead of describing a list of values, the functions describe a matrix block. The row dimension corresponds to a list of variables and the column dimension describes the number of values taken by each variable. The column dimension must be the same across all variables. The contribution to the matrix from each network component is given by the function</w:t>
      </w:r>
    </w:p>
    <w:p w14:paraId="3E945608" w14:textId="2BF42B1B" w:rsidR="00457CCE" w:rsidRDefault="00457CCE" w:rsidP="00457CCE">
      <w:pPr>
        <w:pStyle w:val="RedBoldCode"/>
      </w:pPr>
      <w:r>
        <w:t>void slabSize(int *rows, int *cols) const</w:t>
      </w:r>
    </w:p>
    <w:p w14:paraId="512671EA" w14:textId="0217D88C" w:rsidR="00457CCE" w:rsidRDefault="00457CCE" w:rsidP="00A05EFC">
      <w:pPr>
        <w:rPr>
          <w:rFonts w:ascii="Times New Roman" w:hAnsi="Times New Roman" w:cs="Times New Roman"/>
          <w:sz w:val="24"/>
          <w:szCs w:val="24"/>
        </w:rPr>
      </w:pPr>
      <w:r>
        <w:rPr>
          <w:rFonts w:ascii="Times New Roman" w:hAnsi="Times New Roman" w:cs="Times New Roman"/>
          <w:sz w:val="24"/>
          <w:szCs w:val="24"/>
        </w:rPr>
        <w:t>The index for each row can be stored using the function</w:t>
      </w:r>
    </w:p>
    <w:p w14:paraId="4AED064F" w14:textId="1B669677" w:rsidR="00457CCE" w:rsidRDefault="00457CCE" w:rsidP="00457CCE">
      <w:pPr>
        <w:pStyle w:val="RedBoldCode"/>
      </w:pPr>
      <w:r>
        <w:t>void slabSetRowIndex(int irow, int idx)</w:t>
      </w:r>
    </w:p>
    <w:p w14:paraId="49A70103" w14:textId="2D3D4D69" w:rsidR="00457CCE" w:rsidRDefault="00457CCE" w:rsidP="00A05EFC">
      <w:pPr>
        <w:rPr>
          <w:rFonts w:ascii="Times New Roman" w:hAnsi="Times New Roman" w:cs="Times New Roman"/>
          <w:sz w:val="24"/>
          <w:szCs w:val="24"/>
        </w:rPr>
      </w:pPr>
      <w:r>
        <w:rPr>
          <w:rFonts w:ascii="Times New Roman" w:hAnsi="Times New Roman" w:cs="Times New Roman"/>
          <w:sz w:val="24"/>
          <w:szCs w:val="24"/>
        </w:rPr>
        <w:t xml:space="preserve">This function is called by the mapper and is analogous to the </w:t>
      </w:r>
      <w:r w:rsidRPr="00457CCE">
        <w:rPr>
          <w:rStyle w:val="Heading1Char"/>
        </w:rPr>
        <w:t>vectorSetElementIndex</w:t>
      </w:r>
      <w:r>
        <w:rPr>
          <w:rFonts w:ascii="Times New Roman" w:hAnsi="Times New Roman" w:cs="Times New Roman"/>
          <w:sz w:val="24"/>
          <w:szCs w:val="24"/>
        </w:rPr>
        <w:t xml:space="preserve"> function.</w:t>
      </w:r>
      <w:r w:rsidR="00AE77F8">
        <w:rPr>
          <w:rFonts w:ascii="Times New Roman" w:hAnsi="Times New Roman" w:cs="Times New Roman"/>
          <w:sz w:val="24"/>
          <w:szCs w:val="24"/>
        </w:rPr>
        <w:t xml:space="preserve"> For the slab matrices, there is no corresponding call for columns since the matrices are dense and all rows have the same number of non-zero columns. The indices can be retrieved by the function</w:t>
      </w:r>
    </w:p>
    <w:p w14:paraId="4008D0C1" w14:textId="352FFB56" w:rsidR="00AE77F8" w:rsidRDefault="00AE77F8" w:rsidP="006B18EB">
      <w:pPr>
        <w:pStyle w:val="RedBoldCode"/>
      </w:pPr>
      <w:r>
        <w:t>void slabGetRowIndices(int *idx)</w:t>
      </w:r>
    </w:p>
    <w:p w14:paraId="3F345C51" w14:textId="3AA07FD3" w:rsidR="00B3745A" w:rsidRDefault="00AE77F8" w:rsidP="00A05EFC">
      <w:pPr>
        <w:rPr>
          <w:rFonts w:ascii="Times New Roman" w:hAnsi="Times New Roman" w:cs="Times New Roman"/>
          <w:sz w:val="24"/>
          <w:szCs w:val="24"/>
        </w:rPr>
      </w:pPr>
      <w:r>
        <w:rPr>
          <w:rFonts w:ascii="Times New Roman" w:hAnsi="Times New Roman" w:cs="Times New Roman"/>
          <w:sz w:val="24"/>
          <w:szCs w:val="24"/>
        </w:rPr>
        <w:t xml:space="preserve">which is similar to the </w:t>
      </w:r>
      <w:r w:rsidRPr="006B18EB">
        <w:rPr>
          <w:rStyle w:val="Heading1Char"/>
        </w:rPr>
        <w:t>vectorGetElementIndices</w:t>
      </w:r>
      <w:r w:rsidR="00B3745A">
        <w:rPr>
          <w:rFonts w:ascii="Times New Roman" w:hAnsi="Times New Roman" w:cs="Times New Roman"/>
          <w:sz w:val="24"/>
          <w:szCs w:val="24"/>
        </w:rPr>
        <w:t xml:space="preserve"> function.</w:t>
      </w:r>
    </w:p>
    <w:p w14:paraId="6D6CC856" w14:textId="3CDE0B05" w:rsidR="007807C2" w:rsidRDefault="007807C2" w:rsidP="007807C2">
      <w:pPr>
        <w:pStyle w:val="Heading2"/>
      </w:pPr>
      <w:bookmarkStart w:id="27" w:name="_Toc482792115"/>
      <w:r>
        <w:t>Optimization</w:t>
      </w:r>
      <w:bookmarkEnd w:id="27"/>
    </w:p>
    <w:p w14:paraId="014E88AD" w14:textId="074CE76B" w:rsidR="007807C2" w:rsidRDefault="007807C2" w:rsidP="00A05EFC">
      <w:pPr>
        <w:rPr>
          <w:rFonts w:ascii="Times New Roman" w:hAnsi="Times New Roman" w:cs="Times New Roman"/>
          <w:sz w:val="24"/>
          <w:szCs w:val="24"/>
        </w:rPr>
      </w:pPr>
      <w:r>
        <w:rPr>
          <w:rFonts w:ascii="Times New Roman" w:hAnsi="Times New Roman" w:cs="Times New Roman"/>
          <w:sz w:val="24"/>
          <w:szCs w:val="24"/>
        </w:rPr>
        <w:t>GridPACK supports optimization via an interface that can be applied to bus and banch components, as well as wrappers to some common optimization libraries. At present, there are no example problems available for the optimization capability in GridPACK.</w:t>
      </w:r>
    </w:p>
    <w:p w14:paraId="4F062AB0" w14:textId="588AFD37" w:rsidR="00B3745A" w:rsidRDefault="00B3745A" w:rsidP="00B3745A">
      <w:pPr>
        <w:pStyle w:val="Heading2"/>
      </w:pPr>
      <w:bookmarkStart w:id="28" w:name="_Toc482792116"/>
      <w:r>
        <w:t>Application Modules</w:t>
      </w:r>
      <w:bookmarkEnd w:id="28"/>
    </w:p>
    <w:p w14:paraId="3A548BFB" w14:textId="153ADB47" w:rsidR="00B3745A" w:rsidRDefault="00B3745A" w:rsidP="00A05EFC">
      <w:pPr>
        <w:rPr>
          <w:rFonts w:ascii="Times New Roman" w:hAnsi="Times New Roman" w:cs="Times New Roman"/>
          <w:sz w:val="24"/>
          <w:szCs w:val="24"/>
        </w:rPr>
      </w:pPr>
      <w:r>
        <w:rPr>
          <w:rFonts w:ascii="Times New Roman" w:hAnsi="Times New Roman" w:cs="Times New Roman"/>
          <w:sz w:val="24"/>
          <w:szCs w:val="24"/>
        </w:rPr>
        <w:t xml:space="preserve">Many of the example applications in GridPACK have been converted to modules that can be called from other programs. These modules make it relatively simple to chain different types of calculations together to form larger applications. An example is using power flow or state estimation to initialize a dynamic simulation. </w:t>
      </w:r>
      <w:r w:rsidR="00312D7C">
        <w:rPr>
          <w:rFonts w:ascii="Times New Roman" w:hAnsi="Times New Roman" w:cs="Times New Roman"/>
          <w:sz w:val="24"/>
          <w:szCs w:val="24"/>
        </w:rPr>
        <w:t>The modules are designed to separate out the major phases of the calculation into separate calls so that users have some fine grained control that allows them to mix different applications together. In most cases, different options for setting up calculations are provided so that once a network has been read in and partitioned, it is not necessary to repeat this process when a new calculation is started based on the results of a previous simulation.</w:t>
      </w:r>
    </w:p>
    <w:p w14:paraId="25750483" w14:textId="6412F7E0" w:rsidR="00312D7C" w:rsidRDefault="00312D7C" w:rsidP="00A05EFC">
      <w:pPr>
        <w:rPr>
          <w:rFonts w:ascii="Times New Roman" w:hAnsi="Times New Roman" w:cs="Times New Roman"/>
          <w:sz w:val="24"/>
          <w:szCs w:val="24"/>
        </w:rPr>
      </w:pPr>
      <w:r>
        <w:rPr>
          <w:rFonts w:ascii="Times New Roman" w:hAnsi="Times New Roman" w:cs="Times New Roman"/>
          <w:sz w:val="24"/>
          <w:szCs w:val="24"/>
        </w:rPr>
        <w:t>Currently, four applications are available as modules within GridPACK. They include power flow, state estimation, dynamic simulation using a reduced Y-matrix formulation and dynamic simulation using the full Y-matrix.</w:t>
      </w:r>
      <w:r w:rsidR="00F253DA">
        <w:rPr>
          <w:rFonts w:ascii="Times New Roman" w:hAnsi="Times New Roman" w:cs="Times New Roman"/>
          <w:sz w:val="24"/>
          <w:szCs w:val="24"/>
        </w:rPr>
        <w:t xml:space="preserve"> Each of these modules can be used to create a short, standalone application, but the goal is enable users to combine modules together in more complicated work flows. These modules can also be used as a starting point for users to create </w:t>
      </w:r>
      <w:r w:rsidR="00F253DA">
        <w:rPr>
          <w:rFonts w:ascii="Times New Roman" w:hAnsi="Times New Roman" w:cs="Times New Roman"/>
          <w:sz w:val="24"/>
          <w:szCs w:val="24"/>
        </w:rPr>
        <w:lastRenderedPageBreak/>
        <w:t>their own applications by modifying the existing code in the modules to create new functionality. Each of the modules is described in more detail below.</w:t>
      </w:r>
    </w:p>
    <w:p w14:paraId="2984BB52" w14:textId="4687B2E7" w:rsidR="00F253DA" w:rsidRDefault="00607EB7" w:rsidP="00607EB7">
      <w:pPr>
        <w:pStyle w:val="Heading3"/>
      </w:pPr>
      <w:bookmarkStart w:id="29" w:name="_Toc482792117"/>
      <w:r>
        <w:t>Power Flow</w:t>
      </w:r>
      <w:bookmarkEnd w:id="29"/>
    </w:p>
    <w:p w14:paraId="2CAE3B42" w14:textId="0D03FE92" w:rsidR="00607EB7" w:rsidRDefault="00607EB7" w:rsidP="00A05EFC">
      <w:pPr>
        <w:rPr>
          <w:rFonts w:ascii="Times New Roman" w:hAnsi="Times New Roman" w:cs="Times New Roman"/>
          <w:sz w:val="24"/>
          <w:szCs w:val="24"/>
        </w:rPr>
      </w:pPr>
      <w:r>
        <w:rPr>
          <w:rFonts w:ascii="Times New Roman" w:hAnsi="Times New Roman" w:cs="Times New Roman"/>
          <w:sz w:val="24"/>
          <w:szCs w:val="24"/>
        </w:rPr>
        <w:t>The power flow module consists of a collection of function calls that can be used to set up</w:t>
      </w:r>
      <w:r w:rsidR="00735B76">
        <w:rPr>
          <w:rFonts w:ascii="Times New Roman" w:hAnsi="Times New Roman" w:cs="Times New Roman"/>
          <w:sz w:val="24"/>
          <w:szCs w:val="24"/>
        </w:rPr>
        <w:t xml:space="preserve"> and run</w:t>
      </w:r>
      <w:r>
        <w:rPr>
          <w:rFonts w:ascii="Times New Roman" w:hAnsi="Times New Roman" w:cs="Times New Roman"/>
          <w:sz w:val="24"/>
          <w:szCs w:val="24"/>
        </w:rPr>
        <w:t xml:space="preserve"> power </w:t>
      </w:r>
      <w:r w:rsidR="00735B76">
        <w:rPr>
          <w:rFonts w:ascii="Times New Roman" w:hAnsi="Times New Roman" w:cs="Times New Roman"/>
          <w:sz w:val="24"/>
          <w:szCs w:val="24"/>
        </w:rPr>
        <w:t>flow calculations. Additional</w:t>
      </w:r>
      <w:r>
        <w:rPr>
          <w:rFonts w:ascii="Times New Roman" w:hAnsi="Times New Roman" w:cs="Times New Roman"/>
          <w:sz w:val="24"/>
          <w:szCs w:val="24"/>
        </w:rPr>
        <w:t xml:space="preserve"> routines are designed to support different types of contingency analysis.</w:t>
      </w:r>
      <w:r w:rsidR="00735B76">
        <w:rPr>
          <w:rFonts w:ascii="Times New Roman" w:hAnsi="Times New Roman" w:cs="Times New Roman"/>
          <w:sz w:val="24"/>
          <w:szCs w:val="24"/>
        </w:rPr>
        <w:t xml:space="preserve"> The power flow application class is </w:t>
      </w:r>
      <w:r w:rsidR="00735B76" w:rsidRPr="00866389">
        <w:rPr>
          <w:rStyle w:val="Heading1Char"/>
        </w:rPr>
        <w:t>PFAppModule</w:t>
      </w:r>
      <w:r w:rsidR="00735B76">
        <w:rPr>
          <w:rFonts w:ascii="Times New Roman" w:hAnsi="Times New Roman" w:cs="Times New Roman"/>
          <w:sz w:val="24"/>
          <w:szCs w:val="24"/>
        </w:rPr>
        <w:t xml:space="preserve"> and belongs to the </w:t>
      </w:r>
      <w:r w:rsidR="00735B76" w:rsidRPr="00866389">
        <w:rPr>
          <w:rStyle w:val="Heading1Char"/>
        </w:rPr>
        <w:t>gridpack::powerflow</w:t>
      </w:r>
      <w:r w:rsidR="00735B76">
        <w:rPr>
          <w:rFonts w:ascii="Times New Roman" w:hAnsi="Times New Roman" w:cs="Times New Roman"/>
          <w:sz w:val="24"/>
          <w:szCs w:val="24"/>
        </w:rPr>
        <w:t xml:space="preserve"> namespace. The constructor and destructor for this class are simple and only create the basis power flow object. In particular, the power flow network must be created outside the power flow object and then assigned to the object when the network configuration file is read in. This can be done with the call</w:t>
      </w:r>
    </w:p>
    <w:p w14:paraId="553E9EE4" w14:textId="77777777" w:rsidR="00735B76" w:rsidRDefault="00D91E06" w:rsidP="00866389">
      <w:pPr>
        <w:pStyle w:val="RedBoldCode"/>
      </w:pPr>
      <w:r>
        <w:t xml:space="preserve">void </w:t>
      </w:r>
      <w:r w:rsidR="00735B76">
        <w:t>readNetwork(boost::shared_ptr&lt;PFNetwork&gt; &amp;network,</w:t>
      </w:r>
    </w:p>
    <w:p w14:paraId="0B4E7CD4" w14:textId="583F82FD" w:rsidR="00735B76" w:rsidRDefault="00866389" w:rsidP="00866389">
      <w:pPr>
        <w:pStyle w:val="RedBoldCode"/>
      </w:pPr>
      <w:r>
        <w:t xml:space="preserve">      Configuration *config)</w:t>
      </w:r>
    </w:p>
    <w:p w14:paraId="452530CD" w14:textId="52330640" w:rsidR="00866389" w:rsidRDefault="00444677" w:rsidP="00A05EFC">
      <w:pPr>
        <w:rPr>
          <w:rFonts w:ascii="Times New Roman" w:hAnsi="Times New Roman" w:cs="Times New Roman"/>
          <w:sz w:val="24"/>
          <w:szCs w:val="24"/>
        </w:rPr>
      </w:pPr>
      <w:r>
        <w:rPr>
          <w:rFonts w:ascii="Times New Roman" w:hAnsi="Times New Roman" w:cs="Times New Roman"/>
          <w:sz w:val="24"/>
          <w:szCs w:val="24"/>
        </w:rPr>
        <w:t xml:space="preserve">The </w:t>
      </w:r>
      <w:r w:rsidRPr="00444677">
        <w:rPr>
          <w:rStyle w:val="Heading1Char"/>
        </w:rPr>
        <w:t>Configuation</w:t>
      </w:r>
      <w:r>
        <w:rPr>
          <w:rFonts w:ascii="Times New Roman" w:hAnsi="Times New Roman" w:cs="Times New Roman"/>
          <w:sz w:val="24"/>
          <w:szCs w:val="24"/>
        </w:rPr>
        <w:t xml:space="preserve"> object should already be pointing to an open file containing a </w:t>
      </w:r>
      <w:r w:rsidRPr="00444677">
        <w:rPr>
          <w:rStyle w:val="Heading1Char"/>
        </w:rPr>
        <w:t>Powerflow</w:t>
      </w:r>
      <w:r>
        <w:rPr>
          <w:rFonts w:ascii="Times New Roman" w:hAnsi="Times New Roman" w:cs="Times New Roman"/>
          <w:sz w:val="24"/>
          <w:szCs w:val="24"/>
        </w:rPr>
        <w:t xml:space="preserve"> block that in turn contains a </w:t>
      </w:r>
      <w:r w:rsidRPr="00444677">
        <w:rPr>
          <w:rStyle w:val="Heading1Char"/>
        </w:rPr>
        <w:t>networkConfiguration</w:t>
      </w:r>
      <w:r>
        <w:rPr>
          <w:rFonts w:ascii="Times New Roman" w:hAnsi="Times New Roman" w:cs="Times New Roman"/>
          <w:sz w:val="24"/>
          <w:szCs w:val="24"/>
        </w:rPr>
        <w:t xml:space="preserve"> field. The network configuration file is read directly from the input deck by the readNetwork method. </w:t>
      </w:r>
      <w:r w:rsidR="00866389">
        <w:rPr>
          <w:rFonts w:ascii="Times New Roman" w:hAnsi="Times New Roman" w:cs="Times New Roman"/>
          <w:sz w:val="24"/>
          <w:szCs w:val="24"/>
        </w:rPr>
        <w:t xml:space="preserve">Applications that are using the </w:t>
      </w:r>
      <w:r w:rsidR="00866389" w:rsidRPr="00866389">
        <w:rPr>
          <w:rStyle w:val="Heading1Char"/>
        </w:rPr>
        <w:t>PFAppModule</w:t>
      </w:r>
      <w:r w:rsidR="00866389">
        <w:rPr>
          <w:rFonts w:ascii="Times New Roman" w:hAnsi="Times New Roman" w:cs="Times New Roman"/>
          <w:sz w:val="24"/>
          <w:szCs w:val="24"/>
        </w:rPr>
        <w:t xml:space="preserve"> need to include the header file </w:t>
      </w:r>
      <w:r w:rsidR="00866389" w:rsidRPr="00866389">
        <w:rPr>
          <w:rStyle w:val="Heading1Char"/>
        </w:rPr>
        <w:t>gridpack/applications/modules/powerflow/pf_app_module.hpp</w:t>
      </w:r>
      <w:r w:rsidR="00866389">
        <w:rPr>
          <w:rFonts w:ascii="Times New Roman" w:hAnsi="Times New Roman" w:cs="Times New Roman"/>
          <w:sz w:val="24"/>
          <w:szCs w:val="24"/>
        </w:rPr>
        <w:t xml:space="preserve">. </w:t>
      </w:r>
      <w:r w:rsidR="00866389" w:rsidRPr="00866389">
        <w:rPr>
          <w:rStyle w:val="Heading1Char"/>
        </w:rPr>
        <w:t>PFNetwork</w:t>
      </w:r>
      <w:r w:rsidR="00866389">
        <w:rPr>
          <w:rFonts w:ascii="Times New Roman" w:hAnsi="Times New Roman" w:cs="Times New Roman"/>
          <w:sz w:val="24"/>
          <w:szCs w:val="24"/>
        </w:rPr>
        <w:t xml:space="preserve"> is defined in this header file. The configuration module is usually opened in the main calling program and a pointer to the file can be passed through to power flow module. The </w:t>
      </w:r>
      <w:r w:rsidR="00866389" w:rsidRPr="00866389">
        <w:rPr>
          <w:rStyle w:val="Heading1Char"/>
        </w:rPr>
        <w:t>readNetwork</w:t>
      </w:r>
      <w:r w:rsidR="00866389">
        <w:rPr>
          <w:rFonts w:ascii="Times New Roman" w:hAnsi="Times New Roman" w:cs="Times New Roman"/>
          <w:sz w:val="24"/>
          <w:szCs w:val="24"/>
        </w:rPr>
        <w:t xml:space="preserve"> routine also partitions the network.</w:t>
      </w:r>
    </w:p>
    <w:p w14:paraId="6855A579" w14:textId="09EDBE76" w:rsidR="00866389" w:rsidRDefault="00866389" w:rsidP="00A05EFC">
      <w:pPr>
        <w:rPr>
          <w:rFonts w:ascii="Times New Roman" w:hAnsi="Times New Roman" w:cs="Times New Roman"/>
          <w:sz w:val="24"/>
          <w:szCs w:val="24"/>
        </w:rPr>
      </w:pPr>
      <w:r>
        <w:rPr>
          <w:rFonts w:ascii="Times New Roman" w:hAnsi="Times New Roman" w:cs="Times New Roman"/>
          <w:sz w:val="24"/>
          <w:szCs w:val="24"/>
        </w:rPr>
        <w:t xml:space="preserve">Once the network has been read in, the </w:t>
      </w:r>
      <w:r w:rsidR="00D91E06">
        <w:rPr>
          <w:rFonts w:ascii="Times New Roman" w:hAnsi="Times New Roman" w:cs="Times New Roman"/>
          <w:sz w:val="24"/>
          <w:szCs w:val="24"/>
        </w:rPr>
        <w:t>internal indices and exchange buffers can be set up by calling</w:t>
      </w:r>
    </w:p>
    <w:p w14:paraId="008503C1" w14:textId="6D793C51" w:rsidR="00D91E06" w:rsidRDefault="00D91E06" w:rsidP="00D91E06">
      <w:pPr>
        <w:pStyle w:val="RedBoldCode"/>
      </w:pPr>
      <w:r>
        <w:t>void initialize()</w:t>
      </w:r>
    </w:p>
    <w:p w14:paraId="1D3DF8A9" w14:textId="6331FC11" w:rsidR="00D91E06" w:rsidRDefault="00D91E06" w:rsidP="00A05EFC">
      <w:pPr>
        <w:rPr>
          <w:rFonts w:ascii="Times New Roman" w:hAnsi="Times New Roman" w:cs="Times New Roman"/>
          <w:sz w:val="24"/>
          <w:szCs w:val="24"/>
        </w:rPr>
      </w:pPr>
      <w:r>
        <w:rPr>
          <w:rFonts w:ascii="Times New Roman" w:hAnsi="Times New Roman" w:cs="Times New Roman"/>
          <w:sz w:val="24"/>
          <w:szCs w:val="24"/>
        </w:rPr>
        <w:t>The power flow application is now ready to be used. To solve the current configuration, the calls</w:t>
      </w:r>
    </w:p>
    <w:p w14:paraId="5F0BCFDB" w14:textId="23C56D4A" w:rsidR="00D91E06" w:rsidRDefault="00D91E06" w:rsidP="00D91E06">
      <w:pPr>
        <w:pStyle w:val="RedBoldCode"/>
      </w:pPr>
      <w:r>
        <w:t>void solve()</w:t>
      </w:r>
    </w:p>
    <w:p w14:paraId="7D131017" w14:textId="71701600" w:rsidR="00D91E06" w:rsidRDefault="00D91E06" w:rsidP="00D91E06">
      <w:pPr>
        <w:pStyle w:val="RedBoldCode"/>
      </w:pPr>
      <w:r>
        <w:t>void nl_solve()</w:t>
      </w:r>
    </w:p>
    <w:p w14:paraId="4C53F064" w14:textId="2F47790B" w:rsidR="00D91E06" w:rsidRDefault="00D91E06" w:rsidP="00A05EFC">
      <w:pPr>
        <w:rPr>
          <w:rFonts w:ascii="Times New Roman" w:hAnsi="Times New Roman" w:cs="Times New Roman"/>
          <w:sz w:val="24"/>
          <w:szCs w:val="24"/>
        </w:rPr>
      </w:pPr>
      <w:r>
        <w:rPr>
          <w:rFonts w:ascii="Times New Roman" w:hAnsi="Times New Roman" w:cs="Times New Roman"/>
          <w:sz w:val="24"/>
          <w:szCs w:val="24"/>
        </w:rPr>
        <w:t>can be used. The first call solves the system uses a hand coded Newton-Raphson iteration loop to solve the system, the second call uses a non-linear solver to solve the power flow equations. Both solvers can be controlled through solver options in the input file.</w:t>
      </w:r>
    </w:p>
    <w:p w14:paraId="63FB7249" w14:textId="210430DD" w:rsidR="00D91E06" w:rsidRDefault="00D91E06" w:rsidP="00A05EFC">
      <w:pPr>
        <w:rPr>
          <w:rFonts w:ascii="Times New Roman" w:hAnsi="Times New Roman" w:cs="Times New Roman"/>
          <w:sz w:val="24"/>
          <w:szCs w:val="24"/>
        </w:rPr>
      </w:pPr>
      <w:r>
        <w:rPr>
          <w:rFonts w:ascii="Times New Roman" w:hAnsi="Times New Roman" w:cs="Times New Roman"/>
          <w:sz w:val="24"/>
          <w:szCs w:val="24"/>
        </w:rPr>
        <w:t>Output from the power flow solution can be written to an output file or standard out using one of the commands</w:t>
      </w:r>
    </w:p>
    <w:p w14:paraId="32EB8667" w14:textId="2917FBBE" w:rsidR="00D91E06" w:rsidRDefault="00802958" w:rsidP="00802958">
      <w:pPr>
        <w:pStyle w:val="RedBoldCode"/>
      </w:pPr>
      <w:r>
        <w:t>v</w:t>
      </w:r>
      <w:r w:rsidR="00D91E06">
        <w:t>oid write()</w:t>
      </w:r>
    </w:p>
    <w:p w14:paraId="3AF4A4A6" w14:textId="5771991D" w:rsidR="00D91E06" w:rsidRDefault="00802958" w:rsidP="00802958">
      <w:pPr>
        <w:pStyle w:val="RedBoldCode"/>
      </w:pPr>
      <w:r>
        <w:t>v</w:t>
      </w:r>
      <w:r w:rsidR="00D91E06">
        <w:t>oid writeBus(const char* signal)</w:t>
      </w:r>
    </w:p>
    <w:p w14:paraId="717414C5" w14:textId="2B6AF9DC" w:rsidR="00D91E06" w:rsidRDefault="00802958" w:rsidP="00802958">
      <w:pPr>
        <w:pStyle w:val="RedBoldCode"/>
      </w:pPr>
      <w:r>
        <w:t>v</w:t>
      </w:r>
      <w:r w:rsidR="00D91E06">
        <w:t>oid writeBranch(const char* signal)</w:t>
      </w:r>
    </w:p>
    <w:p w14:paraId="7AC6ED62" w14:textId="2C5AD009" w:rsidR="00D91E06" w:rsidRDefault="00D91E06" w:rsidP="00A05EFC">
      <w:pPr>
        <w:rPr>
          <w:rFonts w:ascii="Times New Roman" w:hAnsi="Times New Roman" w:cs="Times New Roman"/>
          <w:sz w:val="24"/>
          <w:szCs w:val="24"/>
        </w:rPr>
      </w:pPr>
      <w:r>
        <w:rPr>
          <w:rFonts w:ascii="Times New Roman" w:hAnsi="Times New Roman" w:cs="Times New Roman"/>
          <w:sz w:val="24"/>
          <w:szCs w:val="24"/>
        </w:rPr>
        <w:lastRenderedPageBreak/>
        <w:t xml:space="preserve">The first command writes out the </w:t>
      </w:r>
      <w:r w:rsidR="00802958">
        <w:rPr>
          <w:rFonts w:ascii="Times New Roman" w:hAnsi="Times New Roman" w:cs="Times New Roman"/>
          <w:sz w:val="24"/>
          <w:szCs w:val="24"/>
        </w:rPr>
        <w:t>real and imaginary parts of the complex power</w:t>
      </w:r>
      <w:r>
        <w:rPr>
          <w:rFonts w:ascii="Times New Roman" w:hAnsi="Times New Roman" w:cs="Times New Roman"/>
          <w:sz w:val="24"/>
          <w:szCs w:val="24"/>
        </w:rPr>
        <w:t xml:space="preserve"> for the branch</w:t>
      </w:r>
      <w:r w:rsidR="00802958">
        <w:rPr>
          <w:rFonts w:ascii="Times New Roman" w:hAnsi="Times New Roman" w:cs="Times New Roman"/>
          <w:sz w:val="24"/>
          <w:szCs w:val="24"/>
        </w:rPr>
        <w:t>es</w:t>
      </w:r>
      <w:r>
        <w:rPr>
          <w:rFonts w:ascii="Times New Roman" w:hAnsi="Times New Roman" w:cs="Times New Roman"/>
          <w:sz w:val="24"/>
          <w:szCs w:val="24"/>
        </w:rPr>
        <w:t xml:space="preserve"> and the voltage magnitude and phase angle for the buses.</w:t>
      </w:r>
      <w:r w:rsidR="00802958">
        <w:rPr>
          <w:rFonts w:ascii="Times New Roman" w:hAnsi="Times New Roman" w:cs="Times New Roman"/>
          <w:sz w:val="24"/>
          <w:szCs w:val="24"/>
        </w:rPr>
        <w:t xml:space="preserve"> The second command only writes out bus properties. If no argument is given, the command writes out the voltage magnitude and phase angle for every bus. If the argument “</w:t>
      </w:r>
      <w:r w:rsidR="00802958" w:rsidRPr="00802958">
        <w:rPr>
          <w:rStyle w:val="Heading1Char"/>
        </w:rPr>
        <w:t>pq</w:t>
      </w:r>
      <w:r w:rsidR="00802958">
        <w:rPr>
          <w:rFonts w:ascii="Times New Roman" w:hAnsi="Times New Roman" w:cs="Times New Roman"/>
          <w:sz w:val="24"/>
          <w:szCs w:val="24"/>
        </w:rPr>
        <w:t>” is given then the real and imaginary parts of the complex voltag</w:t>
      </w:r>
      <w:r w:rsidR="00584771">
        <w:rPr>
          <w:rFonts w:ascii="Times New Roman" w:hAnsi="Times New Roman" w:cs="Times New Roman"/>
          <w:sz w:val="24"/>
          <w:szCs w:val="24"/>
        </w:rPr>
        <w:t>e are written. Additional information can be written to standard out or a file using the command</w:t>
      </w:r>
    </w:p>
    <w:p w14:paraId="22337D4E" w14:textId="5A4DA2D1" w:rsidR="00584771" w:rsidRDefault="00584771" w:rsidP="00584771">
      <w:pPr>
        <w:pStyle w:val="RedBoldCode"/>
      </w:pPr>
      <w:r>
        <w:t>void print(const char* buf)</w:t>
      </w:r>
    </w:p>
    <w:p w14:paraId="38237881" w14:textId="6A79A924" w:rsidR="00584771" w:rsidRDefault="00584771" w:rsidP="00A05EFC">
      <w:pPr>
        <w:rPr>
          <w:rFonts w:ascii="Times New Roman" w:hAnsi="Times New Roman" w:cs="Times New Roman"/>
          <w:sz w:val="24"/>
          <w:szCs w:val="24"/>
        </w:rPr>
      </w:pPr>
      <w:r>
        <w:rPr>
          <w:rFonts w:ascii="Times New Roman" w:hAnsi="Times New Roman" w:cs="Times New Roman"/>
          <w:sz w:val="24"/>
          <w:szCs w:val="24"/>
        </w:rPr>
        <w:t xml:space="preserve">which writes out the contents of the character array </w:t>
      </w:r>
      <w:r w:rsidRPr="00584771">
        <w:rPr>
          <w:rStyle w:val="Heading1Char"/>
        </w:rPr>
        <w:t>buf</w:t>
      </w:r>
      <w:r>
        <w:rPr>
          <w:rFonts w:ascii="Times New Roman" w:hAnsi="Times New Roman" w:cs="Times New Roman"/>
          <w:sz w:val="24"/>
          <w:szCs w:val="24"/>
        </w:rPr>
        <w:t>. This command can be called from all processors, but only one processor actually writes out data.</w:t>
      </w:r>
    </w:p>
    <w:p w14:paraId="6F6C0457" w14:textId="19AF6473" w:rsidR="00584771" w:rsidRDefault="00584771" w:rsidP="00A05EFC">
      <w:pPr>
        <w:rPr>
          <w:rFonts w:ascii="Times New Roman" w:hAnsi="Times New Roman" w:cs="Times New Roman"/>
          <w:sz w:val="24"/>
          <w:szCs w:val="24"/>
        </w:rPr>
      </w:pPr>
      <w:r>
        <w:rPr>
          <w:rFonts w:ascii="Times New Roman" w:hAnsi="Times New Roman" w:cs="Times New Roman"/>
          <w:sz w:val="24"/>
          <w:szCs w:val="24"/>
        </w:rPr>
        <w:t>The location of output can be controlled using the commands</w:t>
      </w:r>
    </w:p>
    <w:p w14:paraId="03E8EBEC" w14:textId="104BE884" w:rsidR="00584771" w:rsidRDefault="00584771" w:rsidP="00584771">
      <w:pPr>
        <w:pStyle w:val="RedBoldCode"/>
      </w:pPr>
      <w:r>
        <w:t>void open(const char* filename)</w:t>
      </w:r>
    </w:p>
    <w:p w14:paraId="4FD08FDA" w14:textId="37D90FF1" w:rsidR="00584771" w:rsidRDefault="00584771" w:rsidP="00584771">
      <w:pPr>
        <w:pStyle w:val="RedBoldCode"/>
      </w:pPr>
      <w:r>
        <w:t>void close()</w:t>
      </w:r>
    </w:p>
    <w:p w14:paraId="666DC867" w14:textId="30F1A488" w:rsidR="00584771" w:rsidRDefault="00584771" w:rsidP="00A05EFC">
      <w:pPr>
        <w:rPr>
          <w:rFonts w:ascii="Times New Roman" w:hAnsi="Times New Roman" w:cs="Times New Roman"/>
          <w:sz w:val="24"/>
          <w:szCs w:val="24"/>
        </w:rPr>
      </w:pPr>
      <w:r>
        <w:rPr>
          <w:rFonts w:ascii="Times New Roman" w:hAnsi="Times New Roman" w:cs="Times New Roman"/>
          <w:sz w:val="24"/>
          <w:szCs w:val="24"/>
        </w:rPr>
        <w:t xml:space="preserve">If the write commands or </w:t>
      </w:r>
      <w:r w:rsidRPr="00584771">
        <w:rPr>
          <w:rStyle w:val="Heading1Char"/>
        </w:rPr>
        <w:t>print</w:t>
      </w:r>
      <w:r>
        <w:rPr>
          <w:rFonts w:ascii="Times New Roman" w:hAnsi="Times New Roman" w:cs="Times New Roman"/>
          <w:sz w:val="24"/>
          <w:szCs w:val="24"/>
        </w:rPr>
        <w:t xml:space="preserve"> are used without calling </w:t>
      </w:r>
      <w:r w:rsidRPr="00584771">
        <w:rPr>
          <w:rStyle w:val="Heading1Char"/>
        </w:rPr>
        <w:t>open</w:t>
      </w:r>
      <w:r>
        <w:rPr>
          <w:rFonts w:ascii="Times New Roman" w:hAnsi="Times New Roman" w:cs="Times New Roman"/>
          <w:sz w:val="24"/>
          <w:szCs w:val="24"/>
        </w:rPr>
        <w:t xml:space="preserve">, then all output is directed to standard out. If </w:t>
      </w:r>
      <w:r w:rsidRPr="00584771">
        <w:rPr>
          <w:rStyle w:val="Heading1Char"/>
        </w:rPr>
        <w:t>open</w:t>
      </w:r>
      <w:r>
        <w:rPr>
          <w:rFonts w:ascii="Times New Roman" w:hAnsi="Times New Roman" w:cs="Times New Roman"/>
          <w:sz w:val="24"/>
          <w:szCs w:val="24"/>
        </w:rPr>
        <w:t xml:space="preserve"> is called, then the output is directed to the file specified in filename until the </w:t>
      </w:r>
      <w:r w:rsidRPr="00584771">
        <w:rPr>
          <w:rStyle w:val="Heading1Char"/>
        </w:rPr>
        <w:t>close</w:t>
      </w:r>
      <w:r>
        <w:rPr>
          <w:rFonts w:ascii="Times New Roman" w:hAnsi="Times New Roman" w:cs="Times New Roman"/>
          <w:sz w:val="24"/>
          <w:szCs w:val="24"/>
        </w:rPr>
        <w:t xml:space="preserve"> command is called, after which all output is again directed towards standard out.</w:t>
      </w:r>
    </w:p>
    <w:p w14:paraId="585ACC61" w14:textId="70C299D5" w:rsidR="00584771" w:rsidRDefault="00584771" w:rsidP="00A05EFC">
      <w:pPr>
        <w:rPr>
          <w:rFonts w:ascii="Times New Roman" w:hAnsi="Times New Roman" w:cs="Times New Roman"/>
          <w:sz w:val="24"/>
          <w:szCs w:val="24"/>
        </w:rPr>
      </w:pPr>
      <w:r>
        <w:rPr>
          <w:rFonts w:ascii="Times New Roman" w:hAnsi="Times New Roman" w:cs="Times New Roman"/>
          <w:sz w:val="24"/>
          <w:szCs w:val="24"/>
        </w:rPr>
        <w:t xml:space="preserve">If the results of the power flow calculation are needed by another calculation, then </w:t>
      </w:r>
      <w:r w:rsidR="00EB6667">
        <w:rPr>
          <w:rFonts w:ascii="Times New Roman" w:hAnsi="Times New Roman" w:cs="Times New Roman"/>
          <w:sz w:val="24"/>
          <w:szCs w:val="24"/>
        </w:rPr>
        <w:t>voltage magnitude and phase angle of the bus and the real and imaginary parts of the complex power for each generator</w:t>
      </w:r>
      <w:r>
        <w:rPr>
          <w:rFonts w:ascii="Times New Roman" w:hAnsi="Times New Roman" w:cs="Times New Roman"/>
          <w:sz w:val="24"/>
          <w:szCs w:val="24"/>
        </w:rPr>
        <w:t xml:space="preserve"> can be stored in the </w:t>
      </w:r>
      <w:r w:rsidRPr="00EB6667">
        <w:rPr>
          <w:rStyle w:val="Heading1Char"/>
        </w:rPr>
        <w:t>DataCollection</w:t>
      </w:r>
      <w:r>
        <w:rPr>
          <w:rFonts w:ascii="Times New Roman" w:hAnsi="Times New Roman" w:cs="Times New Roman"/>
          <w:sz w:val="24"/>
          <w:szCs w:val="24"/>
        </w:rPr>
        <w:t xml:space="preserve"> objects on each bus using the command</w:t>
      </w:r>
    </w:p>
    <w:p w14:paraId="2E5F7A35" w14:textId="524E2E52" w:rsidR="00584771" w:rsidRDefault="00584771" w:rsidP="00EB6667">
      <w:pPr>
        <w:pStyle w:val="RedBoldCode"/>
      </w:pPr>
      <w:r>
        <w:t>void saveData()</w:t>
      </w:r>
    </w:p>
    <w:p w14:paraId="1C53EE76" w14:textId="74339544" w:rsidR="00584771" w:rsidRDefault="00584771" w:rsidP="00A05EFC">
      <w:pPr>
        <w:rPr>
          <w:rFonts w:ascii="Times New Roman" w:hAnsi="Times New Roman" w:cs="Times New Roman"/>
          <w:sz w:val="24"/>
          <w:szCs w:val="24"/>
        </w:rPr>
      </w:pPr>
      <w:r>
        <w:rPr>
          <w:rFonts w:ascii="Times New Roman" w:hAnsi="Times New Roman" w:cs="Times New Roman"/>
          <w:sz w:val="24"/>
          <w:szCs w:val="24"/>
        </w:rPr>
        <w:t>If the network is then copied to a new type of network, th</w:t>
      </w:r>
      <w:r w:rsidR="00EB6667">
        <w:rPr>
          <w:rFonts w:ascii="Times New Roman" w:hAnsi="Times New Roman" w:cs="Times New Roman"/>
          <w:sz w:val="24"/>
          <w:szCs w:val="24"/>
        </w:rPr>
        <w:t xml:space="preserve">is information is carried over to the new network. The voltage magnitude and phase angle is stored in the new </w:t>
      </w:r>
      <w:r w:rsidR="00EB6667" w:rsidRPr="00EB6667">
        <w:rPr>
          <w:rStyle w:val="Heading1Char"/>
        </w:rPr>
        <w:t>DataCollection</w:t>
      </w:r>
      <w:r w:rsidR="00EB6667">
        <w:rPr>
          <w:rFonts w:ascii="Times New Roman" w:hAnsi="Times New Roman" w:cs="Times New Roman"/>
          <w:sz w:val="24"/>
          <w:szCs w:val="24"/>
        </w:rPr>
        <w:t xml:space="preserve"> variables </w:t>
      </w:r>
      <w:r w:rsidR="00EB6667" w:rsidRPr="00EB6667">
        <w:rPr>
          <w:rStyle w:val="Heading1Char"/>
        </w:rPr>
        <w:t>BUS_PF_VMAG</w:t>
      </w:r>
      <w:r w:rsidR="00EB6667">
        <w:rPr>
          <w:rFonts w:ascii="Times New Roman" w:hAnsi="Times New Roman" w:cs="Times New Roman"/>
          <w:sz w:val="24"/>
          <w:szCs w:val="24"/>
        </w:rPr>
        <w:t xml:space="preserve"> and </w:t>
      </w:r>
      <w:r w:rsidR="00EB6667" w:rsidRPr="00EB6667">
        <w:rPr>
          <w:rStyle w:val="Heading1Char"/>
        </w:rPr>
        <w:t>BUS_PF_VANG</w:t>
      </w:r>
      <w:r w:rsidR="00EB6667">
        <w:rPr>
          <w:rFonts w:ascii="Times New Roman" w:hAnsi="Times New Roman" w:cs="Times New Roman"/>
          <w:sz w:val="24"/>
          <w:szCs w:val="24"/>
        </w:rPr>
        <w:t xml:space="preserve"> and the generator parameters are stored in the indexed variables </w:t>
      </w:r>
      <w:r w:rsidR="00EB6667" w:rsidRPr="00EB6667">
        <w:rPr>
          <w:rStyle w:val="Heading1Char"/>
        </w:rPr>
        <w:t>GENERATOR_PF_PGEN[i]</w:t>
      </w:r>
      <w:r w:rsidR="00EB6667">
        <w:rPr>
          <w:rFonts w:ascii="Times New Roman" w:hAnsi="Times New Roman" w:cs="Times New Roman"/>
          <w:sz w:val="24"/>
          <w:szCs w:val="24"/>
        </w:rPr>
        <w:t xml:space="preserve"> and </w:t>
      </w:r>
      <w:r w:rsidR="00EB6667" w:rsidRPr="00EB6667">
        <w:rPr>
          <w:rStyle w:val="Heading1Char"/>
        </w:rPr>
        <w:t>GENERATOR_PF_QGEN[i]</w:t>
      </w:r>
      <w:r w:rsidR="00EE3A70">
        <w:rPr>
          <w:rFonts w:ascii="Times New Roman" w:hAnsi="Times New Roman" w:cs="Times New Roman"/>
          <w:sz w:val="24"/>
          <w:szCs w:val="24"/>
        </w:rPr>
        <w:t xml:space="preserve">, where the index </w:t>
      </w:r>
      <w:r w:rsidR="00EE3A70" w:rsidRPr="00EE3A70">
        <w:rPr>
          <w:rStyle w:val="Heading1Char"/>
        </w:rPr>
        <w:t>i</w:t>
      </w:r>
      <w:r w:rsidR="00EE3A70">
        <w:rPr>
          <w:rFonts w:ascii="Times New Roman" w:hAnsi="Times New Roman" w:cs="Times New Roman"/>
          <w:sz w:val="24"/>
          <w:szCs w:val="24"/>
        </w:rPr>
        <w:t xml:space="preserve"> runs over all generators on the bus.</w:t>
      </w:r>
    </w:p>
    <w:p w14:paraId="5973F578" w14:textId="2DEEFA12" w:rsidR="00EB6667" w:rsidRDefault="00EB6667" w:rsidP="00A05EFC">
      <w:pPr>
        <w:rPr>
          <w:rFonts w:ascii="Times New Roman" w:hAnsi="Times New Roman" w:cs="Times New Roman"/>
          <w:sz w:val="24"/>
          <w:szCs w:val="24"/>
        </w:rPr>
      </w:pPr>
      <w:r>
        <w:rPr>
          <w:rFonts w:ascii="Times New Roman" w:hAnsi="Times New Roman" w:cs="Times New Roman"/>
          <w:sz w:val="24"/>
          <w:szCs w:val="24"/>
        </w:rPr>
        <w:t>The remaining methods in the PFAppModule class support different kinds of contingency applications. Contingencies are defined using the data structure</w:t>
      </w:r>
    </w:p>
    <w:p w14:paraId="577D0695" w14:textId="77777777" w:rsidR="00EB6667" w:rsidRPr="00EB6667" w:rsidRDefault="00EB6667" w:rsidP="00EB6667">
      <w:pPr>
        <w:pStyle w:val="RedBoldCode"/>
      </w:pPr>
      <w:r w:rsidRPr="00EB6667">
        <w:t>struct Contingency</w:t>
      </w:r>
    </w:p>
    <w:p w14:paraId="72725718" w14:textId="77777777" w:rsidR="00EB6667" w:rsidRPr="00EB6667" w:rsidRDefault="00EB6667" w:rsidP="00EB6667">
      <w:pPr>
        <w:pStyle w:val="RedBoldCode"/>
      </w:pPr>
      <w:r w:rsidRPr="00EB6667">
        <w:t>{</w:t>
      </w:r>
    </w:p>
    <w:p w14:paraId="2784332C" w14:textId="77777777" w:rsidR="00EB6667" w:rsidRPr="00EB6667" w:rsidRDefault="00EB6667" w:rsidP="00EB6667">
      <w:pPr>
        <w:pStyle w:val="RedBoldCode"/>
      </w:pPr>
      <w:r w:rsidRPr="00EB6667">
        <w:t xml:space="preserve">  int p_type;</w:t>
      </w:r>
    </w:p>
    <w:p w14:paraId="15ABF7C7" w14:textId="77777777" w:rsidR="00EB6667" w:rsidRPr="00EB6667" w:rsidRDefault="00EB6667" w:rsidP="00EB6667">
      <w:pPr>
        <w:pStyle w:val="RedBoldCode"/>
      </w:pPr>
      <w:r w:rsidRPr="00EB6667">
        <w:t xml:space="preserve">  std::string p_name;</w:t>
      </w:r>
    </w:p>
    <w:p w14:paraId="014D4A24" w14:textId="77777777" w:rsidR="00EB6667" w:rsidRPr="00EB6667" w:rsidRDefault="00EB6667" w:rsidP="00EB6667">
      <w:pPr>
        <w:pStyle w:val="RedBoldCode"/>
      </w:pPr>
      <w:r w:rsidRPr="00EB6667">
        <w:t xml:space="preserve">  // Line contingencies</w:t>
      </w:r>
    </w:p>
    <w:p w14:paraId="0D21E713" w14:textId="77777777" w:rsidR="00EB6667" w:rsidRPr="00EB6667" w:rsidRDefault="00EB6667" w:rsidP="00EB6667">
      <w:pPr>
        <w:pStyle w:val="RedBoldCode"/>
      </w:pPr>
      <w:r w:rsidRPr="00EB6667">
        <w:t xml:space="preserve">  std::vector&lt;int&gt; p_from;</w:t>
      </w:r>
    </w:p>
    <w:p w14:paraId="68AA8CE2" w14:textId="77777777" w:rsidR="00EB6667" w:rsidRPr="00EB6667" w:rsidRDefault="00EB6667" w:rsidP="00EB6667">
      <w:pPr>
        <w:pStyle w:val="RedBoldCode"/>
      </w:pPr>
      <w:r w:rsidRPr="00EB6667">
        <w:t xml:space="preserve">  std::vector&lt;int&gt; p_to;</w:t>
      </w:r>
    </w:p>
    <w:p w14:paraId="71EB9C4B" w14:textId="77777777" w:rsidR="00EB6667" w:rsidRPr="00EB6667" w:rsidRDefault="00EB6667" w:rsidP="00EB6667">
      <w:pPr>
        <w:pStyle w:val="RedBoldCode"/>
      </w:pPr>
      <w:r w:rsidRPr="00EB6667">
        <w:lastRenderedPageBreak/>
        <w:t xml:space="preserve">  std::vector&lt;std::string&gt; p_ckt;</w:t>
      </w:r>
    </w:p>
    <w:p w14:paraId="76D7D7D6" w14:textId="77777777" w:rsidR="00EB6667" w:rsidRPr="00EB6667" w:rsidRDefault="00EB6667" w:rsidP="00EB6667">
      <w:pPr>
        <w:pStyle w:val="RedBoldCode"/>
      </w:pPr>
      <w:r w:rsidRPr="00EB6667">
        <w:t xml:space="preserve">  // Status of line before contingency</w:t>
      </w:r>
    </w:p>
    <w:p w14:paraId="518030D7" w14:textId="77777777" w:rsidR="00EB6667" w:rsidRPr="00EB6667" w:rsidRDefault="00EB6667" w:rsidP="00EB6667">
      <w:pPr>
        <w:pStyle w:val="RedBoldCode"/>
      </w:pPr>
      <w:r w:rsidRPr="00EB6667">
        <w:t xml:space="preserve">  std::vector&lt;bool&gt; p_saveLineStatus;</w:t>
      </w:r>
    </w:p>
    <w:p w14:paraId="3DDE8AF0" w14:textId="77777777" w:rsidR="00EB6667" w:rsidRPr="00EB6667" w:rsidRDefault="00EB6667" w:rsidP="00EB6667">
      <w:pPr>
        <w:pStyle w:val="RedBoldCode"/>
      </w:pPr>
      <w:r w:rsidRPr="00EB6667">
        <w:t xml:space="preserve">  // Generator contingencies</w:t>
      </w:r>
    </w:p>
    <w:p w14:paraId="1D84E312" w14:textId="77777777" w:rsidR="00EB6667" w:rsidRPr="00EB6667" w:rsidRDefault="00EB6667" w:rsidP="00EB6667">
      <w:pPr>
        <w:pStyle w:val="RedBoldCode"/>
      </w:pPr>
      <w:r w:rsidRPr="00EB6667">
        <w:t xml:space="preserve">  std::vector&lt;int&gt; p_busid;</w:t>
      </w:r>
    </w:p>
    <w:p w14:paraId="0E07E0C4" w14:textId="77777777" w:rsidR="00EB6667" w:rsidRPr="00EB6667" w:rsidRDefault="00EB6667" w:rsidP="00EB6667">
      <w:pPr>
        <w:pStyle w:val="RedBoldCode"/>
      </w:pPr>
      <w:r w:rsidRPr="00EB6667">
        <w:t xml:space="preserve">  std::vector&lt;std::string&gt; p_genid;</w:t>
      </w:r>
    </w:p>
    <w:p w14:paraId="5F466DA8" w14:textId="77777777" w:rsidR="00EB6667" w:rsidRPr="00EB6667" w:rsidRDefault="00EB6667" w:rsidP="00EB6667">
      <w:pPr>
        <w:pStyle w:val="RedBoldCode"/>
      </w:pPr>
      <w:r w:rsidRPr="00EB6667">
        <w:t xml:space="preserve">  // Status of generator before contingency</w:t>
      </w:r>
    </w:p>
    <w:p w14:paraId="2BE9B78D" w14:textId="77777777" w:rsidR="00EB6667" w:rsidRPr="00EB6667" w:rsidRDefault="00EB6667" w:rsidP="00EB6667">
      <w:pPr>
        <w:pStyle w:val="RedBoldCode"/>
      </w:pPr>
      <w:r w:rsidRPr="00EB6667">
        <w:t xml:space="preserve">  std::vector&lt;bool&gt; p_saveGenStatus;</w:t>
      </w:r>
    </w:p>
    <w:p w14:paraId="509CE44B" w14:textId="403356D1" w:rsidR="00EB6667" w:rsidRDefault="00EB6667" w:rsidP="00EB6667">
      <w:pPr>
        <w:pStyle w:val="RedBoldCode"/>
      </w:pPr>
      <w:r w:rsidRPr="00EB6667">
        <w:t>};</w:t>
      </w:r>
    </w:p>
    <w:p w14:paraId="47302B6F" w14:textId="6A955BAC" w:rsidR="00EB6667" w:rsidRDefault="00EB6667" w:rsidP="00EB6667">
      <w:pPr>
        <w:rPr>
          <w:rFonts w:ascii="Times New Roman" w:hAnsi="Times New Roman" w:cs="Times New Roman"/>
          <w:sz w:val="24"/>
          <w:szCs w:val="24"/>
        </w:rPr>
      </w:pPr>
      <w:r>
        <w:rPr>
          <w:rFonts w:ascii="Times New Roman" w:hAnsi="Times New Roman" w:cs="Times New Roman"/>
          <w:sz w:val="24"/>
          <w:szCs w:val="24"/>
        </w:rPr>
        <w:t xml:space="preserve">The variable </w:t>
      </w:r>
      <w:r w:rsidRPr="00EB6667">
        <w:rPr>
          <w:rStyle w:val="Heading1Char"/>
        </w:rPr>
        <w:t>p_type</w:t>
      </w:r>
      <w:r>
        <w:rPr>
          <w:rFonts w:ascii="Times New Roman" w:hAnsi="Times New Roman" w:cs="Times New Roman"/>
          <w:sz w:val="24"/>
          <w:szCs w:val="24"/>
        </w:rPr>
        <w:t xml:space="preserve"> corresponds to an enumerated type that can have the values </w:t>
      </w:r>
      <w:r w:rsidRPr="00EB6667">
        <w:rPr>
          <w:rStyle w:val="Heading1Char"/>
        </w:rPr>
        <w:t>Generator</w:t>
      </w:r>
      <w:r>
        <w:rPr>
          <w:rFonts w:ascii="Times New Roman" w:hAnsi="Times New Roman" w:cs="Times New Roman"/>
          <w:sz w:val="24"/>
          <w:szCs w:val="24"/>
        </w:rPr>
        <w:t xml:space="preserve"> and </w:t>
      </w:r>
      <w:r w:rsidRPr="00EB6667">
        <w:rPr>
          <w:rStyle w:val="Heading1Char"/>
        </w:rPr>
        <w:t>Branch</w:t>
      </w:r>
      <w:r>
        <w:rPr>
          <w:rFonts w:ascii="Times New Roman" w:hAnsi="Times New Roman" w:cs="Times New Roman"/>
          <w:sz w:val="24"/>
          <w:szCs w:val="24"/>
        </w:rPr>
        <w:t>.</w:t>
      </w:r>
      <w:r w:rsidR="008E557B">
        <w:rPr>
          <w:rFonts w:ascii="Times New Roman" w:hAnsi="Times New Roman" w:cs="Times New Roman"/>
          <w:sz w:val="24"/>
          <w:szCs w:val="24"/>
        </w:rPr>
        <w:t xml:space="preserve"> The variables </w:t>
      </w:r>
      <w:r w:rsidR="008E557B" w:rsidRPr="00EE3A70">
        <w:rPr>
          <w:rStyle w:val="Heading1Char"/>
        </w:rPr>
        <w:t>p_saveLinesStatus</w:t>
      </w:r>
      <w:r w:rsidR="008E557B">
        <w:rPr>
          <w:rFonts w:ascii="Times New Roman" w:hAnsi="Times New Roman" w:cs="Times New Roman"/>
          <w:sz w:val="24"/>
          <w:szCs w:val="24"/>
        </w:rPr>
        <w:t xml:space="preserve"> and </w:t>
      </w:r>
      <w:r w:rsidR="008E557B" w:rsidRPr="00EE3A70">
        <w:rPr>
          <w:rStyle w:val="Heading1Char"/>
        </w:rPr>
        <w:t>p_saveGenStatus</w:t>
      </w:r>
      <w:r w:rsidR="008E557B">
        <w:rPr>
          <w:rFonts w:ascii="Times New Roman" w:hAnsi="Times New Roman" w:cs="Times New Roman"/>
          <w:sz w:val="24"/>
          <w:szCs w:val="24"/>
        </w:rPr>
        <w:t xml:space="preserve"> are used internally and do not have to be set by the user. The remaining variables are used to describe the lines and generators that may fail during a contingency event. These variables are all vectors, since a single contingency could theoretically represent the failure of multiple elements.</w:t>
      </w:r>
      <w:r w:rsidR="00463624">
        <w:rPr>
          <w:rFonts w:ascii="Times New Roman" w:hAnsi="Times New Roman" w:cs="Times New Roman"/>
          <w:sz w:val="24"/>
          <w:szCs w:val="24"/>
        </w:rPr>
        <w:t xml:space="preserve"> For failures of type </w:t>
      </w:r>
      <w:r w:rsidR="00463624" w:rsidRPr="00463624">
        <w:rPr>
          <w:rStyle w:val="Heading1Char"/>
        </w:rPr>
        <w:t>Branch</w:t>
      </w:r>
      <w:r w:rsidR="00463624">
        <w:rPr>
          <w:rFonts w:ascii="Times New Roman" w:hAnsi="Times New Roman" w:cs="Times New Roman"/>
          <w:sz w:val="24"/>
          <w:szCs w:val="24"/>
        </w:rPr>
        <w:t xml:space="preserve">, the variables </w:t>
      </w:r>
      <w:r w:rsidR="00463624" w:rsidRPr="00463624">
        <w:rPr>
          <w:rStyle w:val="Heading1Char"/>
        </w:rPr>
        <w:t>p_from</w:t>
      </w:r>
      <w:r w:rsidR="00463624">
        <w:rPr>
          <w:rFonts w:ascii="Times New Roman" w:hAnsi="Times New Roman" w:cs="Times New Roman"/>
          <w:sz w:val="24"/>
          <w:szCs w:val="24"/>
        </w:rPr>
        <w:t xml:space="preserve"> and </w:t>
      </w:r>
      <w:r w:rsidR="00463624" w:rsidRPr="00463624">
        <w:rPr>
          <w:rStyle w:val="Heading1Char"/>
        </w:rPr>
        <w:t>p_to</w:t>
      </w:r>
      <w:r w:rsidR="00463624">
        <w:rPr>
          <w:rFonts w:ascii="Times New Roman" w:hAnsi="Times New Roman" w:cs="Times New Roman"/>
          <w:sz w:val="24"/>
          <w:szCs w:val="24"/>
        </w:rPr>
        <w:t xml:space="preserve"> are</w:t>
      </w:r>
      <w:r w:rsidR="00EE3A70">
        <w:rPr>
          <w:rFonts w:ascii="Times New Roman" w:hAnsi="Times New Roman" w:cs="Times New Roman"/>
          <w:sz w:val="24"/>
          <w:szCs w:val="24"/>
        </w:rPr>
        <w:t xml:space="preserve"> the original indices of the fro</w:t>
      </w:r>
      <w:r w:rsidR="00463624">
        <w:rPr>
          <w:rFonts w:ascii="Times New Roman" w:hAnsi="Times New Roman" w:cs="Times New Roman"/>
          <w:sz w:val="24"/>
          <w:szCs w:val="24"/>
        </w:rPr>
        <w:t xml:space="preserve">m and to bus that identify a branch and the variable </w:t>
      </w:r>
      <w:r w:rsidR="00463624" w:rsidRPr="00463624">
        <w:rPr>
          <w:rStyle w:val="Heading1Char"/>
        </w:rPr>
        <w:t>p_ckt</w:t>
      </w:r>
      <w:r w:rsidR="00463624">
        <w:rPr>
          <w:rFonts w:ascii="Times New Roman" w:hAnsi="Times New Roman" w:cs="Times New Roman"/>
          <w:sz w:val="24"/>
          <w:szCs w:val="24"/>
        </w:rPr>
        <w:t xml:space="preserve"> is the 2 character identifier of the individual transmission element. For failures of type </w:t>
      </w:r>
      <w:r w:rsidR="00463624" w:rsidRPr="00463624">
        <w:rPr>
          <w:rStyle w:val="Heading1Char"/>
        </w:rPr>
        <w:t>Generator</w:t>
      </w:r>
      <w:r w:rsidR="00463624">
        <w:rPr>
          <w:rFonts w:ascii="Times New Roman" w:hAnsi="Times New Roman" w:cs="Times New Roman"/>
          <w:sz w:val="24"/>
          <w:szCs w:val="24"/>
        </w:rPr>
        <w:t xml:space="preserve">, </w:t>
      </w:r>
      <w:r w:rsidR="00463624" w:rsidRPr="00463624">
        <w:rPr>
          <w:rStyle w:val="Heading1Char"/>
        </w:rPr>
        <w:t>p_busid</w:t>
      </w:r>
      <w:r w:rsidR="00463624">
        <w:rPr>
          <w:rFonts w:ascii="Times New Roman" w:hAnsi="Times New Roman" w:cs="Times New Roman"/>
          <w:sz w:val="24"/>
          <w:szCs w:val="24"/>
        </w:rPr>
        <w:t xml:space="preserve"> is the original index of the bus and </w:t>
      </w:r>
      <w:r w:rsidR="00463624" w:rsidRPr="00463624">
        <w:rPr>
          <w:rStyle w:val="Heading1Char"/>
        </w:rPr>
        <w:t>p_genid</w:t>
      </w:r>
      <w:r w:rsidR="00463624">
        <w:rPr>
          <w:rFonts w:ascii="Times New Roman" w:hAnsi="Times New Roman" w:cs="Times New Roman"/>
          <w:sz w:val="24"/>
          <w:szCs w:val="24"/>
        </w:rPr>
        <w:t xml:space="preserve"> is the 2 character identifier of the generator that fails.</w:t>
      </w:r>
    </w:p>
    <w:p w14:paraId="3A09F8E6" w14:textId="7EEAC0C7" w:rsidR="00463624" w:rsidRDefault="00463624" w:rsidP="00EB6667">
      <w:pPr>
        <w:rPr>
          <w:rFonts w:ascii="Times New Roman" w:hAnsi="Times New Roman" w:cs="Times New Roman"/>
          <w:sz w:val="24"/>
          <w:szCs w:val="24"/>
        </w:rPr>
      </w:pPr>
      <w:r>
        <w:rPr>
          <w:rFonts w:ascii="Times New Roman" w:hAnsi="Times New Roman" w:cs="Times New Roman"/>
          <w:sz w:val="24"/>
          <w:szCs w:val="24"/>
        </w:rPr>
        <w:t>T</w:t>
      </w:r>
      <w:r w:rsidR="00EE3A70">
        <w:rPr>
          <w:rFonts w:ascii="Times New Roman" w:hAnsi="Times New Roman" w:cs="Times New Roman"/>
          <w:sz w:val="24"/>
          <w:szCs w:val="24"/>
        </w:rPr>
        <w:t>w</w:t>
      </w:r>
      <w:r>
        <w:rPr>
          <w:rFonts w:ascii="Times New Roman" w:hAnsi="Times New Roman" w:cs="Times New Roman"/>
          <w:sz w:val="24"/>
          <w:szCs w:val="24"/>
        </w:rPr>
        <w:t>o calls</w:t>
      </w:r>
    </w:p>
    <w:p w14:paraId="6A209A6B" w14:textId="35942A8F" w:rsidR="00463624" w:rsidRDefault="00463624" w:rsidP="00463624">
      <w:pPr>
        <w:pStyle w:val="RedBoldCode"/>
      </w:pPr>
      <w:r>
        <w:t>bool setContingency(Contingency &amp;event)</w:t>
      </w:r>
    </w:p>
    <w:p w14:paraId="0F8757DB" w14:textId="56382ACC" w:rsidR="00463624" w:rsidRDefault="00463624" w:rsidP="00463624">
      <w:pPr>
        <w:pStyle w:val="RedBoldCode"/>
      </w:pPr>
      <w:r>
        <w:t>bool unsetContingency(Contingency &amp;event)</w:t>
      </w:r>
    </w:p>
    <w:p w14:paraId="449F8ABD" w14:textId="392D01DD" w:rsidR="00463624" w:rsidRDefault="00463624" w:rsidP="00EB6667">
      <w:pPr>
        <w:rPr>
          <w:rFonts w:ascii="Times New Roman" w:hAnsi="Times New Roman" w:cs="Times New Roman"/>
          <w:sz w:val="24"/>
          <w:szCs w:val="24"/>
        </w:rPr>
      </w:pPr>
      <w:r>
        <w:rPr>
          <w:rFonts w:ascii="Times New Roman" w:hAnsi="Times New Roman" w:cs="Times New Roman"/>
          <w:sz w:val="24"/>
          <w:szCs w:val="24"/>
        </w:rPr>
        <w:t xml:space="preserve">can be used to set or unset a contingency. The call </w:t>
      </w:r>
      <w:r w:rsidRPr="00463624">
        <w:rPr>
          <w:rStyle w:val="Heading1Char"/>
        </w:rPr>
        <w:t>unsetContingency</w:t>
      </w:r>
      <w:r>
        <w:rPr>
          <w:rFonts w:ascii="Times New Roman" w:hAnsi="Times New Roman" w:cs="Times New Roman"/>
          <w:sz w:val="24"/>
          <w:szCs w:val="24"/>
        </w:rPr>
        <w:t xml:space="preserve"> should only be called after calling </w:t>
      </w:r>
      <w:r w:rsidRPr="00463624">
        <w:rPr>
          <w:rStyle w:val="Heading1Char"/>
        </w:rPr>
        <w:t>setContingency</w:t>
      </w:r>
      <w:r>
        <w:rPr>
          <w:rFonts w:ascii="Times New Roman" w:hAnsi="Times New Roman" w:cs="Times New Roman"/>
          <w:sz w:val="24"/>
          <w:szCs w:val="24"/>
        </w:rPr>
        <w:t xml:space="preserve"> and it should use the same </w:t>
      </w:r>
      <w:r w:rsidRPr="00463624">
        <w:rPr>
          <w:rStyle w:val="Heading1Char"/>
        </w:rPr>
        <w:t>event</w:t>
      </w:r>
      <w:r>
        <w:rPr>
          <w:rFonts w:ascii="Times New Roman" w:hAnsi="Times New Roman" w:cs="Times New Roman"/>
          <w:sz w:val="24"/>
          <w:szCs w:val="24"/>
        </w:rPr>
        <w:t xml:space="preserve"> argument. After calling the </w:t>
      </w:r>
      <w:r w:rsidRPr="00463624">
        <w:rPr>
          <w:rStyle w:val="Heading1Char"/>
        </w:rPr>
        <w:t>unsetContingency</w:t>
      </w:r>
      <w:r>
        <w:rPr>
          <w:rFonts w:ascii="Times New Roman" w:hAnsi="Times New Roman" w:cs="Times New Roman"/>
          <w:sz w:val="24"/>
          <w:szCs w:val="24"/>
        </w:rPr>
        <w:t xml:space="preserve"> method, the network should have the same configuration as before calling the </w:t>
      </w:r>
      <w:r w:rsidRPr="00463624">
        <w:rPr>
          <w:rStyle w:val="Heading1Char"/>
        </w:rPr>
        <w:t>setContingency</w:t>
      </w:r>
      <w:r>
        <w:rPr>
          <w:rFonts w:ascii="Times New Roman" w:hAnsi="Times New Roman" w:cs="Times New Roman"/>
          <w:sz w:val="24"/>
          <w:szCs w:val="24"/>
        </w:rPr>
        <w:t xml:space="preserve"> method.</w:t>
      </w:r>
    </w:p>
    <w:p w14:paraId="0EAD3C67" w14:textId="6F61C8D5" w:rsidR="00463624" w:rsidRDefault="00463624" w:rsidP="00EB6667">
      <w:pPr>
        <w:rPr>
          <w:rFonts w:ascii="Times New Roman" w:hAnsi="Times New Roman" w:cs="Times New Roman"/>
          <w:sz w:val="24"/>
          <w:szCs w:val="24"/>
        </w:rPr>
      </w:pPr>
      <w:r>
        <w:rPr>
          <w:rFonts w:ascii="Times New Roman" w:hAnsi="Times New Roman" w:cs="Times New Roman"/>
          <w:sz w:val="24"/>
          <w:szCs w:val="24"/>
        </w:rPr>
        <w:t xml:space="preserve">The remaining calls in </w:t>
      </w:r>
      <w:r w:rsidRPr="00FD6F67">
        <w:rPr>
          <w:rStyle w:val="Heading1Char"/>
        </w:rPr>
        <w:t>PFAppModule</w:t>
      </w:r>
      <w:r>
        <w:rPr>
          <w:rFonts w:ascii="Times New Roman" w:hAnsi="Times New Roman" w:cs="Times New Roman"/>
          <w:sz w:val="24"/>
          <w:szCs w:val="24"/>
        </w:rPr>
        <w:t xml:space="preserve"> can be used to determine the statu</w:t>
      </w:r>
      <w:r w:rsidR="00EE3A70">
        <w:rPr>
          <w:rFonts w:ascii="Times New Roman" w:hAnsi="Times New Roman" w:cs="Times New Roman"/>
          <w:sz w:val="24"/>
          <w:szCs w:val="24"/>
        </w:rPr>
        <w:t>s of a network after solving a</w:t>
      </w:r>
      <w:r>
        <w:rPr>
          <w:rFonts w:ascii="Times New Roman" w:hAnsi="Times New Roman" w:cs="Times New Roman"/>
          <w:sz w:val="24"/>
          <w:szCs w:val="24"/>
        </w:rPr>
        <w:t xml:space="preserve"> configuration with </w:t>
      </w:r>
      <w:r w:rsidR="00EE3A70">
        <w:rPr>
          <w:rFonts w:ascii="Times New Roman" w:hAnsi="Times New Roman" w:cs="Times New Roman"/>
          <w:sz w:val="24"/>
          <w:szCs w:val="24"/>
        </w:rPr>
        <w:t>a contingency</w:t>
      </w:r>
      <w:r>
        <w:rPr>
          <w:rFonts w:ascii="Times New Roman" w:hAnsi="Times New Roman" w:cs="Times New Roman"/>
          <w:sz w:val="24"/>
          <w:szCs w:val="24"/>
        </w:rPr>
        <w:t xml:space="preserve">. </w:t>
      </w:r>
      <w:r w:rsidR="00FD6F67">
        <w:rPr>
          <w:rFonts w:ascii="Times New Roman" w:hAnsi="Times New Roman" w:cs="Times New Roman"/>
          <w:sz w:val="24"/>
          <w:szCs w:val="24"/>
        </w:rPr>
        <w:t>The functions</w:t>
      </w:r>
    </w:p>
    <w:p w14:paraId="5D4A3CB6" w14:textId="1F7D6A91" w:rsidR="00FD6F67" w:rsidRPr="00FD6F67" w:rsidRDefault="00FD6F67" w:rsidP="00FD6F67">
      <w:pPr>
        <w:pStyle w:val="RedBoldCode"/>
      </w:pPr>
      <w:r w:rsidRPr="00FD6F67">
        <w:t>bool checkVoltageViola</w:t>
      </w:r>
      <w:r>
        <w:t>tions(double Vmin, double Vmax)</w:t>
      </w:r>
    </w:p>
    <w:p w14:paraId="2ED5535F" w14:textId="24131639" w:rsidR="00FD6F67" w:rsidRDefault="00FD6F67" w:rsidP="00FD6F67">
      <w:pPr>
        <w:pStyle w:val="RedBoldCode"/>
      </w:pPr>
      <w:r w:rsidRPr="00FD6F67">
        <w:t xml:space="preserve">bool checkVoltageViolations(int </w:t>
      </w:r>
      <w:r>
        <w:t>area, double Vmin, double Vmax)</w:t>
      </w:r>
    </w:p>
    <w:p w14:paraId="0B485D14" w14:textId="6AC835C1" w:rsidR="00FD6F67" w:rsidRDefault="00FD6F67" w:rsidP="00FD6F67">
      <w:pPr>
        <w:rPr>
          <w:rFonts w:ascii="Times New Roman" w:hAnsi="Times New Roman" w:cs="Times New Roman"/>
          <w:sz w:val="24"/>
          <w:szCs w:val="24"/>
        </w:rPr>
      </w:pPr>
      <w:r>
        <w:rPr>
          <w:rFonts w:ascii="Times New Roman" w:hAnsi="Times New Roman" w:cs="Times New Roman"/>
          <w:sz w:val="24"/>
          <w:szCs w:val="24"/>
        </w:rPr>
        <w:t xml:space="preserve">can be used to check for a voltage violation anywhere in the system where </w:t>
      </w:r>
      <w:r w:rsidRPr="00FD6F67">
        <w:rPr>
          <w:rStyle w:val="Heading1Char"/>
        </w:rPr>
        <w:t>Vmin</w:t>
      </w:r>
      <w:r>
        <w:rPr>
          <w:rFonts w:ascii="Times New Roman" w:hAnsi="Times New Roman" w:cs="Times New Roman"/>
          <w:sz w:val="24"/>
          <w:szCs w:val="24"/>
        </w:rPr>
        <w:t xml:space="preserve"> and </w:t>
      </w:r>
      <w:r w:rsidRPr="00FD6F67">
        <w:rPr>
          <w:rStyle w:val="Heading1Char"/>
        </w:rPr>
        <w:t>Vmax</w:t>
      </w:r>
      <w:r>
        <w:rPr>
          <w:rFonts w:ascii="Times New Roman" w:hAnsi="Times New Roman" w:cs="Times New Roman"/>
          <w:sz w:val="24"/>
          <w:szCs w:val="24"/>
        </w:rPr>
        <w:t xml:space="preserve"> are the minimum and maximum allowable voltage excursions (per unit). The second function only checks for violations on buses with the specified value of </w:t>
      </w:r>
      <w:r w:rsidRPr="00FD6F67">
        <w:rPr>
          <w:rStyle w:val="Heading1Char"/>
        </w:rPr>
        <w:t>area</w:t>
      </w:r>
      <w:r>
        <w:rPr>
          <w:rFonts w:ascii="Times New Roman" w:hAnsi="Times New Roman" w:cs="Times New Roman"/>
          <w:sz w:val="24"/>
          <w:szCs w:val="24"/>
        </w:rPr>
        <w:t xml:space="preserve">. </w:t>
      </w:r>
      <w:r w:rsidR="00DA4BF1">
        <w:rPr>
          <w:rFonts w:ascii="Times New Roman" w:hAnsi="Times New Roman" w:cs="Times New Roman"/>
          <w:sz w:val="24"/>
          <w:szCs w:val="24"/>
        </w:rPr>
        <w:t xml:space="preserve">These functions are true if there are no voltages violations and return false if a violation is found on one or more buses. </w:t>
      </w:r>
      <w:r>
        <w:rPr>
          <w:rFonts w:ascii="Times New Roman" w:hAnsi="Times New Roman" w:cs="Times New Roman"/>
          <w:sz w:val="24"/>
          <w:szCs w:val="24"/>
        </w:rPr>
        <w:t xml:space="preserve">It frequently turns out that many networks have voltage violations even in the absence of any </w:t>
      </w:r>
      <w:r>
        <w:rPr>
          <w:rFonts w:ascii="Times New Roman" w:hAnsi="Times New Roman" w:cs="Times New Roman"/>
          <w:sz w:val="24"/>
          <w:szCs w:val="24"/>
        </w:rPr>
        <w:lastRenderedPageBreak/>
        <w:t>contingencies and it is often desirable to ignore these violations. This can be</w:t>
      </w:r>
      <w:r w:rsidR="00DA4BF1">
        <w:rPr>
          <w:rFonts w:ascii="Times New Roman" w:hAnsi="Times New Roman" w:cs="Times New Roman"/>
          <w:sz w:val="24"/>
          <w:szCs w:val="24"/>
        </w:rPr>
        <w:t xml:space="preserve"> accomplished using the function</w:t>
      </w:r>
    </w:p>
    <w:p w14:paraId="28016B36" w14:textId="5EA3A82A" w:rsidR="00DA4BF1" w:rsidRDefault="00DA4BF1" w:rsidP="00DA4BF1">
      <w:pPr>
        <w:pStyle w:val="RedBoldCode"/>
      </w:pPr>
      <w:r>
        <w:t>void ignoreVoltageViolations(double Vmin, double Vmax)</w:t>
      </w:r>
    </w:p>
    <w:p w14:paraId="1DC30BAD" w14:textId="2D0CEBC5" w:rsidR="00DA4BF1" w:rsidRDefault="00DA4BF1" w:rsidP="00FD6F67">
      <w:pPr>
        <w:rPr>
          <w:rFonts w:ascii="Times New Roman" w:hAnsi="Times New Roman" w:cs="Times New Roman"/>
          <w:sz w:val="24"/>
          <w:szCs w:val="24"/>
        </w:rPr>
      </w:pPr>
      <w:r>
        <w:rPr>
          <w:rFonts w:ascii="Times New Roman" w:hAnsi="Times New Roman" w:cs="Times New Roman"/>
          <w:sz w:val="24"/>
          <w:szCs w:val="24"/>
        </w:rPr>
        <w:t>If this function is called after solving the power flow system in the absence of any contingencies, then buses that contain violations will be ignored in subsequent checks of violations. These settings can be undone by calling</w:t>
      </w:r>
    </w:p>
    <w:p w14:paraId="29409124" w14:textId="1BA9C821" w:rsidR="00DA4BF1" w:rsidRDefault="00DA4BF1" w:rsidP="00DA4BF1">
      <w:pPr>
        <w:pStyle w:val="RedBoldCode"/>
      </w:pPr>
      <w:r>
        <w:t>void clearVoltageViolations()</w:t>
      </w:r>
    </w:p>
    <w:p w14:paraId="5B6F563B" w14:textId="51609F84" w:rsidR="00DA4BF1" w:rsidRDefault="00DA4BF1" w:rsidP="00FD6F67">
      <w:pPr>
        <w:rPr>
          <w:rFonts w:ascii="Times New Roman" w:hAnsi="Times New Roman" w:cs="Times New Roman"/>
          <w:sz w:val="24"/>
          <w:szCs w:val="24"/>
        </w:rPr>
      </w:pPr>
      <w:r>
        <w:rPr>
          <w:rFonts w:ascii="Times New Roman" w:hAnsi="Times New Roman" w:cs="Times New Roman"/>
          <w:sz w:val="24"/>
          <w:szCs w:val="24"/>
        </w:rPr>
        <w:t>Line overload violations can be checked by calling one of the functions</w:t>
      </w:r>
    </w:p>
    <w:p w14:paraId="5BF131F1" w14:textId="412A72F7" w:rsidR="00DA4BF1" w:rsidRPr="00DA4BF1" w:rsidRDefault="00DA4BF1" w:rsidP="00DA4BF1">
      <w:pPr>
        <w:pStyle w:val="RedBoldCode"/>
      </w:pPr>
      <w:r w:rsidRPr="00DA4BF1">
        <w:t>boo</w:t>
      </w:r>
      <w:r>
        <w:t>l checkLineOverloadViolations()</w:t>
      </w:r>
    </w:p>
    <w:p w14:paraId="594BF0C5" w14:textId="54F0CD9B" w:rsidR="00DA4BF1" w:rsidRDefault="00DA4BF1" w:rsidP="00DA4BF1">
      <w:pPr>
        <w:pStyle w:val="RedBoldCode"/>
      </w:pPr>
      <w:r w:rsidRPr="00DA4BF1">
        <w:t>bool checkLineOverloadViolations(int area)</w:t>
      </w:r>
    </w:p>
    <w:p w14:paraId="1489349E" w14:textId="33784F0B" w:rsidR="00DA4BF1" w:rsidRDefault="00DA4BF1" w:rsidP="00DA4BF1">
      <w:pPr>
        <w:rPr>
          <w:rFonts w:ascii="Times New Roman" w:hAnsi="Times New Roman" w:cs="Times New Roman"/>
          <w:sz w:val="24"/>
          <w:szCs w:val="24"/>
        </w:rPr>
      </w:pPr>
      <w:r>
        <w:rPr>
          <w:rFonts w:ascii="Times New Roman" w:hAnsi="Times New Roman" w:cs="Times New Roman"/>
          <w:sz w:val="24"/>
          <w:szCs w:val="24"/>
        </w:rPr>
        <w:t xml:space="preserve">The limits on the line are contained in parameters read in from the network configuration file so these functions have no arguments describing the line limits. The second function will only check for violations on lines with the specified value of </w:t>
      </w:r>
      <w:r w:rsidRPr="00DA4BF1">
        <w:rPr>
          <w:rStyle w:val="Heading1Char"/>
        </w:rPr>
        <w:t>area</w:t>
      </w:r>
      <w:r>
        <w:rPr>
          <w:rFonts w:ascii="Times New Roman" w:hAnsi="Times New Roman" w:cs="Times New Roman"/>
          <w:sz w:val="24"/>
          <w:szCs w:val="24"/>
        </w:rPr>
        <w:t>.</w:t>
      </w:r>
      <w:r w:rsidR="00F809D2">
        <w:rPr>
          <w:rFonts w:ascii="Times New Roman" w:hAnsi="Times New Roman" w:cs="Times New Roman"/>
          <w:sz w:val="24"/>
          <w:szCs w:val="24"/>
        </w:rPr>
        <w:t xml:space="preserve"> Like voltage violations, branches that display line overload violations that are present even without contingencies can be ignored in the checks by calling the function</w:t>
      </w:r>
    </w:p>
    <w:p w14:paraId="6B36E190" w14:textId="260B7A59" w:rsidR="00F809D2" w:rsidRDefault="00F809D2" w:rsidP="00F809D2">
      <w:pPr>
        <w:pStyle w:val="RedBoldCode"/>
      </w:pPr>
      <w:r>
        <w:t>void ignoreLineOverloadViolations()</w:t>
      </w:r>
    </w:p>
    <w:p w14:paraId="03EDCEF6" w14:textId="0534E703" w:rsidR="00F809D2" w:rsidRDefault="00F809D2" w:rsidP="00DA4BF1">
      <w:pPr>
        <w:rPr>
          <w:rFonts w:ascii="Times New Roman" w:hAnsi="Times New Roman" w:cs="Times New Roman"/>
          <w:sz w:val="24"/>
          <w:szCs w:val="24"/>
        </w:rPr>
      </w:pPr>
      <w:r>
        <w:rPr>
          <w:rFonts w:ascii="Times New Roman" w:hAnsi="Times New Roman" w:cs="Times New Roman"/>
          <w:sz w:val="24"/>
          <w:szCs w:val="24"/>
        </w:rPr>
        <w:t>after running a calculation on the system without contingencies. These settings can be cleared using the function</w:t>
      </w:r>
    </w:p>
    <w:p w14:paraId="17A08C59" w14:textId="5EDE6DA6" w:rsidR="00F809D2" w:rsidRDefault="00F809D2" w:rsidP="00F809D2">
      <w:pPr>
        <w:pStyle w:val="RedBoldCode"/>
      </w:pPr>
      <w:r>
        <w:t>void clearLineOverloadViolations()</w:t>
      </w:r>
    </w:p>
    <w:p w14:paraId="598F05CD" w14:textId="1C67AB9A" w:rsidR="00F809D2" w:rsidRDefault="00F809D2" w:rsidP="00DA4BF1">
      <w:pPr>
        <w:rPr>
          <w:rFonts w:ascii="Times New Roman" w:hAnsi="Times New Roman" w:cs="Times New Roman"/>
          <w:sz w:val="24"/>
          <w:szCs w:val="24"/>
        </w:rPr>
      </w:pPr>
      <w:r>
        <w:rPr>
          <w:rFonts w:ascii="Times New Roman" w:hAnsi="Times New Roman" w:cs="Times New Roman"/>
          <w:sz w:val="24"/>
          <w:szCs w:val="24"/>
        </w:rPr>
        <w:t>Finally, the internal voltage variables that are used as the solution variables in the power flow calculation can be reset to their original values (specified in the network configuration file) by calling the function</w:t>
      </w:r>
    </w:p>
    <w:p w14:paraId="162173E4" w14:textId="3D41C376" w:rsidR="00F809D2" w:rsidRDefault="00F809D2" w:rsidP="00F809D2">
      <w:pPr>
        <w:pStyle w:val="RedBoldCode"/>
      </w:pPr>
      <w:r>
        <w:t>void resetVoltages()</w:t>
      </w:r>
    </w:p>
    <w:p w14:paraId="51FB505F" w14:textId="2A3B3638" w:rsidR="00F809D2" w:rsidRDefault="00F809D2" w:rsidP="00DA4BF1">
      <w:pPr>
        <w:rPr>
          <w:rFonts w:ascii="Times New Roman" w:hAnsi="Times New Roman" w:cs="Times New Roman"/>
          <w:sz w:val="24"/>
          <w:szCs w:val="24"/>
        </w:rPr>
      </w:pPr>
      <w:r>
        <w:rPr>
          <w:rFonts w:ascii="Times New Roman" w:hAnsi="Times New Roman" w:cs="Times New Roman"/>
          <w:sz w:val="24"/>
          <w:szCs w:val="24"/>
        </w:rPr>
        <w:t>Again, this may be useful in contingency calculations where multiple calculations are run on the same network and it is desirable that they all start with the same initial condition.</w:t>
      </w:r>
    </w:p>
    <w:p w14:paraId="1EF4566B" w14:textId="154C088C" w:rsidR="00F809D2" w:rsidRDefault="00F809D2" w:rsidP="00831A67">
      <w:pPr>
        <w:pStyle w:val="Heading3"/>
      </w:pPr>
      <w:bookmarkStart w:id="30" w:name="_Toc482792118"/>
      <w:r>
        <w:t>State Estimation Module</w:t>
      </w:r>
      <w:bookmarkEnd w:id="30"/>
    </w:p>
    <w:p w14:paraId="1EA40477" w14:textId="6828F519" w:rsidR="00F809D2" w:rsidRDefault="00F809D2" w:rsidP="00DA4BF1">
      <w:pPr>
        <w:rPr>
          <w:rFonts w:ascii="Times New Roman" w:hAnsi="Times New Roman" w:cs="Times New Roman"/>
          <w:sz w:val="24"/>
          <w:szCs w:val="24"/>
        </w:rPr>
      </w:pPr>
      <w:r>
        <w:rPr>
          <w:rFonts w:ascii="Times New Roman" w:hAnsi="Times New Roman" w:cs="Times New Roman"/>
          <w:sz w:val="24"/>
          <w:szCs w:val="24"/>
        </w:rPr>
        <w:t>The state estimation module</w:t>
      </w:r>
      <w:r w:rsidR="00831A67">
        <w:rPr>
          <w:rFonts w:ascii="Times New Roman" w:hAnsi="Times New Roman" w:cs="Times New Roman"/>
          <w:sz w:val="24"/>
          <w:szCs w:val="24"/>
        </w:rPr>
        <w:t xml:space="preserve"> can be used to set up and run a state estimation calculation. It does not have the extra functions that the powe</w:t>
      </w:r>
      <w:r w:rsidR="00EE3A70">
        <w:rPr>
          <w:rFonts w:ascii="Times New Roman" w:hAnsi="Times New Roman" w:cs="Times New Roman"/>
          <w:sz w:val="24"/>
          <w:szCs w:val="24"/>
        </w:rPr>
        <w:t>r flow module contains for supporting</w:t>
      </w:r>
      <w:r w:rsidR="00831A67">
        <w:rPr>
          <w:rFonts w:ascii="Times New Roman" w:hAnsi="Times New Roman" w:cs="Times New Roman"/>
          <w:sz w:val="24"/>
          <w:szCs w:val="24"/>
        </w:rPr>
        <w:t xml:space="preserve"> contingency analysis, so the interface is a bit smaller. In addition to a standard network configuration file, the state estimation calculation needs a second file consisting of measurements. This file has the format</w:t>
      </w:r>
    </w:p>
    <w:p w14:paraId="3D28B326" w14:textId="77777777" w:rsidR="00831A67" w:rsidRPr="00831A67" w:rsidRDefault="00831A67" w:rsidP="00831A67">
      <w:pPr>
        <w:pStyle w:val="RedBoldCode"/>
      </w:pPr>
      <w:r w:rsidRPr="00831A67">
        <w:t>&lt;Measurements&gt;</w:t>
      </w:r>
    </w:p>
    <w:p w14:paraId="5D6D7FD6" w14:textId="77777777" w:rsidR="00831A67" w:rsidRPr="00831A67" w:rsidRDefault="00831A67" w:rsidP="00831A67">
      <w:pPr>
        <w:pStyle w:val="RedBoldCode"/>
      </w:pPr>
      <w:r w:rsidRPr="00831A67">
        <w:lastRenderedPageBreak/>
        <w:t xml:space="preserve">  &lt;Measurement&gt;</w:t>
      </w:r>
    </w:p>
    <w:p w14:paraId="4CCE1613" w14:textId="77777777" w:rsidR="00831A67" w:rsidRPr="00831A67" w:rsidRDefault="00831A67" w:rsidP="00831A67">
      <w:pPr>
        <w:pStyle w:val="RedBoldCode"/>
      </w:pPr>
      <w:r w:rsidRPr="00831A67">
        <w:t xml:space="preserve">    &lt;Type&gt;VM&lt;/Type&gt;</w:t>
      </w:r>
    </w:p>
    <w:p w14:paraId="1931AEDF" w14:textId="77777777" w:rsidR="00831A67" w:rsidRPr="00831A67" w:rsidRDefault="00831A67" w:rsidP="00831A67">
      <w:pPr>
        <w:pStyle w:val="RedBoldCode"/>
      </w:pPr>
      <w:r w:rsidRPr="00831A67">
        <w:t xml:space="preserve">    &lt;Bus&gt;1&lt;/Bus&gt;</w:t>
      </w:r>
    </w:p>
    <w:p w14:paraId="220E5DEE" w14:textId="77777777" w:rsidR="00831A67" w:rsidRPr="00831A67" w:rsidRDefault="00831A67" w:rsidP="00831A67">
      <w:pPr>
        <w:pStyle w:val="RedBoldCode"/>
      </w:pPr>
      <w:r w:rsidRPr="00831A67">
        <w:t xml:space="preserve">    &lt;Value&gt;1.0600&lt;/Value&gt;</w:t>
      </w:r>
    </w:p>
    <w:p w14:paraId="1C3640CA" w14:textId="77777777" w:rsidR="00831A67" w:rsidRPr="00831A67" w:rsidRDefault="00831A67" w:rsidP="00831A67">
      <w:pPr>
        <w:pStyle w:val="RedBoldCode"/>
      </w:pPr>
      <w:r w:rsidRPr="00831A67">
        <w:t xml:space="preserve">    &lt;Deviation&gt;0.0050&lt;/Deviation&gt;</w:t>
      </w:r>
    </w:p>
    <w:p w14:paraId="3C492095" w14:textId="68604A3D" w:rsidR="00831A67" w:rsidRDefault="00831A67" w:rsidP="00831A67">
      <w:pPr>
        <w:pStyle w:val="RedBoldCode"/>
      </w:pPr>
      <w:r w:rsidRPr="00831A67">
        <w:t xml:space="preserve">  &lt;/Measurement&gt;</w:t>
      </w:r>
    </w:p>
    <w:p w14:paraId="0FD150C2" w14:textId="77777777" w:rsidR="00831A67" w:rsidRPr="00831A67" w:rsidRDefault="00831A67" w:rsidP="00831A67">
      <w:pPr>
        <w:pStyle w:val="RedBoldCode"/>
      </w:pPr>
      <w:r w:rsidRPr="00831A67">
        <w:t xml:space="preserve">  &lt;Measurement&gt;</w:t>
      </w:r>
    </w:p>
    <w:p w14:paraId="6C13D50D" w14:textId="77777777" w:rsidR="00831A67" w:rsidRPr="00831A67" w:rsidRDefault="00831A67" w:rsidP="00831A67">
      <w:pPr>
        <w:pStyle w:val="RedBoldCode"/>
      </w:pPr>
      <w:r w:rsidRPr="00831A67">
        <w:t xml:space="preserve">    &lt;Type&gt;PIJ&lt;/Type&gt;</w:t>
      </w:r>
    </w:p>
    <w:p w14:paraId="4FE144DD" w14:textId="77777777" w:rsidR="00831A67" w:rsidRPr="00831A67" w:rsidRDefault="00831A67" w:rsidP="00831A67">
      <w:pPr>
        <w:pStyle w:val="RedBoldCode"/>
      </w:pPr>
      <w:r w:rsidRPr="00831A67">
        <w:t xml:space="preserve">    &lt;FromBus&gt;1&lt;/FromBus&gt;</w:t>
      </w:r>
    </w:p>
    <w:p w14:paraId="101BB6C4" w14:textId="77777777" w:rsidR="00831A67" w:rsidRPr="00831A67" w:rsidRDefault="00831A67" w:rsidP="00831A67">
      <w:pPr>
        <w:pStyle w:val="RedBoldCode"/>
      </w:pPr>
      <w:r w:rsidRPr="00831A67">
        <w:t xml:space="preserve">    &lt;ToBus&gt;2&lt;/ToBus&gt;</w:t>
      </w:r>
    </w:p>
    <w:p w14:paraId="123F46F0" w14:textId="77777777" w:rsidR="00831A67" w:rsidRPr="00831A67" w:rsidRDefault="00831A67" w:rsidP="00831A67">
      <w:pPr>
        <w:pStyle w:val="RedBoldCode"/>
      </w:pPr>
      <w:r w:rsidRPr="00831A67">
        <w:t xml:space="preserve">    &lt;CKT&gt;BL&lt;/CKT&gt;</w:t>
      </w:r>
    </w:p>
    <w:p w14:paraId="20910E7A" w14:textId="77777777" w:rsidR="00831A67" w:rsidRPr="00831A67" w:rsidRDefault="00831A67" w:rsidP="00831A67">
      <w:pPr>
        <w:pStyle w:val="RedBoldCode"/>
      </w:pPr>
      <w:r w:rsidRPr="00831A67">
        <w:t xml:space="preserve">    &lt;Value&gt;1.5688&lt;/Value&gt;</w:t>
      </w:r>
    </w:p>
    <w:p w14:paraId="77E51504" w14:textId="77777777" w:rsidR="00831A67" w:rsidRPr="00831A67" w:rsidRDefault="00831A67" w:rsidP="00831A67">
      <w:pPr>
        <w:pStyle w:val="RedBoldCode"/>
      </w:pPr>
      <w:r w:rsidRPr="00831A67">
        <w:t xml:space="preserve">    &lt;Deviation&gt;0.0100&lt;/Deviation&gt;</w:t>
      </w:r>
    </w:p>
    <w:p w14:paraId="510D0397" w14:textId="2A642B39" w:rsidR="00831A67" w:rsidRDefault="00831A67" w:rsidP="00831A67">
      <w:pPr>
        <w:pStyle w:val="RedBoldCode"/>
      </w:pPr>
      <w:r w:rsidRPr="00831A67">
        <w:t xml:space="preserve">  &lt;/Measurement&gt;</w:t>
      </w:r>
    </w:p>
    <w:p w14:paraId="2D084A9C" w14:textId="77777777" w:rsidR="00831A67" w:rsidRPr="00831A67" w:rsidRDefault="00831A67" w:rsidP="00831A67">
      <w:pPr>
        <w:pStyle w:val="RedBoldCode"/>
      </w:pPr>
      <w:r w:rsidRPr="00831A67">
        <w:t xml:space="preserve">  &lt;Measurement&gt;</w:t>
      </w:r>
    </w:p>
    <w:p w14:paraId="32230B6E" w14:textId="77777777" w:rsidR="00831A67" w:rsidRPr="00831A67" w:rsidRDefault="00831A67" w:rsidP="00831A67">
      <w:pPr>
        <w:pStyle w:val="RedBoldCode"/>
      </w:pPr>
      <w:r w:rsidRPr="00831A67">
        <w:t xml:space="preserve">    &lt;Type&gt;QIJ&lt;/Type&gt;</w:t>
      </w:r>
    </w:p>
    <w:p w14:paraId="057A3CC0" w14:textId="77777777" w:rsidR="00831A67" w:rsidRPr="00831A67" w:rsidRDefault="00831A67" w:rsidP="00831A67">
      <w:pPr>
        <w:pStyle w:val="RedBoldCode"/>
      </w:pPr>
      <w:r w:rsidRPr="00831A67">
        <w:t xml:space="preserve">    &lt;FromBus&gt;1&lt;/FromBus&gt;</w:t>
      </w:r>
    </w:p>
    <w:p w14:paraId="3D7957A9" w14:textId="77777777" w:rsidR="00831A67" w:rsidRPr="00831A67" w:rsidRDefault="00831A67" w:rsidP="00831A67">
      <w:pPr>
        <w:pStyle w:val="RedBoldCode"/>
      </w:pPr>
      <w:r w:rsidRPr="00831A67">
        <w:t xml:space="preserve">    &lt;ToBus&gt;2&lt;/ToBus&gt;</w:t>
      </w:r>
    </w:p>
    <w:p w14:paraId="7324B3ED" w14:textId="77777777" w:rsidR="00831A67" w:rsidRPr="00831A67" w:rsidRDefault="00831A67" w:rsidP="00831A67">
      <w:pPr>
        <w:pStyle w:val="RedBoldCode"/>
      </w:pPr>
      <w:r w:rsidRPr="00831A67">
        <w:t xml:space="preserve">    &lt;CKT&gt;BL&lt;/CKT&gt;</w:t>
      </w:r>
    </w:p>
    <w:p w14:paraId="62177A84" w14:textId="77777777" w:rsidR="00831A67" w:rsidRPr="00831A67" w:rsidRDefault="00831A67" w:rsidP="00831A67">
      <w:pPr>
        <w:pStyle w:val="RedBoldCode"/>
      </w:pPr>
      <w:r w:rsidRPr="00831A67">
        <w:t xml:space="preserve">    &lt;Values&gt;-0.2040&lt;/Value&gt;</w:t>
      </w:r>
    </w:p>
    <w:p w14:paraId="39C3F7B0" w14:textId="77777777" w:rsidR="00831A67" w:rsidRPr="00831A67" w:rsidRDefault="00831A67" w:rsidP="00831A67">
      <w:pPr>
        <w:pStyle w:val="RedBoldCode"/>
      </w:pPr>
      <w:r w:rsidRPr="00831A67">
        <w:t xml:space="preserve">    &lt;Deviation&gt;0.0100&lt;/Deviation&gt;</w:t>
      </w:r>
    </w:p>
    <w:p w14:paraId="5FDAEB6B" w14:textId="2E01FDB2" w:rsidR="00831A67" w:rsidRDefault="00831A67" w:rsidP="00831A67">
      <w:pPr>
        <w:pStyle w:val="RedBoldCode"/>
      </w:pPr>
      <w:r w:rsidRPr="00831A67">
        <w:t xml:space="preserve">  &lt;/Measurement&gt;</w:t>
      </w:r>
    </w:p>
    <w:p w14:paraId="62620E6A" w14:textId="77777777" w:rsidR="00831A67" w:rsidRPr="00831A67" w:rsidRDefault="00831A67" w:rsidP="00831A67">
      <w:pPr>
        <w:pStyle w:val="RedBoldCode"/>
      </w:pPr>
      <w:r w:rsidRPr="00831A67">
        <w:t xml:space="preserve">  &lt;Measurement&gt;</w:t>
      </w:r>
    </w:p>
    <w:p w14:paraId="66CFF530" w14:textId="77777777" w:rsidR="00831A67" w:rsidRPr="00831A67" w:rsidRDefault="00831A67" w:rsidP="00831A67">
      <w:pPr>
        <w:pStyle w:val="RedBoldCode"/>
      </w:pPr>
      <w:r w:rsidRPr="00831A67">
        <w:t xml:space="preserve">    &lt;Type&gt;PI&lt;/Type&gt;</w:t>
      </w:r>
    </w:p>
    <w:p w14:paraId="52FE15DE" w14:textId="77777777" w:rsidR="00831A67" w:rsidRPr="00831A67" w:rsidRDefault="00831A67" w:rsidP="00831A67">
      <w:pPr>
        <w:pStyle w:val="RedBoldCode"/>
      </w:pPr>
      <w:r w:rsidRPr="00831A67">
        <w:t xml:space="preserve">    &lt;Bus&gt;1&lt;/Bus&gt;</w:t>
      </w:r>
    </w:p>
    <w:p w14:paraId="7899C0E8" w14:textId="77777777" w:rsidR="00831A67" w:rsidRPr="00831A67" w:rsidRDefault="00831A67" w:rsidP="00831A67">
      <w:pPr>
        <w:pStyle w:val="RedBoldCode"/>
      </w:pPr>
      <w:r w:rsidRPr="00831A67">
        <w:t xml:space="preserve">    &lt;Value&gt;2.3240&lt;/Value&gt;</w:t>
      </w:r>
    </w:p>
    <w:p w14:paraId="3D8A8DA0" w14:textId="77777777" w:rsidR="00831A67" w:rsidRPr="00831A67" w:rsidRDefault="00831A67" w:rsidP="00831A67">
      <w:pPr>
        <w:pStyle w:val="RedBoldCode"/>
      </w:pPr>
      <w:r w:rsidRPr="00831A67">
        <w:t xml:space="preserve">    &lt;Deviation&gt;0.0100&lt;/Deviation&gt;</w:t>
      </w:r>
    </w:p>
    <w:p w14:paraId="1D6E5894" w14:textId="07680B05" w:rsidR="00831A67" w:rsidRDefault="00831A67" w:rsidP="00831A67">
      <w:pPr>
        <w:pStyle w:val="RedBoldCode"/>
      </w:pPr>
      <w:r w:rsidRPr="00831A67">
        <w:t xml:space="preserve">  &lt;/Measurement&gt;</w:t>
      </w:r>
    </w:p>
    <w:p w14:paraId="36298CFF" w14:textId="77777777" w:rsidR="00831A67" w:rsidRPr="00831A67" w:rsidRDefault="00831A67" w:rsidP="00831A67">
      <w:pPr>
        <w:pStyle w:val="RedBoldCode"/>
      </w:pPr>
      <w:r w:rsidRPr="00831A67">
        <w:t xml:space="preserve">  &lt;Measurement&gt;</w:t>
      </w:r>
    </w:p>
    <w:p w14:paraId="7312E6DA" w14:textId="77777777" w:rsidR="00831A67" w:rsidRPr="00831A67" w:rsidRDefault="00831A67" w:rsidP="00831A67">
      <w:pPr>
        <w:pStyle w:val="RedBoldCode"/>
      </w:pPr>
      <w:r w:rsidRPr="00831A67">
        <w:t xml:space="preserve">    &lt;Type&gt;QI&lt;/Type&gt;</w:t>
      </w:r>
    </w:p>
    <w:p w14:paraId="372F3FB1" w14:textId="77777777" w:rsidR="00831A67" w:rsidRPr="00831A67" w:rsidRDefault="00831A67" w:rsidP="00831A67">
      <w:pPr>
        <w:pStyle w:val="RedBoldCode"/>
      </w:pPr>
      <w:r w:rsidRPr="00831A67">
        <w:t xml:space="preserve">    &lt;Bus&gt;1&lt;/Bus&gt;</w:t>
      </w:r>
    </w:p>
    <w:p w14:paraId="2AAB44F1" w14:textId="77777777" w:rsidR="00831A67" w:rsidRPr="00831A67" w:rsidRDefault="00831A67" w:rsidP="00831A67">
      <w:pPr>
        <w:pStyle w:val="RedBoldCode"/>
      </w:pPr>
      <w:r w:rsidRPr="00831A67">
        <w:t xml:space="preserve">    &lt;Value&gt;-0.1690&lt;/Value&gt;</w:t>
      </w:r>
    </w:p>
    <w:p w14:paraId="07808AA6" w14:textId="77777777" w:rsidR="00831A67" w:rsidRPr="00831A67" w:rsidRDefault="00831A67" w:rsidP="00831A67">
      <w:pPr>
        <w:pStyle w:val="RedBoldCode"/>
      </w:pPr>
      <w:r w:rsidRPr="00831A67">
        <w:t xml:space="preserve">    &lt;Deviation&gt;0.0100&lt;/Deviation&gt;</w:t>
      </w:r>
    </w:p>
    <w:p w14:paraId="3D7B74C4" w14:textId="6953C583" w:rsidR="00831A67" w:rsidRDefault="00831A67" w:rsidP="00831A67">
      <w:pPr>
        <w:pStyle w:val="RedBoldCode"/>
      </w:pPr>
      <w:r w:rsidRPr="00831A67">
        <w:t xml:space="preserve">  &lt;/Measurement&gt;</w:t>
      </w:r>
    </w:p>
    <w:p w14:paraId="4DCD302B" w14:textId="18BFDA79" w:rsidR="00831A67" w:rsidRDefault="00831A67" w:rsidP="00831A67">
      <w:pPr>
        <w:pStyle w:val="RedBoldCode"/>
      </w:pPr>
      <w:r w:rsidRPr="00831A67">
        <w:t>&lt;/Measurements&gt;</w:t>
      </w:r>
    </w:p>
    <w:p w14:paraId="132D0184" w14:textId="308F82D6" w:rsidR="00831A67" w:rsidRDefault="00831A67" w:rsidP="00831A67">
      <w:pPr>
        <w:rPr>
          <w:rFonts w:ascii="Times New Roman" w:hAnsi="Times New Roman" w:cs="Times New Roman"/>
          <w:sz w:val="24"/>
          <w:szCs w:val="24"/>
        </w:rPr>
      </w:pPr>
      <w:r>
        <w:rPr>
          <w:rFonts w:ascii="Times New Roman" w:hAnsi="Times New Roman" w:cs="Times New Roman"/>
          <w:sz w:val="24"/>
          <w:szCs w:val="24"/>
        </w:rPr>
        <w:t>for the five types of measure</w:t>
      </w:r>
      <w:r w:rsidR="00E4753D">
        <w:rPr>
          <w:rFonts w:ascii="Times New Roman" w:hAnsi="Times New Roman" w:cs="Times New Roman"/>
          <w:sz w:val="24"/>
          <w:szCs w:val="24"/>
        </w:rPr>
        <w:t>me</w:t>
      </w:r>
      <w:r>
        <w:rPr>
          <w:rFonts w:ascii="Times New Roman" w:hAnsi="Times New Roman" w:cs="Times New Roman"/>
          <w:sz w:val="24"/>
          <w:szCs w:val="24"/>
        </w:rPr>
        <w:t xml:space="preserve">nts </w:t>
      </w:r>
      <w:r w:rsidRPr="00831A67">
        <w:rPr>
          <w:rStyle w:val="Heading1Char"/>
        </w:rPr>
        <w:t>VM</w:t>
      </w:r>
      <w:r>
        <w:rPr>
          <w:rFonts w:ascii="Times New Roman" w:hAnsi="Times New Roman" w:cs="Times New Roman"/>
          <w:sz w:val="24"/>
          <w:szCs w:val="24"/>
        </w:rPr>
        <w:t xml:space="preserve">, </w:t>
      </w:r>
      <w:r w:rsidRPr="00831A67">
        <w:rPr>
          <w:rStyle w:val="Heading1Char"/>
        </w:rPr>
        <w:t>PIJ</w:t>
      </w:r>
      <w:r>
        <w:rPr>
          <w:rFonts w:ascii="Times New Roman" w:hAnsi="Times New Roman" w:cs="Times New Roman"/>
          <w:sz w:val="24"/>
          <w:szCs w:val="24"/>
        </w:rPr>
        <w:t xml:space="preserve">, </w:t>
      </w:r>
      <w:r w:rsidRPr="00831A67">
        <w:rPr>
          <w:rStyle w:val="Heading1Char"/>
        </w:rPr>
        <w:t>QIJ</w:t>
      </w:r>
      <w:r>
        <w:rPr>
          <w:rFonts w:ascii="Times New Roman" w:hAnsi="Times New Roman" w:cs="Times New Roman"/>
          <w:sz w:val="24"/>
          <w:szCs w:val="24"/>
        </w:rPr>
        <w:t xml:space="preserve">, </w:t>
      </w:r>
      <w:r w:rsidRPr="00831A67">
        <w:rPr>
          <w:rStyle w:val="Heading1Char"/>
        </w:rPr>
        <w:t>PI</w:t>
      </w:r>
      <w:r>
        <w:rPr>
          <w:rFonts w:ascii="Times New Roman" w:hAnsi="Times New Roman" w:cs="Times New Roman"/>
          <w:sz w:val="24"/>
          <w:szCs w:val="24"/>
        </w:rPr>
        <w:t xml:space="preserve">, and </w:t>
      </w:r>
      <w:r w:rsidRPr="00831A67">
        <w:rPr>
          <w:rStyle w:val="Heading1Char"/>
        </w:rPr>
        <w:t>PJ</w:t>
      </w:r>
      <w:r>
        <w:rPr>
          <w:rFonts w:ascii="Times New Roman" w:hAnsi="Times New Roman" w:cs="Times New Roman"/>
          <w:sz w:val="24"/>
          <w:szCs w:val="24"/>
        </w:rPr>
        <w:t>. Measurements can appear on any element of the network and multiple measurements are allowed on each element.</w:t>
      </w:r>
      <w:r w:rsidR="00E4753D">
        <w:rPr>
          <w:rFonts w:ascii="Times New Roman" w:hAnsi="Times New Roman" w:cs="Times New Roman"/>
          <w:sz w:val="24"/>
          <w:szCs w:val="24"/>
        </w:rPr>
        <w:t xml:space="preserve"> The state estimation module does not have any error checking ability to determine if there are sufficient </w:t>
      </w:r>
      <w:r w:rsidR="00E4753D">
        <w:rPr>
          <w:rFonts w:ascii="Times New Roman" w:hAnsi="Times New Roman" w:cs="Times New Roman"/>
          <w:sz w:val="24"/>
          <w:szCs w:val="24"/>
        </w:rPr>
        <w:lastRenderedPageBreak/>
        <w:t>measurements to guarantee solvability, if not enough measurements are available then the calculation will simply crash.</w:t>
      </w:r>
    </w:p>
    <w:p w14:paraId="6018C020" w14:textId="51A3306D" w:rsidR="00E4753D" w:rsidRDefault="00E4753D" w:rsidP="00831A67">
      <w:pPr>
        <w:rPr>
          <w:rFonts w:ascii="Times New Roman" w:hAnsi="Times New Roman" w:cs="Times New Roman"/>
          <w:sz w:val="24"/>
          <w:szCs w:val="24"/>
        </w:rPr>
      </w:pPr>
      <w:r>
        <w:rPr>
          <w:rFonts w:ascii="Times New Roman" w:hAnsi="Times New Roman" w:cs="Times New Roman"/>
          <w:sz w:val="24"/>
          <w:szCs w:val="24"/>
        </w:rPr>
        <w:t xml:space="preserve">The state estimation module is represented by the </w:t>
      </w:r>
      <w:r w:rsidRPr="00E4753D">
        <w:rPr>
          <w:rStyle w:val="Heading1Char"/>
        </w:rPr>
        <w:t>SEAppModule</w:t>
      </w:r>
      <w:r>
        <w:rPr>
          <w:rFonts w:ascii="Times New Roman" w:hAnsi="Times New Roman" w:cs="Times New Roman"/>
          <w:sz w:val="24"/>
          <w:szCs w:val="24"/>
        </w:rPr>
        <w:t xml:space="preserve"> class which is in the </w:t>
      </w:r>
      <w:r w:rsidRPr="00E4753D">
        <w:rPr>
          <w:rStyle w:val="Heading1Char"/>
        </w:rPr>
        <w:t>gridpack::state_estimation</w:t>
      </w:r>
      <w:r>
        <w:rPr>
          <w:rFonts w:ascii="Times New Roman" w:hAnsi="Times New Roman" w:cs="Times New Roman"/>
          <w:sz w:val="24"/>
          <w:szCs w:val="24"/>
        </w:rPr>
        <w:t xml:space="preserve"> namespace. </w:t>
      </w:r>
      <w:r w:rsidR="000B5C68">
        <w:rPr>
          <w:rFonts w:ascii="Times New Roman" w:hAnsi="Times New Roman" w:cs="Times New Roman"/>
          <w:sz w:val="24"/>
          <w:szCs w:val="24"/>
        </w:rPr>
        <w:t xml:space="preserve">Applications that use this module should include the header file </w:t>
      </w:r>
      <w:r w:rsidR="000B5C68" w:rsidRPr="000B5C68">
        <w:rPr>
          <w:rStyle w:val="Heading1Char"/>
        </w:rPr>
        <w:t>gridpack/include/applications/modules/state_estimation/se_app_module.hpp</w:t>
      </w:r>
      <w:r w:rsidR="000B5C68">
        <w:rPr>
          <w:rFonts w:ascii="Times New Roman" w:hAnsi="Times New Roman" w:cs="Times New Roman"/>
          <w:sz w:val="24"/>
          <w:szCs w:val="24"/>
        </w:rPr>
        <w:t xml:space="preserve">. This file contains a definition for the state estimation network </w:t>
      </w:r>
      <w:r w:rsidR="000B5C68" w:rsidRPr="000B5C68">
        <w:rPr>
          <w:rStyle w:val="Heading1Char"/>
        </w:rPr>
        <w:t>SENetwork</w:t>
      </w:r>
      <w:r w:rsidR="000B5C68">
        <w:rPr>
          <w:rFonts w:ascii="Times New Roman" w:hAnsi="Times New Roman" w:cs="Times New Roman"/>
          <w:sz w:val="24"/>
          <w:szCs w:val="24"/>
        </w:rPr>
        <w:t xml:space="preserve">. After instantiating an </w:t>
      </w:r>
      <w:r w:rsidR="000B5C68" w:rsidRPr="00444677">
        <w:rPr>
          <w:rStyle w:val="Heading1Char"/>
        </w:rPr>
        <w:t>SEAppModule</w:t>
      </w:r>
      <w:r w:rsidR="000B5C68">
        <w:rPr>
          <w:rFonts w:ascii="Times New Roman" w:hAnsi="Times New Roman" w:cs="Times New Roman"/>
          <w:sz w:val="24"/>
          <w:szCs w:val="24"/>
        </w:rPr>
        <w:t xml:space="preserve"> object and a shared pointer to an </w:t>
      </w:r>
      <w:r w:rsidR="000B5C68" w:rsidRPr="00444677">
        <w:rPr>
          <w:rStyle w:val="Heading1Char"/>
        </w:rPr>
        <w:t>SENetwork</w:t>
      </w:r>
      <w:r w:rsidR="000B5C68">
        <w:rPr>
          <w:rFonts w:ascii="Times New Roman" w:hAnsi="Times New Roman" w:cs="Times New Roman"/>
          <w:sz w:val="24"/>
          <w:szCs w:val="24"/>
        </w:rPr>
        <w:t>, the state estimation calculation can read in an external network configuration file using the command</w:t>
      </w:r>
    </w:p>
    <w:p w14:paraId="5CF22C87" w14:textId="10723413" w:rsidR="000B5C68" w:rsidRDefault="000B5C68" w:rsidP="00444677">
      <w:pPr>
        <w:pStyle w:val="RedBoldCode"/>
      </w:pPr>
      <w:r>
        <w:t>void readNetwork(boost::shared_ptr&lt;SENetwork&gt; &amp;network,</w:t>
      </w:r>
    </w:p>
    <w:p w14:paraId="0602338F" w14:textId="6DC81C6A" w:rsidR="000B5C68" w:rsidRDefault="000B5C68" w:rsidP="00444677">
      <w:pPr>
        <w:pStyle w:val="RedBoldCode"/>
      </w:pPr>
      <w:r>
        <w:t xml:space="preserve">    gridpack::utility::Configuration *config)</w:t>
      </w:r>
    </w:p>
    <w:p w14:paraId="201427D8" w14:textId="732B81A9" w:rsidR="00444677" w:rsidRDefault="00444677" w:rsidP="00831A67">
      <w:pPr>
        <w:rPr>
          <w:rFonts w:ascii="Times New Roman" w:hAnsi="Times New Roman" w:cs="Times New Roman"/>
          <w:sz w:val="24"/>
          <w:szCs w:val="24"/>
        </w:rPr>
      </w:pPr>
      <w:r>
        <w:rPr>
          <w:rFonts w:ascii="Times New Roman" w:hAnsi="Times New Roman" w:cs="Times New Roman"/>
          <w:sz w:val="24"/>
          <w:szCs w:val="24"/>
        </w:rPr>
        <w:t xml:space="preserve">The </w:t>
      </w:r>
      <w:r w:rsidRPr="00444677">
        <w:rPr>
          <w:rStyle w:val="Heading1Char"/>
        </w:rPr>
        <w:t>Configuration</w:t>
      </w:r>
      <w:r>
        <w:rPr>
          <w:rFonts w:ascii="Times New Roman" w:hAnsi="Times New Roman" w:cs="Times New Roman"/>
          <w:sz w:val="24"/>
          <w:szCs w:val="24"/>
        </w:rPr>
        <w:t xml:space="preserve"> object should already be pointing at an open file containing a </w:t>
      </w:r>
      <w:r w:rsidRPr="00444677">
        <w:rPr>
          <w:rStyle w:val="Heading1Char"/>
        </w:rPr>
        <w:t>State_estimation</w:t>
      </w:r>
      <w:r>
        <w:rPr>
          <w:rFonts w:ascii="Times New Roman" w:hAnsi="Times New Roman" w:cs="Times New Roman"/>
          <w:sz w:val="24"/>
          <w:szCs w:val="24"/>
        </w:rPr>
        <w:t xml:space="preserve"> block. Inside the </w:t>
      </w:r>
      <w:r w:rsidRPr="00444677">
        <w:rPr>
          <w:rStyle w:val="Heading1Char"/>
        </w:rPr>
        <w:t>State_estimation</w:t>
      </w:r>
      <w:r>
        <w:rPr>
          <w:rFonts w:ascii="Times New Roman" w:hAnsi="Times New Roman" w:cs="Times New Roman"/>
          <w:sz w:val="24"/>
          <w:szCs w:val="24"/>
        </w:rPr>
        <w:t xml:space="preserve"> block there should be a </w:t>
      </w:r>
      <w:r w:rsidRPr="00444677">
        <w:rPr>
          <w:rStyle w:val="Heading1Char"/>
        </w:rPr>
        <w:t>networkConfiguration</w:t>
      </w:r>
      <w:r>
        <w:rPr>
          <w:rFonts w:ascii="Times New Roman" w:hAnsi="Times New Roman" w:cs="Times New Roman"/>
          <w:sz w:val="24"/>
          <w:szCs w:val="24"/>
        </w:rPr>
        <w:t xml:space="preserve"> field containing the name of the network configuration file. The file name is parsed directly inside the </w:t>
      </w:r>
      <w:r w:rsidRPr="00444677">
        <w:rPr>
          <w:rStyle w:val="Heading1Char"/>
        </w:rPr>
        <w:t>readNetwork</w:t>
      </w:r>
      <w:r>
        <w:rPr>
          <w:rFonts w:ascii="Times New Roman" w:hAnsi="Times New Roman" w:cs="Times New Roman"/>
          <w:sz w:val="24"/>
          <w:szCs w:val="24"/>
        </w:rPr>
        <w:t xml:space="preserve"> method and does not need to be handled by the user.</w:t>
      </w:r>
    </w:p>
    <w:p w14:paraId="0A55323B" w14:textId="20FE72F3" w:rsidR="00444677" w:rsidRDefault="00444677" w:rsidP="00831A67">
      <w:pPr>
        <w:rPr>
          <w:rFonts w:ascii="Times New Roman" w:hAnsi="Times New Roman" w:cs="Times New Roman"/>
          <w:sz w:val="24"/>
          <w:szCs w:val="24"/>
        </w:rPr>
      </w:pPr>
      <w:r>
        <w:rPr>
          <w:rFonts w:ascii="Times New Roman" w:hAnsi="Times New Roman" w:cs="Times New Roman"/>
          <w:sz w:val="24"/>
          <w:szCs w:val="24"/>
        </w:rPr>
        <w:t xml:space="preserve">Alternatively, the </w:t>
      </w:r>
      <w:r w:rsidRPr="00967182">
        <w:rPr>
          <w:rStyle w:val="Heading1Char"/>
        </w:rPr>
        <w:t>SENetwork</w:t>
      </w:r>
      <w:r>
        <w:rPr>
          <w:rFonts w:ascii="Times New Roman" w:hAnsi="Times New Roman" w:cs="Times New Roman"/>
          <w:sz w:val="24"/>
          <w:szCs w:val="24"/>
        </w:rPr>
        <w:t xml:space="preserve"> object may have</w:t>
      </w:r>
      <w:r w:rsidR="00EE3A70">
        <w:rPr>
          <w:rFonts w:ascii="Times New Roman" w:hAnsi="Times New Roman" w:cs="Times New Roman"/>
          <w:sz w:val="24"/>
          <w:szCs w:val="24"/>
        </w:rPr>
        <w:t xml:space="preserve"> already been</w:t>
      </w:r>
      <w:r>
        <w:rPr>
          <w:rFonts w:ascii="Times New Roman" w:hAnsi="Times New Roman" w:cs="Times New Roman"/>
          <w:sz w:val="24"/>
          <w:szCs w:val="24"/>
        </w:rPr>
        <w:t xml:space="preserve"> cloned from an existing network and therefore there is no need to read in the configuration from an external file and partition it across processors. In this case, the </w:t>
      </w:r>
      <w:r w:rsidRPr="00967182">
        <w:rPr>
          <w:rStyle w:val="Heading1Char"/>
        </w:rPr>
        <w:t>SEAppModule</w:t>
      </w:r>
      <w:r>
        <w:rPr>
          <w:rFonts w:ascii="Times New Roman" w:hAnsi="Times New Roman" w:cs="Times New Roman"/>
          <w:sz w:val="24"/>
          <w:szCs w:val="24"/>
        </w:rPr>
        <w:t xml:space="preserve"> can be assigned the network using the command</w:t>
      </w:r>
    </w:p>
    <w:p w14:paraId="6D22C03C" w14:textId="6E199568" w:rsidR="00444677" w:rsidRDefault="00444677" w:rsidP="00967182">
      <w:pPr>
        <w:pStyle w:val="RedBoldCode"/>
      </w:pPr>
      <w:r>
        <w:t>void setNetwork(boost::shared_ptr&lt;SENetwork&gt; &amp;network,</w:t>
      </w:r>
    </w:p>
    <w:p w14:paraId="1DB55EBD" w14:textId="32DAF285" w:rsidR="00444677" w:rsidRDefault="00444677" w:rsidP="00967182">
      <w:pPr>
        <w:pStyle w:val="RedBoldCode"/>
      </w:pPr>
      <w:r>
        <w:t xml:space="preserve">    gridpack::utility::Configuration *config)</w:t>
      </w:r>
    </w:p>
    <w:p w14:paraId="48AF72D9" w14:textId="0DD5D51D" w:rsidR="00967182" w:rsidRDefault="00967182" w:rsidP="00831A67">
      <w:pPr>
        <w:rPr>
          <w:rFonts w:ascii="Times New Roman" w:hAnsi="Times New Roman" w:cs="Times New Roman"/>
          <w:sz w:val="24"/>
          <w:szCs w:val="24"/>
        </w:rPr>
      </w:pPr>
      <w:r>
        <w:rPr>
          <w:rFonts w:ascii="Times New Roman" w:hAnsi="Times New Roman" w:cs="Times New Roman"/>
          <w:sz w:val="24"/>
          <w:szCs w:val="24"/>
        </w:rPr>
        <w:t>This function just assigns the existing network to an internal pointer, as well as a pointer to the input file. It is much more efficient than reading in the network configuration file, if the network already exists. This can occur when different types of calculations are being chained together.</w:t>
      </w:r>
    </w:p>
    <w:p w14:paraId="2EDC6EB6" w14:textId="0390D8C1" w:rsidR="00967182" w:rsidRDefault="00967182" w:rsidP="00831A67">
      <w:pPr>
        <w:rPr>
          <w:rFonts w:ascii="Times New Roman" w:hAnsi="Times New Roman" w:cs="Times New Roman"/>
          <w:sz w:val="24"/>
          <w:szCs w:val="24"/>
        </w:rPr>
      </w:pPr>
      <w:r>
        <w:rPr>
          <w:rFonts w:ascii="Times New Roman" w:hAnsi="Times New Roman" w:cs="Times New Roman"/>
          <w:sz w:val="24"/>
          <w:szCs w:val="24"/>
        </w:rPr>
        <w:t>Once a network is in place and has been properly distributed, the measurements can be read in by calling the function</w:t>
      </w:r>
    </w:p>
    <w:p w14:paraId="598FFAAE" w14:textId="7D458D18" w:rsidR="00967182" w:rsidRDefault="00967182" w:rsidP="00967182">
      <w:pPr>
        <w:pStyle w:val="RedBoldCode"/>
      </w:pPr>
      <w:r>
        <w:t>void readMeasurements()</w:t>
      </w:r>
    </w:p>
    <w:p w14:paraId="47FF12E0" w14:textId="278E2AED" w:rsidR="00967182" w:rsidRDefault="00967182" w:rsidP="00831A67">
      <w:pPr>
        <w:rPr>
          <w:rFonts w:ascii="Times New Roman" w:hAnsi="Times New Roman" w:cs="Times New Roman"/>
          <w:sz w:val="24"/>
          <w:szCs w:val="24"/>
        </w:rPr>
      </w:pPr>
      <w:r>
        <w:rPr>
          <w:rFonts w:ascii="Times New Roman" w:hAnsi="Times New Roman" w:cs="Times New Roman"/>
          <w:sz w:val="24"/>
          <w:szCs w:val="24"/>
        </w:rPr>
        <w:t xml:space="preserve">The name of the measurement file is in the input deck and a pointer to this file has already been internally cached in the </w:t>
      </w:r>
      <w:r w:rsidRPr="00967182">
        <w:rPr>
          <w:rStyle w:val="Heading1Char"/>
        </w:rPr>
        <w:t>SEAppModule</w:t>
      </w:r>
      <w:r>
        <w:rPr>
          <w:rFonts w:ascii="Times New Roman" w:hAnsi="Times New Roman" w:cs="Times New Roman"/>
          <w:sz w:val="24"/>
          <w:szCs w:val="24"/>
        </w:rPr>
        <w:t xml:space="preserve"> when the network was assigned. The measurement file name is stored in the </w:t>
      </w:r>
      <w:r w:rsidRPr="00967182">
        <w:rPr>
          <w:rStyle w:val="Heading1Char"/>
        </w:rPr>
        <w:t>measurementList</w:t>
      </w:r>
      <w:r>
        <w:rPr>
          <w:rFonts w:ascii="Times New Roman" w:hAnsi="Times New Roman" w:cs="Times New Roman"/>
          <w:sz w:val="24"/>
          <w:szCs w:val="24"/>
        </w:rPr>
        <w:t xml:space="preserve"> field.</w:t>
      </w:r>
    </w:p>
    <w:p w14:paraId="0741BB36" w14:textId="46B5B907" w:rsidR="00564DE5" w:rsidRDefault="00564DE5" w:rsidP="00831A67">
      <w:pPr>
        <w:rPr>
          <w:rFonts w:ascii="Times New Roman" w:hAnsi="Times New Roman" w:cs="Times New Roman"/>
          <w:sz w:val="24"/>
          <w:szCs w:val="24"/>
        </w:rPr>
      </w:pPr>
      <w:r>
        <w:rPr>
          <w:rFonts w:ascii="Times New Roman" w:hAnsi="Times New Roman" w:cs="Times New Roman"/>
          <w:sz w:val="24"/>
          <w:szCs w:val="24"/>
        </w:rPr>
        <w:t>The network object can be initialized and the exchange buffers set up by calling the</w:t>
      </w:r>
    </w:p>
    <w:p w14:paraId="448822E0" w14:textId="0899BB95" w:rsidR="00564DE5" w:rsidRDefault="00564DE5" w:rsidP="00564DE5">
      <w:pPr>
        <w:pStyle w:val="RedBoldCode"/>
      </w:pPr>
      <w:r>
        <w:t>void initialize()</w:t>
      </w:r>
    </w:p>
    <w:p w14:paraId="3A8B389B" w14:textId="45C77E09" w:rsidR="00564DE5" w:rsidRDefault="00564DE5" w:rsidP="00831A67">
      <w:pPr>
        <w:rPr>
          <w:rFonts w:ascii="Times New Roman" w:hAnsi="Times New Roman" w:cs="Times New Roman"/>
          <w:sz w:val="24"/>
          <w:szCs w:val="24"/>
        </w:rPr>
      </w:pPr>
      <w:r>
        <w:rPr>
          <w:rFonts w:ascii="Times New Roman" w:hAnsi="Times New Roman" w:cs="Times New Roman"/>
          <w:sz w:val="24"/>
          <w:szCs w:val="24"/>
        </w:rPr>
        <w:lastRenderedPageBreak/>
        <w:t>method followed by</w:t>
      </w:r>
    </w:p>
    <w:p w14:paraId="1319938E" w14:textId="1E95F74B" w:rsidR="00564DE5" w:rsidRDefault="00564DE5" w:rsidP="00564DE5">
      <w:pPr>
        <w:pStyle w:val="RedBoldCode"/>
      </w:pPr>
      <w:r>
        <w:t>void solve()</w:t>
      </w:r>
    </w:p>
    <w:p w14:paraId="62AE3433" w14:textId="05625BDC" w:rsidR="00564DE5" w:rsidRDefault="00564DE5" w:rsidP="00831A67">
      <w:pPr>
        <w:rPr>
          <w:rFonts w:ascii="Times New Roman" w:hAnsi="Times New Roman" w:cs="Times New Roman"/>
          <w:sz w:val="24"/>
          <w:szCs w:val="24"/>
        </w:rPr>
      </w:pPr>
      <w:r>
        <w:rPr>
          <w:rFonts w:ascii="Times New Roman" w:hAnsi="Times New Roman" w:cs="Times New Roman"/>
          <w:sz w:val="24"/>
          <w:szCs w:val="24"/>
        </w:rPr>
        <w:t>to obtain the solution to the system. Results can be written out to standard out using the method</w:t>
      </w:r>
    </w:p>
    <w:p w14:paraId="45811DD5" w14:textId="7D9A96F1" w:rsidR="00564DE5" w:rsidRDefault="00564DE5" w:rsidP="00E37A19">
      <w:pPr>
        <w:pStyle w:val="RedBoldCode"/>
      </w:pPr>
      <w:r>
        <w:t>void write()</w:t>
      </w:r>
    </w:p>
    <w:p w14:paraId="296AB47B" w14:textId="65930FD2" w:rsidR="00564DE5" w:rsidRDefault="00564DE5" w:rsidP="00831A67">
      <w:pPr>
        <w:rPr>
          <w:rFonts w:ascii="Times New Roman" w:hAnsi="Times New Roman" w:cs="Times New Roman"/>
          <w:sz w:val="24"/>
          <w:szCs w:val="24"/>
        </w:rPr>
      </w:pPr>
      <w:r>
        <w:rPr>
          <w:rFonts w:ascii="Times New Roman" w:hAnsi="Times New Roman" w:cs="Times New Roman"/>
          <w:sz w:val="24"/>
          <w:szCs w:val="24"/>
        </w:rPr>
        <w:t>This function will write out the voltage magnitude and phase angle for each bus and the real and imaginary parts of the reactive power for each branch. In addition, it will print out a comparison of the calculated value and the original measured value for all measurements.</w:t>
      </w:r>
    </w:p>
    <w:p w14:paraId="6C67CF92" w14:textId="1248D002" w:rsidR="00564DE5" w:rsidRDefault="00564DE5" w:rsidP="00831A67">
      <w:pPr>
        <w:rPr>
          <w:rFonts w:ascii="Times New Roman" w:hAnsi="Times New Roman" w:cs="Times New Roman"/>
          <w:sz w:val="24"/>
          <w:szCs w:val="24"/>
        </w:rPr>
      </w:pPr>
      <w:r>
        <w:rPr>
          <w:rFonts w:ascii="Times New Roman" w:hAnsi="Times New Roman" w:cs="Times New Roman"/>
          <w:sz w:val="24"/>
          <w:szCs w:val="24"/>
        </w:rPr>
        <w:t xml:space="preserve">Finally, the results of the state estimation calculation can be saved to the </w:t>
      </w:r>
      <w:r w:rsidRPr="00E37A19">
        <w:rPr>
          <w:rStyle w:val="Heading1Char"/>
        </w:rPr>
        <w:t>DataCollection</w:t>
      </w:r>
      <w:r>
        <w:rPr>
          <w:rFonts w:ascii="Times New Roman" w:hAnsi="Times New Roman" w:cs="Times New Roman"/>
          <w:sz w:val="24"/>
          <w:szCs w:val="24"/>
        </w:rPr>
        <w:t xml:space="preserve"> object assigned to the buses by calling the </w:t>
      </w:r>
    </w:p>
    <w:p w14:paraId="55D2C7D3" w14:textId="03F65B59" w:rsidR="00564DE5" w:rsidRDefault="00564DE5" w:rsidP="00E37A19">
      <w:pPr>
        <w:pStyle w:val="RedBoldCode"/>
      </w:pPr>
      <w:r>
        <w:t>void saveData()</w:t>
      </w:r>
    </w:p>
    <w:p w14:paraId="26101930" w14:textId="023107F9" w:rsidR="00564DE5" w:rsidRDefault="00564DE5" w:rsidP="00831A67">
      <w:pPr>
        <w:rPr>
          <w:rFonts w:ascii="Times New Roman" w:hAnsi="Times New Roman" w:cs="Times New Roman"/>
          <w:sz w:val="24"/>
          <w:szCs w:val="24"/>
        </w:rPr>
      </w:pPr>
      <w:r>
        <w:rPr>
          <w:rFonts w:ascii="Times New Roman" w:hAnsi="Times New Roman" w:cs="Times New Roman"/>
          <w:sz w:val="24"/>
          <w:szCs w:val="24"/>
        </w:rPr>
        <w:t xml:space="preserve">method. The voltage magnitude and phase angle are stored as the variables </w:t>
      </w:r>
      <w:r w:rsidRPr="00E37A19">
        <w:rPr>
          <w:rStyle w:val="Heading1Char"/>
        </w:rPr>
        <w:t>BUS_SE_VMAG</w:t>
      </w:r>
      <w:r>
        <w:rPr>
          <w:rFonts w:ascii="Times New Roman" w:hAnsi="Times New Roman" w:cs="Times New Roman"/>
          <w:sz w:val="24"/>
          <w:szCs w:val="24"/>
        </w:rPr>
        <w:t xml:space="preserve"> and </w:t>
      </w:r>
      <w:r w:rsidRPr="00E37A19">
        <w:rPr>
          <w:rStyle w:val="Heading1Char"/>
        </w:rPr>
        <w:t>BUS_SE_VANG</w:t>
      </w:r>
      <w:r>
        <w:rPr>
          <w:rFonts w:ascii="Times New Roman" w:hAnsi="Times New Roman" w:cs="Times New Roman"/>
          <w:sz w:val="24"/>
          <w:szCs w:val="24"/>
        </w:rPr>
        <w:t xml:space="preserve"> and the generator parameters are stored as the indexed variables </w:t>
      </w:r>
      <w:r w:rsidRPr="00E37A19">
        <w:rPr>
          <w:rStyle w:val="Heading1Char"/>
        </w:rPr>
        <w:t>GENERAT</w:t>
      </w:r>
      <w:r w:rsidR="00E37A19" w:rsidRPr="00E37A19">
        <w:rPr>
          <w:rStyle w:val="Heading1Char"/>
        </w:rPr>
        <w:t>OR_SE_PGEN[i]</w:t>
      </w:r>
      <w:r w:rsidR="00E37A19">
        <w:rPr>
          <w:rFonts w:ascii="Times New Roman" w:hAnsi="Times New Roman" w:cs="Times New Roman"/>
          <w:sz w:val="24"/>
          <w:szCs w:val="24"/>
        </w:rPr>
        <w:t xml:space="preserve"> and </w:t>
      </w:r>
      <w:r w:rsidR="00E37A19" w:rsidRPr="00E37A19">
        <w:rPr>
          <w:rStyle w:val="Heading1Char"/>
        </w:rPr>
        <w:t>GENERATOR_SE_QGEN[i]</w:t>
      </w:r>
      <w:r w:rsidR="00EE3A70">
        <w:rPr>
          <w:rFonts w:ascii="Times New Roman" w:hAnsi="Times New Roman" w:cs="Times New Roman"/>
          <w:sz w:val="24"/>
          <w:szCs w:val="24"/>
        </w:rPr>
        <w:t xml:space="preserve">, where </w:t>
      </w:r>
      <w:r w:rsidR="00EE3A70" w:rsidRPr="00EE3A70">
        <w:rPr>
          <w:rStyle w:val="Heading1Char"/>
        </w:rPr>
        <w:t>i</w:t>
      </w:r>
      <w:r w:rsidR="00EE3A70">
        <w:rPr>
          <w:rFonts w:ascii="Times New Roman" w:hAnsi="Times New Roman" w:cs="Times New Roman"/>
          <w:sz w:val="24"/>
          <w:szCs w:val="24"/>
        </w:rPr>
        <w:t xml:space="preserve"> runs over the set of generators on the bus.</w:t>
      </w:r>
    </w:p>
    <w:p w14:paraId="00517198" w14:textId="4F7F928F" w:rsidR="00202502" w:rsidRDefault="00202502" w:rsidP="00202502">
      <w:pPr>
        <w:pStyle w:val="Heading3"/>
      </w:pPr>
      <w:bookmarkStart w:id="31" w:name="_Toc482792119"/>
      <w:r>
        <w:t>Dynamic Simulation Module using Full Y-Matrix</w:t>
      </w:r>
      <w:bookmarkEnd w:id="31"/>
    </w:p>
    <w:p w14:paraId="5B86F33C" w14:textId="434AD3EB" w:rsidR="005A26BB" w:rsidRDefault="00202502" w:rsidP="003B7815">
      <w:pPr>
        <w:rPr>
          <w:rFonts w:ascii="Times New Roman" w:hAnsi="Times New Roman" w:cs="Times New Roman"/>
          <w:sz w:val="24"/>
          <w:szCs w:val="24"/>
        </w:rPr>
      </w:pPr>
      <w:r>
        <w:rPr>
          <w:rFonts w:ascii="Times New Roman" w:hAnsi="Times New Roman" w:cs="Times New Roman"/>
          <w:sz w:val="24"/>
          <w:szCs w:val="24"/>
        </w:rPr>
        <w:t>In addition to the reduced Y-matrix implementation, GridPACK also supplies a dynamic simulation module that integrates the equations of motion using an algorithm based on inversion of the ful</w:t>
      </w:r>
      <w:r w:rsidR="005A26BB">
        <w:rPr>
          <w:rFonts w:ascii="Times New Roman" w:hAnsi="Times New Roman" w:cs="Times New Roman"/>
          <w:sz w:val="24"/>
          <w:szCs w:val="24"/>
        </w:rPr>
        <w:t>l Y-matrix. This module has</w:t>
      </w:r>
      <w:r>
        <w:rPr>
          <w:rFonts w:ascii="Times New Roman" w:hAnsi="Times New Roman" w:cs="Times New Roman"/>
          <w:sz w:val="24"/>
          <w:szCs w:val="24"/>
        </w:rPr>
        <w:t xml:space="preserve"> been designed to enable addition of generator models that extend beyond the classical generator.</w:t>
      </w:r>
      <w:r w:rsidR="005A26BB">
        <w:rPr>
          <w:rFonts w:ascii="Times New Roman" w:hAnsi="Times New Roman" w:cs="Times New Roman"/>
          <w:sz w:val="24"/>
          <w:szCs w:val="24"/>
        </w:rPr>
        <w:t xml:space="preserve"> In addition, it also supports exciters, governors, relays and dynamic loads. Models that are currently available include</w:t>
      </w:r>
    </w:p>
    <w:p w14:paraId="28B0BD88" w14:textId="54666B82" w:rsidR="005A26BB" w:rsidRDefault="005A26BB" w:rsidP="003B7815">
      <w:pPr>
        <w:rPr>
          <w:rFonts w:ascii="Times New Roman" w:hAnsi="Times New Roman" w:cs="Times New Roman"/>
          <w:sz w:val="24"/>
          <w:szCs w:val="24"/>
        </w:rPr>
      </w:pPr>
      <w:r>
        <w:rPr>
          <w:rFonts w:ascii="Times New Roman" w:hAnsi="Times New Roman" w:cs="Times New Roman"/>
          <w:sz w:val="24"/>
          <w:szCs w:val="24"/>
        </w:rPr>
        <w:t>Generators:</w:t>
      </w:r>
    </w:p>
    <w:p w14:paraId="1F63D81C" w14:textId="7B1427FB" w:rsidR="005A26BB" w:rsidRDefault="005A26BB" w:rsidP="005A26BB">
      <w:pPr>
        <w:pStyle w:val="RedBoldCode"/>
      </w:pPr>
      <w:r>
        <w:t xml:space="preserve">  GENCLS</w:t>
      </w:r>
    </w:p>
    <w:p w14:paraId="7837430C" w14:textId="1995F04E" w:rsidR="005A26BB" w:rsidRDefault="005A26BB" w:rsidP="005A26BB">
      <w:pPr>
        <w:pStyle w:val="RedBoldCode"/>
      </w:pPr>
      <w:r>
        <w:t xml:space="preserve">  GENSAL</w:t>
      </w:r>
    </w:p>
    <w:p w14:paraId="4F4EB581" w14:textId="6C04F453" w:rsidR="005A26BB" w:rsidRDefault="005A26BB" w:rsidP="005A26BB">
      <w:pPr>
        <w:pStyle w:val="RedBoldCode"/>
      </w:pPr>
      <w:r>
        <w:t xml:space="preserve">  GENROU</w:t>
      </w:r>
    </w:p>
    <w:p w14:paraId="28309D08" w14:textId="3CB5279A" w:rsidR="005A26BB" w:rsidRDefault="005A26BB" w:rsidP="003B7815">
      <w:pPr>
        <w:rPr>
          <w:rFonts w:ascii="Times New Roman" w:hAnsi="Times New Roman" w:cs="Times New Roman"/>
          <w:sz w:val="24"/>
          <w:szCs w:val="24"/>
        </w:rPr>
      </w:pPr>
      <w:r>
        <w:rPr>
          <w:rFonts w:ascii="Times New Roman" w:hAnsi="Times New Roman" w:cs="Times New Roman"/>
          <w:sz w:val="24"/>
          <w:szCs w:val="24"/>
        </w:rPr>
        <w:t>Exciters:</w:t>
      </w:r>
    </w:p>
    <w:p w14:paraId="151E0BBE" w14:textId="4F63B20F" w:rsidR="005A26BB" w:rsidRDefault="005A26BB" w:rsidP="005A26BB">
      <w:pPr>
        <w:pStyle w:val="RedBoldCode"/>
      </w:pPr>
      <w:r>
        <w:t xml:space="preserve">  EXDC1</w:t>
      </w:r>
    </w:p>
    <w:p w14:paraId="0CBD25E6" w14:textId="6C119302" w:rsidR="005A26BB" w:rsidRDefault="005A26BB" w:rsidP="005A26BB">
      <w:pPr>
        <w:pStyle w:val="RedBoldCode"/>
      </w:pPr>
      <w:r>
        <w:t xml:space="preserve">  ESST1A</w:t>
      </w:r>
    </w:p>
    <w:p w14:paraId="3EB2CA8F" w14:textId="66253FDD" w:rsidR="005A26BB" w:rsidRDefault="005A26BB" w:rsidP="003B7815">
      <w:pPr>
        <w:rPr>
          <w:rFonts w:ascii="Times New Roman" w:hAnsi="Times New Roman" w:cs="Times New Roman"/>
          <w:sz w:val="24"/>
          <w:szCs w:val="24"/>
        </w:rPr>
      </w:pPr>
      <w:r>
        <w:rPr>
          <w:rFonts w:ascii="Times New Roman" w:hAnsi="Times New Roman" w:cs="Times New Roman"/>
          <w:sz w:val="24"/>
          <w:szCs w:val="24"/>
        </w:rPr>
        <w:t>Governors:</w:t>
      </w:r>
    </w:p>
    <w:p w14:paraId="7941A35E" w14:textId="01E02618" w:rsidR="005A26BB" w:rsidRDefault="005A26BB" w:rsidP="005A26BB">
      <w:pPr>
        <w:pStyle w:val="RedBoldCode"/>
      </w:pPr>
      <w:r>
        <w:t xml:space="preserve">  WSIEG1</w:t>
      </w:r>
    </w:p>
    <w:p w14:paraId="3E0FDEB9" w14:textId="295C8CF6" w:rsidR="005A26BB" w:rsidRDefault="005A26BB" w:rsidP="005A26BB">
      <w:pPr>
        <w:pStyle w:val="RedBoldCode"/>
      </w:pPr>
      <w:r>
        <w:t xml:space="preserve">  WSHYGP</w:t>
      </w:r>
    </w:p>
    <w:p w14:paraId="0F2213C1" w14:textId="1D545570" w:rsidR="005A26BB" w:rsidRDefault="005A26BB" w:rsidP="003B7815">
      <w:pPr>
        <w:rPr>
          <w:rFonts w:ascii="Times New Roman" w:hAnsi="Times New Roman" w:cs="Times New Roman"/>
          <w:sz w:val="24"/>
          <w:szCs w:val="24"/>
        </w:rPr>
      </w:pPr>
      <w:r>
        <w:rPr>
          <w:rFonts w:ascii="Times New Roman" w:hAnsi="Times New Roman" w:cs="Times New Roman"/>
          <w:sz w:val="24"/>
          <w:szCs w:val="24"/>
        </w:rPr>
        <w:t>Relays:</w:t>
      </w:r>
    </w:p>
    <w:p w14:paraId="5E988C89" w14:textId="0D50A198" w:rsidR="005A26BB" w:rsidRDefault="005A26BB" w:rsidP="005A26BB">
      <w:pPr>
        <w:pStyle w:val="RedBoldCode"/>
      </w:pPr>
      <w:r>
        <w:lastRenderedPageBreak/>
        <w:t xml:space="preserve">  LVSHBL</w:t>
      </w:r>
    </w:p>
    <w:p w14:paraId="475E7238" w14:textId="542FE666" w:rsidR="005A26BB" w:rsidRDefault="005A26BB" w:rsidP="005A26BB">
      <w:pPr>
        <w:pStyle w:val="RedBoldCode"/>
      </w:pPr>
      <w:r>
        <w:t xml:space="preserve">  FRQTPAT</w:t>
      </w:r>
    </w:p>
    <w:p w14:paraId="6953F020" w14:textId="30EE7D99" w:rsidR="005A26BB" w:rsidRDefault="005A26BB" w:rsidP="005A26BB">
      <w:pPr>
        <w:pStyle w:val="RedBoldCode"/>
      </w:pPr>
      <w:r>
        <w:t xml:space="preserve">  DISTR1</w:t>
      </w:r>
    </w:p>
    <w:p w14:paraId="4CA6AAAD" w14:textId="06A2973F" w:rsidR="005A26BB" w:rsidRDefault="005A26BB" w:rsidP="003B7815">
      <w:pPr>
        <w:rPr>
          <w:rFonts w:ascii="Times New Roman" w:hAnsi="Times New Roman" w:cs="Times New Roman"/>
          <w:sz w:val="24"/>
          <w:szCs w:val="24"/>
        </w:rPr>
      </w:pPr>
      <w:r>
        <w:rPr>
          <w:rFonts w:ascii="Times New Roman" w:hAnsi="Times New Roman" w:cs="Times New Roman"/>
          <w:sz w:val="24"/>
          <w:szCs w:val="24"/>
        </w:rPr>
        <w:t>Dynamic Loads:</w:t>
      </w:r>
    </w:p>
    <w:p w14:paraId="48552CC0" w14:textId="251433C7" w:rsidR="005A26BB" w:rsidRDefault="005A26BB" w:rsidP="005A26BB">
      <w:pPr>
        <w:pStyle w:val="RedBoldCode"/>
      </w:pPr>
      <w:r>
        <w:t xml:space="preserve">  ACMTBLU1</w:t>
      </w:r>
    </w:p>
    <w:p w14:paraId="26910908" w14:textId="5D9E4A92" w:rsidR="005A26BB" w:rsidRDefault="005A26BB" w:rsidP="005A26BB">
      <w:pPr>
        <w:pStyle w:val="RedBoldCode"/>
      </w:pPr>
      <w:r>
        <w:t xml:space="preserve">  IEEL</w:t>
      </w:r>
    </w:p>
    <w:p w14:paraId="131311CB" w14:textId="36DE6109" w:rsidR="005A26BB" w:rsidRDefault="005A26BB" w:rsidP="005A26BB">
      <w:pPr>
        <w:pStyle w:val="RedBoldCode"/>
      </w:pPr>
      <w:r>
        <w:t xml:space="preserve">  MOTORW</w:t>
      </w:r>
    </w:p>
    <w:p w14:paraId="1C9FBB3A" w14:textId="0C3D5C42" w:rsidR="005A26BB" w:rsidRDefault="005A26BB" w:rsidP="005A26BB">
      <w:pPr>
        <w:pStyle w:val="RedBoldCode"/>
      </w:pPr>
      <w:r>
        <w:t xml:space="preserve">  CIM6BL</w:t>
      </w:r>
    </w:p>
    <w:p w14:paraId="4C341C88" w14:textId="7E3FC384" w:rsidR="00202502" w:rsidRDefault="00202502" w:rsidP="003B7815">
      <w:pPr>
        <w:rPr>
          <w:rFonts w:ascii="Times New Roman" w:hAnsi="Times New Roman" w:cs="Times New Roman"/>
          <w:sz w:val="24"/>
          <w:szCs w:val="24"/>
        </w:rPr>
      </w:pPr>
      <w:r>
        <w:rPr>
          <w:rFonts w:ascii="Times New Roman" w:hAnsi="Times New Roman" w:cs="Times New Roman"/>
          <w:sz w:val="24"/>
          <w:szCs w:val="24"/>
        </w:rPr>
        <w:t xml:space="preserve">The full Y-matrix implementation of dynamic simulation is represented by the </w:t>
      </w:r>
      <w:r w:rsidRPr="00202502">
        <w:rPr>
          <w:rStyle w:val="Heading1Char"/>
        </w:rPr>
        <w:t>DSFullApp</w:t>
      </w:r>
      <w:r>
        <w:rPr>
          <w:rFonts w:ascii="Times New Roman" w:hAnsi="Times New Roman" w:cs="Times New Roman"/>
          <w:sz w:val="24"/>
          <w:szCs w:val="24"/>
        </w:rPr>
        <w:t xml:space="preserve"> class and the </w:t>
      </w:r>
      <w:r w:rsidRPr="00202502">
        <w:rPr>
          <w:rStyle w:val="Heading1Char"/>
        </w:rPr>
        <w:t>DSFullNetwork</w:t>
      </w:r>
      <w:r>
        <w:rPr>
          <w:rFonts w:ascii="Times New Roman" w:hAnsi="Times New Roman" w:cs="Times New Roman"/>
          <w:sz w:val="24"/>
          <w:szCs w:val="24"/>
        </w:rPr>
        <w:t xml:space="preserve">, both of which reside in the </w:t>
      </w:r>
      <w:r w:rsidRPr="00202502">
        <w:rPr>
          <w:rStyle w:val="Heading1Char"/>
        </w:rPr>
        <w:t>gridpack::dynamic_simulation</w:t>
      </w:r>
      <w:r>
        <w:rPr>
          <w:rFonts w:ascii="Times New Roman" w:hAnsi="Times New Roman" w:cs="Times New Roman"/>
          <w:sz w:val="24"/>
          <w:szCs w:val="24"/>
        </w:rPr>
        <w:t xml:space="preserve"> namespace. Applications using this module should include the header file </w:t>
      </w:r>
      <w:r w:rsidRPr="00202502">
        <w:rPr>
          <w:rStyle w:val="Heading1Char"/>
        </w:rPr>
        <w:t>gridpack/include/applications/modules/dynamic_simulation_full_y/dsf_app_module.hpp</w:t>
      </w:r>
      <w:r w:rsidR="000D6CCC">
        <w:rPr>
          <w:rFonts w:ascii="Times New Roman" w:hAnsi="Times New Roman" w:cs="Times New Roman"/>
          <w:sz w:val="24"/>
          <w:szCs w:val="24"/>
        </w:rPr>
        <w:t>.</w:t>
      </w:r>
    </w:p>
    <w:p w14:paraId="56E06DDA" w14:textId="753F7216" w:rsidR="000D6CCC" w:rsidRDefault="000D6CCC" w:rsidP="000D6CCC">
      <w:pPr>
        <w:rPr>
          <w:rFonts w:ascii="Times New Roman" w:hAnsi="Times New Roman" w:cs="Times New Roman"/>
          <w:sz w:val="24"/>
          <w:szCs w:val="24"/>
        </w:rPr>
      </w:pPr>
      <w:r>
        <w:rPr>
          <w:rFonts w:ascii="Times New Roman" w:hAnsi="Times New Roman" w:cs="Times New Roman"/>
          <w:sz w:val="24"/>
          <w:szCs w:val="24"/>
        </w:rPr>
        <w:t>The dynamic simulation module uses an input deck of the form</w:t>
      </w:r>
    </w:p>
    <w:p w14:paraId="7AE324B3" w14:textId="77777777" w:rsidR="000D6CCC" w:rsidRPr="003B7815" w:rsidRDefault="000D6CCC" w:rsidP="000D6CCC">
      <w:pPr>
        <w:pStyle w:val="RedBoldCode"/>
      </w:pPr>
      <w:r w:rsidRPr="003B7815">
        <w:t>&lt;?xml version="1.0" encoding="utf-8"?&gt;</w:t>
      </w:r>
    </w:p>
    <w:p w14:paraId="7703E56E" w14:textId="77777777" w:rsidR="000D6CCC" w:rsidRPr="003B7815" w:rsidRDefault="000D6CCC" w:rsidP="000D6CCC">
      <w:pPr>
        <w:pStyle w:val="RedBoldCode"/>
      </w:pPr>
      <w:r w:rsidRPr="003B7815">
        <w:t>&lt;Configuration&gt;</w:t>
      </w:r>
    </w:p>
    <w:p w14:paraId="6B859748" w14:textId="77777777" w:rsidR="000D6CCC" w:rsidRPr="003B7815" w:rsidRDefault="000D6CCC" w:rsidP="000D6CCC">
      <w:pPr>
        <w:pStyle w:val="RedBoldCode"/>
      </w:pPr>
      <w:r w:rsidRPr="003B7815">
        <w:t xml:space="preserve">  &lt;Dynamic_simulation&gt;</w:t>
      </w:r>
    </w:p>
    <w:p w14:paraId="7F099BC4" w14:textId="77777777" w:rsidR="000D6CCC" w:rsidRPr="003B7815" w:rsidRDefault="000D6CCC" w:rsidP="000D6CCC">
      <w:pPr>
        <w:pStyle w:val="RedBoldCode"/>
      </w:pPr>
      <w:r w:rsidRPr="003B7815">
        <w:t xml:space="preserve">    </w:t>
      </w:r>
      <w:r>
        <w:t>&lt;networkConfiguration&gt;IEEE_145.raw</w:t>
      </w:r>
      <w:r w:rsidRPr="003B7815">
        <w:t>&lt;/networkConfiguration&gt;</w:t>
      </w:r>
    </w:p>
    <w:p w14:paraId="2EA99CB9" w14:textId="77777777" w:rsidR="000D6CCC" w:rsidRPr="003B7815" w:rsidRDefault="000D6CCC" w:rsidP="000D6CCC">
      <w:pPr>
        <w:pStyle w:val="RedBoldCode"/>
      </w:pPr>
      <w:r w:rsidRPr="003B7815">
        <w:t xml:space="preserve">    &lt;generatorPara</w:t>
      </w:r>
      <w:r>
        <w:t>meters&gt;IEEE_145</w:t>
      </w:r>
      <w:r w:rsidRPr="003B7815">
        <w:t>.dyr&lt;/generatorParameters&gt;</w:t>
      </w:r>
    </w:p>
    <w:p w14:paraId="3BEE3C0D" w14:textId="77777777" w:rsidR="000D6CCC" w:rsidRPr="003B7815" w:rsidRDefault="000D6CCC" w:rsidP="000D6CCC">
      <w:pPr>
        <w:pStyle w:val="RedBoldCode"/>
      </w:pPr>
      <w:r w:rsidRPr="003B7815">
        <w:t xml:space="preserve">    &lt;simulationTime&gt;30&lt;/simulationTime&gt;</w:t>
      </w:r>
    </w:p>
    <w:p w14:paraId="3D828634" w14:textId="77777777" w:rsidR="000D6CCC" w:rsidRPr="003B7815" w:rsidRDefault="000D6CCC" w:rsidP="000D6CCC">
      <w:pPr>
        <w:pStyle w:val="RedBoldCode"/>
      </w:pPr>
      <w:r w:rsidRPr="003B7815">
        <w:t xml:space="preserve">    &lt;timeStep&gt;0.005&lt;/timeStep&gt;</w:t>
      </w:r>
    </w:p>
    <w:p w14:paraId="53635DAB" w14:textId="77777777" w:rsidR="000D6CCC" w:rsidRPr="003B7815" w:rsidRDefault="000D6CCC" w:rsidP="000D6CCC">
      <w:pPr>
        <w:pStyle w:val="RedBoldCode"/>
      </w:pPr>
      <w:r w:rsidRPr="003B7815">
        <w:t xml:space="preserve">    &lt;faultEvents&gt;</w:t>
      </w:r>
    </w:p>
    <w:p w14:paraId="260D4EBA" w14:textId="77777777" w:rsidR="000D6CCC" w:rsidRPr="003B7815" w:rsidRDefault="000D6CCC" w:rsidP="000D6CCC">
      <w:pPr>
        <w:pStyle w:val="RedBoldCode"/>
      </w:pPr>
      <w:r w:rsidRPr="003B7815">
        <w:t xml:space="preserve">      &lt;faultEvent&gt;</w:t>
      </w:r>
    </w:p>
    <w:p w14:paraId="6791F4BC" w14:textId="77777777" w:rsidR="000D6CCC" w:rsidRPr="003B7815" w:rsidRDefault="000D6CCC" w:rsidP="000D6CCC">
      <w:pPr>
        <w:pStyle w:val="RedBoldCode"/>
      </w:pPr>
      <w:r w:rsidRPr="003B7815">
        <w:t xml:space="preserve">        &lt;beginFault&gt; 2.00&lt;/beginFault&gt;</w:t>
      </w:r>
    </w:p>
    <w:p w14:paraId="6566AEDB" w14:textId="77777777" w:rsidR="000D6CCC" w:rsidRPr="003B7815" w:rsidRDefault="000D6CCC" w:rsidP="000D6CCC">
      <w:pPr>
        <w:pStyle w:val="RedBoldCode"/>
      </w:pPr>
      <w:r w:rsidRPr="003B7815">
        <w:t xml:space="preserve">        &lt;endFault&gt;   2.05&lt;/endFault&gt;</w:t>
      </w:r>
    </w:p>
    <w:p w14:paraId="2F4EEA3E" w14:textId="77777777" w:rsidR="000D6CCC" w:rsidRPr="003B7815" w:rsidRDefault="000D6CCC" w:rsidP="000D6CCC">
      <w:pPr>
        <w:pStyle w:val="RedBoldCode"/>
      </w:pPr>
      <w:r w:rsidRPr="003B7815">
        <w:t xml:space="preserve">        &lt;faultBranch&gt;6 7&lt;/faultBranch&gt;</w:t>
      </w:r>
    </w:p>
    <w:p w14:paraId="017D0878" w14:textId="77777777" w:rsidR="000D6CCC" w:rsidRPr="003B7815" w:rsidRDefault="000D6CCC" w:rsidP="000D6CCC">
      <w:pPr>
        <w:pStyle w:val="RedBoldCode"/>
      </w:pPr>
      <w:r w:rsidRPr="003B7815">
        <w:t xml:space="preserve">        &lt;timeStep&gt;   0.005&lt;/timeStep&gt;</w:t>
      </w:r>
    </w:p>
    <w:p w14:paraId="34BAA30F" w14:textId="77777777" w:rsidR="000D6CCC" w:rsidRPr="003B7815" w:rsidRDefault="000D6CCC" w:rsidP="000D6CCC">
      <w:pPr>
        <w:pStyle w:val="RedBoldCode"/>
      </w:pPr>
      <w:r w:rsidRPr="003B7815">
        <w:t xml:space="preserve">      &lt;/faultEvent&gt;</w:t>
      </w:r>
    </w:p>
    <w:p w14:paraId="770E4A84" w14:textId="77777777" w:rsidR="000D6CCC" w:rsidRPr="003B7815" w:rsidRDefault="000D6CCC" w:rsidP="000D6CCC">
      <w:pPr>
        <w:pStyle w:val="RedBoldCode"/>
      </w:pPr>
      <w:r w:rsidRPr="003B7815">
        <w:t xml:space="preserve">    &lt;/faultEvents&gt;</w:t>
      </w:r>
    </w:p>
    <w:p w14:paraId="7A4DAE03" w14:textId="77777777" w:rsidR="000D6CCC" w:rsidRPr="003B7815" w:rsidRDefault="000D6CCC" w:rsidP="000D6CCC">
      <w:pPr>
        <w:pStyle w:val="RedBoldCode"/>
      </w:pPr>
      <w:r w:rsidRPr="003B7815">
        <w:t xml:space="preserve">    &lt;generatorWatch&gt;</w:t>
      </w:r>
    </w:p>
    <w:p w14:paraId="11199BA9" w14:textId="77777777" w:rsidR="000D6CCC" w:rsidRPr="003B7815" w:rsidRDefault="000D6CCC" w:rsidP="000D6CCC">
      <w:pPr>
        <w:pStyle w:val="RedBoldCode"/>
      </w:pPr>
      <w:r w:rsidRPr="003B7815">
        <w:t xml:space="preserve">      &lt;generator&gt;</w:t>
      </w:r>
    </w:p>
    <w:p w14:paraId="1E754B88" w14:textId="77777777" w:rsidR="000D6CCC" w:rsidRPr="003B7815" w:rsidRDefault="000D6CCC" w:rsidP="000D6CCC">
      <w:pPr>
        <w:pStyle w:val="RedBoldCode"/>
      </w:pPr>
      <w:r w:rsidRPr="003B7815">
        <w:t xml:space="preserve">       &lt;busID&gt; 60 &lt;/busID&gt;</w:t>
      </w:r>
    </w:p>
    <w:p w14:paraId="14DF6F89" w14:textId="77777777" w:rsidR="000D6CCC" w:rsidRPr="003B7815" w:rsidRDefault="000D6CCC" w:rsidP="000D6CCC">
      <w:pPr>
        <w:pStyle w:val="RedBoldCode"/>
      </w:pPr>
      <w:r w:rsidRPr="003B7815">
        <w:t xml:space="preserve">       &lt;generatorID&gt; 1 &lt;/generatorID&gt;</w:t>
      </w:r>
    </w:p>
    <w:p w14:paraId="5AC6870D" w14:textId="77777777" w:rsidR="000D6CCC" w:rsidRPr="003B7815" w:rsidRDefault="000D6CCC" w:rsidP="000D6CCC">
      <w:pPr>
        <w:pStyle w:val="RedBoldCode"/>
      </w:pPr>
      <w:r w:rsidRPr="003B7815">
        <w:t xml:space="preserve">      &lt;/generator&gt;</w:t>
      </w:r>
    </w:p>
    <w:p w14:paraId="0D37E4FA" w14:textId="77777777" w:rsidR="000D6CCC" w:rsidRPr="003B7815" w:rsidRDefault="000D6CCC" w:rsidP="000D6CCC">
      <w:pPr>
        <w:pStyle w:val="RedBoldCode"/>
      </w:pPr>
      <w:r w:rsidRPr="003B7815">
        <w:t xml:space="preserve">      &lt;generator&gt;</w:t>
      </w:r>
    </w:p>
    <w:p w14:paraId="345809D6" w14:textId="77777777" w:rsidR="000D6CCC" w:rsidRPr="003B7815" w:rsidRDefault="000D6CCC" w:rsidP="000D6CCC">
      <w:pPr>
        <w:pStyle w:val="RedBoldCode"/>
      </w:pPr>
      <w:r w:rsidRPr="003B7815">
        <w:t xml:space="preserve">       &lt;busID&gt; 112 &lt;/busID&gt;</w:t>
      </w:r>
    </w:p>
    <w:p w14:paraId="307E275E" w14:textId="77777777" w:rsidR="000D6CCC" w:rsidRPr="003B7815" w:rsidRDefault="000D6CCC" w:rsidP="000D6CCC">
      <w:pPr>
        <w:pStyle w:val="RedBoldCode"/>
      </w:pPr>
      <w:r w:rsidRPr="003B7815">
        <w:lastRenderedPageBreak/>
        <w:t xml:space="preserve">       &lt;generatorID&gt; 1 &lt;/generatorID&gt;</w:t>
      </w:r>
    </w:p>
    <w:p w14:paraId="72B905B4" w14:textId="77777777" w:rsidR="000D6CCC" w:rsidRPr="003B7815" w:rsidRDefault="000D6CCC" w:rsidP="000D6CCC">
      <w:pPr>
        <w:pStyle w:val="RedBoldCode"/>
      </w:pPr>
      <w:r w:rsidRPr="003B7815">
        <w:t xml:space="preserve">      &lt;/generator&gt;</w:t>
      </w:r>
    </w:p>
    <w:p w14:paraId="3F1CD250" w14:textId="77777777" w:rsidR="000D6CCC" w:rsidRPr="003B7815" w:rsidRDefault="000D6CCC" w:rsidP="000D6CCC">
      <w:pPr>
        <w:pStyle w:val="RedBoldCode"/>
      </w:pPr>
      <w:r w:rsidRPr="003B7815">
        <w:t xml:space="preserve">    &lt;/generatorWatch&gt;</w:t>
      </w:r>
    </w:p>
    <w:p w14:paraId="4FBD0DB8" w14:textId="77777777" w:rsidR="000D6CCC" w:rsidRPr="003B7815" w:rsidRDefault="000D6CCC" w:rsidP="000D6CCC">
      <w:pPr>
        <w:pStyle w:val="RedBoldCode"/>
      </w:pPr>
      <w:r w:rsidRPr="003B7815">
        <w:t xml:space="preserve">    &lt;generatorWatchFrequency&gt; 1 &lt;/generatorWatchFrequency&gt;</w:t>
      </w:r>
    </w:p>
    <w:p w14:paraId="22C430B3" w14:textId="77777777" w:rsidR="000D6CCC" w:rsidRPr="003B7815" w:rsidRDefault="000D6CCC" w:rsidP="000D6CCC">
      <w:pPr>
        <w:pStyle w:val="RedBoldCode"/>
      </w:pPr>
      <w:r>
        <w:t xml:space="preserve">    &lt;generatorWatchFileName&gt;gen_watch.csv</w:t>
      </w:r>
      <w:r w:rsidRPr="003B7815">
        <w:t>&lt;/generatorWatchFileName&gt;</w:t>
      </w:r>
    </w:p>
    <w:p w14:paraId="5B8D093C" w14:textId="77777777" w:rsidR="000D6CCC" w:rsidRPr="003B7815" w:rsidRDefault="000D6CCC" w:rsidP="000D6CCC">
      <w:pPr>
        <w:pStyle w:val="RedBoldCode"/>
      </w:pPr>
      <w:r w:rsidRPr="003B7815">
        <w:t xml:space="preserve">    &lt;LinearMatrixSolver&gt;</w:t>
      </w:r>
    </w:p>
    <w:p w14:paraId="4CA82434" w14:textId="77777777" w:rsidR="000D6CCC" w:rsidRPr="003B7815" w:rsidRDefault="000D6CCC" w:rsidP="000D6CCC">
      <w:pPr>
        <w:pStyle w:val="RedBoldCode"/>
      </w:pPr>
      <w:r>
        <w:t xml:space="preserve">      &lt;PETScOptions&gt;</w:t>
      </w:r>
    </w:p>
    <w:p w14:paraId="6981BDD3" w14:textId="77777777" w:rsidR="000D6CCC" w:rsidRPr="003B7815" w:rsidRDefault="000D6CCC" w:rsidP="000D6CCC">
      <w:pPr>
        <w:pStyle w:val="RedBoldCode"/>
      </w:pPr>
      <w:r w:rsidRPr="003B7815">
        <w:t xml:space="preserve">        -ksp_atol 1.0e-18</w:t>
      </w:r>
    </w:p>
    <w:p w14:paraId="315C26D0" w14:textId="77777777" w:rsidR="000D6CCC" w:rsidRPr="003B7815" w:rsidRDefault="000D6CCC" w:rsidP="000D6CCC">
      <w:pPr>
        <w:pStyle w:val="RedBoldCode"/>
      </w:pPr>
      <w:r w:rsidRPr="003B7815">
        <w:t xml:space="preserve">        -ksp_rtol 1.0e-10</w:t>
      </w:r>
    </w:p>
    <w:p w14:paraId="3749C744" w14:textId="77777777" w:rsidR="000D6CCC" w:rsidRPr="003B7815" w:rsidRDefault="000D6CCC" w:rsidP="000D6CCC">
      <w:pPr>
        <w:pStyle w:val="RedBoldCode"/>
      </w:pPr>
      <w:r w:rsidRPr="003B7815">
        <w:t xml:space="preserve">        -ksp_monitor</w:t>
      </w:r>
    </w:p>
    <w:p w14:paraId="246E3D0B" w14:textId="77777777" w:rsidR="000D6CCC" w:rsidRPr="003B7815" w:rsidRDefault="000D6CCC" w:rsidP="000D6CCC">
      <w:pPr>
        <w:pStyle w:val="RedBoldCode"/>
      </w:pPr>
      <w:r w:rsidRPr="003B7815">
        <w:t xml:space="preserve">        -ksp_max_it 200</w:t>
      </w:r>
    </w:p>
    <w:p w14:paraId="34289175" w14:textId="77777777" w:rsidR="000D6CCC" w:rsidRPr="003B7815" w:rsidRDefault="000D6CCC" w:rsidP="000D6CCC">
      <w:pPr>
        <w:pStyle w:val="RedBoldCode"/>
      </w:pPr>
      <w:r w:rsidRPr="003B7815">
        <w:t xml:space="preserve">        -ksp_view</w:t>
      </w:r>
    </w:p>
    <w:p w14:paraId="136113C4" w14:textId="77777777" w:rsidR="000D6CCC" w:rsidRPr="003B7815" w:rsidRDefault="000D6CCC" w:rsidP="000D6CCC">
      <w:pPr>
        <w:pStyle w:val="RedBoldCode"/>
      </w:pPr>
      <w:r w:rsidRPr="003B7815">
        <w:t xml:space="preserve">      &lt;/PETScOptions&gt;</w:t>
      </w:r>
    </w:p>
    <w:p w14:paraId="0E400D04" w14:textId="77777777" w:rsidR="000D6CCC" w:rsidRPr="003B7815" w:rsidRDefault="000D6CCC" w:rsidP="000D6CCC">
      <w:pPr>
        <w:pStyle w:val="RedBoldCode"/>
      </w:pPr>
      <w:r w:rsidRPr="003B7815">
        <w:t xml:space="preserve">    &lt;/LinearMatrixSolver&gt;</w:t>
      </w:r>
    </w:p>
    <w:p w14:paraId="4A3FF884" w14:textId="77777777" w:rsidR="000D6CCC" w:rsidRPr="003B7815" w:rsidRDefault="000D6CCC" w:rsidP="000D6CCC">
      <w:pPr>
        <w:pStyle w:val="RedBoldCode"/>
      </w:pPr>
      <w:r w:rsidRPr="003B7815">
        <w:t xml:space="preserve">  &lt;/Dynamic_simulation&gt;</w:t>
      </w:r>
    </w:p>
    <w:p w14:paraId="132DC449" w14:textId="77777777" w:rsidR="000D6CCC" w:rsidRPr="003B7815" w:rsidRDefault="000D6CCC" w:rsidP="000D6CCC">
      <w:pPr>
        <w:pStyle w:val="RedBoldCode"/>
      </w:pPr>
      <w:r w:rsidRPr="003B7815">
        <w:t>&lt;/Configuration&gt;</w:t>
      </w:r>
    </w:p>
    <w:p w14:paraId="5DCFE050"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The input for dynamic simulation module is contained in the </w:t>
      </w:r>
      <w:r w:rsidRPr="003B7815">
        <w:rPr>
          <w:rStyle w:val="Heading1Char"/>
        </w:rPr>
        <w:t>Dynamic_simulation</w:t>
      </w:r>
      <w:r>
        <w:rPr>
          <w:rFonts w:ascii="Times New Roman" w:hAnsi="Times New Roman" w:cs="Times New Roman"/>
          <w:sz w:val="24"/>
          <w:szCs w:val="24"/>
        </w:rPr>
        <w:t xml:space="preserve"> block. Two features are important, the blocks describing faults and the blocks describing monitored generators. Faults are described in the </w:t>
      </w:r>
      <w:r w:rsidRPr="003B7815">
        <w:rPr>
          <w:rStyle w:val="Heading1Char"/>
        </w:rPr>
        <w:t>faultEvent</w:t>
      </w:r>
      <w:r>
        <w:rPr>
          <w:rFonts w:ascii="Times New Roman" w:hAnsi="Times New Roman" w:cs="Times New Roman"/>
          <w:sz w:val="24"/>
          <w:szCs w:val="24"/>
        </w:rPr>
        <w:t xml:space="preserve">s block. The code currently only handles faults on branches. Inside the </w:t>
      </w:r>
      <w:r w:rsidRPr="002B26CC">
        <w:rPr>
          <w:rStyle w:val="Heading1Char"/>
        </w:rPr>
        <w:t>faultEvents</w:t>
      </w:r>
      <w:r>
        <w:rPr>
          <w:rFonts w:ascii="Times New Roman" w:hAnsi="Times New Roman" w:cs="Times New Roman"/>
          <w:sz w:val="24"/>
          <w:szCs w:val="24"/>
        </w:rPr>
        <w:t xml:space="preserve"> block are individual faults, described by a </w:t>
      </w:r>
      <w:r w:rsidRPr="003B7815">
        <w:rPr>
          <w:rStyle w:val="Heading1Char"/>
        </w:rPr>
        <w:t>faultEvent</w:t>
      </w:r>
      <w:r>
        <w:rPr>
          <w:rFonts w:ascii="Times New Roman" w:hAnsi="Times New Roman" w:cs="Times New Roman"/>
          <w:sz w:val="24"/>
          <w:szCs w:val="24"/>
        </w:rPr>
        <w:t xml:space="preserve"> block. Multiple </w:t>
      </w:r>
      <w:r w:rsidRPr="003B7815">
        <w:rPr>
          <w:rStyle w:val="Heading1Char"/>
        </w:rPr>
        <w:t>faultEvent</w:t>
      </w:r>
      <w:r>
        <w:rPr>
          <w:rFonts w:ascii="Times New Roman" w:hAnsi="Times New Roman" w:cs="Times New Roman"/>
          <w:sz w:val="24"/>
          <w:szCs w:val="24"/>
        </w:rPr>
        <w:t xml:space="preserve"> blocks can be contained within the </w:t>
      </w:r>
      <w:r w:rsidRPr="003B7815">
        <w:rPr>
          <w:rStyle w:val="Heading1Char"/>
        </w:rPr>
        <w:t xml:space="preserve">faultEvents </w:t>
      </w:r>
      <w:r>
        <w:rPr>
          <w:rFonts w:ascii="Times New Roman" w:hAnsi="Times New Roman" w:cs="Times New Roman"/>
          <w:sz w:val="24"/>
          <w:szCs w:val="24"/>
        </w:rPr>
        <w:t>block. As will be described below, it is even possible for the faults to be listed in a separate file. The parameters describing the fault include the time (in seconds) that the fault is initiated, the time that it is terminated, the timestep used while integrating the fault and the indices of the two buses at either end of the fault branch.</w:t>
      </w:r>
    </w:p>
    <w:p w14:paraId="2A5696B5" w14:textId="1E08A0D8" w:rsidR="000D6CCC" w:rsidRDefault="000D6CCC" w:rsidP="003B7815">
      <w:pPr>
        <w:rPr>
          <w:rFonts w:ascii="Times New Roman" w:hAnsi="Times New Roman" w:cs="Times New Roman"/>
          <w:sz w:val="24"/>
          <w:szCs w:val="24"/>
        </w:rPr>
      </w:pPr>
      <w:r>
        <w:rPr>
          <w:rFonts w:ascii="Times New Roman" w:hAnsi="Times New Roman" w:cs="Times New Roman"/>
          <w:sz w:val="24"/>
          <w:szCs w:val="24"/>
        </w:rPr>
        <w:t xml:space="preserve">When running a dynamic simulation, it is generally desirable to monitor the behavior of a few generators in the system and this can be done by setting generator watch parameters. The </w:t>
      </w:r>
      <w:r w:rsidRPr="003B7815">
        <w:rPr>
          <w:rStyle w:val="Heading1Char"/>
        </w:rPr>
        <w:t>generatorWatch</w:t>
      </w:r>
      <w:r>
        <w:rPr>
          <w:rFonts w:ascii="Times New Roman" w:hAnsi="Times New Roman" w:cs="Times New Roman"/>
          <w:sz w:val="24"/>
          <w:szCs w:val="24"/>
        </w:rPr>
        <w:t xml:space="preserve"> block specifies which generators are to be monitored. Each generator is described within a </w:t>
      </w:r>
      <w:r w:rsidRPr="003B7815">
        <w:rPr>
          <w:rStyle w:val="Heading1Char"/>
        </w:rPr>
        <w:t>generator</w:t>
      </w:r>
      <w:r>
        <w:rPr>
          <w:rFonts w:ascii="Times New Roman" w:hAnsi="Times New Roman" w:cs="Times New Roman"/>
          <w:sz w:val="24"/>
          <w:szCs w:val="24"/>
        </w:rPr>
        <w:t xml:space="preserve"> block that specifies the bus that the generator is located on and the character string ID of the generator. The results of monitoring the generator are written to the file listed in the </w:t>
      </w:r>
      <w:r w:rsidRPr="003B7815">
        <w:rPr>
          <w:rStyle w:val="Heading1Char"/>
        </w:rPr>
        <w:t>generatorWatchFileName</w:t>
      </w:r>
      <w:r>
        <w:rPr>
          <w:rFonts w:ascii="Times New Roman" w:hAnsi="Times New Roman" w:cs="Times New Roman"/>
          <w:sz w:val="24"/>
          <w:szCs w:val="24"/>
        </w:rPr>
        <w:t xml:space="preserve"> field and the frequency for storing generator parameters in this file is set in the </w:t>
      </w:r>
      <w:r w:rsidRPr="003B7815">
        <w:rPr>
          <w:rStyle w:val="Heading1Char"/>
        </w:rPr>
        <w:t>generatorWatchFrequency</w:t>
      </w:r>
      <w:r>
        <w:rPr>
          <w:rFonts w:ascii="Times New Roman" w:hAnsi="Times New Roman" w:cs="Times New Roman"/>
          <w:sz w:val="24"/>
          <w:szCs w:val="24"/>
        </w:rPr>
        <w:t xml:space="preserve"> field. This parameter describes the time step interval for writing results (an integer), not the actual time interval.</w:t>
      </w:r>
    </w:p>
    <w:p w14:paraId="570A6CF6" w14:textId="3DCC16DB"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Before using the dynamic simulation module, a network needs to be instantiated outside the </w:t>
      </w:r>
      <w:r w:rsidRPr="00241E84">
        <w:rPr>
          <w:rStyle w:val="Heading1Char"/>
        </w:rPr>
        <w:t>DS</w:t>
      </w:r>
      <w:r>
        <w:rPr>
          <w:rStyle w:val="Heading1Char"/>
        </w:rPr>
        <w:t>FullApp</w:t>
      </w:r>
      <w:r>
        <w:rPr>
          <w:rFonts w:ascii="Times New Roman" w:hAnsi="Times New Roman" w:cs="Times New Roman"/>
          <w:sz w:val="24"/>
          <w:szCs w:val="24"/>
        </w:rPr>
        <w:t xml:space="preserve"> and then passed into the module. If the module itself is going to read and partition a network, then it should use the function</w:t>
      </w:r>
    </w:p>
    <w:p w14:paraId="4602F634" w14:textId="3EF75C2E" w:rsidR="000D6CCC" w:rsidRDefault="000D6CCC" w:rsidP="000D6CCC">
      <w:pPr>
        <w:pStyle w:val="RedBoldCode"/>
      </w:pPr>
      <w:r>
        <w:t>void readNetwork(boost::shared_ptr&lt;DSFullNetwork&gt; &amp;network,</w:t>
      </w:r>
    </w:p>
    <w:p w14:paraId="32983604" w14:textId="77777777" w:rsidR="000D6CCC" w:rsidRDefault="000D6CCC" w:rsidP="000D6CCC">
      <w:pPr>
        <w:pStyle w:val="RedBoldCode"/>
      </w:pPr>
      <w:r>
        <w:lastRenderedPageBreak/>
        <w:t xml:space="preserve">  gridpack::utility::Configuration *config,</w:t>
      </w:r>
    </w:p>
    <w:p w14:paraId="7AAC04C0" w14:textId="4F0057DA" w:rsidR="000D6CCC" w:rsidRDefault="000D6CCC" w:rsidP="000D6CCC">
      <w:pPr>
        <w:pStyle w:val="RedBoldCode"/>
      </w:pPr>
      <w:r>
        <w:t xml:space="preserve">  const char *otherfile = NULL)</w:t>
      </w:r>
    </w:p>
    <w:p w14:paraId="2D6E6727" w14:textId="117DE172"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The </w:t>
      </w:r>
      <w:r w:rsidRPr="00241E84">
        <w:rPr>
          <w:rStyle w:val="Heading1Char"/>
        </w:rPr>
        <w:t>Configuration</w:t>
      </w:r>
      <w:r>
        <w:rPr>
          <w:rFonts w:ascii="Times New Roman" w:hAnsi="Times New Roman" w:cs="Times New Roman"/>
          <w:sz w:val="24"/>
          <w:szCs w:val="24"/>
        </w:rPr>
        <w:t xml:space="preserve"> object should already be pointing to an input deck with a </w:t>
      </w:r>
      <w:r w:rsidRPr="00241E84">
        <w:rPr>
          <w:rStyle w:val="Heading1Char"/>
        </w:rPr>
        <w:t>Dynamic_simulation</w:t>
      </w:r>
      <w:r>
        <w:rPr>
          <w:rFonts w:ascii="Times New Roman" w:hAnsi="Times New Roman" w:cs="Times New Roman"/>
          <w:sz w:val="24"/>
          <w:szCs w:val="24"/>
        </w:rPr>
        <w:t xml:space="preserve"> block that specifies the network configuration file. The optional </w:t>
      </w:r>
      <w:r w:rsidRPr="00202502">
        <w:rPr>
          <w:rStyle w:val="Heading1Char"/>
        </w:rPr>
        <w:t>otherfile</w:t>
      </w:r>
      <w:r>
        <w:rPr>
          <w:rFonts w:ascii="Times New Roman" w:hAnsi="Times New Roman" w:cs="Times New Roman"/>
          <w:sz w:val="24"/>
          <w:szCs w:val="24"/>
        </w:rPr>
        <w:t xml:space="preserve"> argument in </w:t>
      </w:r>
      <w:r w:rsidRPr="00202502">
        <w:rPr>
          <w:rStyle w:val="Heading1Char"/>
        </w:rPr>
        <w:t>readNetwork</w:t>
      </w:r>
      <w:r>
        <w:rPr>
          <w:rFonts w:ascii="Times New Roman" w:hAnsi="Times New Roman" w:cs="Times New Roman"/>
          <w:sz w:val="24"/>
          <w:szCs w:val="24"/>
        </w:rPr>
        <w:t xml:space="preserve"> can be used to overwrite the </w:t>
      </w:r>
      <w:r w:rsidRPr="00202502">
        <w:rPr>
          <w:rStyle w:val="Heading1Char"/>
        </w:rPr>
        <w:t>networkConfiguration</w:t>
      </w:r>
      <w:r>
        <w:rPr>
          <w:rFonts w:ascii="Times New Roman" w:hAnsi="Times New Roman" w:cs="Times New Roman"/>
          <w:sz w:val="24"/>
          <w:szCs w:val="24"/>
        </w:rPr>
        <w:t xml:space="preserve"> field in the input deck with a different filename. This capability has proven useful in some contingency applications.</w:t>
      </w:r>
    </w:p>
    <w:p w14:paraId="5B372760" w14:textId="45E997B9" w:rsidR="000D6CCC" w:rsidRDefault="000D6CCC" w:rsidP="000D6CCC">
      <w:pPr>
        <w:rPr>
          <w:rFonts w:ascii="Times New Roman" w:hAnsi="Times New Roman" w:cs="Times New Roman"/>
          <w:sz w:val="24"/>
          <w:szCs w:val="24"/>
        </w:rPr>
      </w:pPr>
    </w:p>
    <w:p w14:paraId="343F2E1D" w14:textId="253E8884" w:rsidR="000D6CCC" w:rsidRDefault="000D6CCC" w:rsidP="000D6CCC">
      <w:pPr>
        <w:rPr>
          <w:rFonts w:ascii="Times New Roman" w:hAnsi="Times New Roman" w:cs="Times New Roman"/>
          <w:sz w:val="24"/>
          <w:szCs w:val="24"/>
        </w:rPr>
      </w:pPr>
      <w:r>
        <w:rPr>
          <w:rFonts w:ascii="Times New Roman" w:hAnsi="Times New Roman" w:cs="Times New Roman"/>
          <w:sz w:val="24"/>
          <w:szCs w:val="24"/>
        </w:rPr>
        <w:t>Alternatively, a distributed network may already exist (it may have been cloned from another calculation). In that case, the function</w:t>
      </w:r>
    </w:p>
    <w:p w14:paraId="76D8EBD1" w14:textId="6B07E8F9" w:rsidR="000D6CCC" w:rsidRDefault="000D6CCC" w:rsidP="000D6CCC">
      <w:pPr>
        <w:pStyle w:val="RedBoldCode"/>
      </w:pPr>
      <w:r>
        <w:t>void setNetwork(boost::shared_ptr&lt;DSFullNetwork&gt; &amp;network,</w:t>
      </w:r>
    </w:p>
    <w:p w14:paraId="7ADBB698" w14:textId="77777777" w:rsidR="000D6CCC" w:rsidRDefault="000D6CCC" w:rsidP="000D6CCC">
      <w:pPr>
        <w:pStyle w:val="RedBoldCode"/>
      </w:pPr>
      <w:r>
        <w:t xml:space="preserve">  gridpack::utility::Configuration *config)</w:t>
      </w:r>
    </w:p>
    <w:p w14:paraId="59F8E738"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can be used to assign an internal pointer to the network. Again, the </w:t>
      </w:r>
      <w:r w:rsidRPr="00745594">
        <w:rPr>
          <w:rStyle w:val="Heading1Char"/>
        </w:rPr>
        <w:t>Configuration</w:t>
      </w:r>
      <w:r>
        <w:rPr>
          <w:rFonts w:ascii="Times New Roman" w:hAnsi="Times New Roman" w:cs="Times New Roman"/>
          <w:sz w:val="24"/>
          <w:szCs w:val="24"/>
        </w:rPr>
        <w:t xml:space="preserve"> object should already be pointing to an input file.</w:t>
      </w:r>
    </w:p>
    <w:p w14:paraId="3CCB2EE1"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Additional generator parameters can be assigned to the generators by calling the function</w:t>
      </w:r>
    </w:p>
    <w:p w14:paraId="59D237EB" w14:textId="77777777" w:rsidR="000D6CCC" w:rsidRDefault="000D6CCC" w:rsidP="000D6CCC">
      <w:pPr>
        <w:pStyle w:val="RedBoldCode"/>
      </w:pPr>
      <w:r>
        <w:t>void readGenerators()</w:t>
      </w:r>
    </w:p>
    <w:p w14:paraId="70B80577"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This function opens the file specified in the </w:t>
      </w:r>
      <w:r w:rsidRPr="00745594">
        <w:rPr>
          <w:rStyle w:val="Heading1Char"/>
        </w:rPr>
        <w:t>generatorParameters</w:t>
      </w:r>
      <w:r>
        <w:rPr>
          <w:rFonts w:ascii="Times New Roman" w:hAnsi="Times New Roman" w:cs="Times New Roman"/>
          <w:sz w:val="24"/>
          <w:szCs w:val="24"/>
        </w:rPr>
        <w:t xml:space="preserve"> field in the input file and reads the additional generator parameters. The file is assumed to correspond to the PSS/E format for classical generators.</w:t>
      </w:r>
    </w:p>
    <w:p w14:paraId="5EB690ED"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After setting up the network and reading in generator parameters, the module can be initialized by calling</w:t>
      </w:r>
    </w:p>
    <w:p w14:paraId="1CE2C71D" w14:textId="77777777" w:rsidR="000D6CCC" w:rsidRDefault="000D6CCC" w:rsidP="000D6CCC">
      <w:pPr>
        <w:pStyle w:val="RedBoldCode"/>
      </w:pPr>
      <w:r>
        <w:t>void initialize()</w:t>
      </w:r>
    </w:p>
    <w:p w14:paraId="42FD7668"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This sets up internal parameters and initializes the network so that it is ready for calculations.</w:t>
      </w:r>
    </w:p>
    <w:p w14:paraId="10B44994"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A list of faults can be generated by calling</w:t>
      </w:r>
    </w:p>
    <w:p w14:paraId="6F77656A" w14:textId="29817B10" w:rsidR="000D6CCC" w:rsidRDefault="000D6CCC" w:rsidP="000D6CCC">
      <w:pPr>
        <w:pStyle w:val="RedBoldCode"/>
      </w:pPr>
      <w:r>
        <w:t>std::vector&lt;gridpack::dynamic_simulation::DSFullBranch::Event&gt;</w:t>
      </w:r>
    </w:p>
    <w:p w14:paraId="527A8B9E" w14:textId="77777777" w:rsidR="000D6CCC" w:rsidRDefault="000D6CCC" w:rsidP="000D6CCC">
      <w:pPr>
        <w:pStyle w:val="RedBoldCode"/>
      </w:pPr>
      <w:r>
        <w:t xml:space="preserve">  getFaults(gridpack::utility::Configuration::CursorPtr cursor)</w:t>
      </w:r>
    </w:p>
    <w:p w14:paraId="424B0CD5"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If the cursor variable is pointed at a </w:t>
      </w:r>
      <w:r w:rsidRPr="00F416BB">
        <w:rPr>
          <w:rStyle w:val="Heading1Char"/>
        </w:rPr>
        <w:t>Dynamic_simulation</w:t>
      </w:r>
      <w:r>
        <w:rPr>
          <w:rFonts w:ascii="Times New Roman" w:hAnsi="Times New Roman" w:cs="Times New Roman"/>
          <w:sz w:val="24"/>
          <w:szCs w:val="24"/>
        </w:rPr>
        <w:t xml:space="preserve"> block inside the input file (as in the example input block above) then this function will return a list of faults from the input deck. However, it is also possible that the cursor could be pointed to the contents of another file. As long as it is pointed to a block containing a </w:t>
      </w:r>
      <w:r w:rsidRPr="00F416BB">
        <w:rPr>
          <w:rStyle w:val="Heading1Char"/>
        </w:rPr>
        <w:t>faultEvents</w:t>
      </w:r>
      <w:r>
        <w:rPr>
          <w:rFonts w:ascii="Times New Roman" w:hAnsi="Times New Roman" w:cs="Times New Roman"/>
          <w:sz w:val="24"/>
          <w:szCs w:val="24"/>
        </w:rPr>
        <w:t xml:space="preserve"> block, this function will return a list of faults.</w:t>
      </w:r>
    </w:p>
    <w:p w14:paraId="54381873"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lastRenderedPageBreak/>
        <w:t>The monitoring of generators specified in the input deck can be set up by calling</w:t>
      </w:r>
    </w:p>
    <w:p w14:paraId="070EE227" w14:textId="77777777" w:rsidR="000D6CCC" w:rsidRDefault="000D6CCC" w:rsidP="000D6CCC">
      <w:pPr>
        <w:pStyle w:val="RedBoldCode"/>
      </w:pPr>
      <w:r>
        <w:t>void setGeneratorWatch()</w:t>
      </w:r>
    </w:p>
    <w:p w14:paraId="610694A2"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This will guarantee that all generators specified in the input deck are monitored and that the results are written out to the specified file. If this function is not called, the generator watch parameters in the input file are ignored.</w:t>
      </w:r>
    </w:p>
    <w:p w14:paraId="5737E664" w14:textId="7279F6B3" w:rsidR="009A70EF" w:rsidRDefault="009A70EF" w:rsidP="003B7815">
      <w:pPr>
        <w:rPr>
          <w:rFonts w:ascii="Times New Roman" w:hAnsi="Times New Roman" w:cs="Times New Roman"/>
          <w:sz w:val="24"/>
          <w:szCs w:val="24"/>
        </w:rPr>
      </w:pPr>
      <w:r>
        <w:rPr>
          <w:rFonts w:ascii="Times New Roman" w:hAnsi="Times New Roman" w:cs="Times New Roman"/>
          <w:sz w:val="24"/>
          <w:szCs w:val="24"/>
        </w:rPr>
        <w:t>Simulations can be run using the function</w:t>
      </w:r>
    </w:p>
    <w:p w14:paraId="168E770D" w14:textId="6CCA5219" w:rsidR="009A70EF" w:rsidRDefault="009A70EF" w:rsidP="009A70EF">
      <w:pPr>
        <w:pStyle w:val="RedBoldCode"/>
      </w:pPr>
      <w:r>
        <w:t>void solve(gridpack::dynamic_simulation::DSFullBranch::Event fault)</w:t>
      </w:r>
    </w:p>
    <w:p w14:paraId="03E88B22" w14:textId="5818F54B" w:rsidR="009A70EF" w:rsidRDefault="009A70EF" w:rsidP="003B7815">
      <w:pPr>
        <w:rPr>
          <w:rFonts w:ascii="Times New Roman" w:hAnsi="Times New Roman" w:cs="Times New Roman"/>
          <w:sz w:val="24"/>
          <w:szCs w:val="24"/>
        </w:rPr>
      </w:pPr>
      <w:r>
        <w:rPr>
          <w:rFonts w:ascii="Times New Roman" w:hAnsi="Times New Roman" w:cs="Times New Roman"/>
          <w:sz w:val="24"/>
          <w:szCs w:val="24"/>
        </w:rPr>
        <w:t>Some additional results can be written at the end of the simulation using the function</w:t>
      </w:r>
    </w:p>
    <w:p w14:paraId="071999CC" w14:textId="60BE0BCA" w:rsidR="009A70EF" w:rsidRDefault="009A70EF" w:rsidP="009A70EF">
      <w:pPr>
        <w:pStyle w:val="RedBoldCode"/>
      </w:pPr>
      <w:r>
        <w:t>void write(const char *signal)</w:t>
      </w:r>
    </w:p>
    <w:p w14:paraId="0F4EACF3" w14:textId="4D8763CD" w:rsidR="009A70EF" w:rsidRDefault="009A70EF" w:rsidP="003B7815">
      <w:pPr>
        <w:rPr>
          <w:rFonts w:ascii="Times New Roman" w:hAnsi="Times New Roman" w:cs="Times New Roman"/>
          <w:sz w:val="24"/>
          <w:szCs w:val="24"/>
        </w:rPr>
      </w:pPr>
      <w:r>
        <w:rPr>
          <w:rFonts w:ascii="Times New Roman" w:hAnsi="Times New Roman" w:cs="Times New Roman"/>
          <w:sz w:val="24"/>
          <w:szCs w:val="24"/>
        </w:rPr>
        <w:t xml:space="preserve">The signal parameter can be used to control </w:t>
      </w:r>
      <w:r w:rsidR="00C076ED">
        <w:rPr>
          <w:rFonts w:ascii="Times New Roman" w:hAnsi="Times New Roman" w:cs="Times New Roman"/>
          <w:sz w:val="24"/>
          <w:szCs w:val="24"/>
        </w:rPr>
        <w:t>which</w:t>
      </w:r>
      <w:r>
        <w:rPr>
          <w:rFonts w:ascii="Times New Roman" w:hAnsi="Times New Roman" w:cs="Times New Roman"/>
          <w:sz w:val="24"/>
          <w:szCs w:val="24"/>
        </w:rPr>
        <w:t xml:space="preserve"> results are written out. This function currently does not support any output.</w:t>
      </w:r>
      <w:r w:rsidR="00C076ED">
        <w:rPr>
          <w:rFonts w:ascii="Times New Roman" w:hAnsi="Times New Roman" w:cs="Times New Roman"/>
          <w:sz w:val="24"/>
          <w:szCs w:val="24"/>
        </w:rPr>
        <w:t xml:space="preserve"> All results are controlled using the generator watch parameters.</w:t>
      </w:r>
    </w:p>
    <w:p w14:paraId="26CACF82" w14:textId="2141BC25" w:rsidR="00C076ED" w:rsidRDefault="00C076ED" w:rsidP="003B7815">
      <w:pPr>
        <w:rPr>
          <w:rFonts w:ascii="Times New Roman" w:hAnsi="Times New Roman" w:cs="Times New Roman"/>
          <w:sz w:val="24"/>
          <w:szCs w:val="24"/>
        </w:rPr>
      </w:pPr>
      <w:r>
        <w:rPr>
          <w:rFonts w:ascii="Times New Roman" w:hAnsi="Times New Roman" w:cs="Times New Roman"/>
          <w:sz w:val="24"/>
          <w:szCs w:val="24"/>
        </w:rPr>
        <w:t xml:space="preserve">Some additional functions can be used to control where output generated during the course of a simulation is directed. The following two functions can be used to direct output from the </w:t>
      </w:r>
      <w:r w:rsidRPr="00C076ED">
        <w:rPr>
          <w:rStyle w:val="Heading1Char"/>
        </w:rPr>
        <w:t>write</w:t>
      </w:r>
      <w:r>
        <w:rPr>
          <w:rFonts w:ascii="Times New Roman" w:hAnsi="Times New Roman" w:cs="Times New Roman"/>
          <w:sz w:val="24"/>
          <w:szCs w:val="24"/>
        </w:rPr>
        <w:t xml:space="preserve"> function to a file</w:t>
      </w:r>
    </w:p>
    <w:p w14:paraId="5E0C8471" w14:textId="232525ED" w:rsidR="00C076ED" w:rsidRDefault="00C076ED" w:rsidP="00C076ED">
      <w:pPr>
        <w:pStyle w:val="RedBoldCode"/>
      </w:pPr>
      <w:r>
        <w:t>void open(const char* filename)</w:t>
      </w:r>
    </w:p>
    <w:p w14:paraId="6639B704" w14:textId="44E6EE95" w:rsidR="00C076ED" w:rsidRDefault="00C076ED" w:rsidP="00C076ED">
      <w:pPr>
        <w:pStyle w:val="RedBoldCode"/>
      </w:pPr>
      <w:r>
        <w:t>void close()</w:t>
      </w:r>
    </w:p>
    <w:p w14:paraId="14A9B368" w14:textId="56892B77" w:rsidR="00C076ED" w:rsidRDefault="00C076ED" w:rsidP="003B7815">
      <w:pPr>
        <w:rPr>
          <w:rFonts w:ascii="Times New Roman" w:hAnsi="Times New Roman" w:cs="Times New Roman"/>
          <w:sz w:val="24"/>
          <w:szCs w:val="24"/>
        </w:rPr>
      </w:pPr>
      <w:r>
        <w:rPr>
          <w:rFonts w:ascii="Times New Roman" w:hAnsi="Times New Roman" w:cs="Times New Roman"/>
          <w:sz w:val="24"/>
          <w:szCs w:val="24"/>
        </w:rPr>
        <w:t>The function</w:t>
      </w:r>
    </w:p>
    <w:p w14:paraId="6A5B95A8" w14:textId="6C0BFA94" w:rsidR="00C076ED" w:rsidRDefault="00C076ED" w:rsidP="00C076ED">
      <w:pPr>
        <w:pStyle w:val="RedBoldCode"/>
      </w:pPr>
      <w:r>
        <w:t>void print(const char* buf)</w:t>
      </w:r>
    </w:p>
    <w:p w14:paraId="06E0F679" w14:textId="74E907DB" w:rsidR="00C076ED" w:rsidRDefault="00C076ED" w:rsidP="003B7815">
      <w:pPr>
        <w:rPr>
          <w:rFonts w:ascii="Times New Roman" w:hAnsi="Times New Roman" w:cs="Times New Roman"/>
          <w:sz w:val="24"/>
          <w:szCs w:val="24"/>
        </w:rPr>
      </w:pPr>
      <w:r>
        <w:rPr>
          <w:rFonts w:ascii="Times New Roman" w:hAnsi="Times New Roman" w:cs="Times New Roman"/>
          <w:sz w:val="24"/>
          <w:szCs w:val="24"/>
        </w:rPr>
        <w:t xml:space="preserve">can be used to print out a string to standard out. If the </w:t>
      </w:r>
      <w:r w:rsidRPr="00C076ED">
        <w:rPr>
          <w:rStyle w:val="Heading1Char"/>
        </w:rPr>
        <w:t>open</w:t>
      </w:r>
      <w:r>
        <w:rPr>
          <w:rFonts w:ascii="Times New Roman" w:hAnsi="Times New Roman" w:cs="Times New Roman"/>
          <w:sz w:val="24"/>
          <w:szCs w:val="24"/>
        </w:rPr>
        <w:t xml:space="preserve"> function has been used to open a file, then the output is directed to the file. This function is equivalent to the </w:t>
      </w:r>
      <w:r w:rsidRPr="00C076ED">
        <w:rPr>
          <w:rStyle w:val="Heading1Char"/>
        </w:rPr>
        <w:t>header</w:t>
      </w:r>
      <w:r>
        <w:rPr>
          <w:rFonts w:ascii="Times New Roman" w:hAnsi="Times New Roman" w:cs="Times New Roman"/>
          <w:sz w:val="24"/>
          <w:szCs w:val="24"/>
        </w:rPr>
        <w:t xml:space="preserve"> convenience function in the serial IO classes.</w:t>
      </w:r>
    </w:p>
    <w:p w14:paraId="4A147251" w14:textId="0D72659F" w:rsidR="003628FC" w:rsidRDefault="003628FC" w:rsidP="003628FC">
      <w:pPr>
        <w:pStyle w:val="Heading2"/>
      </w:pPr>
      <w:bookmarkStart w:id="32" w:name="_Toc482792120"/>
      <w:r>
        <w:t>GridPACK Examples</w:t>
      </w:r>
      <w:bookmarkEnd w:id="32"/>
    </w:p>
    <w:p w14:paraId="78B13038" w14:textId="55ADD4F8" w:rsidR="003628FC" w:rsidRPr="00C50AD9" w:rsidRDefault="003628FC" w:rsidP="003628FC">
      <w:pPr>
        <w:rPr>
          <w:rFonts w:ascii="Times New Roman" w:hAnsi="Times New Roman" w:cs="Times New Roman"/>
          <w:sz w:val="24"/>
          <w:szCs w:val="24"/>
        </w:rPr>
      </w:pPr>
      <w:r w:rsidRPr="00C50AD9">
        <w:rPr>
          <w:rFonts w:ascii="Times New Roman" w:hAnsi="Times New Roman" w:cs="Times New Roman"/>
          <w:sz w:val="24"/>
          <w:szCs w:val="24"/>
        </w:rPr>
        <w:t>Two simple examples</w:t>
      </w:r>
      <w:r w:rsidR="005E21FF">
        <w:rPr>
          <w:rFonts w:ascii="Times New Roman" w:hAnsi="Times New Roman" w:cs="Times New Roman"/>
          <w:sz w:val="24"/>
          <w:szCs w:val="24"/>
        </w:rPr>
        <w:t xml:space="preserve"> have been provided in GridPACK</w:t>
      </w:r>
      <w:r w:rsidRPr="00C50AD9">
        <w:rPr>
          <w:rFonts w:ascii="Times New Roman" w:hAnsi="Times New Roman" w:cs="Times New Roman"/>
          <w:sz w:val="24"/>
          <w:szCs w:val="24"/>
        </w:rPr>
        <w:t xml:space="preserve"> that illustrate how the code works, without necessarily getting involved in the details that would be needed to implement a realistic power grid model. The first example consists of a simple “hello world” program that writes a message from a small square 10x10 grid of buses and branches. The second calculates the electric current flow through a square grid of resistors. Both examples are designed to show how the ba</w:t>
      </w:r>
      <w:r w:rsidR="005E21FF">
        <w:rPr>
          <w:rFonts w:ascii="Times New Roman" w:hAnsi="Times New Roman" w:cs="Times New Roman"/>
          <w:sz w:val="24"/>
          <w:szCs w:val="24"/>
        </w:rPr>
        <w:t>sic features of the GridPACK</w:t>
      </w:r>
      <w:r w:rsidRPr="00C50AD9">
        <w:rPr>
          <w:rFonts w:ascii="Times New Roman" w:hAnsi="Times New Roman" w:cs="Times New Roman"/>
          <w:sz w:val="24"/>
          <w:szCs w:val="24"/>
        </w:rPr>
        <w:t xml:space="preserve"> framework interact with each other. More complicated examples for realistic models can be found in the modules and components directories under applications. Athough these examples </w:t>
      </w:r>
      <w:r w:rsidR="00322AC1">
        <w:rPr>
          <w:rFonts w:ascii="Times New Roman" w:hAnsi="Times New Roman" w:cs="Times New Roman"/>
          <w:sz w:val="24"/>
          <w:szCs w:val="24"/>
        </w:rPr>
        <w:t>represent</w:t>
      </w:r>
      <w:r w:rsidRPr="00C50AD9">
        <w:rPr>
          <w:rFonts w:ascii="Times New Roman" w:hAnsi="Times New Roman" w:cs="Times New Roman"/>
          <w:sz w:val="24"/>
          <w:szCs w:val="24"/>
        </w:rPr>
        <w:t xml:space="preserve"> more complicated bus and branch models, they contain many of the same characteristics that can be found in the hello world and resistor grid programs.</w:t>
      </w:r>
    </w:p>
    <w:p w14:paraId="02DA8BB2" w14:textId="06E6BD8B" w:rsidR="003628FC" w:rsidRDefault="003628FC" w:rsidP="003628FC">
      <w:pPr>
        <w:pStyle w:val="Heading3"/>
      </w:pPr>
      <w:bookmarkStart w:id="33" w:name="_Toc482792121"/>
      <w:r>
        <w:lastRenderedPageBreak/>
        <w:t>“Hello World”</w:t>
      </w:r>
      <w:bookmarkEnd w:id="33"/>
    </w:p>
    <w:p w14:paraId="5D023BC3" w14:textId="4FFA1F7A" w:rsidR="003628FC" w:rsidRPr="00C50AD9" w:rsidRDefault="003628FC" w:rsidP="003628FC">
      <w:pPr>
        <w:rPr>
          <w:rFonts w:ascii="Times New Roman" w:hAnsi="Times New Roman" w:cs="Times New Roman"/>
          <w:sz w:val="24"/>
          <w:szCs w:val="24"/>
        </w:rPr>
      </w:pPr>
      <w:r w:rsidRPr="00C50AD9">
        <w:rPr>
          <w:rFonts w:ascii="Times New Roman" w:hAnsi="Times New Roman" w:cs="Times New Roman"/>
          <w:sz w:val="24"/>
          <w:szCs w:val="24"/>
        </w:rPr>
        <w:t>The hello world program is a famous example</w:t>
      </w:r>
      <w:r w:rsidR="007807C2">
        <w:rPr>
          <w:rFonts w:ascii="Times New Roman" w:hAnsi="Times New Roman" w:cs="Times New Roman"/>
          <w:sz w:val="24"/>
          <w:szCs w:val="24"/>
        </w:rPr>
        <w:t xml:space="preserve"> problem</w:t>
      </w:r>
      <w:r w:rsidRPr="00C50AD9">
        <w:rPr>
          <w:rFonts w:ascii="Times New Roman" w:hAnsi="Times New Roman" w:cs="Times New Roman"/>
          <w:sz w:val="24"/>
          <w:szCs w:val="24"/>
        </w:rPr>
        <w:t xml:space="preserve"> from </w:t>
      </w:r>
      <w:r w:rsidR="005936BF" w:rsidRPr="00C50AD9">
        <w:rPr>
          <w:rFonts w:ascii="Times New Roman" w:hAnsi="Times New Roman" w:cs="Times New Roman"/>
          <w:sz w:val="24"/>
          <w:szCs w:val="24"/>
        </w:rPr>
        <w:t>C programming</w:t>
      </w:r>
      <w:r w:rsidR="007807C2">
        <w:rPr>
          <w:rFonts w:ascii="Times New Roman" w:hAnsi="Times New Roman" w:cs="Times New Roman"/>
          <w:sz w:val="24"/>
          <w:szCs w:val="24"/>
        </w:rPr>
        <w:t>. M</w:t>
      </w:r>
      <w:r w:rsidR="005936BF" w:rsidRPr="00C50AD9">
        <w:rPr>
          <w:rFonts w:ascii="Times New Roman" w:hAnsi="Times New Roman" w:cs="Times New Roman"/>
          <w:sz w:val="24"/>
          <w:szCs w:val="24"/>
        </w:rPr>
        <w:t xml:space="preserve">any other packages have adopted the spirit of this program, if not the specifics, to describe the simplest non-trivial program that can be written using the package. In this section, a program that prints out a message from each of the buses and branches on a small grid is described. We start by implementing the load and serialWrite methods in the </w:t>
      </w:r>
      <w:r w:rsidR="005936BF" w:rsidRPr="00C50AD9">
        <w:rPr>
          <w:rStyle w:val="Heading1Char"/>
          <w:szCs w:val="24"/>
        </w:rPr>
        <w:t>BaseComponent</w:t>
      </w:r>
      <w:r w:rsidR="007807C2">
        <w:rPr>
          <w:rFonts w:ascii="Times New Roman" w:hAnsi="Times New Roman" w:cs="Times New Roman"/>
          <w:sz w:val="24"/>
          <w:szCs w:val="24"/>
        </w:rPr>
        <w:t xml:space="preserve"> class</w:t>
      </w:r>
      <w:r w:rsidR="005936BF" w:rsidRPr="00C50AD9">
        <w:rPr>
          <w:rFonts w:ascii="Times New Roman" w:hAnsi="Times New Roman" w:cs="Times New Roman"/>
          <w:sz w:val="24"/>
          <w:szCs w:val="24"/>
        </w:rPr>
        <w:t xml:space="preserve"> for the bus and branch classes of our hello world application. The bus and branch classes for this application are called HWBus and </w:t>
      </w:r>
      <w:r w:rsidR="005936BF" w:rsidRPr="00C50AD9">
        <w:rPr>
          <w:rStyle w:val="Heading1Char"/>
          <w:szCs w:val="24"/>
        </w:rPr>
        <w:t>HWBranch</w:t>
      </w:r>
      <w:r w:rsidR="005936BF" w:rsidRPr="00C50AD9">
        <w:rPr>
          <w:rFonts w:ascii="Times New Roman" w:hAnsi="Times New Roman" w:cs="Times New Roman"/>
          <w:sz w:val="24"/>
          <w:szCs w:val="24"/>
        </w:rPr>
        <w:t xml:space="preserve"> and have the header file</w:t>
      </w:r>
    </w:p>
    <w:p w14:paraId="3A4995B8" w14:textId="77777777" w:rsidR="005936BF" w:rsidRPr="005936BF" w:rsidRDefault="005936BF" w:rsidP="00BA36EE">
      <w:pPr>
        <w:pStyle w:val="RedBoldCode"/>
      </w:pPr>
      <w:r w:rsidRPr="005936BF">
        <w:t>#ifndef _hw_components_h_</w:t>
      </w:r>
    </w:p>
    <w:p w14:paraId="34018584" w14:textId="77777777" w:rsidR="005936BF" w:rsidRPr="005936BF" w:rsidRDefault="005936BF" w:rsidP="00BA36EE">
      <w:pPr>
        <w:pStyle w:val="RedBoldCode"/>
      </w:pPr>
      <w:r w:rsidRPr="005936BF">
        <w:t>#define _hw_components_h_</w:t>
      </w:r>
    </w:p>
    <w:p w14:paraId="396BF258" w14:textId="77777777" w:rsidR="005936BF" w:rsidRPr="005936BF" w:rsidRDefault="005936BF" w:rsidP="00BA36EE">
      <w:pPr>
        <w:pStyle w:val="RedBoldCode"/>
      </w:pPr>
    </w:p>
    <w:p w14:paraId="7D3CE831" w14:textId="77777777" w:rsidR="005936BF" w:rsidRPr="005936BF" w:rsidRDefault="005936BF" w:rsidP="00BA36EE">
      <w:pPr>
        <w:pStyle w:val="RedBoldCode"/>
      </w:pPr>
      <w:r w:rsidRPr="005936BF">
        <w:t>#include "boost/smart_ptr/shared_ptr.hpp"</w:t>
      </w:r>
    </w:p>
    <w:p w14:paraId="24A491EB" w14:textId="77777777" w:rsidR="005936BF" w:rsidRPr="005936BF" w:rsidRDefault="005936BF" w:rsidP="00BA36EE">
      <w:pPr>
        <w:pStyle w:val="RedBoldCode"/>
      </w:pPr>
      <w:r w:rsidRPr="005936BF">
        <w:t>#include "gridpack/include/gridpack.hpp"</w:t>
      </w:r>
    </w:p>
    <w:p w14:paraId="587EB06C" w14:textId="77777777" w:rsidR="005936BF" w:rsidRPr="005936BF" w:rsidRDefault="005936BF" w:rsidP="00BA36EE">
      <w:pPr>
        <w:pStyle w:val="RedBoldCode"/>
      </w:pPr>
    </w:p>
    <w:p w14:paraId="0F430717" w14:textId="77777777" w:rsidR="005936BF" w:rsidRPr="005936BF" w:rsidRDefault="005936BF" w:rsidP="00BA36EE">
      <w:pPr>
        <w:pStyle w:val="RedBoldCode"/>
      </w:pPr>
      <w:r w:rsidRPr="005936BF">
        <w:t>namespace gridpack {</w:t>
      </w:r>
    </w:p>
    <w:p w14:paraId="1973A765" w14:textId="77777777" w:rsidR="005936BF" w:rsidRPr="005936BF" w:rsidRDefault="005936BF" w:rsidP="00BA36EE">
      <w:pPr>
        <w:pStyle w:val="RedBoldCode"/>
      </w:pPr>
      <w:r w:rsidRPr="005936BF">
        <w:t>namespace hello_world {</w:t>
      </w:r>
    </w:p>
    <w:p w14:paraId="04E97D5A" w14:textId="77777777" w:rsidR="005936BF" w:rsidRPr="005936BF" w:rsidRDefault="005936BF" w:rsidP="00BA36EE">
      <w:pPr>
        <w:pStyle w:val="RedBoldCode"/>
      </w:pPr>
    </w:p>
    <w:p w14:paraId="0C7A86E4" w14:textId="77777777" w:rsidR="005936BF" w:rsidRPr="005936BF" w:rsidRDefault="005936BF" w:rsidP="00BA36EE">
      <w:pPr>
        <w:pStyle w:val="RedBoldCode"/>
      </w:pPr>
      <w:r w:rsidRPr="005936BF">
        <w:t>class HWBus</w:t>
      </w:r>
    </w:p>
    <w:p w14:paraId="53959E36" w14:textId="77777777" w:rsidR="005936BF" w:rsidRPr="005936BF" w:rsidRDefault="005936BF" w:rsidP="00BA36EE">
      <w:pPr>
        <w:pStyle w:val="RedBoldCode"/>
      </w:pPr>
      <w:r w:rsidRPr="005936BF">
        <w:t xml:space="preserve">  : public gridpack::component::BaseBusComponent {</w:t>
      </w:r>
    </w:p>
    <w:p w14:paraId="6976E9C3" w14:textId="4807B618" w:rsidR="005936BF" w:rsidRDefault="005936BF" w:rsidP="00BA36EE">
      <w:pPr>
        <w:pStyle w:val="RedBoldCode"/>
      </w:pPr>
      <w:r>
        <w:t xml:space="preserve">  public:</w:t>
      </w:r>
    </w:p>
    <w:p w14:paraId="6AE18491" w14:textId="33934FBD" w:rsidR="005936BF" w:rsidRDefault="005936BF" w:rsidP="00BA36EE">
      <w:pPr>
        <w:pStyle w:val="RedBoldCode"/>
      </w:pPr>
      <w:r>
        <w:t xml:space="preserve">  </w:t>
      </w:r>
      <w:r w:rsidR="00BA36EE">
        <w:t xml:space="preserve"> </w:t>
      </w:r>
      <w:r>
        <w:t xml:space="preserve"> HWBus();  </w:t>
      </w:r>
      <w:r w:rsidRPr="00322AC1">
        <w:rPr>
          <w:color w:val="0070C0"/>
        </w:rPr>
        <w:t>// Constructor</w:t>
      </w:r>
    </w:p>
    <w:p w14:paraId="6FAFA5F3" w14:textId="3566DFBA" w:rsidR="005936BF" w:rsidRPr="00322AC1" w:rsidRDefault="00BA36EE" w:rsidP="00BA36EE">
      <w:pPr>
        <w:pStyle w:val="RedBoldCode"/>
        <w:rPr>
          <w:color w:val="0070C0"/>
        </w:rPr>
      </w:pPr>
      <w:r>
        <w:t xml:space="preserve">    ~HWBus()</w:t>
      </w:r>
      <w:r w:rsidR="005936BF">
        <w:t xml:space="preserve">  </w:t>
      </w:r>
      <w:r w:rsidR="005936BF" w:rsidRPr="00322AC1">
        <w:rPr>
          <w:color w:val="0070C0"/>
        </w:rPr>
        <w:t>// Destructor</w:t>
      </w:r>
    </w:p>
    <w:p w14:paraId="14C9DBBF" w14:textId="46A1A2C9" w:rsidR="00BA36EE" w:rsidRDefault="005936BF" w:rsidP="00BA36EE">
      <w:pPr>
        <w:pStyle w:val="RedBoldCode"/>
      </w:pPr>
      <w:r>
        <w:t xml:space="preserve"> </w:t>
      </w:r>
      <w:r w:rsidR="00BA36EE">
        <w:t xml:space="preserve"> </w:t>
      </w:r>
      <w:r>
        <w:t xml:space="preserve">  void</w:t>
      </w:r>
      <w:r w:rsidR="00BA36EE">
        <w:t xml:space="preserve"> load(const </w:t>
      </w:r>
      <w:r>
        <w:t>boost:shared_ptr</w:t>
      </w:r>
    </w:p>
    <w:p w14:paraId="407E4168" w14:textId="003089B6" w:rsidR="005936BF" w:rsidRDefault="00BA36EE" w:rsidP="00BA36EE">
      <w:pPr>
        <w:pStyle w:val="RedBoldCode"/>
      </w:pPr>
      <w:r>
        <w:t xml:space="preserve">              </w:t>
      </w:r>
      <w:r w:rsidR="005936BF">
        <w:t>&lt;gridpack::component::DataCollection&gt; &amp;data);</w:t>
      </w:r>
    </w:p>
    <w:p w14:paraId="540AB7EE" w14:textId="611FCC4E" w:rsidR="00BA36EE" w:rsidRDefault="00BA36EE" w:rsidP="00BA36EE">
      <w:pPr>
        <w:pStyle w:val="RedBoldCode"/>
      </w:pPr>
      <w:r>
        <w:t xml:space="preserve">    </w:t>
      </w:r>
      <w:r w:rsidR="005936BF">
        <w:t>bool serialWrite(char *string, const int bufsize,</w:t>
      </w:r>
    </w:p>
    <w:p w14:paraId="32F91287" w14:textId="1BEDA73A" w:rsidR="005936BF" w:rsidRDefault="00BA36EE" w:rsidP="00BA36EE">
      <w:pPr>
        <w:pStyle w:val="RedBoldCode"/>
      </w:pPr>
      <w:r>
        <w:t xml:space="preserve">                    </w:t>
      </w:r>
      <w:r w:rsidR="005936BF">
        <w:t xml:space="preserve"> const char *signal = NULL);</w:t>
      </w:r>
    </w:p>
    <w:p w14:paraId="1848A63A" w14:textId="41C508F4" w:rsidR="005936BF" w:rsidRDefault="00BA36EE" w:rsidP="00BA36EE">
      <w:pPr>
        <w:pStyle w:val="RedBoldCode"/>
      </w:pPr>
      <w:r>
        <w:t xml:space="preserve">  </w:t>
      </w:r>
      <w:r w:rsidR="005936BF">
        <w:t>private:</w:t>
      </w:r>
    </w:p>
    <w:p w14:paraId="2FB8AF9B" w14:textId="3EF55747" w:rsidR="005936BF" w:rsidRDefault="00BA36EE" w:rsidP="00BA36EE">
      <w:pPr>
        <w:pStyle w:val="RedBoldCode"/>
      </w:pPr>
      <w:r>
        <w:t xml:space="preserve">    </w:t>
      </w:r>
      <w:r w:rsidR="005936BF">
        <w:t>int p_original_idx;</w:t>
      </w:r>
    </w:p>
    <w:p w14:paraId="4406A110" w14:textId="65220214" w:rsidR="005936BF" w:rsidRDefault="00BA36EE" w:rsidP="00BA36EE">
      <w:pPr>
        <w:pStyle w:val="RedBoldCode"/>
      </w:pPr>
      <w:r>
        <w:t xml:space="preserve">    </w:t>
      </w:r>
      <w:r w:rsidR="005936BF">
        <w:t>friend class boost::serialization::access;</w:t>
      </w:r>
    </w:p>
    <w:p w14:paraId="4BDCFCFB" w14:textId="77777777" w:rsidR="00BA36EE" w:rsidRDefault="00BA36EE" w:rsidP="00BA36EE">
      <w:pPr>
        <w:pStyle w:val="RedBoldCode"/>
      </w:pPr>
      <w:r>
        <w:t xml:space="preserve">    </w:t>
      </w:r>
      <w:r w:rsidR="005936BF">
        <w:t>template&lt;class Archive&gt; void serialize(Archive &amp;ar,</w:t>
      </w:r>
    </w:p>
    <w:p w14:paraId="0666FBE8" w14:textId="33365EE4" w:rsidR="005936BF" w:rsidRDefault="00BA36EE" w:rsidP="00BA36EE">
      <w:pPr>
        <w:pStyle w:val="RedBoldCode"/>
      </w:pPr>
      <w:r>
        <w:t xml:space="preserve">     </w:t>
      </w:r>
      <w:r w:rsidR="005936BF">
        <w:t xml:space="preserve"> const unsigned int version)</w:t>
      </w:r>
    </w:p>
    <w:p w14:paraId="43D2DD8E" w14:textId="47E31024" w:rsidR="005936BF" w:rsidRDefault="00BA36EE" w:rsidP="00BA36EE">
      <w:pPr>
        <w:pStyle w:val="RedBoldCode"/>
      </w:pPr>
      <w:r>
        <w:t xml:space="preserve">    </w:t>
      </w:r>
      <w:r w:rsidR="005936BF">
        <w:t>{</w:t>
      </w:r>
    </w:p>
    <w:p w14:paraId="3F6E008D" w14:textId="77777777" w:rsidR="00BA36EE" w:rsidRDefault="005936BF" w:rsidP="00BA36EE">
      <w:pPr>
        <w:pStyle w:val="RedBoldCode"/>
      </w:pPr>
      <w:r>
        <w:t xml:space="preserve"> </w:t>
      </w:r>
      <w:r w:rsidR="00BA36EE">
        <w:t xml:space="preserve">    </w:t>
      </w:r>
      <w:r>
        <w:t xml:space="preserve"> </w:t>
      </w:r>
      <w:r w:rsidR="00BA36EE">
        <w:t>ar &amp; boost::serialization::base_object</w:t>
      </w:r>
    </w:p>
    <w:p w14:paraId="5863C64B" w14:textId="031EBC79" w:rsidR="005936BF" w:rsidRDefault="00BA36EE" w:rsidP="00BA36EE">
      <w:pPr>
        <w:pStyle w:val="RedBoldCode"/>
      </w:pPr>
      <w:r>
        <w:t xml:space="preserve">         &lt;gridpack::component::BaseBusComponent&gt;(*this)</w:t>
      </w:r>
    </w:p>
    <w:p w14:paraId="621642C7" w14:textId="4D312B06" w:rsidR="00BA36EE" w:rsidRDefault="00BA36EE" w:rsidP="00BA36EE">
      <w:pPr>
        <w:pStyle w:val="RedBoldCode"/>
      </w:pPr>
      <w:r>
        <w:t xml:space="preserve">         &amp; p_original_idx;</w:t>
      </w:r>
    </w:p>
    <w:p w14:paraId="724C6071" w14:textId="1FF5CBAC" w:rsidR="00BA36EE" w:rsidRPr="00BA36EE" w:rsidRDefault="00BA36EE" w:rsidP="00BA36EE">
      <w:pPr>
        <w:pStyle w:val="RedBoldCode"/>
      </w:pPr>
      <w:r>
        <w:t xml:space="preserve">    }</w:t>
      </w:r>
    </w:p>
    <w:p w14:paraId="01004480" w14:textId="674058E2" w:rsidR="00BA36EE" w:rsidRDefault="00BA36EE" w:rsidP="00BA36EE">
      <w:pPr>
        <w:pStyle w:val="RedBoldCode"/>
      </w:pPr>
      <w:r>
        <w:t>};</w:t>
      </w:r>
    </w:p>
    <w:p w14:paraId="3411DD1B" w14:textId="77777777" w:rsidR="00BA36EE" w:rsidRDefault="00BA36EE" w:rsidP="00BA36EE">
      <w:pPr>
        <w:pStyle w:val="RedBoldCode"/>
      </w:pPr>
      <w:r>
        <w:t>class HWBranch</w:t>
      </w:r>
    </w:p>
    <w:p w14:paraId="2C5C13AD" w14:textId="77777777" w:rsidR="00BA36EE" w:rsidRDefault="00BA36EE" w:rsidP="00BA36EE">
      <w:pPr>
        <w:pStyle w:val="RedBoldCode"/>
      </w:pPr>
      <w:r>
        <w:t xml:space="preserve">  : public gridpack::component::BaseBranchComponent {</w:t>
      </w:r>
    </w:p>
    <w:p w14:paraId="07352A99" w14:textId="636B9688" w:rsidR="00BA36EE" w:rsidRDefault="00BA36EE" w:rsidP="00BA36EE">
      <w:pPr>
        <w:pStyle w:val="RedBoldCode"/>
      </w:pPr>
      <w:r>
        <w:lastRenderedPageBreak/>
        <w:t xml:space="preserve">  public:</w:t>
      </w:r>
    </w:p>
    <w:p w14:paraId="317AD292" w14:textId="5EB8EF04" w:rsidR="00BA36EE" w:rsidRDefault="00BA36EE" w:rsidP="00BA36EE">
      <w:pPr>
        <w:pStyle w:val="RedBoldCode"/>
      </w:pPr>
      <w:r>
        <w:t xml:space="preserve">    HWBranch(</w:t>
      </w:r>
      <w:r w:rsidRPr="00BA36EE">
        <w:t>);</w:t>
      </w:r>
      <w:r>
        <w:t xml:space="preserve"> </w:t>
      </w:r>
      <w:r w:rsidR="00322AC1">
        <w:t xml:space="preserve"> </w:t>
      </w:r>
      <w:r>
        <w:t xml:space="preserve"> </w:t>
      </w:r>
      <w:r w:rsidRPr="00322AC1">
        <w:rPr>
          <w:color w:val="0070C0"/>
        </w:rPr>
        <w:t>//Constructor</w:t>
      </w:r>
    </w:p>
    <w:p w14:paraId="55CA3EDA" w14:textId="1E9F00DD" w:rsidR="00BA36EE" w:rsidRDefault="00BA36EE" w:rsidP="00BA36EE">
      <w:pPr>
        <w:pStyle w:val="RedBoldCode"/>
      </w:pPr>
      <w:r>
        <w:t xml:space="preserve">    ~HWBranch(</w:t>
      </w:r>
      <w:r w:rsidRPr="00BA36EE">
        <w:t>);</w:t>
      </w:r>
      <w:r>
        <w:t xml:space="preserve">  </w:t>
      </w:r>
      <w:r w:rsidRPr="00322AC1">
        <w:rPr>
          <w:color w:val="0070C0"/>
        </w:rPr>
        <w:t>//Destructor</w:t>
      </w:r>
    </w:p>
    <w:p w14:paraId="361092FC" w14:textId="77777777" w:rsidR="00BA36EE" w:rsidRDefault="00BA36EE" w:rsidP="00BA36EE">
      <w:pPr>
        <w:pStyle w:val="RedBoldCode"/>
      </w:pPr>
      <w:r>
        <w:t xml:space="preserve">    </w:t>
      </w:r>
      <w:r w:rsidRPr="00BA36EE">
        <w:t>void load(const boost::shared_ptr</w:t>
      </w:r>
    </w:p>
    <w:p w14:paraId="473A19B2" w14:textId="1DE9A382" w:rsidR="00BA36EE" w:rsidRDefault="00BA36EE" w:rsidP="00BA36EE">
      <w:pPr>
        <w:pStyle w:val="RedBoldCode"/>
      </w:pPr>
      <w:r>
        <w:t xml:space="preserve">              </w:t>
      </w:r>
      <w:r w:rsidRPr="00BA36EE">
        <w:t>&lt;gridpack::component::DataCollection&gt; &amp;data);</w:t>
      </w:r>
    </w:p>
    <w:p w14:paraId="53EB39B2" w14:textId="77777777" w:rsidR="00BA36EE" w:rsidRDefault="00BA36EE" w:rsidP="00BA36EE">
      <w:pPr>
        <w:pStyle w:val="RedBoldCode"/>
      </w:pPr>
      <w:r>
        <w:t xml:space="preserve">    bool serialWrite(char *string, const int bufsize,</w:t>
      </w:r>
    </w:p>
    <w:p w14:paraId="385B59C5" w14:textId="68F9A2FC" w:rsidR="00BA36EE" w:rsidRDefault="00BA36EE" w:rsidP="00BA36EE">
      <w:pPr>
        <w:pStyle w:val="RedBoldCode"/>
      </w:pPr>
      <w:r>
        <w:t xml:space="preserve">                     const char *signal = NULL);</w:t>
      </w:r>
    </w:p>
    <w:p w14:paraId="238FA366" w14:textId="77777777" w:rsidR="00BA36EE" w:rsidRDefault="00BA36EE" w:rsidP="00BA36EE">
      <w:pPr>
        <w:pStyle w:val="RedBoldCode"/>
      </w:pPr>
    </w:p>
    <w:p w14:paraId="587C48CF" w14:textId="77777777" w:rsidR="00BA36EE" w:rsidRDefault="00BA36EE" w:rsidP="00BA36EE">
      <w:pPr>
        <w:pStyle w:val="RedBoldCode"/>
      </w:pPr>
      <w:r>
        <w:t xml:space="preserve">  private:</w:t>
      </w:r>
    </w:p>
    <w:p w14:paraId="3302155A" w14:textId="77777777" w:rsidR="00BA36EE" w:rsidRDefault="00BA36EE" w:rsidP="00BA36EE">
      <w:pPr>
        <w:pStyle w:val="RedBoldCode"/>
      </w:pPr>
      <w:r>
        <w:t xml:space="preserve">    int p_original_idx1;</w:t>
      </w:r>
    </w:p>
    <w:p w14:paraId="71F9E39A" w14:textId="77777777" w:rsidR="00BA36EE" w:rsidRDefault="00BA36EE" w:rsidP="00BA36EE">
      <w:pPr>
        <w:pStyle w:val="RedBoldCode"/>
      </w:pPr>
      <w:r>
        <w:t xml:space="preserve">    int p_original_idx2;</w:t>
      </w:r>
    </w:p>
    <w:p w14:paraId="1A9D76D8" w14:textId="77777777" w:rsidR="00BA36EE" w:rsidRDefault="00BA36EE" w:rsidP="00BA36EE">
      <w:pPr>
        <w:pStyle w:val="RedBoldCode"/>
      </w:pPr>
    </w:p>
    <w:p w14:paraId="25E50587" w14:textId="77777777" w:rsidR="00BA36EE" w:rsidRDefault="00BA36EE" w:rsidP="00BA36EE">
      <w:pPr>
        <w:pStyle w:val="RedBoldCode"/>
      </w:pPr>
      <w:r>
        <w:t xml:space="preserve">  friend class boost::serialization::access;</w:t>
      </w:r>
    </w:p>
    <w:p w14:paraId="5E11C357" w14:textId="77777777" w:rsidR="00BA36EE" w:rsidRDefault="00BA36EE" w:rsidP="00BA36EE">
      <w:pPr>
        <w:pStyle w:val="RedBoldCode"/>
      </w:pPr>
    </w:p>
    <w:p w14:paraId="6A7FBC64" w14:textId="77777777" w:rsidR="00BA36EE" w:rsidRDefault="00BA36EE" w:rsidP="00BA36EE">
      <w:pPr>
        <w:pStyle w:val="RedBoldCode"/>
      </w:pPr>
      <w:r>
        <w:t xml:space="preserve">  template&lt;class Archive&gt;</w:t>
      </w:r>
    </w:p>
    <w:p w14:paraId="416B35B9" w14:textId="77777777" w:rsidR="00BA36EE" w:rsidRDefault="00BA36EE" w:rsidP="00BA36EE">
      <w:pPr>
        <w:pStyle w:val="RedBoldCode"/>
      </w:pPr>
      <w:r>
        <w:t xml:space="preserve">  void serialize(Archive &amp; ar, const unsigned int version)</w:t>
      </w:r>
    </w:p>
    <w:p w14:paraId="48F8DB8A" w14:textId="77777777" w:rsidR="00BA36EE" w:rsidRDefault="00BA36EE" w:rsidP="00BA36EE">
      <w:pPr>
        <w:pStyle w:val="RedBoldCode"/>
      </w:pPr>
      <w:r>
        <w:t xml:space="preserve">  {</w:t>
      </w:r>
    </w:p>
    <w:p w14:paraId="4BEE7D88" w14:textId="77777777" w:rsidR="00BA36EE" w:rsidRDefault="00BA36EE" w:rsidP="00BA36EE">
      <w:pPr>
        <w:pStyle w:val="RedBoldCode"/>
      </w:pPr>
      <w:r>
        <w:t xml:space="preserve">    ar &amp; boost::serialization::base_object</w:t>
      </w:r>
    </w:p>
    <w:p w14:paraId="0E0B151A" w14:textId="5A11C3EF" w:rsidR="00BA36EE" w:rsidRDefault="00BA36EE" w:rsidP="00BA36EE">
      <w:pPr>
        <w:pStyle w:val="RedBoldCode"/>
      </w:pPr>
      <w:r>
        <w:t xml:space="preserve">       &lt;gridpack::component::BaseBranchComponent&gt;(*this)</w:t>
      </w:r>
    </w:p>
    <w:p w14:paraId="5A35435C" w14:textId="76969597" w:rsidR="00BA36EE" w:rsidRDefault="00BA36EE" w:rsidP="00BA36EE">
      <w:pPr>
        <w:pStyle w:val="RedBoldCode"/>
      </w:pPr>
      <w:r>
        <w:t xml:space="preserve">       &amp; p_original_idx1</w:t>
      </w:r>
    </w:p>
    <w:p w14:paraId="4866141C" w14:textId="09F5C608" w:rsidR="00BA36EE" w:rsidRDefault="00BA36EE" w:rsidP="00BA36EE">
      <w:pPr>
        <w:pStyle w:val="RedBoldCode"/>
      </w:pPr>
      <w:r>
        <w:t xml:space="preserve">       &amp; p_original_idx2;</w:t>
      </w:r>
    </w:p>
    <w:p w14:paraId="0F1E6166" w14:textId="77777777" w:rsidR="00BA36EE" w:rsidRDefault="00BA36EE" w:rsidP="00BA36EE">
      <w:pPr>
        <w:pStyle w:val="RedBoldCode"/>
      </w:pPr>
      <w:r>
        <w:t xml:space="preserve">  }</w:t>
      </w:r>
    </w:p>
    <w:p w14:paraId="1B8B36C3" w14:textId="77777777" w:rsidR="00BA36EE" w:rsidRDefault="00BA36EE" w:rsidP="00BA36EE">
      <w:pPr>
        <w:pStyle w:val="RedBoldCode"/>
      </w:pPr>
    </w:p>
    <w:p w14:paraId="61CD26FF" w14:textId="46C08CDD" w:rsidR="00BA36EE" w:rsidRDefault="00BA36EE" w:rsidP="00BA36EE">
      <w:pPr>
        <w:pStyle w:val="RedBoldCode"/>
      </w:pPr>
      <w:r>
        <w:t>};</w:t>
      </w:r>
    </w:p>
    <w:p w14:paraId="494DE837" w14:textId="1E522312" w:rsidR="00BA36EE" w:rsidRDefault="00BA36EE" w:rsidP="00BA36EE">
      <w:pPr>
        <w:pStyle w:val="RedBoldCode"/>
      </w:pPr>
      <w:r>
        <w:t>typedef network::BaseNetwork&lt;HWBus, HWBranch &gt; HWNetwork;</w:t>
      </w:r>
    </w:p>
    <w:p w14:paraId="4CD255DB" w14:textId="77777777" w:rsidR="00BA36EE" w:rsidRDefault="00BA36EE" w:rsidP="00BA36EE">
      <w:pPr>
        <w:pStyle w:val="RedBoldCode"/>
      </w:pPr>
      <w:r>
        <w:t xml:space="preserve">}     </w:t>
      </w:r>
      <w:r w:rsidRPr="00322AC1">
        <w:rPr>
          <w:color w:val="0070C0"/>
        </w:rPr>
        <w:t>// hello_world</w:t>
      </w:r>
    </w:p>
    <w:p w14:paraId="63E8D2B3" w14:textId="3C347E29" w:rsidR="00BA36EE" w:rsidRPr="00322AC1" w:rsidRDefault="00BA36EE" w:rsidP="00BA36EE">
      <w:pPr>
        <w:pStyle w:val="RedBoldCode"/>
        <w:rPr>
          <w:color w:val="0070C0"/>
        </w:rPr>
      </w:pPr>
      <w:r>
        <w:t xml:space="preserve">}     </w:t>
      </w:r>
      <w:r w:rsidRPr="00322AC1">
        <w:rPr>
          <w:color w:val="0070C0"/>
        </w:rPr>
        <w:t>// gridpack</w:t>
      </w:r>
    </w:p>
    <w:p w14:paraId="67DC46E8" w14:textId="08991125" w:rsidR="009D47A8" w:rsidRDefault="009D47A8" w:rsidP="00BA36EE">
      <w:pPr>
        <w:pStyle w:val="RedBoldCode"/>
      </w:pPr>
      <w:r>
        <w:t>#endif</w:t>
      </w:r>
    </w:p>
    <w:p w14:paraId="604DF2AA" w14:textId="2ECA7923" w:rsidR="00E02695" w:rsidRPr="00C50AD9" w:rsidRDefault="00BA36EE" w:rsidP="00BA36EE">
      <w:pPr>
        <w:rPr>
          <w:rFonts w:ascii="Times New Roman" w:hAnsi="Times New Roman" w:cs="Times New Roman"/>
          <w:sz w:val="24"/>
          <w:szCs w:val="24"/>
        </w:rPr>
      </w:pPr>
      <w:r w:rsidRPr="00C50AD9">
        <w:rPr>
          <w:rFonts w:ascii="Times New Roman" w:hAnsi="Times New Roman" w:cs="Times New Roman"/>
          <w:sz w:val="24"/>
          <w:szCs w:val="24"/>
        </w:rPr>
        <w:t xml:space="preserve">The </w:t>
      </w:r>
      <w:r w:rsidRPr="00C50AD9">
        <w:rPr>
          <w:rStyle w:val="Heading1Char"/>
          <w:szCs w:val="24"/>
        </w:rPr>
        <w:t>HWBus</w:t>
      </w:r>
      <w:r w:rsidR="00910590" w:rsidRPr="00C50AD9">
        <w:rPr>
          <w:rFonts w:ascii="Times New Roman" w:hAnsi="Times New Roman" w:cs="Times New Roman"/>
          <w:sz w:val="24"/>
          <w:szCs w:val="24"/>
        </w:rPr>
        <w:t xml:space="preserve"> class has one private member, </w:t>
      </w:r>
      <w:r w:rsidR="00910590" w:rsidRPr="00C50AD9">
        <w:rPr>
          <w:rStyle w:val="Heading1Char"/>
          <w:szCs w:val="24"/>
        </w:rPr>
        <w:t>p_original_idx</w:t>
      </w:r>
      <w:r w:rsidR="00910590" w:rsidRPr="00C50AD9">
        <w:rPr>
          <w:rFonts w:ascii="Times New Roman" w:hAnsi="Times New Roman" w:cs="Times New Roman"/>
          <w:sz w:val="24"/>
          <w:szCs w:val="24"/>
        </w:rPr>
        <w:t>, which is the index of the bus in</w:t>
      </w:r>
      <w:r w:rsidR="009D47A8" w:rsidRPr="00C50AD9">
        <w:rPr>
          <w:rFonts w:ascii="Times New Roman" w:hAnsi="Times New Roman" w:cs="Times New Roman"/>
          <w:sz w:val="24"/>
          <w:szCs w:val="24"/>
        </w:rPr>
        <w:t xml:space="preserve"> the network configuration file. Similarly, the </w:t>
      </w:r>
      <w:r w:rsidR="009D47A8" w:rsidRPr="00C50AD9">
        <w:rPr>
          <w:rStyle w:val="Heading1Char"/>
          <w:szCs w:val="24"/>
        </w:rPr>
        <w:t>HWBranch</w:t>
      </w:r>
      <w:r w:rsidR="009D47A8" w:rsidRPr="00C50AD9">
        <w:rPr>
          <w:rFonts w:ascii="Times New Roman" w:hAnsi="Times New Roman" w:cs="Times New Roman"/>
          <w:sz w:val="24"/>
          <w:szCs w:val="24"/>
        </w:rPr>
        <w:t xml:space="preserve"> class has two private members, </w:t>
      </w:r>
      <w:r w:rsidR="009D47A8" w:rsidRPr="00C50AD9">
        <w:rPr>
          <w:rStyle w:val="Heading1Char"/>
          <w:szCs w:val="24"/>
        </w:rPr>
        <w:t>p_original_idx1</w:t>
      </w:r>
      <w:r w:rsidR="009D47A8" w:rsidRPr="00C50AD9">
        <w:rPr>
          <w:rFonts w:ascii="Times New Roman" w:hAnsi="Times New Roman" w:cs="Times New Roman"/>
          <w:sz w:val="24"/>
          <w:szCs w:val="24"/>
        </w:rPr>
        <w:t xml:space="preserve"> and </w:t>
      </w:r>
      <w:r w:rsidR="009D47A8" w:rsidRPr="00C50AD9">
        <w:rPr>
          <w:rStyle w:val="Heading1Char"/>
          <w:szCs w:val="24"/>
        </w:rPr>
        <w:t>p_original_idx2</w:t>
      </w:r>
      <w:r w:rsidR="009D47A8" w:rsidRPr="00C50AD9">
        <w:rPr>
          <w:rFonts w:ascii="Times New Roman" w:hAnsi="Times New Roman" w:cs="Times New Roman"/>
          <w:sz w:val="24"/>
          <w:szCs w:val="24"/>
        </w:rPr>
        <w:t xml:space="preserve">, representing the buses at the “from” and “to” ends of the branch. The name of the file containing this code is </w:t>
      </w:r>
      <w:r w:rsidR="009D47A8" w:rsidRPr="00C50AD9">
        <w:rPr>
          <w:rStyle w:val="Heading1Char"/>
          <w:szCs w:val="24"/>
        </w:rPr>
        <w:t>hw_components.hpp</w:t>
      </w:r>
      <w:r w:rsidR="009D47A8" w:rsidRPr="00C50AD9">
        <w:rPr>
          <w:rFonts w:ascii="Times New Roman" w:hAnsi="Times New Roman" w:cs="Times New Roman"/>
          <w:sz w:val="24"/>
          <w:szCs w:val="24"/>
        </w:rPr>
        <w:t>.</w:t>
      </w:r>
      <w:r w:rsidR="00215278" w:rsidRPr="00C50AD9">
        <w:rPr>
          <w:rFonts w:ascii="Times New Roman" w:hAnsi="Times New Roman" w:cs="Times New Roman"/>
          <w:sz w:val="24"/>
          <w:szCs w:val="24"/>
        </w:rPr>
        <w:t xml:space="preserve"> The first two lines of the file are the standard preprocessor protection flags that guarantee that any declarations in this file only appear in another file a single time. The next two lines include the Boost smart pointer header file and the</w:t>
      </w:r>
      <w:r w:rsidR="005E21FF">
        <w:rPr>
          <w:rFonts w:ascii="Times New Roman" w:hAnsi="Times New Roman" w:cs="Times New Roman"/>
          <w:sz w:val="24"/>
          <w:szCs w:val="24"/>
        </w:rPr>
        <w:t xml:space="preserve"> header files from the GridPACK</w:t>
      </w:r>
      <w:r w:rsidR="00215278" w:rsidRPr="00C50AD9">
        <w:rPr>
          <w:rFonts w:ascii="Times New Roman" w:hAnsi="Times New Roman" w:cs="Times New Roman"/>
          <w:sz w:val="24"/>
          <w:szCs w:val="24"/>
        </w:rPr>
        <w:t xml:space="preserve"> framework. The next two lines declare that all functions and classes in the file are in the </w:t>
      </w:r>
      <w:r w:rsidR="00215278" w:rsidRPr="00C50AD9">
        <w:rPr>
          <w:rStyle w:val="Heading1Char"/>
          <w:szCs w:val="24"/>
        </w:rPr>
        <w:t>gridpack::hello_world</w:t>
      </w:r>
      <w:r w:rsidR="007807C2">
        <w:rPr>
          <w:rFonts w:ascii="Times New Roman" w:hAnsi="Times New Roman" w:cs="Times New Roman"/>
          <w:sz w:val="24"/>
          <w:szCs w:val="24"/>
        </w:rPr>
        <w:t xml:space="preserve"> namespace. The use of namespaces</w:t>
      </w:r>
      <w:r w:rsidR="00215278" w:rsidRPr="00C50AD9">
        <w:rPr>
          <w:rFonts w:ascii="Times New Roman" w:hAnsi="Times New Roman" w:cs="Times New Roman"/>
          <w:sz w:val="24"/>
          <w:szCs w:val="24"/>
        </w:rPr>
        <w:t xml:space="preserve"> is up to the user and other choices are possible. The declaration of the </w:t>
      </w:r>
      <w:r w:rsidR="00215278" w:rsidRPr="00C50AD9">
        <w:rPr>
          <w:rStyle w:val="Heading1Char"/>
          <w:szCs w:val="24"/>
        </w:rPr>
        <w:t>HWBus</w:t>
      </w:r>
      <w:r w:rsidR="007807C2">
        <w:rPr>
          <w:rFonts w:ascii="Times New Roman" w:hAnsi="Times New Roman" w:cs="Times New Roman"/>
          <w:sz w:val="24"/>
          <w:szCs w:val="24"/>
        </w:rPr>
        <w:t xml:space="preserve"> class</w:t>
      </w:r>
      <w:r w:rsidR="00215278" w:rsidRPr="00C50AD9">
        <w:rPr>
          <w:rFonts w:ascii="Times New Roman" w:hAnsi="Times New Roman" w:cs="Times New Roman"/>
          <w:sz w:val="24"/>
          <w:szCs w:val="24"/>
        </w:rPr>
        <w:t xml:space="preserve"> inherits from the </w:t>
      </w:r>
      <w:r w:rsidR="00215278" w:rsidRPr="00C50AD9">
        <w:rPr>
          <w:rStyle w:val="Heading1Char"/>
          <w:szCs w:val="24"/>
        </w:rPr>
        <w:t>B</w:t>
      </w:r>
      <w:r w:rsidR="00E02695" w:rsidRPr="00C50AD9">
        <w:rPr>
          <w:rStyle w:val="Heading1Char"/>
          <w:szCs w:val="24"/>
        </w:rPr>
        <w:t>aseBusComponent</w:t>
      </w:r>
      <w:r w:rsidR="00E02695" w:rsidRPr="00C50AD9">
        <w:rPr>
          <w:rFonts w:ascii="Times New Roman" w:hAnsi="Times New Roman" w:cs="Times New Roman"/>
          <w:sz w:val="24"/>
          <w:szCs w:val="24"/>
        </w:rPr>
        <w:t xml:space="preserve"> class so all functions in the </w:t>
      </w:r>
      <w:r w:rsidR="00E02695" w:rsidRPr="00C50AD9">
        <w:rPr>
          <w:rStyle w:val="Heading1Char"/>
          <w:szCs w:val="24"/>
        </w:rPr>
        <w:t>BaseBusComponent</w:t>
      </w:r>
      <w:r w:rsidR="00E02695" w:rsidRPr="00C50AD9">
        <w:rPr>
          <w:rFonts w:ascii="Times New Roman" w:hAnsi="Times New Roman" w:cs="Times New Roman"/>
          <w:sz w:val="24"/>
          <w:szCs w:val="24"/>
        </w:rPr>
        <w:t xml:space="preserve"> class are available </w:t>
      </w:r>
      <w:r w:rsidR="00E02695" w:rsidRPr="00C50AD9">
        <w:rPr>
          <w:rFonts w:ascii="Times New Roman" w:hAnsi="Times New Roman" w:cs="Times New Roman"/>
          <w:sz w:val="24"/>
          <w:szCs w:val="24"/>
        </w:rPr>
        <w:lastRenderedPageBreak/>
        <w:t xml:space="preserve">to </w:t>
      </w:r>
      <w:r w:rsidR="00E02695" w:rsidRPr="00C50AD9">
        <w:rPr>
          <w:rStyle w:val="Heading1Char"/>
          <w:szCs w:val="24"/>
        </w:rPr>
        <w:t>HWBus</w:t>
      </w:r>
      <w:r w:rsidR="00E02695" w:rsidRPr="00C50AD9">
        <w:rPr>
          <w:rFonts w:ascii="Times New Roman" w:hAnsi="Times New Roman" w:cs="Times New Roman"/>
          <w:sz w:val="24"/>
          <w:szCs w:val="24"/>
        </w:rPr>
        <w:t xml:space="preserve">. </w:t>
      </w:r>
      <w:r w:rsidR="00E02695" w:rsidRPr="00C50AD9">
        <w:rPr>
          <w:rStyle w:val="Heading1Char"/>
          <w:szCs w:val="24"/>
        </w:rPr>
        <w:t>BaseBusComponent</w:t>
      </w:r>
      <w:r w:rsidR="00E02695" w:rsidRPr="00C50AD9">
        <w:rPr>
          <w:rFonts w:ascii="Times New Roman" w:hAnsi="Times New Roman" w:cs="Times New Roman"/>
          <w:sz w:val="24"/>
          <w:szCs w:val="24"/>
        </w:rPr>
        <w:t xml:space="preserve"> also provides some virtual functions, along with their default implementations, that can be overwritten in </w:t>
      </w:r>
      <w:r w:rsidR="00E02695" w:rsidRPr="00C50AD9">
        <w:rPr>
          <w:rStyle w:val="Heading1Char"/>
          <w:szCs w:val="24"/>
        </w:rPr>
        <w:t>HWBus</w:t>
      </w:r>
      <w:r w:rsidR="00E02695" w:rsidRPr="00C50AD9">
        <w:rPr>
          <w:rFonts w:ascii="Times New Roman" w:hAnsi="Times New Roman" w:cs="Times New Roman"/>
          <w:sz w:val="24"/>
          <w:szCs w:val="24"/>
        </w:rPr>
        <w:t xml:space="preserve">. Two of these are the </w:t>
      </w:r>
      <w:r w:rsidR="00E02695" w:rsidRPr="00C50AD9">
        <w:rPr>
          <w:rStyle w:val="Heading1Char"/>
          <w:szCs w:val="24"/>
        </w:rPr>
        <w:t>load</w:t>
      </w:r>
      <w:r w:rsidR="00E02695" w:rsidRPr="00C50AD9">
        <w:rPr>
          <w:rFonts w:ascii="Times New Roman" w:hAnsi="Times New Roman" w:cs="Times New Roman"/>
          <w:sz w:val="24"/>
          <w:szCs w:val="24"/>
        </w:rPr>
        <w:t xml:space="preserve"> and </w:t>
      </w:r>
      <w:r w:rsidR="00E02695" w:rsidRPr="00C50AD9">
        <w:rPr>
          <w:rStyle w:val="Heading1Char"/>
          <w:szCs w:val="24"/>
        </w:rPr>
        <w:t>serialWrite</w:t>
      </w:r>
      <w:r w:rsidR="00E02695" w:rsidRPr="00C50AD9">
        <w:rPr>
          <w:rFonts w:ascii="Times New Roman" w:hAnsi="Times New Roman" w:cs="Times New Roman"/>
          <w:sz w:val="24"/>
          <w:szCs w:val="24"/>
        </w:rPr>
        <w:t xml:space="preserve"> functions. Inside </w:t>
      </w:r>
      <w:r w:rsidR="00E02695" w:rsidRPr="00C50AD9">
        <w:rPr>
          <w:rStyle w:val="Heading1Char"/>
          <w:szCs w:val="24"/>
        </w:rPr>
        <w:t>HWBus</w:t>
      </w:r>
      <w:r w:rsidR="00E02695" w:rsidRPr="00C50AD9">
        <w:rPr>
          <w:rFonts w:ascii="Times New Roman" w:hAnsi="Times New Roman" w:cs="Times New Roman"/>
          <w:sz w:val="24"/>
          <w:szCs w:val="24"/>
        </w:rPr>
        <w:t xml:space="preserve"> are declarations for the constructor, destructor, </w:t>
      </w:r>
      <w:r w:rsidR="00E02695" w:rsidRPr="00C50AD9">
        <w:rPr>
          <w:rStyle w:val="Heading1Char"/>
          <w:szCs w:val="24"/>
        </w:rPr>
        <w:t>load</w:t>
      </w:r>
      <w:r w:rsidR="00E02695" w:rsidRPr="00C50AD9">
        <w:rPr>
          <w:rFonts w:ascii="Times New Roman" w:hAnsi="Times New Roman" w:cs="Times New Roman"/>
          <w:sz w:val="24"/>
          <w:szCs w:val="24"/>
        </w:rPr>
        <w:t xml:space="preserve"> and </w:t>
      </w:r>
      <w:r w:rsidR="00E02695" w:rsidRPr="00C50AD9">
        <w:rPr>
          <w:rStyle w:val="Heading1Char"/>
          <w:szCs w:val="24"/>
        </w:rPr>
        <w:t>serialWrite</w:t>
      </w:r>
      <w:r w:rsidR="00E02695" w:rsidRPr="00C50AD9">
        <w:rPr>
          <w:rFonts w:ascii="Times New Roman" w:hAnsi="Times New Roman" w:cs="Times New Roman"/>
          <w:sz w:val="24"/>
          <w:szCs w:val="24"/>
        </w:rPr>
        <w:t xml:space="preserve"> functions. These will be implemented in the </w:t>
      </w:r>
      <w:r w:rsidR="00E02695" w:rsidRPr="00C50AD9">
        <w:rPr>
          <w:rStyle w:val="Heading1Char"/>
          <w:szCs w:val="24"/>
        </w:rPr>
        <w:t>hw_components.cpp</w:t>
      </w:r>
      <w:r w:rsidR="00E02695" w:rsidRPr="00C50AD9">
        <w:rPr>
          <w:rFonts w:ascii="Times New Roman" w:hAnsi="Times New Roman" w:cs="Times New Roman"/>
          <w:sz w:val="24"/>
          <w:szCs w:val="24"/>
        </w:rPr>
        <w:t xml:space="preserve"> file. A single private element, </w:t>
      </w:r>
      <w:r w:rsidR="00E02695" w:rsidRPr="00C50AD9">
        <w:rPr>
          <w:rStyle w:val="Heading1Char"/>
          <w:szCs w:val="24"/>
        </w:rPr>
        <w:t>p_original_idx</w:t>
      </w:r>
      <w:r w:rsidR="007807C2">
        <w:rPr>
          <w:rFonts w:ascii="Times New Roman" w:hAnsi="Times New Roman" w:cs="Times New Roman"/>
          <w:sz w:val="24"/>
          <w:szCs w:val="24"/>
        </w:rPr>
        <w:t xml:space="preserve">, </w:t>
      </w:r>
      <w:r w:rsidR="00E02695" w:rsidRPr="00C50AD9">
        <w:rPr>
          <w:rFonts w:ascii="Times New Roman" w:hAnsi="Times New Roman" w:cs="Times New Roman"/>
          <w:sz w:val="24"/>
          <w:szCs w:val="24"/>
        </w:rPr>
        <w:t>is also declared in this class.</w:t>
      </w:r>
    </w:p>
    <w:p w14:paraId="34BAE445" w14:textId="01C10F81" w:rsidR="00BA36EE" w:rsidRPr="00C50AD9" w:rsidRDefault="00E02695" w:rsidP="00BA36EE">
      <w:pPr>
        <w:rPr>
          <w:rFonts w:ascii="Times New Roman" w:hAnsi="Times New Roman" w:cs="Times New Roman"/>
          <w:sz w:val="24"/>
          <w:szCs w:val="24"/>
        </w:rPr>
      </w:pPr>
      <w:r w:rsidRPr="00C50AD9">
        <w:rPr>
          <w:rFonts w:ascii="Times New Roman" w:hAnsi="Times New Roman" w:cs="Times New Roman"/>
          <w:sz w:val="24"/>
          <w:szCs w:val="24"/>
        </w:rPr>
        <w:t xml:space="preserve">The final component in </w:t>
      </w:r>
      <w:r w:rsidRPr="00C50AD9">
        <w:rPr>
          <w:rStyle w:val="Heading1Char"/>
          <w:szCs w:val="24"/>
        </w:rPr>
        <w:t>HWBus</w:t>
      </w:r>
      <w:r w:rsidRPr="00C50AD9">
        <w:rPr>
          <w:rFonts w:ascii="Times New Roman" w:hAnsi="Times New Roman" w:cs="Times New Roman"/>
          <w:sz w:val="24"/>
          <w:szCs w:val="24"/>
        </w:rPr>
        <w:t xml:space="preserve"> is the implementation of the serialize method. This method is used when copying the class from one processor to another and allows the program to move all the data associated with a particular instance of </w:t>
      </w:r>
      <w:r w:rsidRPr="00C50AD9">
        <w:rPr>
          <w:rStyle w:val="Heading1Char"/>
          <w:szCs w:val="24"/>
        </w:rPr>
        <w:t>HWBus</w:t>
      </w:r>
      <w:r w:rsidRPr="00C50AD9">
        <w:rPr>
          <w:rFonts w:ascii="Times New Roman" w:hAnsi="Times New Roman" w:cs="Times New Roman"/>
          <w:sz w:val="24"/>
          <w:szCs w:val="24"/>
        </w:rPr>
        <w:t xml:space="preserve"> to another processor. The </w:t>
      </w:r>
      <w:r w:rsidR="002B526A" w:rsidRPr="00C50AD9">
        <w:rPr>
          <w:rFonts w:ascii="Times New Roman" w:hAnsi="Times New Roman" w:cs="Times New Roman"/>
          <w:sz w:val="24"/>
          <w:szCs w:val="24"/>
        </w:rPr>
        <w:t xml:space="preserve">friend declaration means that </w:t>
      </w:r>
      <w:r w:rsidR="002B526A" w:rsidRPr="00C50AD9">
        <w:rPr>
          <w:rStyle w:val="Heading1Char"/>
          <w:szCs w:val="24"/>
        </w:rPr>
        <w:t>HWBus</w:t>
      </w:r>
      <w:r w:rsidR="002B526A" w:rsidRPr="00C50AD9">
        <w:rPr>
          <w:rFonts w:ascii="Times New Roman" w:hAnsi="Times New Roman" w:cs="Times New Roman"/>
          <w:sz w:val="24"/>
          <w:szCs w:val="24"/>
        </w:rPr>
        <w:t xml:space="preserve"> has access to protected methods and data in </w:t>
      </w:r>
      <w:r w:rsidR="002B526A" w:rsidRPr="00C50AD9">
        <w:rPr>
          <w:rStyle w:val="Heading1Char"/>
          <w:szCs w:val="24"/>
        </w:rPr>
        <w:t>boost::serialization::access</w:t>
      </w:r>
      <w:r w:rsidR="002B526A" w:rsidRPr="00C50AD9">
        <w:rPr>
          <w:rFonts w:ascii="Times New Roman" w:hAnsi="Times New Roman" w:cs="Times New Roman"/>
          <w:sz w:val="24"/>
          <w:szCs w:val="24"/>
        </w:rPr>
        <w:t xml:space="preserve"> and the templated serialization function is used to declare all internal data members that need to</w:t>
      </w:r>
      <w:r w:rsidR="00D44787" w:rsidRPr="00C50AD9">
        <w:rPr>
          <w:rFonts w:ascii="Times New Roman" w:hAnsi="Times New Roman" w:cs="Times New Roman"/>
          <w:sz w:val="24"/>
          <w:szCs w:val="24"/>
        </w:rPr>
        <w:t xml:space="preserve"> be</w:t>
      </w:r>
      <w:r w:rsidR="002B526A" w:rsidRPr="00C50AD9">
        <w:rPr>
          <w:rFonts w:ascii="Times New Roman" w:hAnsi="Times New Roman" w:cs="Times New Roman"/>
          <w:sz w:val="24"/>
          <w:szCs w:val="24"/>
        </w:rPr>
        <w:t xml:space="preserve"> transferred with the </w:t>
      </w:r>
      <w:r w:rsidR="002B526A" w:rsidRPr="00C50AD9">
        <w:rPr>
          <w:rStyle w:val="Heading1Char"/>
          <w:szCs w:val="24"/>
        </w:rPr>
        <w:t>HWBus</w:t>
      </w:r>
      <w:r w:rsidR="002B526A" w:rsidRPr="00C50AD9">
        <w:rPr>
          <w:rFonts w:ascii="Times New Roman" w:hAnsi="Times New Roman" w:cs="Times New Roman"/>
          <w:sz w:val="24"/>
          <w:szCs w:val="24"/>
        </w:rPr>
        <w:t xml:space="preserve"> instance if it is moved from on processor to another. These elements include whatever base class </w:t>
      </w:r>
      <w:r w:rsidR="002B526A" w:rsidRPr="00C50AD9">
        <w:rPr>
          <w:rStyle w:val="Heading1Char"/>
          <w:szCs w:val="24"/>
        </w:rPr>
        <w:t>HWBus</w:t>
      </w:r>
      <w:r w:rsidR="002B526A" w:rsidRPr="00C50AD9">
        <w:rPr>
          <w:rFonts w:ascii="Times New Roman" w:hAnsi="Times New Roman" w:cs="Times New Roman"/>
          <w:sz w:val="24"/>
          <w:szCs w:val="24"/>
        </w:rPr>
        <w:t xml:space="preserve"> may be derived from, which is represented by the element</w:t>
      </w:r>
    </w:p>
    <w:p w14:paraId="37A1B755" w14:textId="77777777" w:rsidR="00D44787" w:rsidRDefault="002B526A" w:rsidP="00D44787">
      <w:pPr>
        <w:pStyle w:val="RedBoldCode"/>
      </w:pPr>
      <w:r w:rsidRPr="002B526A">
        <w:t>boost::serialization::base_object&lt;gridpack::component</w:t>
      </w:r>
    </w:p>
    <w:p w14:paraId="064B1701" w14:textId="5B164E27" w:rsidR="002B526A" w:rsidRDefault="00D44787" w:rsidP="00D44787">
      <w:pPr>
        <w:pStyle w:val="RedBoldCode"/>
      </w:pPr>
      <w:r>
        <w:t xml:space="preserve">     </w:t>
      </w:r>
      <w:r w:rsidR="002B526A" w:rsidRPr="002B526A">
        <w:t>::BaseBusComponent&gt;(*this)</w:t>
      </w:r>
    </w:p>
    <w:p w14:paraId="4DA2596B" w14:textId="278611F0" w:rsidR="002B526A" w:rsidRPr="00EE39AD" w:rsidRDefault="002B526A" w:rsidP="00BA36EE">
      <w:pPr>
        <w:rPr>
          <w:rFonts w:ascii="Times New Roman" w:hAnsi="Times New Roman" w:cs="Times New Roman"/>
          <w:sz w:val="24"/>
          <w:szCs w:val="24"/>
        </w:rPr>
      </w:pPr>
      <w:r w:rsidRPr="00EE39AD">
        <w:rPr>
          <w:rFonts w:ascii="Times New Roman" w:hAnsi="Times New Roman" w:cs="Times New Roman"/>
          <w:sz w:val="24"/>
          <w:szCs w:val="24"/>
        </w:rPr>
        <w:t xml:space="preserve">The remaining data element is </w:t>
      </w:r>
      <w:r w:rsidRPr="00EE39AD">
        <w:rPr>
          <w:rStyle w:val="Heading1Char"/>
          <w:szCs w:val="24"/>
        </w:rPr>
        <w:t>p_original_idx</w:t>
      </w:r>
      <w:r w:rsidRPr="00EE39AD">
        <w:rPr>
          <w:rFonts w:ascii="Times New Roman" w:hAnsi="Times New Roman" w:cs="Times New Roman"/>
          <w:sz w:val="24"/>
          <w:szCs w:val="24"/>
        </w:rPr>
        <w:t xml:space="preserve">. The variable </w:t>
      </w:r>
      <w:r w:rsidRPr="00EE39AD">
        <w:rPr>
          <w:rStyle w:val="Heading1Char"/>
          <w:szCs w:val="24"/>
        </w:rPr>
        <w:t>ar</w:t>
      </w:r>
      <w:r w:rsidRPr="00EE39AD">
        <w:rPr>
          <w:rFonts w:ascii="Times New Roman" w:hAnsi="Times New Roman" w:cs="Times New Roman"/>
          <w:sz w:val="24"/>
          <w:szCs w:val="24"/>
        </w:rPr>
        <w:t xml:space="preserve"> of type </w:t>
      </w:r>
      <w:r w:rsidRPr="00EE39AD">
        <w:rPr>
          <w:rStyle w:val="Heading1Char"/>
          <w:szCs w:val="24"/>
        </w:rPr>
        <w:t>Archive</w:t>
      </w:r>
      <w:r w:rsidRPr="00EE39AD">
        <w:rPr>
          <w:rFonts w:ascii="Times New Roman" w:hAnsi="Times New Roman" w:cs="Times New Roman"/>
          <w:sz w:val="24"/>
          <w:szCs w:val="24"/>
        </w:rPr>
        <w:t xml:space="preserve"> is appended t</w:t>
      </w:r>
      <w:r w:rsidR="00D44787" w:rsidRPr="00EE39AD">
        <w:rPr>
          <w:rFonts w:ascii="Times New Roman" w:hAnsi="Times New Roman" w:cs="Times New Roman"/>
          <w:sz w:val="24"/>
          <w:szCs w:val="24"/>
        </w:rPr>
        <w:t xml:space="preserve">o using the operator </w:t>
      </w:r>
      <w:r w:rsidR="00D44787" w:rsidRPr="00EE39AD">
        <w:rPr>
          <w:rStyle w:val="Heading1Char"/>
          <w:szCs w:val="24"/>
        </w:rPr>
        <w:t>&amp;</w:t>
      </w:r>
      <w:r w:rsidR="00D44787" w:rsidRPr="00EE39AD">
        <w:rPr>
          <w:rFonts w:ascii="Times New Roman" w:hAnsi="Times New Roman" w:cs="Times New Roman"/>
          <w:sz w:val="24"/>
          <w:szCs w:val="24"/>
        </w:rPr>
        <w:t xml:space="preserve">. In this case the data appended to </w:t>
      </w:r>
      <w:r w:rsidR="00D44787" w:rsidRPr="00EE39AD">
        <w:rPr>
          <w:rStyle w:val="Heading1Char"/>
          <w:szCs w:val="24"/>
        </w:rPr>
        <w:t>ar</w:t>
      </w:r>
      <w:r w:rsidR="00D44787" w:rsidRPr="00EE39AD">
        <w:rPr>
          <w:rFonts w:ascii="Times New Roman" w:hAnsi="Times New Roman" w:cs="Times New Roman"/>
          <w:sz w:val="24"/>
          <w:szCs w:val="24"/>
        </w:rPr>
        <w:t xml:space="preserve"> is any serialized data coming from the base class and the variable </w:t>
      </w:r>
      <w:r w:rsidR="00D44787" w:rsidRPr="00EE39AD">
        <w:rPr>
          <w:rStyle w:val="Heading1Char"/>
          <w:szCs w:val="24"/>
        </w:rPr>
        <w:t>p_original_idx</w:t>
      </w:r>
      <w:r w:rsidR="00D44787" w:rsidRPr="00EE39AD">
        <w:rPr>
          <w:rFonts w:ascii="Times New Roman" w:hAnsi="Times New Roman" w:cs="Times New Roman"/>
          <w:sz w:val="24"/>
          <w:szCs w:val="24"/>
        </w:rPr>
        <w:t>. The serialization function is recursive, so including the base class is enough to guarantee that any variables beneath that are also included in the serialization.</w:t>
      </w:r>
    </w:p>
    <w:p w14:paraId="28AD89D3" w14:textId="5D6AF748" w:rsidR="00D44787" w:rsidRPr="00EE39AD" w:rsidRDefault="00D44787" w:rsidP="00BA36EE">
      <w:pPr>
        <w:rPr>
          <w:rFonts w:ascii="Times New Roman" w:hAnsi="Times New Roman" w:cs="Times New Roman"/>
          <w:sz w:val="24"/>
          <w:szCs w:val="24"/>
        </w:rPr>
      </w:pPr>
      <w:r w:rsidRPr="00EE39AD">
        <w:rPr>
          <w:rFonts w:ascii="Times New Roman" w:hAnsi="Times New Roman" w:cs="Times New Roman"/>
          <w:sz w:val="24"/>
          <w:szCs w:val="24"/>
        </w:rPr>
        <w:t xml:space="preserve">The declaration for </w:t>
      </w:r>
      <w:r w:rsidRPr="00EE39AD">
        <w:rPr>
          <w:rStyle w:val="Heading1Char"/>
          <w:szCs w:val="24"/>
        </w:rPr>
        <w:t>HWBranch</w:t>
      </w:r>
      <w:r w:rsidRPr="00EE39AD">
        <w:rPr>
          <w:rFonts w:ascii="Times New Roman" w:hAnsi="Times New Roman" w:cs="Times New Roman"/>
          <w:sz w:val="24"/>
          <w:szCs w:val="24"/>
        </w:rPr>
        <w:t xml:space="preserve"> is very similar. The only major difference is that there are two private variables representing the buses at either end of the branch and these must both be included in the </w:t>
      </w:r>
      <w:r w:rsidRPr="00EE39AD">
        <w:rPr>
          <w:rStyle w:val="Heading1Char"/>
          <w:szCs w:val="24"/>
        </w:rPr>
        <w:t>serialize</w:t>
      </w:r>
      <w:r w:rsidRPr="00EE39AD">
        <w:rPr>
          <w:rFonts w:ascii="Times New Roman" w:hAnsi="Times New Roman" w:cs="Times New Roman"/>
          <w:sz w:val="24"/>
          <w:szCs w:val="24"/>
        </w:rPr>
        <w:t xml:space="preserve"> function.</w:t>
      </w:r>
    </w:p>
    <w:p w14:paraId="4AAA7790" w14:textId="08B9AC14" w:rsidR="00D44787" w:rsidRPr="00EE39AD" w:rsidRDefault="00D44787" w:rsidP="00BA36EE">
      <w:pPr>
        <w:rPr>
          <w:rFonts w:ascii="Times New Roman" w:hAnsi="Times New Roman" w:cs="Times New Roman"/>
          <w:sz w:val="24"/>
          <w:szCs w:val="24"/>
        </w:rPr>
      </w:pPr>
      <w:r w:rsidRPr="00EE39AD">
        <w:rPr>
          <w:rFonts w:ascii="Times New Roman" w:hAnsi="Times New Roman" w:cs="Times New Roman"/>
          <w:sz w:val="24"/>
          <w:szCs w:val="24"/>
        </w:rPr>
        <w:t>The bottom of the file contains a typedef declaration for a network using HWBus and HWBranch for it bus and branch classes. This is a convenience and makes it easier to define other functions and classes in the application.</w:t>
      </w:r>
    </w:p>
    <w:p w14:paraId="560B29CC" w14:textId="49CC09FC" w:rsidR="00D44787" w:rsidRPr="00EE39AD" w:rsidRDefault="00D44787" w:rsidP="00BA36EE">
      <w:pPr>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hw_components.cpp</w:t>
      </w:r>
      <w:r w:rsidRPr="00EE39AD">
        <w:rPr>
          <w:rFonts w:ascii="Times New Roman" w:hAnsi="Times New Roman" w:cs="Times New Roman"/>
          <w:sz w:val="24"/>
          <w:szCs w:val="24"/>
        </w:rPr>
        <w:t xml:space="preserve"> file contains the actual implementation of the functions declared in </w:t>
      </w:r>
      <w:r w:rsidRPr="00EE39AD">
        <w:rPr>
          <w:rStyle w:val="Heading1Char"/>
          <w:szCs w:val="24"/>
        </w:rPr>
        <w:t>hw_components.hpp</w:t>
      </w:r>
      <w:r w:rsidRPr="00EE39AD">
        <w:rPr>
          <w:rFonts w:ascii="Times New Roman" w:hAnsi="Times New Roman" w:cs="Times New Roman"/>
          <w:sz w:val="24"/>
          <w:szCs w:val="24"/>
        </w:rPr>
        <w:t xml:space="preserve">. </w:t>
      </w:r>
      <w:r w:rsidR="00A06FB6" w:rsidRPr="00EE39AD">
        <w:rPr>
          <w:rFonts w:ascii="Times New Roman" w:hAnsi="Times New Roman" w:cs="Times New Roman"/>
          <w:sz w:val="24"/>
          <w:szCs w:val="24"/>
        </w:rPr>
        <w:t xml:space="preserve">The declarations for STL vectors and iostreams and the </w:t>
      </w:r>
      <w:r w:rsidR="00A06FB6" w:rsidRPr="00EE39AD">
        <w:rPr>
          <w:rStyle w:val="Heading1Char"/>
          <w:szCs w:val="24"/>
        </w:rPr>
        <w:t>hw_components.hpp</w:t>
      </w:r>
      <w:r w:rsidR="00A06FB6" w:rsidRPr="00EE39AD">
        <w:rPr>
          <w:rFonts w:ascii="Times New Roman" w:hAnsi="Times New Roman" w:cs="Times New Roman"/>
          <w:sz w:val="24"/>
          <w:szCs w:val="24"/>
        </w:rPr>
        <w:t xml:space="preserve"> file are included at the top of the file so that all functions in the class are defined. For </w:t>
      </w:r>
      <w:r w:rsidR="00A06FB6" w:rsidRPr="00EE39AD">
        <w:rPr>
          <w:rStyle w:val="Heading1Char"/>
          <w:szCs w:val="24"/>
        </w:rPr>
        <w:t>HWBus</w:t>
      </w:r>
      <w:r w:rsidR="00A06FB6" w:rsidRPr="00EE39AD">
        <w:rPr>
          <w:rFonts w:ascii="Times New Roman" w:hAnsi="Times New Roman" w:cs="Times New Roman"/>
          <w:sz w:val="24"/>
          <w:szCs w:val="24"/>
        </w:rPr>
        <w:t>, the constructor and destructor are trivial and are given by</w:t>
      </w:r>
    </w:p>
    <w:p w14:paraId="73EC570B" w14:textId="48707008" w:rsidR="00A06FB6" w:rsidRPr="00A06FB6" w:rsidRDefault="00A06FB6" w:rsidP="00A06FB6">
      <w:pPr>
        <w:pStyle w:val="RedBoldCode"/>
      </w:pPr>
      <w:r w:rsidRPr="00A06FB6">
        <w:t>gridpack::hello_world</w:t>
      </w:r>
      <w:r w:rsidR="00082E93">
        <w:t>::HWBus::HWBus(</w:t>
      </w:r>
      <w:r w:rsidRPr="00A06FB6">
        <w:t>)</w:t>
      </w:r>
    </w:p>
    <w:p w14:paraId="4CD43C41" w14:textId="77777777" w:rsidR="00A06FB6" w:rsidRPr="00A06FB6" w:rsidRDefault="00A06FB6" w:rsidP="00A06FB6">
      <w:pPr>
        <w:pStyle w:val="RedBoldCode"/>
      </w:pPr>
      <w:r w:rsidRPr="00A06FB6">
        <w:t>{</w:t>
      </w:r>
    </w:p>
    <w:p w14:paraId="05185BD0" w14:textId="77777777" w:rsidR="00A06FB6" w:rsidRPr="00A06FB6" w:rsidRDefault="00A06FB6" w:rsidP="00A06FB6">
      <w:pPr>
        <w:pStyle w:val="RedBoldCode"/>
      </w:pPr>
      <w:r w:rsidRPr="00A06FB6">
        <w:t xml:space="preserve">  p_original_idx = 0;</w:t>
      </w:r>
    </w:p>
    <w:p w14:paraId="7F129C7D" w14:textId="1286F802" w:rsidR="00A06FB6" w:rsidRDefault="00A06FB6" w:rsidP="00A06FB6">
      <w:pPr>
        <w:pStyle w:val="RedBoldCode"/>
      </w:pPr>
      <w:r w:rsidRPr="00A06FB6">
        <w:t>}</w:t>
      </w:r>
    </w:p>
    <w:p w14:paraId="209BA100" w14:textId="6F229F7B" w:rsidR="00A06FB6" w:rsidRPr="00A06FB6" w:rsidRDefault="00A06FB6" w:rsidP="00A06FB6">
      <w:pPr>
        <w:pStyle w:val="RedBoldCode"/>
      </w:pPr>
      <w:r w:rsidRPr="00A06FB6">
        <w:t>gridpack:</w:t>
      </w:r>
      <w:r w:rsidR="00082E93">
        <w:t>:hello_world::HWBus::~HWBus(</w:t>
      </w:r>
      <w:r w:rsidRPr="00A06FB6">
        <w:t>)</w:t>
      </w:r>
    </w:p>
    <w:p w14:paraId="0D7C4BD4" w14:textId="77777777" w:rsidR="00A06FB6" w:rsidRPr="00A06FB6" w:rsidRDefault="00A06FB6" w:rsidP="00A06FB6">
      <w:pPr>
        <w:pStyle w:val="RedBoldCode"/>
      </w:pPr>
      <w:r w:rsidRPr="00A06FB6">
        <w:lastRenderedPageBreak/>
        <w:t>{</w:t>
      </w:r>
    </w:p>
    <w:p w14:paraId="5EE5161A" w14:textId="7475BAC9" w:rsidR="00A06FB6" w:rsidRDefault="00A06FB6" w:rsidP="00A06FB6">
      <w:pPr>
        <w:pStyle w:val="RedBoldCode"/>
      </w:pPr>
      <w:r w:rsidRPr="00A06FB6">
        <w:t>}</w:t>
      </w:r>
    </w:p>
    <w:p w14:paraId="33A7D2CD" w14:textId="25BF86E0" w:rsidR="00A06FB6" w:rsidRPr="00EE39AD" w:rsidRDefault="00A06FB6" w:rsidP="00CF138D">
      <w:pPr>
        <w:pStyle w:val="NoSpacing"/>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load</w:t>
      </w:r>
      <w:r w:rsidRPr="00EE39AD">
        <w:rPr>
          <w:rFonts w:ascii="Times New Roman" w:hAnsi="Times New Roman" w:cs="Times New Roman"/>
          <w:sz w:val="24"/>
          <w:szCs w:val="24"/>
        </w:rPr>
        <w:t xml:space="preserve"> function is more </w:t>
      </w:r>
      <w:r w:rsidR="00CF138D" w:rsidRPr="00EE39AD">
        <w:rPr>
          <w:rFonts w:ascii="Times New Roman" w:hAnsi="Times New Roman" w:cs="Times New Roman"/>
          <w:sz w:val="24"/>
          <w:szCs w:val="24"/>
        </w:rPr>
        <w:t>interesting</w:t>
      </w:r>
      <w:r w:rsidRPr="00EE39AD">
        <w:rPr>
          <w:rFonts w:ascii="Times New Roman" w:hAnsi="Times New Roman" w:cs="Times New Roman"/>
          <w:sz w:val="24"/>
          <w:szCs w:val="24"/>
        </w:rPr>
        <w:t xml:space="preserve"> and is designed to transfer data that was read in from the network configuration file</w:t>
      </w:r>
      <w:r w:rsidR="00CF138D" w:rsidRPr="00EE39AD">
        <w:rPr>
          <w:rFonts w:ascii="Times New Roman" w:hAnsi="Times New Roman" w:cs="Times New Roman"/>
          <w:sz w:val="24"/>
          <w:szCs w:val="24"/>
        </w:rPr>
        <w:t xml:space="preserve"> to the internal parameters of the bus. In this case, there is only one internal parameter, so </w:t>
      </w:r>
      <w:r w:rsidR="00CF138D" w:rsidRPr="00EE39AD">
        <w:rPr>
          <w:rStyle w:val="Heading1Char"/>
          <w:szCs w:val="24"/>
        </w:rPr>
        <w:t>load</w:t>
      </w:r>
      <w:r w:rsidR="00CF138D" w:rsidRPr="00EE39AD">
        <w:rPr>
          <w:rStyle w:val="Heading1Char"/>
          <w:rFonts w:ascii="Times New Roman" w:hAnsi="Times New Roman" w:cs="Times New Roman"/>
          <w:szCs w:val="24"/>
        </w:rPr>
        <w:t xml:space="preserve"> </w:t>
      </w:r>
      <w:r w:rsidR="00CF138D" w:rsidRPr="00EE39AD">
        <w:rPr>
          <w:rFonts w:ascii="Times New Roman" w:hAnsi="Times New Roman" w:cs="Times New Roman"/>
          <w:sz w:val="24"/>
          <w:szCs w:val="24"/>
        </w:rPr>
        <w:t xml:space="preserve">is fairly simple. The bus ID is stored in the variable </w:t>
      </w:r>
      <w:r w:rsidR="00CF138D" w:rsidRPr="00EE39AD">
        <w:rPr>
          <w:rStyle w:val="Heading1Char"/>
          <w:szCs w:val="24"/>
        </w:rPr>
        <w:t>BUS_NUMBER</w:t>
      </w:r>
      <w:r w:rsidR="00CF138D" w:rsidRPr="00EE39AD">
        <w:rPr>
          <w:rFonts w:ascii="Times New Roman" w:hAnsi="Times New Roman" w:cs="Times New Roman"/>
          <w:sz w:val="24"/>
          <w:szCs w:val="24"/>
        </w:rPr>
        <w:t>, so the load implemention is</w:t>
      </w:r>
    </w:p>
    <w:p w14:paraId="2916354D" w14:textId="77777777" w:rsidR="00CF138D" w:rsidRPr="00CF138D" w:rsidRDefault="00CF138D" w:rsidP="00CF138D">
      <w:pPr>
        <w:pStyle w:val="RedBoldCode"/>
      </w:pPr>
      <w:r w:rsidRPr="00CF138D">
        <w:t>void gridpack::hello_world::HWBus::load(const</w:t>
      </w:r>
    </w:p>
    <w:p w14:paraId="5407A389" w14:textId="722CF193" w:rsidR="00CF138D" w:rsidRPr="00CF138D" w:rsidRDefault="00CF138D" w:rsidP="00CF138D">
      <w:pPr>
        <w:pStyle w:val="RedBoldCode"/>
      </w:pPr>
      <w:r w:rsidRPr="00CF138D">
        <w:t xml:space="preserve">  </w:t>
      </w:r>
      <w:r>
        <w:t xml:space="preserve">  </w:t>
      </w:r>
      <w:r w:rsidRPr="00CF138D">
        <w:t xml:space="preserve"> boost::shared_ptr&lt;gridpack::component::DataCollection&gt; &amp;data)</w:t>
      </w:r>
    </w:p>
    <w:p w14:paraId="4419B36F" w14:textId="77777777" w:rsidR="00CF138D" w:rsidRPr="00CF138D" w:rsidRDefault="00CF138D" w:rsidP="00CF138D">
      <w:pPr>
        <w:pStyle w:val="RedBoldCode"/>
      </w:pPr>
      <w:r w:rsidRPr="00CF138D">
        <w:t>{</w:t>
      </w:r>
    </w:p>
    <w:p w14:paraId="29057C0C" w14:textId="77777777" w:rsidR="00CF138D" w:rsidRPr="00CF138D" w:rsidRDefault="00CF138D" w:rsidP="00CF138D">
      <w:pPr>
        <w:pStyle w:val="RedBoldCode"/>
      </w:pPr>
      <w:r w:rsidRPr="00CF138D">
        <w:t xml:space="preserve">   data-&gt;getValue(BUS_NUMBER,&amp;p_original_idx);</w:t>
      </w:r>
    </w:p>
    <w:p w14:paraId="4F3444E0" w14:textId="5274A037" w:rsidR="00CF138D" w:rsidRDefault="00CF138D" w:rsidP="00CF138D">
      <w:pPr>
        <w:pStyle w:val="RedBoldCode"/>
      </w:pPr>
      <w:r w:rsidRPr="00CF138D">
        <w:t>}</w:t>
      </w:r>
    </w:p>
    <w:p w14:paraId="5F333F3C" w14:textId="5A9C1139" w:rsidR="00CF138D" w:rsidRPr="00EE39AD" w:rsidRDefault="00CF138D" w:rsidP="00CF138D">
      <w:pPr>
        <w:rPr>
          <w:rFonts w:ascii="Times New Roman" w:hAnsi="Times New Roman" w:cs="Times New Roman"/>
          <w:sz w:val="24"/>
          <w:szCs w:val="24"/>
        </w:rPr>
      </w:pPr>
      <w:r w:rsidRPr="00EE39AD">
        <w:rPr>
          <w:rFonts w:ascii="Times New Roman" w:hAnsi="Times New Roman" w:cs="Times New Roman"/>
          <w:sz w:val="24"/>
          <w:szCs w:val="24"/>
        </w:rPr>
        <w:t xml:space="preserve">All the parameters associated with the bus that came from the network configuration file are stored in the </w:t>
      </w:r>
      <w:r w:rsidRPr="00EE39AD">
        <w:rPr>
          <w:rStyle w:val="Heading1Char"/>
          <w:szCs w:val="24"/>
        </w:rPr>
        <w:t>data DataCollection</w:t>
      </w:r>
      <w:r w:rsidRPr="00EE39AD">
        <w:rPr>
          <w:rFonts w:ascii="Times New Roman" w:hAnsi="Times New Roman" w:cs="Times New Roman"/>
          <w:sz w:val="24"/>
          <w:szCs w:val="24"/>
        </w:rPr>
        <w:t xml:space="preserve"> object, so the </w:t>
      </w:r>
      <w:r w:rsidRPr="00EE39AD">
        <w:rPr>
          <w:rStyle w:val="Heading1Char"/>
          <w:szCs w:val="24"/>
        </w:rPr>
        <w:t>getValue</w:t>
      </w:r>
      <w:r w:rsidRPr="00EE39AD">
        <w:rPr>
          <w:rFonts w:ascii="Times New Roman" w:hAnsi="Times New Roman" w:cs="Times New Roman"/>
          <w:sz w:val="24"/>
          <w:szCs w:val="24"/>
        </w:rPr>
        <w:t xml:space="preserve"> statement is used to get the value from </w:t>
      </w:r>
      <w:r w:rsidRPr="00EE39AD">
        <w:rPr>
          <w:rStyle w:val="Heading1Char"/>
          <w:szCs w:val="24"/>
        </w:rPr>
        <w:t>data</w:t>
      </w:r>
      <w:r w:rsidRPr="00EE39AD">
        <w:rPr>
          <w:rFonts w:ascii="Times New Roman" w:hAnsi="Times New Roman" w:cs="Times New Roman"/>
          <w:sz w:val="24"/>
          <w:szCs w:val="24"/>
        </w:rPr>
        <w:t xml:space="preserve"> and assign it to </w:t>
      </w:r>
      <w:r w:rsidRPr="00EE39AD">
        <w:rPr>
          <w:rStyle w:val="Heading1Char"/>
          <w:szCs w:val="24"/>
        </w:rPr>
        <w:t>p_original_index</w:t>
      </w:r>
      <w:r w:rsidRPr="00EE39AD">
        <w:rPr>
          <w:rFonts w:ascii="Times New Roman" w:hAnsi="Times New Roman" w:cs="Times New Roman"/>
          <w:sz w:val="24"/>
          <w:szCs w:val="24"/>
        </w:rPr>
        <w:t xml:space="preserve">. </w:t>
      </w:r>
    </w:p>
    <w:p w14:paraId="3FA61744" w14:textId="0E76B146" w:rsidR="00CF138D" w:rsidRPr="00EE39AD" w:rsidRDefault="00CF138D" w:rsidP="00CF138D">
      <w:pPr>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serialWrite</w:t>
      </w:r>
      <w:r w:rsidRPr="00EE39AD">
        <w:rPr>
          <w:rFonts w:ascii="Times New Roman" w:hAnsi="Times New Roman" w:cs="Times New Roman"/>
          <w:sz w:val="24"/>
          <w:szCs w:val="24"/>
        </w:rPr>
        <w:t xml:space="preserve"> function returns a string with a message from the bus if called by some other program (in this case an instance of </w:t>
      </w:r>
      <w:r w:rsidRPr="00EE39AD">
        <w:rPr>
          <w:rStyle w:val="Heading1Char"/>
          <w:szCs w:val="24"/>
        </w:rPr>
        <w:t>SerialBusIO</w:t>
      </w:r>
      <w:r w:rsidRPr="00EE39AD">
        <w:rPr>
          <w:rFonts w:ascii="Times New Roman" w:hAnsi="Times New Roman" w:cs="Times New Roman"/>
          <w:sz w:val="24"/>
          <w:szCs w:val="24"/>
        </w:rPr>
        <w:t>). For our purposes, the bus reports back the bus index using the function</w:t>
      </w:r>
    </w:p>
    <w:p w14:paraId="0FE934A0" w14:textId="77777777" w:rsidR="007A7022" w:rsidRPr="007A7022" w:rsidRDefault="007A7022" w:rsidP="007A7022">
      <w:pPr>
        <w:pStyle w:val="RedBoldCode"/>
      </w:pPr>
      <w:r w:rsidRPr="007A7022">
        <w:t>bool gridpack::hello_world::HWBus::serialWrite(char *string,</w:t>
      </w:r>
    </w:p>
    <w:p w14:paraId="00949008" w14:textId="77777777" w:rsidR="007A7022" w:rsidRPr="007A7022" w:rsidRDefault="007A7022" w:rsidP="007A7022">
      <w:pPr>
        <w:pStyle w:val="RedBoldCode"/>
      </w:pPr>
      <w:r w:rsidRPr="007A7022">
        <w:t xml:space="preserve">        const int bufsize, const char *signal)</w:t>
      </w:r>
    </w:p>
    <w:p w14:paraId="5E663555" w14:textId="77777777" w:rsidR="007A7022" w:rsidRPr="007A7022" w:rsidRDefault="007A7022" w:rsidP="007A7022">
      <w:pPr>
        <w:pStyle w:val="RedBoldCode"/>
      </w:pPr>
      <w:r w:rsidRPr="007A7022">
        <w:t>{</w:t>
      </w:r>
    </w:p>
    <w:p w14:paraId="1218E117" w14:textId="77777777" w:rsidR="007A7022" w:rsidRPr="007A7022" w:rsidRDefault="007A7022" w:rsidP="007A7022">
      <w:pPr>
        <w:pStyle w:val="RedBoldCode"/>
      </w:pPr>
      <w:r w:rsidRPr="007A7022">
        <w:t xml:space="preserve">  sprintf(string,"Hello world from bus %d\n",p_original_idx);</w:t>
      </w:r>
    </w:p>
    <w:p w14:paraId="5F7FDAD0" w14:textId="77777777" w:rsidR="007A7022" w:rsidRPr="007A7022" w:rsidRDefault="007A7022" w:rsidP="007A7022">
      <w:pPr>
        <w:pStyle w:val="RedBoldCode"/>
      </w:pPr>
      <w:r w:rsidRPr="007A7022">
        <w:t xml:space="preserve">  return true;</w:t>
      </w:r>
    </w:p>
    <w:p w14:paraId="28855B21" w14:textId="46FA44E3" w:rsidR="007A7022" w:rsidRDefault="007A7022" w:rsidP="007A7022">
      <w:pPr>
        <w:pStyle w:val="RedBoldCode"/>
      </w:pPr>
      <w:r w:rsidRPr="007A7022">
        <w:t>}</w:t>
      </w:r>
    </w:p>
    <w:p w14:paraId="1F05BCDC" w14:textId="25C5A543" w:rsidR="007A7022" w:rsidRPr="00EE39AD" w:rsidRDefault="007A7022" w:rsidP="00CF138D">
      <w:pPr>
        <w:rPr>
          <w:rFonts w:ascii="Times New Roman" w:hAnsi="Times New Roman" w:cs="Times New Roman"/>
          <w:sz w:val="24"/>
          <w:szCs w:val="24"/>
        </w:rPr>
      </w:pPr>
      <w:r w:rsidRPr="00EE39AD">
        <w:rPr>
          <w:rFonts w:ascii="Times New Roman" w:hAnsi="Times New Roman" w:cs="Times New Roman"/>
          <w:sz w:val="24"/>
          <w:szCs w:val="24"/>
        </w:rPr>
        <w:t xml:space="preserve">For this case, both the incoming variables </w:t>
      </w:r>
      <w:r w:rsidRPr="00EE39AD">
        <w:rPr>
          <w:rStyle w:val="Heading1Char"/>
          <w:szCs w:val="24"/>
        </w:rPr>
        <w:t>bufsize</w:t>
      </w:r>
      <w:r w:rsidRPr="00EE39AD">
        <w:rPr>
          <w:rFonts w:ascii="Times New Roman" w:hAnsi="Times New Roman" w:cs="Times New Roman"/>
          <w:sz w:val="24"/>
          <w:szCs w:val="24"/>
        </w:rPr>
        <w:t xml:space="preserve"> and </w:t>
      </w:r>
      <w:r w:rsidRPr="00EE39AD">
        <w:rPr>
          <w:rStyle w:val="Heading1Char"/>
          <w:szCs w:val="24"/>
        </w:rPr>
        <w:t>signal</w:t>
      </w:r>
      <w:r w:rsidRPr="00EE39AD">
        <w:rPr>
          <w:rFonts w:ascii="Times New Roman" w:hAnsi="Times New Roman" w:cs="Times New Roman"/>
          <w:sz w:val="24"/>
          <w:szCs w:val="24"/>
        </w:rPr>
        <w:t xml:space="preserve"> are ignored but both could be used in more complicated implementations. The </w:t>
      </w:r>
      <w:r w:rsidRPr="00EE39AD">
        <w:rPr>
          <w:rStyle w:val="Heading1Char"/>
          <w:szCs w:val="24"/>
        </w:rPr>
        <w:t>bufsize</w:t>
      </w:r>
      <w:r w:rsidRPr="00EE39AD">
        <w:rPr>
          <w:rFonts w:ascii="Times New Roman" w:hAnsi="Times New Roman" w:cs="Times New Roman"/>
          <w:sz w:val="24"/>
          <w:szCs w:val="24"/>
        </w:rPr>
        <w:t xml:space="preserve"> variable can be used to make sure that the string does not exceed an internal buffer size and </w:t>
      </w:r>
      <w:r w:rsidRPr="00EE39AD">
        <w:rPr>
          <w:rStyle w:val="Heading1Char"/>
          <w:szCs w:val="24"/>
        </w:rPr>
        <w:t>signal</w:t>
      </w:r>
      <w:r w:rsidRPr="00EE39AD">
        <w:rPr>
          <w:rFonts w:ascii="Times New Roman" w:hAnsi="Times New Roman" w:cs="Times New Roman"/>
          <w:sz w:val="24"/>
          <w:szCs w:val="24"/>
        </w:rPr>
        <w:t xml:space="preserve"> can by used to produce different outputs depending on what the actual contents of signal are.</w:t>
      </w:r>
    </w:p>
    <w:p w14:paraId="0B21A3C1" w14:textId="550402E4" w:rsidR="00082E93" w:rsidRPr="00EE39AD" w:rsidRDefault="00082E93" w:rsidP="00CF138D">
      <w:pPr>
        <w:rPr>
          <w:rFonts w:ascii="Times New Roman" w:hAnsi="Times New Roman" w:cs="Times New Roman"/>
          <w:sz w:val="24"/>
          <w:szCs w:val="24"/>
        </w:rPr>
      </w:pPr>
      <w:r w:rsidRPr="00EE39AD">
        <w:rPr>
          <w:rFonts w:ascii="Times New Roman" w:hAnsi="Times New Roman" w:cs="Times New Roman"/>
          <w:sz w:val="24"/>
          <w:szCs w:val="24"/>
        </w:rPr>
        <w:t xml:space="preserve">The implementations of the functions in </w:t>
      </w:r>
      <w:r w:rsidRPr="00EE39AD">
        <w:rPr>
          <w:rStyle w:val="Heading1Char"/>
          <w:szCs w:val="24"/>
        </w:rPr>
        <w:t>HWBranch</w:t>
      </w:r>
      <w:r w:rsidRPr="00EE39AD">
        <w:rPr>
          <w:rFonts w:ascii="Times New Roman" w:hAnsi="Times New Roman" w:cs="Times New Roman"/>
          <w:sz w:val="24"/>
          <w:szCs w:val="24"/>
        </w:rPr>
        <w:t xml:space="preserve"> are similar. The constructor and destructor are</w:t>
      </w:r>
    </w:p>
    <w:p w14:paraId="0C0BAA1A" w14:textId="77777777" w:rsidR="00082E93" w:rsidRPr="00082E93" w:rsidRDefault="00082E93" w:rsidP="00082E93">
      <w:pPr>
        <w:pStyle w:val="RedBoldCode"/>
      </w:pPr>
      <w:r w:rsidRPr="00082E93">
        <w:t>gridpack::hello_world::HWBranch::HWBranch(void)</w:t>
      </w:r>
    </w:p>
    <w:p w14:paraId="368958E6" w14:textId="77777777" w:rsidR="00082E93" w:rsidRPr="00082E93" w:rsidRDefault="00082E93" w:rsidP="00082E93">
      <w:pPr>
        <w:pStyle w:val="RedBoldCode"/>
      </w:pPr>
      <w:r w:rsidRPr="00082E93">
        <w:t>{</w:t>
      </w:r>
    </w:p>
    <w:p w14:paraId="4E2444E6" w14:textId="77777777" w:rsidR="00082E93" w:rsidRPr="00082E93" w:rsidRDefault="00082E93" w:rsidP="00082E93">
      <w:pPr>
        <w:pStyle w:val="RedBoldCode"/>
      </w:pPr>
      <w:r w:rsidRPr="00082E93">
        <w:t xml:space="preserve">  p_original_idx1 = 0;</w:t>
      </w:r>
    </w:p>
    <w:p w14:paraId="6074011F" w14:textId="77777777" w:rsidR="00082E93" w:rsidRPr="00082E93" w:rsidRDefault="00082E93" w:rsidP="00082E93">
      <w:pPr>
        <w:pStyle w:val="RedBoldCode"/>
      </w:pPr>
      <w:r w:rsidRPr="00082E93">
        <w:t xml:space="preserve">  p_original_idx2 = 0;</w:t>
      </w:r>
    </w:p>
    <w:p w14:paraId="2493CBF4" w14:textId="5D5BECBC" w:rsidR="00082E93" w:rsidRDefault="00082E93" w:rsidP="00082E93">
      <w:pPr>
        <w:pStyle w:val="RedBoldCode"/>
      </w:pPr>
      <w:r w:rsidRPr="00082E93">
        <w:t>}</w:t>
      </w:r>
    </w:p>
    <w:p w14:paraId="29FD3678" w14:textId="77777777" w:rsidR="00082E93" w:rsidRPr="00082E93" w:rsidRDefault="00082E93" w:rsidP="00082E93">
      <w:pPr>
        <w:pStyle w:val="RedBoldCode"/>
      </w:pPr>
      <w:r w:rsidRPr="00082E93">
        <w:t>gridpack::hello_world::HWBranch::~HWBranch(void)</w:t>
      </w:r>
    </w:p>
    <w:p w14:paraId="721F67E4" w14:textId="77777777" w:rsidR="00082E93" w:rsidRPr="00082E93" w:rsidRDefault="00082E93" w:rsidP="00082E93">
      <w:pPr>
        <w:pStyle w:val="RedBoldCode"/>
      </w:pPr>
      <w:r w:rsidRPr="00082E93">
        <w:t>{</w:t>
      </w:r>
    </w:p>
    <w:p w14:paraId="2A95C669" w14:textId="39E18EEA" w:rsidR="00082E93" w:rsidRDefault="00082E93" w:rsidP="00082E93">
      <w:pPr>
        <w:pStyle w:val="RedBoldCode"/>
      </w:pPr>
      <w:r w:rsidRPr="00082E93">
        <w:lastRenderedPageBreak/>
        <w:t>}</w:t>
      </w:r>
    </w:p>
    <w:p w14:paraId="1E4D145E" w14:textId="0D46360F" w:rsidR="00082E93" w:rsidRPr="00EE39AD" w:rsidRDefault="00082E93" w:rsidP="00082E93">
      <w:pPr>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load</w:t>
      </w:r>
      <w:r w:rsidRPr="00EE39AD">
        <w:rPr>
          <w:rFonts w:ascii="Times New Roman" w:hAnsi="Times New Roman" w:cs="Times New Roman"/>
          <w:sz w:val="24"/>
          <w:szCs w:val="24"/>
        </w:rPr>
        <w:t xml:space="preserve"> function is given by</w:t>
      </w:r>
    </w:p>
    <w:p w14:paraId="46B6824B" w14:textId="77777777" w:rsidR="00082E93" w:rsidRPr="00082E93" w:rsidRDefault="00082E93" w:rsidP="00082E93">
      <w:pPr>
        <w:pStyle w:val="RedBoldCode"/>
      </w:pPr>
      <w:r w:rsidRPr="00082E93">
        <w:t>void gridpack::hello_world::HWBranch::load(</w:t>
      </w:r>
    </w:p>
    <w:p w14:paraId="62B16098" w14:textId="77777777" w:rsidR="00082E93" w:rsidRPr="00082E93" w:rsidRDefault="00082E93" w:rsidP="00082E93">
      <w:pPr>
        <w:pStyle w:val="RedBoldCode"/>
      </w:pPr>
      <w:r w:rsidRPr="00082E93">
        <w:t xml:space="preserve">    const boost::shared_ptr&lt;gridpack::component::DataCollection&gt; &amp;data)</w:t>
      </w:r>
    </w:p>
    <w:p w14:paraId="49D38FE5" w14:textId="77777777" w:rsidR="00082E93" w:rsidRPr="00082E93" w:rsidRDefault="00082E93" w:rsidP="00082E93">
      <w:pPr>
        <w:pStyle w:val="RedBoldCode"/>
      </w:pPr>
      <w:r w:rsidRPr="00082E93">
        <w:t>{</w:t>
      </w:r>
    </w:p>
    <w:p w14:paraId="54441483" w14:textId="77777777" w:rsidR="00082E93" w:rsidRPr="00082E93" w:rsidRDefault="00082E93" w:rsidP="00082E93">
      <w:pPr>
        <w:pStyle w:val="RedBoldCode"/>
      </w:pPr>
      <w:r w:rsidRPr="00082E93">
        <w:t xml:space="preserve">  data-&gt;getValue(BRANCH_FROMBUS,&amp;p_original_idx1);</w:t>
      </w:r>
    </w:p>
    <w:p w14:paraId="52D3DB00" w14:textId="77777777" w:rsidR="00082E93" w:rsidRPr="00082E93" w:rsidRDefault="00082E93" w:rsidP="00082E93">
      <w:pPr>
        <w:pStyle w:val="RedBoldCode"/>
      </w:pPr>
      <w:r w:rsidRPr="00082E93">
        <w:t xml:space="preserve">  data-&gt;getValue(BRANCH_TOBUS,&amp;p_original_idx2);</w:t>
      </w:r>
    </w:p>
    <w:p w14:paraId="0E13162B" w14:textId="2485810B" w:rsidR="00082E93" w:rsidRDefault="00082E93" w:rsidP="00082E93">
      <w:pPr>
        <w:pStyle w:val="RedBoldCode"/>
      </w:pPr>
      <w:r w:rsidRPr="00082E93">
        <w:t>}</w:t>
      </w:r>
    </w:p>
    <w:p w14:paraId="30B44802" w14:textId="1D9DD324" w:rsidR="00082E93" w:rsidRPr="00EE39AD" w:rsidRDefault="00082E93" w:rsidP="00082E93">
      <w:pPr>
        <w:rPr>
          <w:rFonts w:ascii="Times New Roman" w:hAnsi="Times New Roman" w:cs="Times New Roman"/>
          <w:sz w:val="24"/>
          <w:szCs w:val="24"/>
        </w:rPr>
      </w:pPr>
      <w:r w:rsidRPr="00EE39AD">
        <w:rPr>
          <w:rFonts w:ascii="Times New Roman" w:hAnsi="Times New Roman" w:cs="Times New Roman"/>
          <w:sz w:val="24"/>
          <w:szCs w:val="24"/>
        </w:rPr>
        <w:t xml:space="preserve">This is similar to the implementation of the load function for </w:t>
      </w:r>
      <w:r w:rsidRPr="00EE39AD">
        <w:rPr>
          <w:rStyle w:val="Heading1Char"/>
          <w:szCs w:val="24"/>
        </w:rPr>
        <w:t>HWBus</w:t>
      </w:r>
      <w:r w:rsidRPr="00EE39AD">
        <w:rPr>
          <w:rFonts w:ascii="Times New Roman" w:hAnsi="Times New Roman" w:cs="Times New Roman"/>
          <w:sz w:val="24"/>
          <w:szCs w:val="24"/>
        </w:rPr>
        <w:t xml:space="preserve">, except that the internal data members are mapped to the values of the </w:t>
      </w:r>
      <w:r w:rsidRPr="00EE39AD">
        <w:rPr>
          <w:rStyle w:val="Heading1Char"/>
          <w:szCs w:val="24"/>
        </w:rPr>
        <w:t>BRANCH_FROMBUS</w:t>
      </w:r>
      <w:r w:rsidRPr="00EE39AD">
        <w:rPr>
          <w:rFonts w:ascii="Times New Roman" w:hAnsi="Times New Roman" w:cs="Times New Roman"/>
          <w:sz w:val="24"/>
          <w:szCs w:val="24"/>
        </w:rPr>
        <w:t xml:space="preserve"> and </w:t>
      </w:r>
      <w:r w:rsidRPr="00EE39AD">
        <w:rPr>
          <w:rStyle w:val="Heading1Char"/>
          <w:szCs w:val="24"/>
        </w:rPr>
        <w:t>BRANCH_TOBUS</w:t>
      </w:r>
      <w:r w:rsidRPr="00EE39AD">
        <w:rPr>
          <w:rFonts w:ascii="Times New Roman" w:hAnsi="Times New Roman" w:cs="Times New Roman"/>
          <w:sz w:val="24"/>
          <w:szCs w:val="24"/>
        </w:rPr>
        <w:t xml:space="preserve"> elements of the data collection object associated with the branch. The serialWrite function is</w:t>
      </w:r>
    </w:p>
    <w:p w14:paraId="09C57CF8" w14:textId="77777777" w:rsidR="00082E93" w:rsidRPr="00082E93" w:rsidRDefault="00082E93" w:rsidP="00082E93">
      <w:pPr>
        <w:pStyle w:val="RedBoldCode"/>
      </w:pPr>
      <w:r w:rsidRPr="00082E93">
        <w:t>bool gridpack::hello_world::HWBranch::serialWrite(char *string,</w:t>
      </w:r>
    </w:p>
    <w:p w14:paraId="7857E66B" w14:textId="77777777" w:rsidR="00082E93" w:rsidRPr="00082E93" w:rsidRDefault="00082E93" w:rsidP="00082E93">
      <w:pPr>
        <w:pStyle w:val="RedBoldCode"/>
      </w:pPr>
      <w:r w:rsidRPr="00082E93">
        <w:t xml:space="preserve">    const int bufsize, const char *signal)</w:t>
      </w:r>
    </w:p>
    <w:p w14:paraId="5F2F9D24" w14:textId="77777777" w:rsidR="00082E93" w:rsidRPr="00082E93" w:rsidRDefault="00082E93" w:rsidP="00082E93">
      <w:pPr>
        <w:pStyle w:val="RedBoldCode"/>
      </w:pPr>
      <w:r w:rsidRPr="00082E93">
        <w:t>{</w:t>
      </w:r>
    </w:p>
    <w:p w14:paraId="5413EFFA" w14:textId="77777777" w:rsidR="00082E93" w:rsidRDefault="00082E93" w:rsidP="00082E93">
      <w:pPr>
        <w:pStyle w:val="RedBoldCode"/>
      </w:pPr>
      <w:r w:rsidRPr="00082E93">
        <w:t xml:space="preserve">  sprintf(string,</w:t>
      </w:r>
    </w:p>
    <w:p w14:paraId="40AC5B19" w14:textId="03CDD4E2" w:rsidR="00082E93" w:rsidRPr="00082E93" w:rsidRDefault="00082E93" w:rsidP="00082E93">
      <w:pPr>
        <w:pStyle w:val="RedBoldCode"/>
      </w:pPr>
      <w:r>
        <w:t xml:space="preserve">      </w:t>
      </w:r>
      <w:r w:rsidRPr="00082E93">
        <w:t>"Hello world from the branch connecting bus %d to bus %d\n",</w:t>
      </w:r>
    </w:p>
    <w:p w14:paraId="2F2FB2F0" w14:textId="77777777" w:rsidR="00082E93" w:rsidRPr="00082E93" w:rsidRDefault="00082E93" w:rsidP="00082E93">
      <w:pPr>
        <w:pStyle w:val="RedBoldCode"/>
      </w:pPr>
      <w:r w:rsidRPr="00082E93">
        <w:t xml:space="preserve">      p_original_idx1, p_original_idx2);</w:t>
      </w:r>
    </w:p>
    <w:p w14:paraId="53F06765" w14:textId="77777777" w:rsidR="00082E93" w:rsidRPr="00082E93" w:rsidRDefault="00082E93" w:rsidP="00082E93">
      <w:pPr>
        <w:pStyle w:val="RedBoldCode"/>
      </w:pPr>
      <w:r w:rsidRPr="00082E93">
        <w:t xml:space="preserve">  return true;</w:t>
      </w:r>
    </w:p>
    <w:p w14:paraId="59A1F104" w14:textId="4C76B46D" w:rsidR="00082E93" w:rsidRDefault="00082E93" w:rsidP="00082E93">
      <w:pPr>
        <w:pStyle w:val="RedBoldCode"/>
      </w:pPr>
      <w:r w:rsidRPr="00082E93">
        <w:t>}</w:t>
      </w:r>
    </w:p>
    <w:p w14:paraId="00F49E4E" w14:textId="3D16C674" w:rsidR="00082E93" w:rsidRPr="00EE39AD" w:rsidRDefault="00082E93" w:rsidP="00082E93">
      <w:pPr>
        <w:rPr>
          <w:rFonts w:ascii="Times New Roman" w:hAnsi="Times New Roman" w:cs="Times New Roman"/>
          <w:sz w:val="24"/>
          <w:szCs w:val="24"/>
        </w:rPr>
      </w:pPr>
      <w:r w:rsidRPr="00EE39AD">
        <w:rPr>
          <w:rFonts w:ascii="Times New Roman" w:hAnsi="Times New Roman" w:cs="Times New Roman"/>
          <w:sz w:val="24"/>
          <w:szCs w:val="24"/>
        </w:rPr>
        <w:t xml:space="preserve">Every branch prints out a string describing the branch in terms of the bus IDs at each end of the branch. Again, the incoming bufsize and signal variables are ignored in this case and it is assumed that the buffer size assigned to the </w:t>
      </w:r>
      <w:r w:rsidRPr="00EE39AD">
        <w:rPr>
          <w:rStyle w:val="Heading1Char"/>
          <w:szCs w:val="24"/>
        </w:rPr>
        <w:t>SerialBranchIO</w:t>
      </w:r>
      <w:r w:rsidRPr="00EE39AD">
        <w:rPr>
          <w:rFonts w:ascii="Times New Roman" w:hAnsi="Times New Roman" w:cs="Times New Roman"/>
          <w:sz w:val="24"/>
          <w:szCs w:val="24"/>
        </w:rPr>
        <w:t xml:space="preserve"> object when it is instantiated is sufficiently large to guarantee that all strings from every branch will fit. For the </w:t>
      </w:r>
      <w:r w:rsidRPr="00EE39AD">
        <w:rPr>
          <w:rStyle w:val="Heading1Char"/>
          <w:szCs w:val="24"/>
        </w:rPr>
        <w:t>serialWrite</w:t>
      </w:r>
      <w:r w:rsidRPr="00EE39AD">
        <w:rPr>
          <w:rFonts w:ascii="Times New Roman" w:hAnsi="Times New Roman" w:cs="Times New Roman"/>
          <w:sz w:val="24"/>
          <w:szCs w:val="24"/>
        </w:rPr>
        <w:t xml:space="preserve"> implementations described for this application, this is straightforward, since all strings are the same size. </w:t>
      </w:r>
      <w:r w:rsidR="00062233" w:rsidRPr="00EE39AD">
        <w:rPr>
          <w:rFonts w:ascii="Times New Roman" w:hAnsi="Times New Roman" w:cs="Times New Roman"/>
          <w:sz w:val="24"/>
          <w:szCs w:val="24"/>
        </w:rPr>
        <w:t>For real applications, this may not be the case. For example, when printing out generator properties, the strings from buses can vary in size because the number of generators on a bus can vary.</w:t>
      </w:r>
    </w:p>
    <w:p w14:paraId="54CF05AB" w14:textId="3F565951" w:rsidR="00EE39AD" w:rsidRPr="00EE39AD" w:rsidRDefault="00EE39AD" w:rsidP="00082E93">
      <w:pPr>
        <w:rPr>
          <w:rFonts w:ascii="Times New Roman" w:hAnsi="Times New Roman" w:cs="Times New Roman"/>
          <w:sz w:val="24"/>
          <w:szCs w:val="24"/>
        </w:rPr>
      </w:pPr>
      <w:r w:rsidRPr="00EE39AD">
        <w:rPr>
          <w:rFonts w:ascii="Times New Roman" w:hAnsi="Times New Roman" w:cs="Times New Roman"/>
          <w:sz w:val="24"/>
          <w:szCs w:val="24"/>
        </w:rPr>
        <w:t>The implementation of the factory class for the “hello world” application is straightforward, since the class only needs the functionality in the BaseFactory class. The complete class is given by</w:t>
      </w:r>
    </w:p>
    <w:p w14:paraId="4EB892C7" w14:textId="77777777" w:rsidR="00EE39AD" w:rsidRPr="00EE39AD" w:rsidRDefault="00EE39AD" w:rsidP="00EE39AD">
      <w:pPr>
        <w:pStyle w:val="RedBoldCode"/>
      </w:pPr>
      <w:r w:rsidRPr="00EE39AD">
        <w:t>#ifndef _hw_factory_h_</w:t>
      </w:r>
    </w:p>
    <w:p w14:paraId="19E3A92C" w14:textId="77777777" w:rsidR="00EE39AD" w:rsidRPr="00EE39AD" w:rsidRDefault="00EE39AD" w:rsidP="00EE39AD">
      <w:pPr>
        <w:pStyle w:val="RedBoldCode"/>
      </w:pPr>
      <w:r w:rsidRPr="00EE39AD">
        <w:t>#define _hw_factory_h_</w:t>
      </w:r>
    </w:p>
    <w:p w14:paraId="4DDDBE65" w14:textId="77777777" w:rsidR="00EE39AD" w:rsidRPr="00EE39AD" w:rsidRDefault="00EE39AD" w:rsidP="00EE39AD">
      <w:pPr>
        <w:pStyle w:val="RedBoldCode"/>
      </w:pPr>
    </w:p>
    <w:p w14:paraId="4EDE187C" w14:textId="77777777" w:rsidR="00EE39AD" w:rsidRPr="00EE39AD" w:rsidRDefault="00EE39AD" w:rsidP="00EE39AD">
      <w:pPr>
        <w:pStyle w:val="RedBoldCode"/>
      </w:pPr>
      <w:r w:rsidRPr="00EE39AD">
        <w:t>#include "boost/smart_ptr/shared_ptr.hpp"</w:t>
      </w:r>
    </w:p>
    <w:p w14:paraId="395E2730" w14:textId="77777777" w:rsidR="00EE39AD" w:rsidRPr="00EE39AD" w:rsidRDefault="00EE39AD" w:rsidP="00EE39AD">
      <w:pPr>
        <w:pStyle w:val="RedBoldCode"/>
      </w:pPr>
      <w:r w:rsidRPr="00EE39AD">
        <w:lastRenderedPageBreak/>
        <w:t>#include "gridpack/include/gridpack.hpp"</w:t>
      </w:r>
    </w:p>
    <w:p w14:paraId="6C12239E" w14:textId="77777777" w:rsidR="00EE39AD" w:rsidRPr="00EE39AD" w:rsidRDefault="00EE39AD" w:rsidP="00EE39AD">
      <w:pPr>
        <w:pStyle w:val="RedBoldCode"/>
      </w:pPr>
      <w:r w:rsidRPr="00EE39AD">
        <w:t>#include "hw_components.hpp"</w:t>
      </w:r>
    </w:p>
    <w:p w14:paraId="4AA9B2A9" w14:textId="77777777" w:rsidR="00EE39AD" w:rsidRDefault="00EE39AD" w:rsidP="00EE39AD">
      <w:pPr>
        <w:pStyle w:val="RedBoldCode"/>
      </w:pPr>
    </w:p>
    <w:p w14:paraId="17F68D3C" w14:textId="77777777" w:rsidR="00EE39AD" w:rsidRPr="00EE39AD" w:rsidRDefault="00EE39AD" w:rsidP="00EE39AD">
      <w:pPr>
        <w:pStyle w:val="RedBoldCode"/>
      </w:pPr>
      <w:r w:rsidRPr="00EE39AD">
        <w:t>namespace gridpack {</w:t>
      </w:r>
    </w:p>
    <w:p w14:paraId="6894FB34" w14:textId="77777777" w:rsidR="00EE39AD" w:rsidRPr="00EE39AD" w:rsidRDefault="00EE39AD" w:rsidP="00EE39AD">
      <w:pPr>
        <w:pStyle w:val="RedBoldCode"/>
      </w:pPr>
      <w:r w:rsidRPr="00EE39AD">
        <w:t>namespace hello_world {</w:t>
      </w:r>
    </w:p>
    <w:p w14:paraId="3675F3E0" w14:textId="77777777" w:rsidR="00EE39AD" w:rsidRPr="00EE39AD" w:rsidRDefault="00EE39AD" w:rsidP="00EE39AD">
      <w:pPr>
        <w:pStyle w:val="RedBoldCode"/>
      </w:pPr>
    </w:p>
    <w:p w14:paraId="41E7DD3D" w14:textId="77777777" w:rsidR="00EE39AD" w:rsidRPr="00EE39AD" w:rsidRDefault="00EE39AD" w:rsidP="00EE39AD">
      <w:pPr>
        <w:pStyle w:val="RedBoldCode"/>
      </w:pPr>
      <w:r w:rsidRPr="00EE39AD">
        <w:t>class HWFactory</w:t>
      </w:r>
    </w:p>
    <w:p w14:paraId="771F50AA" w14:textId="77777777" w:rsidR="00EE39AD" w:rsidRPr="00EE39AD" w:rsidRDefault="00EE39AD" w:rsidP="00EE39AD">
      <w:pPr>
        <w:pStyle w:val="RedBoldCode"/>
      </w:pPr>
      <w:r w:rsidRPr="00EE39AD">
        <w:t xml:space="preserve">  : public gridpack::factory::BaseFactory&lt;HWNetwork&gt; {</w:t>
      </w:r>
    </w:p>
    <w:p w14:paraId="511D29E5" w14:textId="2C76F517" w:rsidR="00EE39AD" w:rsidRPr="00EE39AD" w:rsidRDefault="00EE39AD" w:rsidP="00EE39AD">
      <w:pPr>
        <w:pStyle w:val="RedBoldCode"/>
      </w:pPr>
      <w:r>
        <w:t xml:space="preserve">  public:</w:t>
      </w:r>
    </w:p>
    <w:p w14:paraId="66DD0401" w14:textId="77777777" w:rsidR="00EE39AD" w:rsidRPr="00EE39AD" w:rsidRDefault="00EE39AD" w:rsidP="00EE39AD">
      <w:pPr>
        <w:pStyle w:val="RedBoldCode"/>
      </w:pPr>
      <w:r w:rsidRPr="00EE39AD">
        <w:t xml:space="preserve">    HWFactory(boost::shared_ptr&lt;HWNetwork&gt; network)</w:t>
      </w:r>
    </w:p>
    <w:p w14:paraId="47EF795F" w14:textId="77777777" w:rsidR="00EE39AD" w:rsidRPr="00EE39AD" w:rsidRDefault="00EE39AD" w:rsidP="00EE39AD">
      <w:pPr>
        <w:pStyle w:val="RedBoldCode"/>
      </w:pPr>
      <w:r w:rsidRPr="00EE39AD">
        <w:t xml:space="preserve">      : gridpack::factory::BaseFactory&lt;HWNetwork&gt;(network)</w:t>
      </w:r>
    </w:p>
    <w:p w14:paraId="491017A4" w14:textId="77777777" w:rsidR="00EE39AD" w:rsidRPr="00EE39AD" w:rsidRDefault="00EE39AD" w:rsidP="00EE39AD">
      <w:pPr>
        <w:pStyle w:val="RedBoldCode"/>
      </w:pPr>
      <w:r w:rsidRPr="00EE39AD">
        <w:t xml:space="preserve">    {</w:t>
      </w:r>
    </w:p>
    <w:p w14:paraId="6B10BE9B" w14:textId="77777777" w:rsidR="00EE39AD" w:rsidRPr="00EE39AD" w:rsidRDefault="00EE39AD" w:rsidP="00EE39AD">
      <w:pPr>
        <w:pStyle w:val="RedBoldCode"/>
      </w:pPr>
      <w:r w:rsidRPr="00EE39AD">
        <w:t xml:space="preserve">    }</w:t>
      </w:r>
    </w:p>
    <w:p w14:paraId="6541D75E" w14:textId="5FD1E864" w:rsidR="00EE39AD" w:rsidRPr="00EE39AD" w:rsidRDefault="00EE39AD" w:rsidP="00EE39AD">
      <w:pPr>
        <w:pStyle w:val="RedBoldCode"/>
      </w:pPr>
      <w:r>
        <w:t xml:space="preserve">    ~HWFactory() {}</w:t>
      </w:r>
    </w:p>
    <w:p w14:paraId="45B49DA7" w14:textId="12CD25D0" w:rsidR="00EE39AD" w:rsidRPr="00EE39AD" w:rsidRDefault="00EE39AD" w:rsidP="00EE39AD">
      <w:pPr>
        <w:pStyle w:val="RedBoldCode"/>
      </w:pPr>
      <w:r>
        <w:t>};</w:t>
      </w:r>
    </w:p>
    <w:p w14:paraId="3D10F233" w14:textId="77777777" w:rsidR="00EE39AD" w:rsidRPr="00EE39AD" w:rsidRDefault="00EE39AD" w:rsidP="00EE39AD">
      <w:pPr>
        <w:pStyle w:val="RedBoldCode"/>
      </w:pPr>
      <w:r w:rsidRPr="00EE39AD">
        <w:t>} // hello_world</w:t>
      </w:r>
    </w:p>
    <w:p w14:paraId="4E2862E5" w14:textId="77777777" w:rsidR="00EE39AD" w:rsidRPr="00EE39AD" w:rsidRDefault="00EE39AD" w:rsidP="00EE39AD">
      <w:pPr>
        <w:pStyle w:val="RedBoldCode"/>
      </w:pPr>
      <w:r w:rsidRPr="00EE39AD">
        <w:t>} // gridpack</w:t>
      </w:r>
    </w:p>
    <w:p w14:paraId="514A2C7C" w14:textId="11D1D218" w:rsidR="00EE39AD" w:rsidRDefault="00EE39AD" w:rsidP="00EE39AD">
      <w:pPr>
        <w:pStyle w:val="RedBoldCode"/>
      </w:pPr>
      <w:r w:rsidRPr="00EE39AD">
        <w:t>#endif</w:t>
      </w:r>
    </w:p>
    <w:p w14:paraId="397594D9" w14:textId="5D6CC502" w:rsidR="00EE39AD" w:rsidRDefault="00C50AD9" w:rsidP="00EE39AD">
      <w:pPr>
        <w:rPr>
          <w:rFonts w:ascii="Times New Roman" w:hAnsi="Times New Roman" w:cs="Times New Roman"/>
          <w:sz w:val="24"/>
          <w:szCs w:val="24"/>
        </w:rPr>
      </w:pPr>
      <w:r>
        <w:rPr>
          <w:rFonts w:ascii="Times New Roman" w:hAnsi="Times New Roman" w:cs="Times New Roman"/>
          <w:sz w:val="24"/>
          <w:szCs w:val="24"/>
        </w:rPr>
        <w:t xml:space="preserve">This class is defined in the </w:t>
      </w:r>
      <w:r w:rsidRPr="00C50AD9">
        <w:rPr>
          <w:rStyle w:val="Heading1Char"/>
        </w:rPr>
        <w:t>hw_factory.hpp</w:t>
      </w:r>
      <w:r>
        <w:rPr>
          <w:rFonts w:ascii="Times New Roman" w:hAnsi="Times New Roman" w:cs="Times New Roman"/>
          <w:sz w:val="24"/>
          <w:szCs w:val="24"/>
        </w:rPr>
        <w:t xml:space="preserve"> file. Because the class is so simple, the complete class declaration is given in </w:t>
      </w:r>
      <w:r w:rsidRPr="00C50AD9">
        <w:rPr>
          <w:rStyle w:val="Heading1Char"/>
        </w:rPr>
        <w:t>hw_factory.hpp</w:t>
      </w:r>
      <w:r>
        <w:rPr>
          <w:rFonts w:ascii="Times New Roman" w:hAnsi="Times New Roman" w:cs="Times New Roman"/>
          <w:sz w:val="24"/>
          <w:szCs w:val="24"/>
        </w:rPr>
        <w:t xml:space="preserve"> and there is no corresponding </w:t>
      </w:r>
      <w:r w:rsidRPr="00C50AD9">
        <w:rPr>
          <w:rStyle w:val="Heading1Char"/>
        </w:rPr>
        <w:t>.cpp</w:t>
      </w:r>
      <w:r>
        <w:rPr>
          <w:rFonts w:ascii="Times New Roman" w:hAnsi="Times New Roman" w:cs="Times New Roman"/>
          <w:sz w:val="24"/>
          <w:szCs w:val="24"/>
        </w:rPr>
        <w:t xml:space="preserve"> file. In addition to including the </w:t>
      </w:r>
      <w:r w:rsidRPr="00C50AD9">
        <w:rPr>
          <w:rStyle w:val="Heading1Char"/>
        </w:rPr>
        <w:t>gridpack.hpp</w:t>
      </w:r>
      <w:r>
        <w:rPr>
          <w:rFonts w:ascii="Times New Roman" w:hAnsi="Times New Roman" w:cs="Times New Roman"/>
          <w:sz w:val="24"/>
          <w:szCs w:val="24"/>
        </w:rPr>
        <w:t xml:space="preserve"> header, this file also includes </w:t>
      </w:r>
      <w:r w:rsidRPr="00C50AD9">
        <w:rPr>
          <w:rStyle w:val="Heading1Char"/>
        </w:rPr>
        <w:t>hw_components.hpp</w:t>
      </w:r>
      <w:r>
        <w:rPr>
          <w:rFonts w:ascii="Times New Roman" w:hAnsi="Times New Roman" w:cs="Times New Roman"/>
          <w:sz w:val="24"/>
          <w:szCs w:val="24"/>
        </w:rPr>
        <w:t xml:space="preserve">, so it has the definitions of </w:t>
      </w:r>
      <w:r w:rsidRPr="00C50AD9">
        <w:rPr>
          <w:rStyle w:val="Heading1Char"/>
        </w:rPr>
        <w:t>HWNetwork</w:t>
      </w:r>
      <w:r>
        <w:rPr>
          <w:rFonts w:ascii="Times New Roman" w:hAnsi="Times New Roman" w:cs="Times New Roman"/>
          <w:sz w:val="24"/>
          <w:szCs w:val="24"/>
        </w:rPr>
        <w:t xml:space="preserve">. The </w:t>
      </w:r>
      <w:r w:rsidRPr="00C50AD9">
        <w:rPr>
          <w:rStyle w:val="Heading1Char"/>
        </w:rPr>
        <w:t>HWFactory</w:t>
      </w:r>
      <w:r>
        <w:rPr>
          <w:rFonts w:ascii="Times New Roman" w:hAnsi="Times New Roman" w:cs="Times New Roman"/>
          <w:sz w:val="24"/>
          <w:szCs w:val="24"/>
        </w:rPr>
        <w:t xml:space="preserve"> constructor is used to initialize the underlying </w:t>
      </w:r>
      <w:r w:rsidRPr="00C50AD9">
        <w:rPr>
          <w:rStyle w:val="Heading1Char"/>
        </w:rPr>
        <w:t>BaseFactory</w:t>
      </w:r>
      <w:r>
        <w:rPr>
          <w:rFonts w:ascii="Times New Roman" w:hAnsi="Times New Roman" w:cs="Times New Roman"/>
          <w:sz w:val="24"/>
          <w:szCs w:val="24"/>
        </w:rPr>
        <w:t xml:space="preserve"> object that </w:t>
      </w:r>
      <w:r w:rsidRPr="00C50AD9">
        <w:rPr>
          <w:rStyle w:val="Heading1Char"/>
        </w:rPr>
        <w:t>HWFactory</w:t>
      </w:r>
      <w:r>
        <w:rPr>
          <w:rFonts w:ascii="Times New Roman" w:hAnsi="Times New Roman" w:cs="Times New Roman"/>
          <w:sz w:val="24"/>
          <w:szCs w:val="24"/>
        </w:rPr>
        <w:t xml:space="preserve"> inherits from with the network that is passed in through the argument list. That is the only functionality that is defined in this class.</w:t>
      </w:r>
    </w:p>
    <w:p w14:paraId="30CEC4D4" w14:textId="0761D076" w:rsidR="00C50AD9" w:rsidRDefault="00C50AD9" w:rsidP="00EE39AD">
      <w:pPr>
        <w:rPr>
          <w:rFonts w:ascii="Times New Roman" w:hAnsi="Times New Roman" w:cs="Times New Roman"/>
          <w:sz w:val="24"/>
          <w:szCs w:val="24"/>
        </w:rPr>
      </w:pPr>
      <w:r>
        <w:rPr>
          <w:rFonts w:ascii="Times New Roman" w:hAnsi="Times New Roman" w:cs="Times New Roman"/>
          <w:sz w:val="24"/>
          <w:szCs w:val="24"/>
        </w:rPr>
        <w:t>The application class that is built on top of the component and factory classes is also simple and consists of class</w:t>
      </w:r>
    </w:p>
    <w:p w14:paraId="5EBA7F30" w14:textId="77777777" w:rsidR="00E60CC8" w:rsidRPr="00E60CC8" w:rsidRDefault="00E60CC8" w:rsidP="00E60CC8">
      <w:pPr>
        <w:pStyle w:val="RedBoldCode"/>
      </w:pPr>
      <w:r w:rsidRPr="00E60CC8">
        <w:t>#ifndef _hw_app_h_</w:t>
      </w:r>
    </w:p>
    <w:p w14:paraId="33AE5012" w14:textId="77777777" w:rsidR="00E60CC8" w:rsidRPr="00E60CC8" w:rsidRDefault="00E60CC8" w:rsidP="00E60CC8">
      <w:pPr>
        <w:pStyle w:val="RedBoldCode"/>
      </w:pPr>
      <w:r w:rsidRPr="00E60CC8">
        <w:t>#define _hw_app_h_</w:t>
      </w:r>
    </w:p>
    <w:p w14:paraId="41429124" w14:textId="77777777" w:rsidR="00E60CC8" w:rsidRPr="00E60CC8" w:rsidRDefault="00E60CC8" w:rsidP="00E60CC8">
      <w:pPr>
        <w:pStyle w:val="RedBoldCode"/>
      </w:pPr>
    </w:p>
    <w:p w14:paraId="31C6DA4F" w14:textId="77777777" w:rsidR="00E60CC8" w:rsidRPr="00E60CC8" w:rsidRDefault="00E60CC8" w:rsidP="00E60CC8">
      <w:pPr>
        <w:pStyle w:val="RedBoldCode"/>
      </w:pPr>
      <w:r w:rsidRPr="00E60CC8">
        <w:t>namespace gridpack {</w:t>
      </w:r>
    </w:p>
    <w:p w14:paraId="34B1E66F" w14:textId="77777777" w:rsidR="00E60CC8" w:rsidRPr="00E60CC8" w:rsidRDefault="00E60CC8" w:rsidP="00E60CC8">
      <w:pPr>
        <w:pStyle w:val="RedBoldCode"/>
      </w:pPr>
      <w:r w:rsidRPr="00E60CC8">
        <w:t>namespace hello_world {</w:t>
      </w:r>
    </w:p>
    <w:p w14:paraId="27E21315" w14:textId="77777777" w:rsidR="00E60CC8" w:rsidRPr="00E60CC8" w:rsidRDefault="00E60CC8" w:rsidP="00E60CC8">
      <w:pPr>
        <w:pStyle w:val="RedBoldCode"/>
      </w:pPr>
    </w:p>
    <w:p w14:paraId="169F868D" w14:textId="77777777" w:rsidR="00E60CC8" w:rsidRPr="00E60CC8" w:rsidRDefault="00E60CC8" w:rsidP="00E60CC8">
      <w:pPr>
        <w:pStyle w:val="RedBoldCode"/>
      </w:pPr>
      <w:r w:rsidRPr="00E60CC8">
        <w:t>class HWApp</w:t>
      </w:r>
    </w:p>
    <w:p w14:paraId="00F99DE7" w14:textId="77777777" w:rsidR="00E60CC8" w:rsidRPr="00E60CC8" w:rsidRDefault="00E60CC8" w:rsidP="00E60CC8">
      <w:pPr>
        <w:pStyle w:val="RedBoldCode"/>
      </w:pPr>
      <w:r w:rsidRPr="00E60CC8">
        <w:t>{</w:t>
      </w:r>
    </w:p>
    <w:p w14:paraId="2F488FED" w14:textId="5C858FC8" w:rsidR="00E60CC8" w:rsidRPr="00E60CC8" w:rsidRDefault="00E60CC8" w:rsidP="00E60CC8">
      <w:pPr>
        <w:pStyle w:val="RedBoldCode"/>
      </w:pPr>
      <w:r>
        <w:t xml:space="preserve">  public:</w:t>
      </w:r>
    </w:p>
    <w:p w14:paraId="0DC64DAE" w14:textId="77777777" w:rsidR="00E60CC8" w:rsidRPr="00E60CC8" w:rsidRDefault="00E60CC8" w:rsidP="00E60CC8">
      <w:pPr>
        <w:pStyle w:val="RedBoldCode"/>
      </w:pPr>
      <w:r w:rsidRPr="00E60CC8">
        <w:t xml:space="preserve">    HWApp(void);</w:t>
      </w:r>
    </w:p>
    <w:p w14:paraId="672634B2" w14:textId="77777777" w:rsidR="00E60CC8" w:rsidRPr="00E60CC8" w:rsidRDefault="00E60CC8" w:rsidP="00E60CC8">
      <w:pPr>
        <w:pStyle w:val="RedBoldCode"/>
      </w:pPr>
      <w:r w:rsidRPr="00E60CC8">
        <w:t xml:space="preserve">    ~HWApp(void);</w:t>
      </w:r>
    </w:p>
    <w:p w14:paraId="517010BD" w14:textId="77777777" w:rsidR="00E60CC8" w:rsidRPr="00E60CC8" w:rsidRDefault="00E60CC8" w:rsidP="00E60CC8">
      <w:pPr>
        <w:pStyle w:val="RedBoldCode"/>
      </w:pPr>
      <w:r w:rsidRPr="00E60CC8">
        <w:lastRenderedPageBreak/>
        <w:t xml:space="preserve">    void execute(int argc, char** argv);</w:t>
      </w:r>
    </w:p>
    <w:p w14:paraId="4B600FB4" w14:textId="77777777" w:rsidR="00E60CC8" w:rsidRPr="00E60CC8" w:rsidRDefault="00E60CC8" w:rsidP="00E60CC8">
      <w:pPr>
        <w:pStyle w:val="RedBoldCode"/>
      </w:pPr>
      <w:r w:rsidRPr="00E60CC8">
        <w:t>};</w:t>
      </w:r>
    </w:p>
    <w:p w14:paraId="3F47397E" w14:textId="77777777" w:rsidR="00E60CC8" w:rsidRPr="00E60CC8" w:rsidRDefault="00E60CC8" w:rsidP="00E60CC8">
      <w:pPr>
        <w:pStyle w:val="RedBoldCode"/>
      </w:pPr>
    </w:p>
    <w:p w14:paraId="2A756D18" w14:textId="77777777" w:rsidR="00E60CC8" w:rsidRPr="00E60CC8" w:rsidRDefault="00E60CC8" w:rsidP="00E60CC8">
      <w:pPr>
        <w:pStyle w:val="RedBoldCode"/>
      </w:pPr>
      <w:r w:rsidRPr="00E60CC8">
        <w:t>} // hello_world</w:t>
      </w:r>
    </w:p>
    <w:p w14:paraId="75E6EEC8" w14:textId="77777777" w:rsidR="00E60CC8" w:rsidRPr="00E60CC8" w:rsidRDefault="00E60CC8" w:rsidP="00E60CC8">
      <w:pPr>
        <w:pStyle w:val="RedBoldCode"/>
      </w:pPr>
      <w:r w:rsidRPr="00E60CC8">
        <w:t>} // gridpack</w:t>
      </w:r>
    </w:p>
    <w:p w14:paraId="4E86F15E" w14:textId="37637048" w:rsidR="00C50AD9" w:rsidRDefault="00E60CC8" w:rsidP="00E60CC8">
      <w:pPr>
        <w:pStyle w:val="RedBoldCode"/>
      </w:pPr>
      <w:r w:rsidRPr="00E60CC8">
        <w:t>#endif</w:t>
      </w:r>
    </w:p>
    <w:p w14:paraId="7CD75D22" w14:textId="5FA92ABB" w:rsidR="00E60CC8" w:rsidRDefault="00E60CC8" w:rsidP="00E60CC8">
      <w:pPr>
        <w:rPr>
          <w:rFonts w:ascii="Times New Roman" w:hAnsi="Times New Roman" w:cs="Times New Roman"/>
          <w:sz w:val="24"/>
          <w:szCs w:val="24"/>
        </w:rPr>
      </w:pPr>
      <w:r>
        <w:rPr>
          <w:rFonts w:ascii="Times New Roman" w:hAnsi="Times New Roman" w:cs="Times New Roman"/>
          <w:sz w:val="24"/>
          <w:szCs w:val="24"/>
        </w:rPr>
        <w:t xml:space="preserve">This class is declared in </w:t>
      </w:r>
      <w:r w:rsidRPr="00E60CC8">
        <w:rPr>
          <w:rStyle w:val="Heading1Char"/>
        </w:rPr>
        <w:t>hw_app.hpp</w:t>
      </w:r>
      <w:r>
        <w:rPr>
          <w:rFonts w:ascii="Times New Roman" w:hAnsi="Times New Roman" w:cs="Times New Roman"/>
          <w:sz w:val="24"/>
          <w:szCs w:val="24"/>
        </w:rPr>
        <w:t xml:space="preserve">. Apart from the constructor and destructor, there is only the function execute, which is used to actually run the program. This takes the standard </w:t>
      </w:r>
      <w:r w:rsidRPr="00E60CC8">
        <w:rPr>
          <w:rStyle w:val="Heading1Char"/>
        </w:rPr>
        <w:t>argc</w:t>
      </w:r>
      <w:r>
        <w:rPr>
          <w:rFonts w:ascii="Times New Roman" w:hAnsi="Times New Roman" w:cs="Times New Roman"/>
          <w:sz w:val="24"/>
          <w:szCs w:val="24"/>
        </w:rPr>
        <w:t xml:space="preserve"> and </w:t>
      </w:r>
      <w:r w:rsidRPr="00E60CC8">
        <w:rPr>
          <w:rStyle w:val="Heading1Char"/>
        </w:rPr>
        <w:t>argv</w:t>
      </w:r>
      <w:r>
        <w:rPr>
          <w:rFonts w:ascii="Times New Roman" w:hAnsi="Times New Roman" w:cs="Times New Roman"/>
          <w:sz w:val="24"/>
          <w:szCs w:val="24"/>
        </w:rPr>
        <w:t xml:space="preserve"> variables as arguments, which could be passed on from the top level calling program, which will be invoked by the user with these arguments.</w:t>
      </w:r>
    </w:p>
    <w:p w14:paraId="296243FE" w14:textId="0EFB88F7" w:rsidR="00E60CC8" w:rsidRDefault="00E60CC8" w:rsidP="00E60CC8">
      <w:pPr>
        <w:rPr>
          <w:rFonts w:ascii="Times New Roman" w:hAnsi="Times New Roman" w:cs="Times New Roman"/>
          <w:sz w:val="24"/>
          <w:szCs w:val="24"/>
        </w:rPr>
      </w:pPr>
      <w:r>
        <w:rPr>
          <w:rFonts w:ascii="Times New Roman" w:hAnsi="Times New Roman" w:cs="Times New Roman"/>
          <w:sz w:val="24"/>
          <w:szCs w:val="24"/>
        </w:rPr>
        <w:t>The implementation of these functions are relatively simple, most of the complexity for this program is in defining the bus and branch classes. The implementations are defined in the file hw_app.cpp</w:t>
      </w:r>
    </w:p>
    <w:p w14:paraId="0A840F93" w14:textId="77777777" w:rsidR="00E60CC8" w:rsidRPr="00E60CC8" w:rsidRDefault="00E60CC8" w:rsidP="00E60CC8">
      <w:pPr>
        <w:pStyle w:val="RedBoldCode"/>
      </w:pPr>
      <w:r w:rsidRPr="00E60CC8">
        <w:t>#include &lt;iostream&gt;</w:t>
      </w:r>
    </w:p>
    <w:p w14:paraId="07562B2F" w14:textId="77777777" w:rsidR="00E60CC8" w:rsidRPr="00E60CC8" w:rsidRDefault="00E60CC8" w:rsidP="00E60CC8">
      <w:pPr>
        <w:pStyle w:val="RedBoldCode"/>
      </w:pPr>
      <w:r w:rsidRPr="00E60CC8">
        <w:t>#include "boost/smart_ptr/shared_ptr.hpp"</w:t>
      </w:r>
    </w:p>
    <w:p w14:paraId="0FC36712" w14:textId="77777777" w:rsidR="00E60CC8" w:rsidRPr="00E60CC8" w:rsidRDefault="00E60CC8" w:rsidP="00E60CC8">
      <w:pPr>
        <w:pStyle w:val="RedBoldCode"/>
      </w:pPr>
      <w:r w:rsidRPr="00E60CC8">
        <w:t>#include "gridpack/include/gridpack.hpp"</w:t>
      </w:r>
    </w:p>
    <w:p w14:paraId="5655CB78" w14:textId="77777777" w:rsidR="00E60CC8" w:rsidRPr="00E60CC8" w:rsidRDefault="00E60CC8" w:rsidP="00E60CC8">
      <w:pPr>
        <w:pStyle w:val="RedBoldCode"/>
      </w:pPr>
      <w:r w:rsidRPr="00E60CC8">
        <w:t>#include "hw_app.hpp"</w:t>
      </w:r>
    </w:p>
    <w:p w14:paraId="346BA1B2" w14:textId="77777777" w:rsidR="00E60CC8" w:rsidRPr="00E60CC8" w:rsidRDefault="00E60CC8" w:rsidP="00E60CC8">
      <w:pPr>
        <w:pStyle w:val="RedBoldCode"/>
      </w:pPr>
      <w:r w:rsidRPr="00E60CC8">
        <w:t>#include "hw_factory.hpp"</w:t>
      </w:r>
    </w:p>
    <w:p w14:paraId="5A380814" w14:textId="77777777" w:rsidR="00E60CC8" w:rsidRDefault="00E60CC8" w:rsidP="00E60CC8">
      <w:pPr>
        <w:pStyle w:val="RedBoldCode"/>
      </w:pPr>
    </w:p>
    <w:p w14:paraId="7D091256" w14:textId="77777777" w:rsidR="00E60CC8" w:rsidRPr="00E60CC8" w:rsidRDefault="00E60CC8" w:rsidP="00E60CC8">
      <w:pPr>
        <w:pStyle w:val="RedBoldCode"/>
      </w:pPr>
      <w:r w:rsidRPr="00E60CC8">
        <w:t>gridpack::hello_world::HWApp::HWApp(void)</w:t>
      </w:r>
    </w:p>
    <w:p w14:paraId="60116739" w14:textId="77777777" w:rsidR="00E60CC8" w:rsidRPr="00E60CC8" w:rsidRDefault="00E60CC8" w:rsidP="00E60CC8">
      <w:pPr>
        <w:pStyle w:val="RedBoldCode"/>
      </w:pPr>
      <w:r w:rsidRPr="00E60CC8">
        <w:t>{</w:t>
      </w:r>
    </w:p>
    <w:p w14:paraId="16B1EAD3" w14:textId="77777777" w:rsidR="00E60CC8" w:rsidRPr="00E60CC8" w:rsidRDefault="00E60CC8" w:rsidP="00E60CC8">
      <w:pPr>
        <w:pStyle w:val="RedBoldCode"/>
      </w:pPr>
      <w:r w:rsidRPr="00E60CC8">
        <w:t>}</w:t>
      </w:r>
    </w:p>
    <w:p w14:paraId="428A5075" w14:textId="77777777" w:rsidR="00E60CC8" w:rsidRPr="00E60CC8" w:rsidRDefault="00E60CC8" w:rsidP="00E60CC8">
      <w:pPr>
        <w:pStyle w:val="RedBoldCode"/>
      </w:pPr>
    </w:p>
    <w:p w14:paraId="02F30B91" w14:textId="77777777" w:rsidR="00E60CC8" w:rsidRPr="00E60CC8" w:rsidRDefault="00E60CC8" w:rsidP="00E60CC8">
      <w:pPr>
        <w:pStyle w:val="RedBoldCode"/>
      </w:pPr>
      <w:r w:rsidRPr="00E60CC8">
        <w:t>gridpack::hello_world::HWApp::~HWApp(void)</w:t>
      </w:r>
    </w:p>
    <w:p w14:paraId="410F5C11" w14:textId="77777777" w:rsidR="00E60CC8" w:rsidRPr="00E60CC8" w:rsidRDefault="00E60CC8" w:rsidP="00E60CC8">
      <w:pPr>
        <w:pStyle w:val="RedBoldCode"/>
      </w:pPr>
      <w:r w:rsidRPr="00E60CC8">
        <w:t>{</w:t>
      </w:r>
    </w:p>
    <w:p w14:paraId="054BE055" w14:textId="77777777" w:rsidR="00E60CC8" w:rsidRPr="00E60CC8" w:rsidRDefault="00E60CC8" w:rsidP="00E60CC8">
      <w:pPr>
        <w:pStyle w:val="RedBoldCode"/>
      </w:pPr>
      <w:r w:rsidRPr="00E60CC8">
        <w:t>}</w:t>
      </w:r>
    </w:p>
    <w:p w14:paraId="329ACDEB" w14:textId="77777777" w:rsidR="00E60CC8" w:rsidRDefault="00E60CC8" w:rsidP="00E60CC8">
      <w:pPr>
        <w:pStyle w:val="RedBoldCode"/>
      </w:pPr>
    </w:p>
    <w:p w14:paraId="39D72D8F" w14:textId="6F8C1776" w:rsidR="00E60CC8" w:rsidRDefault="00E60CC8" w:rsidP="00E60CC8">
      <w:pPr>
        <w:pStyle w:val="RedBoldCode"/>
      </w:pPr>
      <w:r w:rsidRPr="00E60CC8">
        <w:t>void gridpack::hello_world::HWApp::execute(int argc, char** argv)</w:t>
      </w:r>
    </w:p>
    <w:p w14:paraId="7FD1EAA2" w14:textId="54194000" w:rsidR="00E60CC8" w:rsidRPr="00E60CC8" w:rsidRDefault="00E60CC8" w:rsidP="00E60CC8">
      <w:pPr>
        <w:pStyle w:val="RedBoldCode"/>
      </w:pPr>
      <w:r w:rsidRPr="00E60CC8">
        <w:t>{</w:t>
      </w:r>
    </w:p>
    <w:p w14:paraId="33234C94" w14:textId="77777777" w:rsidR="00E60CC8" w:rsidRPr="00E60CC8" w:rsidRDefault="00E60CC8" w:rsidP="00E60CC8">
      <w:pPr>
        <w:pStyle w:val="RedBoldCode"/>
      </w:pPr>
      <w:r w:rsidRPr="00E60CC8">
        <w:t xml:space="preserve">  gridpack::parallel::Communicator world;</w:t>
      </w:r>
    </w:p>
    <w:p w14:paraId="6C3D89AD" w14:textId="77777777" w:rsidR="00E60CC8" w:rsidRPr="00E60CC8" w:rsidRDefault="00E60CC8" w:rsidP="00E60CC8">
      <w:pPr>
        <w:pStyle w:val="RedBoldCode"/>
      </w:pPr>
      <w:r w:rsidRPr="00E60CC8">
        <w:t xml:space="preserve">  boost::shared_ptr&lt;HWNetwork&gt; network(new HWNetwork(world));</w:t>
      </w:r>
    </w:p>
    <w:p w14:paraId="67B92E4B" w14:textId="77777777" w:rsidR="00E60CC8" w:rsidRDefault="00E60CC8" w:rsidP="00E60CC8">
      <w:pPr>
        <w:pStyle w:val="RedBoldCode"/>
      </w:pPr>
    </w:p>
    <w:p w14:paraId="42CF1F78" w14:textId="77777777" w:rsidR="00E60CC8" w:rsidRPr="00E60CC8" w:rsidRDefault="00E60CC8" w:rsidP="00E60CC8">
      <w:pPr>
        <w:pStyle w:val="RedBoldCode"/>
      </w:pPr>
      <w:r w:rsidRPr="00E60CC8">
        <w:t xml:space="preserve">  std::string filename = "10x10.raw";</w:t>
      </w:r>
    </w:p>
    <w:p w14:paraId="7C413CF0" w14:textId="77777777" w:rsidR="00E60CC8" w:rsidRPr="00E60CC8" w:rsidRDefault="00E60CC8" w:rsidP="00E60CC8">
      <w:pPr>
        <w:pStyle w:val="RedBoldCode"/>
      </w:pPr>
      <w:r w:rsidRPr="00E60CC8">
        <w:t xml:space="preserve">  gridpack::parser::PTI23_parser&lt;HWNetwork&gt; parser(network);</w:t>
      </w:r>
    </w:p>
    <w:p w14:paraId="6931E2F1" w14:textId="372BA0B5" w:rsidR="00E60CC8" w:rsidRPr="00E60CC8" w:rsidRDefault="00E60CC8" w:rsidP="00E60CC8">
      <w:pPr>
        <w:pStyle w:val="RedBoldCode"/>
      </w:pPr>
      <w:r w:rsidRPr="00E60CC8">
        <w:t xml:space="preserve">  </w:t>
      </w:r>
      <w:r>
        <w:t>parser.parse(filename.c_str());</w:t>
      </w:r>
    </w:p>
    <w:p w14:paraId="6C5C5A46" w14:textId="77777777" w:rsidR="00E60CC8" w:rsidRDefault="00E60CC8" w:rsidP="00E60CC8">
      <w:pPr>
        <w:pStyle w:val="RedBoldCode"/>
      </w:pPr>
      <w:r w:rsidRPr="00E60CC8">
        <w:t xml:space="preserve">  gridpack::hello_world::HWFactory factory(network);</w:t>
      </w:r>
    </w:p>
    <w:p w14:paraId="1FC1097C" w14:textId="415A15D7" w:rsidR="00E60CC8" w:rsidRPr="00E60CC8" w:rsidRDefault="00E60CC8" w:rsidP="00E60CC8">
      <w:pPr>
        <w:pStyle w:val="RedBoldCode"/>
      </w:pPr>
      <w:r>
        <w:t xml:space="preserve">  </w:t>
      </w:r>
      <w:r w:rsidRPr="00E60CC8">
        <w:t>factory.load();</w:t>
      </w:r>
    </w:p>
    <w:p w14:paraId="20314C7A" w14:textId="77777777" w:rsidR="00E60CC8" w:rsidRDefault="00E60CC8" w:rsidP="00E60CC8">
      <w:pPr>
        <w:pStyle w:val="RedBoldCode"/>
      </w:pPr>
      <w:r w:rsidRPr="00E60CC8">
        <w:t xml:space="preserve">  </w:t>
      </w:r>
    </w:p>
    <w:p w14:paraId="06857E9E" w14:textId="75971509" w:rsidR="00E60CC8" w:rsidRPr="00E60CC8" w:rsidRDefault="0083559F" w:rsidP="00E60CC8">
      <w:pPr>
        <w:pStyle w:val="RedBoldCode"/>
      </w:pPr>
      <w:r>
        <w:lastRenderedPageBreak/>
        <w:t xml:space="preserve">  </w:t>
      </w:r>
      <w:r w:rsidR="00E60CC8" w:rsidRPr="00E60CC8">
        <w:t>gridpack::serial_io::SerialBusIO&lt;HWNetwork&gt; busIO(128,network);</w:t>
      </w:r>
    </w:p>
    <w:p w14:paraId="4A571AA9" w14:textId="77777777" w:rsidR="00E60CC8" w:rsidRPr="00E60CC8" w:rsidRDefault="00E60CC8" w:rsidP="00E60CC8">
      <w:pPr>
        <w:pStyle w:val="RedBoldCode"/>
      </w:pPr>
      <w:r w:rsidRPr="00E60CC8">
        <w:t xml:space="preserve">  busIO.header("\nMessage from buses\n");</w:t>
      </w:r>
    </w:p>
    <w:p w14:paraId="0AA6A621" w14:textId="77777777" w:rsidR="00E60CC8" w:rsidRPr="00E60CC8" w:rsidRDefault="00E60CC8" w:rsidP="00E60CC8">
      <w:pPr>
        <w:pStyle w:val="RedBoldCode"/>
      </w:pPr>
      <w:r w:rsidRPr="00E60CC8">
        <w:t xml:space="preserve">  busIO.write();</w:t>
      </w:r>
    </w:p>
    <w:p w14:paraId="36BF75A3" w14:textId="7AAB8AEE" w:rsidR="00E60CC8" w:rsidRDefault="00E60CC8" w:rsidP="00E60CC8">
      <w:pPr>
        <w:pStyle w:val="RedBoldCode"/>
      </w:pPr>
      <w:r w:rsidRPr="00E60CC8">
        <w:t xml:space="preserve">  gridpack::seria</w:t>
      </w:r>
      <w:r>
        <w:t>l_io::SerialBranchIO&lt;HWNetwork&gt;</w:t>
      </w:r>
    </w:p>
    <w:p w14:paraId="63BAD8A1" w14:textId="21FDC9BE" w:rsidR="00E60CC8" w:rsidRPr="00E60CC8" w:rsidRDefault="00E60CC8" w:rsidP="00E60CC8">
      <w:pPr>
        <w:pStyle w:val="RedBoldCode"/>
      </w:pPr>
      <w:r>
        <w:t xml:space="preserve">    </w:t>
      </w:r>
      <w:r w:rsidRPr="00E60CC8">
        <w:t>branchIO(128,network);</w:t>
      </w:r>
    </w:p>
    <w:p w14:paraId="12157B06" w14:textId="77777777" w:rsidR="00E60CC8" w:rsidRPr="00E60CC8" w:rsidRDefault="00E60CC8" w:rsidP="00E60CC8">
      <w:pPr>
        <w:pStyle w:val="RedBoldCode"/>
      </w:pPr>
      <w:r w:rsidRPr="00E60CC8">
        <w:t xml:space="preserve">  branchIO.header("\nMessage from branches\n");</w:t>
      </w:r>
    </w:p>
    <w:p w14:paraId="5D1D432F" w14:textId="77777777" w:rsidR="00E60CC8" w:rsidRPr="00E60CC8" w:rsidRDefault="00E60CC8" w:rsidP="00E60CC8">
      <w:pPr>
        <w:pStyle w:val="RedBoldCode"/>
      </w:pPr>
      <w:r w:rsidRPr="00E60CC8">
        <w:t xml:space="preserve">  branchIO.write();</w:t>
      </w:r>
    </w:p>
    <w:p w14:paraId="6C6D0BB7" w14:textId="46A75025" w:rsidR="00E60CC8" w:rsidRDefault="00E60CC8" w:rsidP="00E60CC8">
      <w:pPr>
        <w:pStyle w:val="RedBoldCode"/>
      </w:pPr>
      <w:r w:rsidRPr="00E60CC8">
        <w:t>}</w:t>
      </w:r>
    </w:p>
    <w:p w14:paraId="1BBA6EC4" w14:textId="1D98E906" w:rsidR="00E60CC8" w:rsidRDefault="00E60CC8" w:rsidP="00E60CC8">
      <w:pPr>
        <w:rPr>
          <w:rFonts w:ascii="Times New Roman" w:hAnsi="Times New Roman" w:cs="Times New Roman"/>
          <w:sz w:val="24"/>
          <w:szCs w:val="24"/>
        </w:rPr>
      </w:pPr>
      <w:r>
        <w:rPr>
          <w:rFonts w:ascii="Times New Roman" w:hAnsi="Times New Roman" w:cs="Times New Roman"/>
          <w:sz w:val="24"/>
          <w:szCs w:val="24"/>
        </w:rPr>
        <w:t xml:space="preserve">The top of the file contains the </w:t>
      </w:r>
      <w:r w:rsidRPr="002A308F">
        <w:rPr>
          <w:rStyle w:val="Heading1Char"/>
        </w:rPr>
        <w:t>gridpack.hpp</w:t>
      </w:r>
      <w:r w:rsidR="002A308F">
        <w:rPr>
          <w:rFonts w:ascii="Times New Roman" w:hAnsi="Times New Roman" w:cs="Times New Roman"/>
          <w:sz w:val="24"/>
          <w:szCs w:val="24"/>
        </w:rPr>
        <w:t xml:space="preserve"> header</w:t>
      </w:r>
      <w:r>
        <w:rPr>
          <w:rFonts w:ascii="Times New Roman" w:hAnsi="Times New Roman" w:cs="Times New Roman"/>
          <w:sz w:val="24"/>
          <w:szCs w:val="24"/>
        </w:rPr>
        <w:t xml:space="preserve"> as well as the application headers. The constructor and destructors for the</w:t>
      </w:r>
      <w:r w:rsidR="0083559F">
        <w:rPr>
          <w:rFonts w:ascii="Times New Roman" w:hAnsi="Times New Roman" w:cs="Times New Roman"/>
          <w:sz w:val="24"/>
          <w:szCs w:val="24"/>
        </w:rPr>
        <w:t xml:space="preserve"> </w:t>
      </w:r>
      <w:r w:rsidR="0083559F" w:rsidRPr="002A308F">
        <w:rPr>
          <w:rStyle w:val="Heading1Char"/>
        </w:rPr>
        <w:t>HWApp</w:t>
      </w:r>
      <w:r w:rsidR="0083559F">
        <w:rPr>
          <w:rFonts w:ascii="Times New Roman" w:hAnsi="Times New Roman" w:cs="Times New Roman"/>
          <w:sz w:val="24"/>
          <w:szCs w:val="24"/>
        </w:rPr>
        <w:t xml:space="preserve"> class</w:t>
      </w:r>
      <w:r w:rsidR="002A308F">
        <w:rPr>
          <w:rFonts w:ascii="Times New Roman" w:hAnsi="Times New Roman" w:cs="Times New Roman"/>
          <w:sz w:val="24"/>
          <w:szCs w:val="24"/>
        </w:rPr>
        <w:t xml:space="preserve"> are</w:t>
      </w:r>
      <w:r w:rsidR="0083559F">
        <w:rPr>
          <w:rFonts w:ascii="Times New Roman" w:hAnsi="Times New Roman" w:cs="Times New Roman"/>
          <w:sz w:val="24"/>
          <w:szCs w:val="24"/>
        </w:rPr>
        <w:t xml:space="preserve"> the standard defaults, so only the </w:t>
      </w:r>
      <w:r w:rsidR="0083559F" w:rsidRPr="002A308F">
        <w:rPr>
          <w:rStyle w:val="Heading1Char"/>
        </w:rPr>
        <w:t>execute</w:t>
      </w:r>
      <w:r w:rsidR="0083559F">
        <w:rPr>
          <w:rFonts w:ascii="Times New Roman" w:hAnsi="Times New Roman" w:cs="Times New Roman"/>
          <w:sz w:val="24"/>
          <w:szCs w:val="24"/>
        </w:rPr>
        <w:t xml:space="preserve"> function has any significant behavior. This function start</w:t>
      </w:r>
      <w:r w:rsidR="002256F5">
        <w:rPr>
          <w:rFonts w:ascii="Times New Roman" w:hAnsi="Times New Roman" w:cs="Times New Roman"/>
          <w:sz w:val="24"/>
          <w:szCs w:val="24"/>
        </w:rPr>
        <w:t>s</w:t>
      </w:r>
      <w:r w:rsidR="0083559F">
        <w:rPr>
          <w:rFonts w:ascii="Times New Roman" w:hAnsi="Times New Roman" w:cs="Times New Roman"/>
          <w:sz w:val="24"/>
          <w:szCs w:val="24"/>
        </w:rPr>
        <w:t xml:space="preserve"> by defining a communicator on the set of all processors and using that to instantiate and instance of an </w:t>
      </w:r>
      <w:r w:rsidR="0083559F" w:rsidRPr="002A308F">
        <w:rPr>
          <w:rStyle w:val="Heading1Char"/>
        </w:rPr>
        <w:t>HWNetwork</w:t>
      </w:r>
      <w:r w:rsidR="0083559F">
        <w:rPr>
          <w:rFonts w:ascii="Times New Roman" w:hAnsi="Times New Roman" w:cs="Times New Roman"/>
          <w:sz w:val="24"/>
          <w:szCs w:val="24"/>
        </w:rPr>
        <w:t>. At this point the network exists, but it contains no buses or branches. The next step is to read in a network confi</w:t>
      </w:r>
      <w:r w:rsidR="002256F5">
        <w:rPr>
          <w:rFonts w:ascii="Times New Roman" w:hAnsi="Times New Roman" w:cs="Times New Roman"/>
          <w:sz w:val="24"/>
          <w:szCs w:val="24"/>
        </w:rPr>
        <w:t xml:space="preserve">guration file with the name </w:t>
      </w:r>
      <w:r w:rsidR="002256F5" w:rsidRPr="002A308F">
        <w:rPr>
          <w:rStyle w:val="Heading1Char"/>
        </w:rPr>
        <w:t>10x10.raw</w:t>
      </w:r>
      <w:r w:rsidR="002256F5">
        <w:rPr>
          <w:rFonts w:ascii="Times New Roman" w:hAnsi="Times New Roman" w:cs="Times New Roman"/>
          <w:sz w:val="24"/>
          <w:szCs w:val="24"/>
        </w:rPr>
        <w:t>. This file is written using the standard PSS/E version 23 format. For this simple application, it is assumed that the file is available in the directory in which the program is being run (this file is i</w:t>
      </w:r>
      <w:r w:rsidR="005E21FF">
        <w:rPr>
          <w:rFonts w:ascii="Times New Roman" w:hAnsi="Times New Roman" w:cs="Times New Roman"/>
          <w:sz w:val="24"/>
          <w:szCs w:val="24"/>
        </w:rPr>
        <w:t>ncluded as part of the GridPACK</w:t>
      </w:r>
      <w:r w:rsidR="002256F5">
        <w:rPr>
          <w:rFonts w:ascii="Times New Roman" w:hAnsi="Times New Roman" w:cs="Times New Roman"/>
          <w:sz w:val="24"/>
          <w:szCs w:val="24"/>
        </w:rPr>
        <w:t xml:space="preserve"> distribution). The program creates an instance of a </w:t>
      </w:r>
      <w:r w:rsidR="002256F5" w:rsidRPr="002A308F">
        <w:rPr>
          <w:rStyle w:val="Heading1Char"/>
        </w:rPr>
        <w:t>PTI23_parser</w:t>
      </w:r>
      <w:r w:rsidR="002256F5">
        <w:rPr>
          <w:rFonts w:ascii="Times New Roman" w:hAnsi="Times New Roman" w:cs="Times New Roman"/>
          <w:sz w:val="24"/>
          <w:szCs w:val="24"/>
        </w:rPr>
        <w:t xml:space="preserve"> and uses this to parse the configuration file. The program now has a copy of the full network stored internally, but the buses and nodes are not distributed in a way that is convenient for computation. Calling the partition method on the network redistributes all buses and branches so that each process has a relatively connected chunk of the network.</w:t>
      </w:r>
    </w:p>
    <w:p w14:paraId="514A5391" w14:textId="409BB48D" w:rsidR="002256F5" w:rsidRDefault="002256F5" w:rsidP="00E60CC8">
      <w:pPr>
        <w:rPr>
          <w:rFonts w:ascii="Times New Roman" w:hAnsi="Times New Roman" w:cs="Times New Roman"/>
          <w:sz w:val="24"/>
          <w:szCs w:val="24"/>
        </w:rPr>
      </w:pPr>
      <w:r>
        <w:rPr>
          <w:rFonts w:ascii="Times New Roman" w:hAnsi="Times New Roman" w:cs="Times New Roman"/>
          <w:sz w:val="24"/>
          <w:szCs w:val="24"/>
        </w:rPr>
        <w:t xml:space="preserve">The next step is to create an </w:t>
      </w:r>
      <w:r w:rsidRPr="002A308F">
        <w:rPr>
          <w:rStyle w:val="Heading1Char"/>
        </w:rPr>
        <w:t>HWFactory</w:t>
      </w:r>
      <w:r>
        <w:rPr>
          <w:rFonts w:ascii="Times New Roman" w:hAnsi="Times New Roman" w:cs="Times New Roman"/>
          <w:sz w:val="24"/>
          <w:szCs w:val="24"/>
        </w:rPr>
        <w:t xml:space="preserve"> instance and use this to call the base class </w:t>
      </w:r>
      <w:r w:rsidRPr="002A308F">
        <w:rPr>
          <w:rStyle w:val="Heading1Char"/>
        </w:rPr>
        <w:t>load</w:t>
      </w:r>
      <w:r>
        <w:rPr>
          <w:rFonts w:ascii="Times New Roman" w:hAnsi="Times New Roman" w:cs="Times New Roman"/>
          <w:sz w:val="24"/>
          <w:szCs w:val="24"/>
        </w:rPr>
        <w:t xml:space="preserve"> method. This method in turn calls the </w:t>
      </w:r>
      <w:r w:rsidRPr="002A308F">
        <w:rPr>
          <w:rStyle w:val="Heading1Char"/>
        </w:rPr>
        <w:t>load</w:t>
      </w:r>
      <w:r>
        <w:rPr>
          <w:rFonts w:ascii="Times New Roman" w:hAnsi="Times New Roman" w:cs="Times New Roman"/>
          <w:sz w:val="24"/>
          <w:szCs w:val="24"/>
        </w:rPr>
        <w:t xml:space="preserve"> method on all the individual buses and branches and transfers data from the data collection objects</w:t>
      </w:r>
      <w:r w:rsidR="00287B4E">
        <w:rPr>
          <w:rFonts w:ascii="Times New Roman" w:hAnsi="Times New Roman" w:cs="Times New Roman"/>
          <w:sz w:val="24"/>
          <w:szCs w:val="24"/>
        </w:rPr>
        <w:t xml:space="preserve"> to the internal parameters of the buses and branches.</w:t>
      </w:r>
      <w:r w:rsidR="002A308F" w:rsidRPr="002A308F">
        <w:rPr>
          <w:rFonts w:ascii="Times New Roman" w:hAnsi="Times New Roman" w:cs="Times New Roman"/>
          <w:sz w:val="24"/>
          <w:szCs w:val="24"/>
        </w:rPr>
        <w:t xml:space="preserve"> </w:t>
      </w:r>
      <w:r w:rsidR="002A308F">
        <w:rPr>
          <w:rFonts w:ascii="Times New Roman" w:hAnsi="Times New Roman" w:cs="Times New Roman"/>
          <w:sz w:val="24"/>
          <w:szCs w:val="24"/>
        </w:rPr>
        <w:t xml:space="preserve">The data collection objects were initialized with data collected from the </w:t>
      </w:r>
      <w:r w:rsidR="002A308F" w:rsidRPr="002A308F">
        <w:rPr>
          <w:rStyle w:val="Heading1Char"/>
        </w:rPr>
        <w:t>10x10.raw</w:t>
      </w:r>
      <w:r w:rsidR="002A308F">
        <w:rPr>
          <w:rFonts w:ascii="Times New Roman" w:hAnsi="Times New Roman" w:cs="Times New Roman"/>
          <w:sz w:val="24"/>
          <w:szCs w:val="24"/>
        </w:rPr>
        <w:t xml:space="preserve"> file when the </w:t>
      </w:r>
      <w:r w:rsidR="002A308F">
        <w:rPr>
          <w:rStyle w:val="Heading1Char"/>
        </w:rPr>
        <w:t>parse</w:t>
      </w:r>
      <w:r w:rsidR="002A308F">
        <w:rPr>
          <w:rFonts w:ascii="Times New Roman" w:hAnsi="Times New Roman" w:cs="Times New Roman"/>
          <w:sz w:val="24"/>
          <w:szCs w:val="24"/>
        </w:rPr>
        <w:t xml:space="preserve"> function was called. </w:t>
      </w:r>
      <w:r w:rsidR="00287B4E">
        <w:rPr>
          <w:rFonts w:ascii="Times New Roman" w:hAnsi="Times New Roman" w:cs="Times New Roman"/>
          <w:sz w:val="24"/>
          <w:szCs w:val="24"/>
        </w:rPr>
        <w:t xml:space="preserve">The remaining lines create </w:t>
      </w:r>
      <w:r w:rsidR="00287B4E" w:rsidRPr="002A308F">
        <w:rPr>
          <w:rStyle w:val="Heading1Char"/>
        </w:rPr>
        <w:t>SerialBusIO</w:t>
      </w:r>
      <w:r w:rsidR="00287B4E">
        <w:rPr>
          <w:rFonts w:ascii="Times New Roman" w:hAnsi="Times New Roman" w:cs="Times New Roman"/>
          <w:sz w:val="24"/>
          <w:szCs w:val="24"/>
        </w:rPr>
        <w:t xml:space="preserve"> and </w:t>
      </w:r>
      <w:r w:rsidR="00287B4E" w:rsidRPr="002A308F">
        <w:rPr>
          <w:rStyle w:val="Heading1Char"/>
        </w:rPr>
        <w:t>SerialBranchIO</w:t>
      </w:r>
      <w:r w:rsidR="00287B4E">
        <w:rPr>
          <w:rFonts w:ascii="Times New Roman" w:hAnsi="Times New Roman" w:cs="Times New Roman"/>
          <w:sz w:val="24"/>
          <w:szCs w:val="24"/>
        </w:rPr>
        <w:t xml:space="preserve"> objects that are </w:t>
      </w:r>
      <w:r w:rsidR="002A308F">
        <w:rPr>
          <w:rFonts w:ascii="Times New Roman" w:hAnsi="Times New Roman" w:cs="Times New Roman"/>
          <w:sz w:val="24"/>
          <w:szCs w:val="24"/>
        </w:rPr>
        <w:t xml:space="preserve">used to print out the messages from individual bus and branch objects. The </w:t>
      </w:r>
      <w:r w:rsidR="002A308F" w:rsidRPr="002A308F">
        <w:rPr>
          <w:rStyle w:val="Heading1Char"/>
        </w:rPr>
        <w:t>busIO</w:t>
      </w:r>
      <w:r w:rsidR="002A308F">
        <w:rPr>
          <w:rFonts w:ascii="Times New Roman" w:hAnsi="Times New Roman" w:cs="Times New Roman"/>
          <w:sz w:val="24"/>
          <w:szCs w:val="24"/>
        </w:rPr>
        <w:t xml:space="preserve"> object is used to print out a header (“Message from buses”) and then a message from each bus identifying itself by the bus ID defined in the PSS/E file. Similarly, the </w:t>
      </w:r>
      <w:r w:rsidR="002A308F" w:rsidRPr="002A308F">
        <w:rPr>
          <w:rStyle w:val="Heading1Char"/>
        </w:rPr>
        <w:t>branchIO</w:t>
      </w:r>
      <w:r w:rsidR="002A308F">
        <w:rPr>
          <w:rFonts w:ascii="Times New Roman" w:hAnsi="Times New Roman" w:cs="Times New Roman"/>
          <w:sz w:val="24"/>
          <w:szCs w:val="24"/>
        </w:rPr>
        <w:t xml:space="preserve"> obect writes out a header and t</w:t>
      </w:r>
      <w:r w:rsidR="0040748C">
        <w:rPr>
          <w:rFonts w:ascii="Times New Roman" w:hAnsi="Times New Roman" w:cs="Times New Roman"/>
          <w:sz w:val="24"/>
          <w:szCs w:val="24"/>
        </w:rPr>
        <w:t>hen a message fr</w:t>
      </w:r>
      <w:r w:rsidR="003D6B0F">
        <w:rPr>
          <w:rFonts w:ascii="Times New Roman" w:hAnsi="Times New Roman" w:cs="Times New Roman"/>
          <w:sz w:val="24"/>
          <w:szCs w:val="24"/>
        </w:rPr>
        <w:t xml:space="preserve">om each branch </w:t>
      </w:r>
      <w:r w:rsidR="002A308F">
        <w:rPr>
          <w:rFonts w:ascii="Times New Roman" w:hAnsi="Times New Roman" w:cs="Times New Roman"/>
          <w:sz w:val="24"/>
          <w:szCs w:val="24"/>
        </w:rPr>
        <w:t>identifyin</w:t>
      </w:r>
      <w:r w:rsidR="0040748C">
        <w:rPr>
          <w:rFonts w:ascii="Times New Roman" w:hAnsi="Times New Roman" w:cs="Times New Roman"/>
          <w:sz w:val="24"/>
          <w:szCs w:val="24"/>
        </w:rPr>
        <w:t>g itself by the IDs</w:t>
      </w:r>
      <w:r w:rsidR="003D6B0F">
        <w:rPr>
          <w:rFonts w:ascii="Times New Roman" w:hAnsi="Times New Roman" w:cs="Times New Roman"/>
          <w:sz w:val="24"/>
          <w:szCs w:val="24"/>
        </w:rPr>
        <w:t xml:space="preserve"> of the buses</w:t>
      </w:r>
      <w:r w:rsidR="0040748C">
        <w:rPr>
          <w:rFonts w:ascii="Times New Roman" w:hAnsi="Times New Roman" w:cs="Times New Roman"/>
          <w:sz w:val="24"/>
          <w:szCs w:val="24"/>
        </w:rPr>
        <w:t xml:space="preserve"> at either end</w:t>
      </w:r>
      <w:r w:rsidR="002A308F">
        <w:rPr>
          <w:rFonts w:ascii="Times New Roman" w:hAnsi="Times New Roman" w:cs="Times New Roman"/>
          <w:sz w:val="24"/>
          <w:szCs w:val="24"/>
        </w:rPr>
        <w:t>.</w:t>
      </w:r>
    </w:p>
    <w:p w14:paraId="1A0DEFE8" w14:textId="4B958063" w:rsidR="002A308F" w:rsidRDefault="002A308F" w:rsidP="00E60CC8">
      <w:pPr>
        <w:rPr>
          <w:rFonts w:ascii="Times New Roman" w:hAnsi="Times New Roman" w:cs="Times New Roman"/>
          <w:sz w:val="24"/>
          <w:szCs w:val="24"/>
        </w:rPr>
      </w:pPr>
      <w:r>
        <w:rPr>
          <w:rFonts w:ascii="Times New Roman" w:hAnsi="Times New Roman" w:cs="Times New Roman"/>
          <w:sz w:val="24"/>
          <w:szCs w:val="24"/>
        </w:rPr>
        <w:t>The final part of the “hello world” application is the main calling program, located in the file hw_main.cpp. This program consists of the lines</w:t>
      </w:r>
    </w:p>
    <w:p w14:paraId="3798EADD" w14:textId="77777777" w:rsidR="003D6B0F" w:rsidRPr="003D6B0F" w:rsidRDefault="003D6B0F" w:rsidP="003D6B0F">
      <w:pPr>
        <w:pStyle w:val="RedBoldCode"/>
      </w:pPr>
      <w:r w:rsidRPr="003D6B0F">
        <w:t>#include "gridpack/include/gridpack.hpp"</w:t>
      </w:r>
    </w:p>
    <w:p w14:paraId="007700CC" w14:textId="77777777" w:rsidR="003D6B0F" w:rsidRPr="003D6B0F" w:rsidRDefault="003D6B0F" w:rsidP="003D6B0F">
      <w:pPr>
        <w:pStyle w:val="RedBoldCode"/>
      </w:pPr>
      <w:r w:rsidRPr="003D6B0F">
        <w:t>#include "hw_app.hpp"</w:t>
      </w:r>
    </w:p>
    <w:p w14:paraId="706643C9" w14:textId="77777777" w:rsidR="003D6B0F" w:rsidRPr="003D6B0F" w:rsidRDefault="003D6B0F" w:rsidP="003D6B0F">
      <w:pPr>
        <w:pStyle w:val="RedBoldCode"/>
      </w:pPr>
    </w:p>
    <w:p w14:paraId="4ED9FA77" w14:textId="76FB8EC6" w:rsidR="003D6B0F" w:rsidRPr="003D6B0F" w:rsidRDefault="003D6B0F" w:rsidP="003D6B0F">
      <w:pPr>
        <w:pStyle w:val="RedBoldCode"/>
      </w:pPr>
      <w:r>
        <w:t xml:space="preserve">int </w:t>
      </w:r>
      <w:r w:rsidRPr="003D6B0F">
        <w:t>main(int argc, char **argv)</w:t>
      </w:r>
    </w:p>
    <w:p w14:paraId="1B6A8259" w14:textId="77777777" w:rsidR="003D6B0F" w:rsidRPr="003D6B0F" w:rsidRDefault="003D6B0F" w:rsidP="003D6B0F">
      <w:pPr>
        <w:pStyle w:val="RedBoldCode"/>
      </w:pPr>
      <w:r w:rsidRPr="003D6B0F">
        <w:lastRenderedPageBreak/>
        <w:t>{</w:t>
      </w:r>
    </w:p>
    <w:p w14:paraId="60173F03" w14:textId="77777777" w:rsidR="003D6B0F" w:rsidRPr="003D6B0F" w:rsidRDefault="003D6B0F" w:rsidP="003D6B0F">
      <w:pPr>
        <w:pStyle w:val="RedBoldCode"/>
      </w:pPr>
      <w:r w:rsidRPr="003D6B0F">
        <w:t xml:space="preserve">  gridpack::parallel::Environment env(argc, argv);</w:t>
      </w:r>
    </w:p>
    <w:p w14:paraId="4A03FA7A" w14:textId="77777777" w:rsidR="003D6B0F" w:rsidRPr="003D6B0F" w:rsidRDefault="003D6B0F" w:rsidP="003D6B0F">
      <w:pPr>
        <w:pStyle w:val="RedBoldCode"/>
      </w:pPr>
    </w:p>
    <w:p w14:paraId="15AD0446" w14:textId="77777777" w:rsidR="003D6B0F" w:rsidRPr="003D6B0F" w:rsidRDefault="003D6B0F" w:rsidP="003D6B0F">
      <w:pPr>
        <w:pStyle w:val="RedBoldCode"/>
      </w:pPr>
      <w:r w:rsidRPr="003D6B0F">
        <w:t xml:space="preserve">  gridpack::hello_world::HWApp app;</w:t>
      </w:r>
    </w:p>
    <w:p w14:paraId="29899EC3" w14:textId="77777777" w:rsidR="003D6B0F" w:rsidRPr="003D6B0F" w:rsidRDefault="003D6B0F" w:rsidP="003D6B0F">
      <w:pPr>
        <w:pStyle w:val="RedBoldCode"/>
      </w:pPr>
      <w:r w:rsidRPr="003D6B0F">
        <w:t xml:space="preserve">  app.execute(argc, argv);</w:t>
      </w:r>
    </w:p>
    <w:p w14:paraId="72BA9505" w14:textId="77777777" w:rsidR="003D6B0F" w:rsidRPr="003D6B0F" w:rsidRDefault="003D6B0F" w:rsidP="003D6B0F">
      <w:pPr>
        <w:pStyle w:val="RedBoldCode"/>
      </w:pPr>
      <w:r w:rsidRPr="003D6B0F">
        <w:t xml:space="preserve">  return 0;</w:t>
      </w:r>
    </w:p>
    <w:p w14:paraId="306A65F5" w14:textId="7AF3C2F8" w:rsidR="003D6B0F" w:rsidRDefault="003D6B0F" w:rsidP="003D6B0F">
      <w:pPr>
        <w:pStyle w:val="RedBoldCode"/>
      </w:pPr>
      <w:r w:rsidRPr="003D6B0F">
        <w:t>}</w:t>
      </w:r>
    </w:p>
    <w:p w14:paraId="748BA258" w14:textId="62446A16" w:rsidR="003D6B0F" w:rsidRDefault="003D6B0F" w:rsidP="003D6B0F">
      <w:pPr>
        <w:rPr>
          <w:rFonts w:ascii="Times New Roman" w:hAnsi="Times New Roman" w:cs="Times New Roman"/>
          <w:sz w:val="24"/>
          <w:szCs w:val="24"/>
        </w:rPr>
      </w:pPr>
      <w:r>
        <w:rPr>
          <w:rFonts w:ascii="Times New Roman" w:hAnsi="Times New Roman" w:cs="Times New Roman"/>
          <w:sz w:val="24"/>
          <w:szCs w:val="24"/>
        </w:rPr>
        <w:t>The program consists of a line creating a parallel environment, a line instantiating an HWApp, and a line calling the execute method on the application. The constructor for the parallel environment initializes the underlying parallel communication libraries. The destructor is called at the end of main and terminates all communication libraries so the the program exits cleanly. The HWApp instance runs the application when execute is called. A portion of the output looks like</w:t>
      </w:r>
    </w:p>
    <w:p w14:paraId="3DD7268D" w14:textId="01795AEE" w:rsidR="003D6B0F" w:rsidRPr="003D6B0F" w:rsidRDefault="003D6B0F" w:rsidP="003D6B0F">
      <w:pPr>
        <w:pStyle w:val="RedBoldCode"/>
      </w:pPr>
      <w:r w:rsidRPr="003D6B0F">
        <w:t>Message from buses</w:t>
      </w:r>
    </w:p>
    <w:p w14:paraId="01EED08F" w14:textId="77777777" w:rsidR="003D6B0F" w:rsidRPr="003D6B0F" w:rsidRDefault="003D6B0F" w:rsidP="003D6B0F">
      <w:pPr>
        <w:pStyle w:val="RedBoldCode"/>
      </w:pPr>
      <w:r w:rsidRPr="003D6B0F">
        <w:t>Hello world from bus 1</w:t>
      </w:r>
    </w:p>
    <w:p w14:paraId="41C3AF8D" w14:textId="77777777" w:rsidR="003D6B0F" w:rsidRPr="003D6B0F" w:rsidRDefault="003D6B0F" w:rsidP="003D6B0F">
      <w:pPr>
        <w:pStyle w:val="RedBoldCode"/>
      </w:pPr>
      <w:r w:rsidRPr="003D6B0F">
        <w:t>Hello world from bus 2</w:t>
      </w:r>
    </w:p>
    <w:p w14:paraId="0B329782" w14:textId="77777777" w:rsidR="003D6B0F" w:rsidRPr="003D6B0F" w:rsidRDefault="003D6B0F" w:rsidP="003D6B0F">
      <w:pPr>
        <w:pStyle w:val="RedBoldCode"/>
      </w:pPr>
      <w:r w:rsidRPr="003D6B0F">
        <w:t>Hello world from bus 3</w:t>
      </w:r>
    </w:p>
    <w:p w14:paraId="2EEB1432" w14:textId="77777777" w:rsidR="003D6B0F" w:rsidRPr="003D6B0F" w:rsidRDefault="003D6B0F" w:rsidP="003D6B0F">
      <w:pPr>
        <w:pStyle w:val="RedBoldCode"/>
      </w:pPr>
      <w:r w:rsidRPr="003D6B0F">
        <w:t>Hello world from bus 4</w:t>
      </w:r>
    </w:p>
    <w:p w14:paraId="0B727DF6" w14:textId="77777777" w:rsidR="003D6B0F" w:rsidRPr="003D6B0F" w:rsidRDefault="003D6B0F" w:rsidP="003D6B0F">
      <w:pPr>
        <w:pStyle w:val="RedBoldCode"/>
      </w:pPr>
      <w:r w:rsidRPr="003D6B0F">
        <w:t>Hello world from bus 5</w:t>
      </w:r>
    </w:p>
    <w:p w14:paraId="4256F7E5" w14:textId="77777777" w:rsidR="003D6B0F" w:rsidRPr="003D6B0F" w:rsidRDefault="003D6B0F" w:rsidP="003D6B0F">
      <w:pPr>
        <w:pStyle w:val="RedBoldCode"/>
      </w:pPr>
      <w:r w:rsidRPr="003D6B0F">
        <w:t>Hello world from bus 6</w:t>
      </w:r>
    </w:p>
    <w:p w14:paraId="5699B869" w14:textId="1D70E881" w:rsidR="003D6B0F" w:rsidRDefault="003D6B0F" w:rsidP="003D6B0F">
      <w:pPr>
        <w:pStyle w:val="RedBoldCode"/>
      </w:pPr>
      <w:r w:rsidRPr="003D6B0F">
        <w:t>Hello world from bus 7</w:t>
      </w:r>
    </w:p>
    <w:p w14:paraId="0F946E50" w14:textId="1CB9CCBD" w:rsidR="003D6B0F" w:rsidRDefault="003D6B0F" w:rsidP="003D6B0F">
      <w:pPr>
        <w:pStyle w:val="RedBoldCode"/>
      </w:pPr>
      <w:r>
        <w:t xml:space="preserve">     :</w:t>
      </w:r>
    </w:p>
    <w:p w14:paraId="00402242" w14:textId="77777777" w:rsidR="003D6B0F" w:rsidRPr="003D6B0F" w:rsidRDefault="003D6B0F" w:rsidP="003D6B0F">
      <w:pPr>
        <w:pStyle w:val="RedBoldCode"/>
      </w:pPr>
      <w:r w:rsidRPr="003D6B0F">
        <w:t>Message from branches</w:t>
      </w:r>
    </w:p>
    <w:p w14:paraId="376EF340" w14:textId="77777777" w:rsidR="003D6B0F" w:rsidRPr="003D6B0F" w:rsidRDefault="003D6B0F" w:rsidP="003D6B0F">
      <w:pPr>
        <w:pStyle w:val="RedBoldCode"/>
      </w:pPr>
      <w:r w:rsidRPr="003D6B0F">
        <w:t>Hello world from the branch connecting bus 1 to bus 2</w:t>
      </w:r>
    </w:p>
    <w:p w14:paraId="3676BDB6" w14:textId="77777777" w:rsidR="003D6B0F" w:rsidRPr="003D6B0F" w:rsidRDefault="003D6B0F" w:rsidP="003D6B0F">
      <w:pPr>
        <w:pStyle w:val="RedBoldCode"/>
      </w:pPr>
      <w:r w:rsidRPr="003D6B0F">
        <w:t>Hello world from the branch connecting bus 2 to bus 3</w:t>
      </w:r>
    </w:p>
    <w:p w14:paraId="0458C0B8" w14:textId="77777777" w:rsidR="003D6B0F" w:rsidRPr="003D6B0F" w:rsidRDefault="003D6B0F" w:rsidP="003D6B0F">
      <w:pPr>
        <w:pStyle w:val="RedBoldCode"/>
      </w:pPr>
      <w:r w:rsidRPr="003D6B0F">
        <w:t>Hello world from the branch connecting bus 3 to bus 4</w:t>
      </w:r>
    </w:p>
    <w:p w14:paraId="5BE5FEE6" w14:textId="77777777" w:rsidR="003D6B0F" w:rsidRPr="003D6B0F" w:rsidRDefault="003D6B0F" w:rsidP="003D6B0F">
      <w:pPr>
        <w:pStyle w:val="RedBoldCode"/>
      </w:pPr>
      <w:r w:rsidRPr="003D6B0F">
        <w:t>Hello world from the branch connecting bus 4 to bus 5</w:t>
      </w:r>
    </w:p>
    <w:p w14:paraId="4C58B78C" w14:textId="2170B644" w:rsidR="003D6B0F" w:rsidRDefault="003D6B0F" w:rsidP="003D6B0F">
      <w:pPr>
        <w:pStyle w:val="RedBoldCode"/>
      </w:pPr>
      <w:r w:rsidRPr="003D6B0F">
        <w:t>Hello world from the branch connecting bus 5 to bus 6</w:t>
      </w:r>
    </w:p>
    <w:p w14:paraId="7C0D1A14" w14:textId="1DAE6721" w:rsidR="003D6B0F" w:rsidRDefault="003D6B0F" w:rsidP="003D6B0F">
      <w:pPr>
        <w:pStyle w:val="RedBoldCode"/>
      </w:pPr>
      <w:r>
        <w:t xml:space="preserve">    :</w:t>
      </w:r>
    </w:p>
    <w:p w14:paraId="1A2DFD98" w14:textId="0CC938B4" w:rsidR="003D6B0F" w:rsidRDefault="003D6B0F" w:rsidP="003D6B0F">
      <w:pPr>
        <w:rPr>
          <w:rFonts w:ascii="Times New Roman" w:hAnsi="Times New Roman" w:cs="Times New Roman"/>
          <w:sz w:val="24"/>
          <w:szCs w:val="24"/>
        </w:rPr>
      </w:pPr>
      <w:r>
        <w:rPr>
          <w:rFonts w:ascii="Times New Roman" w:hAnsi="Times New Roman" w:cs="Times New Roman"/>
          <w:sz w:val="24"/>
          <w:szCs w:val="24"/>
        </w:rPr>
        <w:t>Note that this output would be substantially the same, regardless of the number of processors that are used to run the code. This is in spite of the fact that the distribution of buses and branches may be substantially different for different numbers of processors.</w:t>
      </w:r>
    </w:p>
    <w:p w14:paraId="7F29C490" w14:textId="01A8C765" w:rsidR="00903DD9" w:rsidRDefault="00903DD9" w:rsidP="00903DD9">
      <w:pPr>
        <w:pStyle w:val="Heading3"/>
      </w:pPr>
      <w:bookmarkStart w:id="34" w:name="_Toc482792122"/>
      <w:r>
        <w:t>Resistor Grid Application</w:t>
      </w:r>
      <w:bookmarkEnd w:id="34"/>
    </w:p>
    <w:p w14:paraId="0066C539" w14:textId="6B454BAF" w:rsidR="00903DD9" w:rsidRDefault="00903DD9" w:rsidP="00903DD9">
      <w:pPr>
        <w:rPr>
          <w:rFonts w:ascii="Times New Roman" w:hAnsi="Times New Roman" w:cs="Times New Roman"/>
          <w:sz w:val="24"/>
          <w:szCs w:val="24"/>
        </w:rPr>
      </w:pPr>
      <w:r>
        <w:rPr>
          <w:rFonts w:ascii="Times New Roman" w:hAnsi="Times New Roman" w:cs="Times New Roman"/>
          <w:sz w:val="24"/>
          <w:szCs w:val="24"/>
        </w:rPr>
        <w:t>The resistor grid is a more complicated exampl</w:t>
      </w:r>
      <w:r w:rsidR="005E21FF">
        <w:rPr>
          <w:rFonts w:ascii="Times New Roman" w:hAnsi="Times New Roman" w:cs="Times New Roman"/>
          <w:sz w:val="24"/>
          <w:szCs w:val="24"/>
        </w:rPr>
        <w:t>e that illustrates how GridPACK</w:t>
      </w:r>
      <w:r w:rsidR="00BF284F">
        <w:rPr>
          <w:rFonts w:ascii="Times New Roman" w:hAnsi="Times New Roman" w:cs="Times New Roman"/>
          <w:sz w:val="24"/>
          <w:szCs w:val="24"/>
        </w:rPr>
        <w:t xml:space="preserve"> can be used to set up equations describing a physical system and then solve the system using a linear solver. The physical system is a rectangular grid</w:t>
      </w:r>
      <w:r w:rsidR="00D35AE4">
        <w:rPr>
          <w:rFonts w:ascii="Times New Roman" w:hAnsi="Times New Roman" w:cs="Times New Roman"/>
          <w:sz w:val="24"/>
          <w:szCs w:val="24"/>
        </w:rPr>
        <w:t xml:space="preserve"> with resistors connecting all the nodes. Two nodes are chosen to be set at fixed potentials, these then drive currents through the rest of the network </w:t>
      </w:r>
      <w:r w:rsidR="00D35AE4">
        <w:rPr>
          <w:rFonts w:ascii="Times New Roman" w:hAnsi="Times New Roman" w:cs="Times New Roman"/>
          <w:sz w:val="24"/>
          <w:szCs w:val="24"/>
        </w:rPr>
        <w:lastRenderedPageBreak/>
        <w:t>resulting in different currents on the individual branches and different voltages on the different buses (nodes). The system is illustrated schematically in Figure 12.</w:t>
      </w:r>
    </w:p>
    <w:p w14:paraId="173B0C38" w14:textId="6B2DB7F1" w:rsidR="00D35AE4" w:rsidRDefault="00D35AE4" w:rsidP="00903D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66152CB" wp14:editId="6150933F">
            <wp:extent cx="4572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tif"/>
                    <pic:cNvPicPr/>
                  </pic:nvPicPr>
                  <pic:blipFill>
                    <a:blip r:embed="rId2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3F69382" w14:textId="1499BBC7" w:rsidR="00D35AE4" w:rsidRDefault="00D35AE4" w:rsidP="00903DD9">
      <w:pPr>
        <w:rPr>
          <w:rFonts w:ascii="Times New Roman" w:hAnsi="Times New Roman" w:cs="Times New Roman"/>
          <w:sz w:val="24"/>
          <w:szCs w:val="24"/>
        </w:rPr>
      </w:pPr>
      <w:r w:rsidRPr="00D35AE4">
        <w:rPr>
          <w:rFonts w:ascii="Times New Roman" w:hAnsi="Times New Roman" w:cs="Times New Roman"/>
          <w:b/>
          <w:sz w:val="24"/>
          <w:szCs w:val="24"/>
        </w:rPr>
        <w:t>Figure 12</w:t>
      </w:r>
      <w:r>
        <w:rPr>
          <w:rFonts w:ascii="Times New Roman" w:hAnsi="Times New Roman" w:cs="Times New Roman"/>
          <w:sz w:val="24"/>
          <w:szCs w:val="24"/>
        </w:rPr>
        <w:t>. A schematic</w:t>
      </w:r>
      <w:r w:rsidR="000D3FAD">
        <w:rPr>
          <w:rFonts w:ascii="Times New Roman" w:hAnsi="Times New Roman" w:cs="Times New Roman"/>
          <w:sz w:val="24"/>
          <w:szCs w:val="24"/>
        </w:rPr>
        <w:t xml:space="preserve"> diagram</w:t>
      </w:r>
      <w:r>
        <w:rPr>
          <w:rFonts w:ascii="Times New Roman" w:hAnsi="Times New Roman" w:cs="Times New Roman"/>
          <w:sz w:val="24"/>
          <w:szCs w:val="24"/>
        </w:rPr>
        <w:t xml:space="preserve"> of a simple resistor grid network. The buses (nodes) in blue are set at fixed external voltages, the remaining bus voltages and branch currents are calculated by the application.</w:t>
      </w:r>
    </w:p>
    <w:p w14:paraId="66F9E4EE" w14:textId="2D7DD2B2" w:rsidR="00D35AE4" w:rsidRDefault="00D35AE4" w:rsidP="00903DD9">
      <w:pPr>
        <w:rPr>
          <w:rFonts w:ascii="Times New Roman" w:hAnsi="Times New Roman" w:cs="Times New Roman"/>
          <w:sz w:val="24"/>
          <w:szCs w:val="24"/>
        </w:rPr>
      </w:pPr>
      <w:r>
        <w:rPr>
          <w:rFonts w:ascii="Times New Roman" w:hAnsi="Times New Roman" w:cs="Times New Roman"/>
          <w:sz w:val="24"/>
          <w:szCs w:val="24"/>
        </w:rPr>
        <w:t>The topology and choice of nodes held at fixed potential is determined by the network configuration file, as are the values of the resistance on each of the branches.</w:t>
      </w:r>
      <w:r w:rsidR="000D3FAD">
        <w:rPr>
          <w:rFonts w:ascii="Times New Roman" w:hAnsi="Times New Roman" w:cs="Times New Roman"/>
          <w:sz w:val="24"/>
          <w:szCs w:val="24"/>
        </w:rPr>
        <w:t xml:space="preserve"> The system is described by a set of coupled equations representing the application of Kirkoff’s law to each of the nodes that is not held at a fixed potential. Kirkoff’s law is expressed by the equations</w:t>
      </w:r>
    </w:p>
    <w:p w14:paraId="64B8C70A" w14:textId="1EA3BA1E" w:rsidR="000D3FAD" w:rsidRPr="000D3FAD" w:rsidRDefault="00B17568" w:rsidP="00903DD9">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αβ</m:t>
                  </m:r>
                </m:sub>
              </m:sSub>
              <m:r>
                <w:rPr>
                  <w:rFonts w:ascii="Cambria Math" w:hAnsi="Cambria Math" w:cs="Times New Roman"/>
                  <w:sz w:val="24"/>
                  <w:szCs w:val="24"/>
                </w:rPr>
                <m:t>=0</m:t>
              </m:r>
            </m:e>
          </m:nary>
        </m:oMath>
      </m:oMathPara>
    </w:p>
    <w:p w14:paraId="4F08BF32" w14:textId="35EA2AE3" w:rsidR="000D3FAD" w:rsidRDefault="000D3FAD"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αβ</m:t>
            </m:r>
          </m:sub>
        </m:sSub>
      </m:oMath>
      <w:r>
        <w:rPr>
          <w:rFonts w:ascii="Times New Roman" w:eastAsiaTheme="minorEastAsia" w:hAnsi="Times New Roman" w:cs="Times New Roman"/>
          <w:sz w:val="24"/>
          <w:szCs w:val="24"/>
        </w:rPr>
        <w:t xml:space="preserve"> is the current flowing between nodes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00FB1008">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oMath>
      <w:r w:rsidR="00FB1008">
        <w:rPr>
          <w:rFonts w:ascii="Times New Roman" w:eastAsiaTheme="minorEastAsia" w:hAnsi="Times New Roman" w:cs="Times New Roman"/>
          <w:sz w:val="24"/>
          <w:szCs w:val="24"/>
        </w:rPr>
        <w:t xml:space="preserve"> is the set of nodes connected directly to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This current can be found from Ohm’s law</w:t>
      </w:r>
    </w:p>
    <w:p w14:paraId="739222C6" w14:textId="5075F052" w:rsidR="000D3FAD" w:rsidRPr="000D3FAD" w:rsidRDefault="00B17568" w:rsidP="00903DD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αβ</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αβ</m:t>
                  </m:r>
                </m:sub>
              </m:sSub>
            </m:den>
          </m:f>
        </m:oMath>
      </m:oMathPara>
    </w:p>
    <w:p w14:paraId="579159C5" w14:textId="6324DD60" w:rsidR="000D3FAD" w:rsidRDefault="000D3FAD"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oMath>
      <w:r w:rsidR="00FB100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oMath>
      <w:r w:rsidR="00FB1008">
        <w:rPr>
          <w:rFonts w:ascii="Times New Roman" w:eastAsiaTheme="minorEastAsia" w:hAnsi="Times New Roman" w:cs="Times New Roman"/>
          <w:sz w:val="24"/>
          <w:szCs w:val="24"/>
        </w:rPr>
        <w:t xml:space="preserve"> are the voltage potentials on nodes </w:t>
      </w:r>
      <m:oMath>
        <m:r>
          <w:rPr>
            <w:rFonts w:ascii="Cambria Math" w:eastAsiaTheme="minorEastAsia" w:hAnsi="Cambria Math" w:cs="Times New Roman"/>
            <w:sz w:val="24"/>
            <w:szCs w:val="24"/>
          </w:rPr>
          <m:t>α</m:t>
        </m:r>
      </m:oMath>
      <w:r w:rsidR="00FB100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00FB100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αβ</m:t>
            </m:r>
          </m:sub>
        </m:sSub>
      </m:oMath>
      <w:r w:rsidR="00FB1008">
        <w:rPr>
          <w:rFonts w:ascii="Times New Roman" w:eastAsiaTheme="minorEastAsia" w:hAnsi="Times New Roman" w:cs="Times New Roman"/>
          <w:sz w:val="24"/>
          <w:szCs w:val="24"/>
        </w:rPr>
        <w:t xml:space="preserve"> is the resistance on the branch connecting nodes </w:t>
      </w:r>
      <m:oMath>
        <m:r>
          <w:rPr>
            <w:rFonts w:ascii="Cambria Math" w:eastAsiaTheme="minorEastAsia" w:hAnsi="Cambria Math" w:cs="Times New Roman"/>
            <w:sz w:val="24"/>
            <w:szCs w:val="24"/>
          </w:rPr>
          <m:t>α</m:t>
        </m:r>
      </m:oMath>
      <w:r w:rsidR="00FB100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00FB1008">
        <w:rPr>
          <w:rFonts w:ascii="Times New Roman" w:eastAsiaTheme="minorEastAsia" w:hAnsi="Times New Roman" w:cs="Times New Roman"/>
          <w:sz w:val="24"/>
          <w:szCs w:val="24"/>
        </w:rPr>
        <w:t>. Plugging the expression for the current back into Kirkoff’s law gives the equation</w:t>
      </w:r>
    </w:p>
    <w:p w14:paraId="2963579D" w14:textId="13C853EE" w:rsidR="00FB1008" w:rsidRPr="00FB1008" w:rsidRDefault="00B17568" w:rsidP="00903DD9">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αβ</m:t>
                      </m:r>
                    </m:sub>
                  </m:sSub>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e>
              </m:nary>
              <m:r>
                <w:rPr>
                  <w:rFonts w:ascii="Cambria Math" w:hAnsi="Cambria Math" w:cs="Times New Roman"/>
                  <w:sz w:val="24"/>
                  <w:szCs w:val="24"/>
                </w:rPr>
                <m:t>=0</m:t>
              </m:r>
            </m:e>
          </m:nary>
        </m:oMath>
      </m:oMathPara>
    </w:p>
    <w:p w14:paraId="07487E7F" w14:textId="54B51085" w:rsidR="00FB1008" w:rsidRDefault="00FB1008"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unknowns in this system are the potentials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oMath>
      <w:r>
        <w:rPr>
          <w:rFonts w:ascii="Times New Roman" w:eastAsiaTheme="minorEastAsia" w:hAnsi="Times New Roman" w:cs="Times New Roman"/>
          <w:sz w:val="24"/>
          <w:szCs w:val="24"/>
        </w:rPr>
        <w:t xml:space="preserve">. Kirkoff’s law applies to any node that does not have an applied value of the potential. </w:t>
      </w:r>
      <w:r w:rsidR="00FC78F8">
        <w:rPr>
          <w:rFonts w:ascii="Times New Roman" w:eastAsiaTheme="minorEastAsia" w:hAnsi="Times New Roman" w:cs="Times New Roman"/>
          <w:sz w:val="24"/>
          <w:szCs w:val="24"/>
        </w:rPr>
        <w:t xml:space="preserve">The nodes that do have a fixed potential appear as part of the right hand side vector. Assuming that any node with a non-fixed value of the potential is attached to at most one fixed node, then the </w:t>
      </w:r>
      <m:oMath>
        <m:r>
          <w:rPr>
            <w:rFonts w:ascii="Cambria Math" w:eastAsiaTheme="minorEastAsia" w:hAnsi="Cambria Math" w:cs="Times New Roman"/>
            <w:sz w:val="24"/>
            <w:szCs w:val="24"/>
          </w:rPr>
          <m:t>α</m:t>
        </m:r>
      </m:oMath>
      <w:r w:rsidR="00FC78F8">
        <w:rPr>
          <w:rFonts w:ascii="Times New Roman" w:eastAsiaTheme="minorEastAsia" w:hAnsi="Times New Roman" w:cs="Times New Roman"/>
          <w:sz w:val="24"/>
          <w:szCs w:val="24"/>
        </w:rPr>
        <w:t>th element of the right hand side vector is</w:t>
      </w:r>
    </w:p>
    <w:p w14:paraId="3F2AB07B" w14:textId="63C12B42" w:rsidR="00FC78F8" w:rsidRPr="00FC78F8" w:rsidRDefault="00B17568" w:rsidP="00903DD9">
      <w:pPr>
        <w:rPr>
          <w:rFonts w:ascii="Times New Roman" w:eastAsiaTheme="minorEastAsia" w:hAnsi="Times New Roman" w:cs="Times New Roman"/>
          <w:sz w:val="24"/>
          <w:szCs w:val="24"/>
        </w:rPr>
      </w:pPr>
      <m:oMathPara>
        <m:oMath>
          <m:f>
            <m:fPr>
              <m:ctrlPr>
                <w:rPr>
                  <w:rFonts w:ascii="Cambria Math" w:eastAsiaTheme="minorEastAsia" w:hAnsi="Cambria Math" w:cs="Times New Roman"/>
                  <w:b/>
                  <w:i/>
                  <w:sz w:val="24"/>
                  <w:szCs w:val="24"/>
                </w:rPr>
              </m:ctrlPr>
            </m:fPr>
            <m:num>
              <m:sSubSup>
                <m:sSubSupPr>
                  <m:ctrlPr>
                    <w:rPr>
                      <w:rFonts w:ascii="Cambria Math" w:eastAsiaTheme="minorEastAsia" w:hAnsi="Cambria Math" w:cs="Times New Roman"/>
                      <w:b/>
                      <w:i/>
                      <w:sz w:val="24"/>
                      <w:szCs w:val="24"/>
                    </w:rPr>
                  </m:ctrlPr>
                </m:sSubSupPr>
                <m:e>
                  <m: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β</m:t>
                  </m:r>
                </m:sub>
                <m:sup>
                  <m:r>
                    <m:rPr>
                      <m:sty m:val="bi"/>
                    </m:rPr>
                    <w:rPr>
                      <w:rFonts w:ascii="Cambria Math" w:eastAsiaTheme="minorEastAsia"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oMath>
      </m:oMathPara>
    </w:p>
    <w:p w14:paraId="04A5753F" w14:textId="20ACFF47" w:rsidR="00FC78F8" w:rsidRDefault="00FC78F8"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b/>
                <w:i/>
                <w:sz w:val="24"/>
                <w:szCs w:val="24"/>
              </w:rPr>
            </m:ctrlPr>
          </m:sSubSupPr>
          <m:e>
            <m: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β</m:t>
            </m:r>
          </m:sub>
          <m:sup>
            <m:r>
              <m:rPr>
                <m:sty m:val="bi"/>
              </m:rPr>
              <w:rPr>
                <w:rFonts w:ascii="Cambria Math" w:eastAsiaTheme="minorEastAsia" w:hAnsi="Cambria Math" w:cs="Times New Roman"/>
                <w:sz w:val="24"/>
                <w:szCs w:val="24"/>
              </w:rPr>
              <m:t>0</m:t>
            </m:r>
          </m:sup>
        </m:sSubSup>
      </m:oMath>
      <w:r>
        <w:rPr>
          <w:rFonts w:ascii="Times New Roman" w:eastAsiaTheme="minorEastAsia" w:hAnsi="Times New Roman" w:cs="Times New Roman"/>
          <w:sz w:val="24"/>
          <w:szCs w:val="24"/>
        </w:rPr>
        <w:t xml:space="preserve"> is the value of the fixed potential on node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The</w:t>
      </w:r>
      <w:r w:rsidR="00BB390E">
        <w:rPr>
          <w:rFonts w:ascii="Times New Roman" w:eastAsiaTheme="minorEastAsia" w:hAnsi="Times New Roman" w:cs="Times New Roman"/>
          <w:sz w:val="24"/>
          <w:szCs w:val="24"/>
        </w:rPr>
        <w:t xml:space="preserve"> voltages can be evaluated by solving the matrix equation</w:t>
      </w:r>
    </w:p>
    <w:p w14:paraId="5FE649E0" w14:textId="6254877E" w:rsidR="00BB390E" w:rsidRPr="00BB390E" w:rsidRDefault="00B17568" w:rsidP="00903DD9">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e>
            <m:sub>
              <m:r>
                <w:rPr>
                  <w:rFonts w:ascii="Cambria Math" w:eastAsiaTheme="minorEastAsia" w:hAnsi="Cambria Math" w:cs="Times New Roman"/>
                  <w:sz w:val="24"/>
                  <w:szCs w:val="24"/>
                </w:rPr>
                <m:t>0</m:t>
              </m:r>
            </m:sub>
          </m:sSub>
        </m:oMath>
      </m:oMathPara>
    </w:p>
    <w:p w14:paraId="5FDEE029" w14:textId="53D86BE6" w:rsidR="00BB390E" w:rsidRDefault="00B46910"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voltage vector and right hand side have already been discussed. </w:t>
      </w:r>
      <w:r w:rsidR="00BB390E">
        <w:rPr>
          <w:rFonts w:ascii="Times New Roman" w:eastAsiaTheme="minorEastAsia" w:hAnsi="Times New Roman" w:cs="Times New Roman"/>
          <w:sz w:val="24"/>
          <w:szCs w:val="24"/>
        </w:rPr>
        <w:t>The matrix elements have the form</w:t>
      </w:r>
    </w:p>
    <w:p w14:paraId="044A7A9C" w14:textId="3A8BDAB7" w:rsidR="00BB390E" w:rsidRPr="00E24152" w:rsidRDefault="00B17568" w:rsidP="00903DD9">
      <w:pPr>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αα</m:t>
                    </m:r>
                  </m:sub>
                </m:sSub>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r>
                      <w:rPr>
                        <w:rFonts w:ascii="Cambria Math" w:hAnsi="Cambria Math" w:cs="Times New Roman"/>
                        <w:sz w:val="24"/>
                        <w:szCs w:val="24"/>
                      </w:rPr>
                      <m:t xml:space="preserve">           </m:t>
                    </m:r>
                  </m:e>
                </m:nary>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αβ</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α≠β</m:t>
                </m:r>
              </m:e>
            </m:mr>
          </m:m>
        </m:oMath>
      </m:oMathPara>
    </w:p>
    <w:p w14:paraId="1ED6CE61" w14:textId="2A5812FB" w:rsidR="00E24152" w:rsidRPr="00FC78F8" w:rsidRDefault="00E24152"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background, we can talk about the implementation of the resistor grid application.</w:t>
      </w:r>
    </w:p>
    <w:p w14:paraId="530BA31E" w14:textId="3916A628" w:rsidR="000D3FAD" w:rsidRDefault="00B33D3F" w:rsidP="00903DD9">
      <w:pPr>
        <w:rPr>
          <w:rFonts w:ascii="Times New Roman" w:hAnsi="Times New Roman" w:cs="Times New Roman"/>
          <w:sz w:val="24"/>
          <w:szCs w:val="24"/>
        </w:rPr>
      </w:pPr>
      <w:r>
        <w:rPr>
          <w:rFonts w:ascii="Times New Roman" w:hAnsi="Times New Roman" w:cs="Times New Roman"/>
          <w:sz w:val="24"/>
          <w:szCs w:val="24"/>
        </w:rPr>
        <w:t xml:space="preserve">Much of the basic structure of the classes has already been discussed in the previous example of “hello world”, so we will limit ourselves to discussing new features. The </w:t>
      </w:r>
      <w:r w:rsidRPr="001B4798">
        <w:rPr>
          <w:rStyle w:val="Heading1Char"/>
        </w:rPr>
        <w:t>RGBus</w:t>
      </w:r>
      <w:r>
        <w:rPr>
          <w:rFonts w:ascii="Times New Roman" w:hAnsi="Times New Roman" w:cs="Times New Roman"/>
          <w:sz w:val="24"/>
          <w:szCs w:val="24"/>
        </w:rPr>
        <w:t xml:space="preserve"> class inherits from the </w:t>
      </w:r>
      <w:r w:rsidRPr="001B4798">
        <w:rPr>
          <w:rStyle w:val="Heading1Char"/>
        </w:rPr>
        <w:t>BaseBusComponent</w:t>
      </w:r>
      <w:r>
        <w:rPr>
          <w:rFonts w:ascii="Times New Roman" w:hAnsi="Times New Roman" w:cs="Times New Roman"/>
          <w:sz w:val="24"/>
          <w:szCs w:val="24"/>
        </w:rPr>
        <w:t xml:space="preserve"> class and implements the following functions (in addition to the constructor and destructor)</w:t>
      </w:r>
    </w:p>
    <w:p w14:paraId="7A56381B" w14:textId="77777777" w:rsidR="00B33D3F" w:rsidRDefault="00B33D3F" w:rsidP="00B33D3F">
      <w:pPr>
        <w:pStyle w:val="RedBoldCode"/>
      </w:pPr>
      <w:r w:rsidRPr="00B33D3F">
        <w:t>void load(const boost::shared_ptr</w:t>
      </w:r>
    </w:p>
    <w:p w14:paraId="3D5CABFE" w14:textId="757AF3F9" w:rsidR="00B33D3F" w:rsidRDefault="00B33D3F" w:rsidP="00B33D3F">
      <w:pPr>
        <w:pStyle w:val="RedBoldCode"/>
      </w:pPr>
      <w:r>
        <w:t xml:space="preserve">  </w:t>
      </w:r>
      <w:r w:rsidRPr="00B33D3F">
        <w:t>&lt;gridpack::component::DataCollection&gt; &amp;data);</w:t>
      </w:r>
    </w:p>
    <w:p w14:paraId="41904E34" w14:textId="23DBCD83" w:rsidR="00B33D3F" w:rsidRDefault="00B33D3F" w:rsidP="00B33D3F">
      <w:pPr>
        <w:pStyle w:val="RedBoldCode"/>
      </w:pPr>
      <w:r w:rsidRPr="00B33D3F">
        <w:t>bool isLead() const;</w:t>
      </w:r>
    </w:p>
    <w:p w14:paraId="4267E91D" w14:textId="05D1A322" w:rsidR="00B33D3F" w:rsidRDefault="00B33D3F" w:rsidP="00B33D3F">
      <w:pPr>
        <w:pStyle w:val="RedBoldCode"/>
      </w:pPr>
      <w:r w:rsidRPr="00B33D3F">
        <w:t>double voltage() const;</w:t>
      </w:r>
    </w:p>
    <w:p w14:paraId="566C15C8" w14:textId="6FA62D0A" w:rsidR="00B33D3F" w:rsidRDefault="00B33D3F" w:rsidP="00B33D3F">
      <w:pPr>
        <w:pStyle w:val="RedBoldCode"/>
      </w:pPr>
      <w:r w:rsidRPr="00B33D3F">
        <w:t>bool matrixDiagSize(int *isize, int *jsize) const;</w:t>
      </w:r>
    </w:p>
    <w:p w14:paraId="551AC222" w14:textId="5229BA57" w:rsidR="00B33D3F" w:rsidRDefault="00B33D3F" w:rsidP="00B33D3F">
      <w:pPr>
        <w:pStyle w:val="RedBoldCode"/>
      </w:pPr>
      <w:r w:rsidRPr="00B33D3F">
        <w:t>bool matrixDiagValues(ComplexType *values);</w:t>
      </w:r>
    </w:p>
    <w:p w14:paraId="25DE869B" w14:textId="77805542" w:rsidR="00B33D3F" w:rsidRDefault="00B33D3F" w:rsidP="00B33D3F">
      <w:pPr>
        <w:pStyle w:val="RedBoldCode"/>
      </w:pPr>
      <w:r w:rsidRPr="00B33D3F">
        <w:t>bool vectorSize(int *isize) const;</w:t>
      </w:r>
    </w:p>
    <w:p w14:paraId="1153B645" w14:textId="3B73AD26" w:rsidR="00B33D3F" w:rsidRDefault="00B33D3F" w:rsidP="00B33D3F">
      <w:pPr>
        <w:pStyle w:val="RedBoldCode"/>
      </w:pPr>
      <w:r w:rsidRPr="00B33D3F">
        <w:t>bool vectorValues(ComplexType *values);</w:t>
      </w:r>
    </w:p>
    <w:p w14:paraId="5FC660D2" w14:textId="30DFF496" w:rsidR="00B33D3F" w:rsidRDefault="00B33D3F" w:rsidP="00B33D3F">
      <w:pPr>
        <w:pStyle w:val="RedBoldCode"/>
      </w:pPr>
      <w:r w:rsidRPr="00B33D3F">
        <w:t>void setValues(gridpack::ComplexType *values);</w:t>
      </w:r>
    </w:p>
    <w:p w14:paraId="4DD129D1" w14:textId="232A4B7B" w:rsidR="008D79E6" w:rsidRDefault="008D79E6" w:rsidP="00B33D3F">
      <w:pPr>
        <w:pStyle w:val="RedBoldCode"/>
      </w:pPr>
      <w:r>
        <w:t>int getXCBufSize();</w:t>
      </w:r>
    </w:p>
    <w:p w14:paraId="6C3E0A9E" w14:textId="289E7FBB" w:rsidR="008D79E6" w:rsidRDefault="008D79E6" w:rsidP="00B33D3F">
      <w:pPr>
        <w:pStyle w:val="RedBoldCode"/>
      </w:pPr>
      <w:r>
        <w:t>void setXCBuf();</w:t>
      </w:r>
    </w:p>
    <w:p w14:paraId="3E1BDFF6" w14:textId="77777777" w:rsidR="00D04146" w:rsidRDefault="00B33D3F" w:rsidP="00B33D3F">
      <w:pPr>
        <w:pStyle w:val="RedBoldCode"/>
      </w:pPr>
      <w:r w:rsidRPr="00B33D3F">
        <w:lastRenderedPageBreak/>
        <w:t>bool serialWrite(char *string, const int bufsize,</w:t>
      </w:r>
    </w:p>
    <w:p w14:paraId="1AB6F988" w14:textId="17B07F76" w:rsidR="00B33D3F" w:rsidRDefault="00D04146" w:rsidP="00B33D3F">
      <w:pPr>
        <w:pStyle w:val="RedBoldCode"/>
      </w:pPr>
      <w:r>
        <w:t xml:space="preserve"> </w:t>
      </w:r>
      <w:r w:rsidR="00B33D3F" w:rsidRPr="00B33D3F">
        <w:t xml:space="preserve"> const char *signal = NULL);</w:t>
      </w:r>
    </w:p>
    <w:p w14:paraId="24CF94DE" w14:textId="1D2EA5CB" w:rsidR="00B33D3F" w:rsidRDefault="00B33D3F" w:rsidP="00903DD9">
      <w:pPr>
        <w:rPr>
          <w:rFonts w:ascii="Times New Roman" w:hAnsi="Times New Roman" w:cs="Times New Roman"/>
          <w:sz w:val="24"/>
          <w:szCs w:val="24"/>
        </w:rPr>
      </w:pPr>
      <w:r>
        <w:rPr>
          <w:rFonts w:ascii="Times New Roman" w:hAnsi="Times New Roman" w:cs="Times New Roman"/>
          <w:sz w:val="24"/>
          <w:szCs w:val="24"/>
        </w:rPr>
        <w:t xml:space="preserve">In addition, the </w:t>
      </w:r>
      <w:r w:rsidRPr="001B4798">
        <w:rPr>
          <w:rStyle w:val="Heading1Char"/>
        </w:rPr>
        <w:t>RGBus</w:t>
      </w:r>
      <w:r w:rsidR="008D79E6">
        <w:rPr>
          <w:rFonts w:ascii="Times New Roman" w:hAnsi="Times New Roman" w:cs="Times New Roman"/>
          <w:sz w:val="24"/>
          <w:szCs w:val="24"/>
        </w:rPr>
        <w:t xml:space="preserve"> class has three</w:t>
      </w:r>
      <w:r>
        <w:rPr>
          <w:rFonts w:ascii="Times New Roman" w:hAnsi="Times New Roman" w:cs="Times New Roman"/>
          <w:sz w:val="24"/>
          <w:szCs w:val="24"/>
        </w:rPr>
        <w:t xml:space="preserve"> private members</w:t>
      </w:r>
    </w:p>
    <w:p w14:paraId="73251D38" w14:textId="1B125D00" w:rsidR="00B33D3F" w:rsidRPr="00B33D3F" w:rsidRDefault="00B33D3F" w:rsidP="00B33D3F">
      <w:pPr>
        <w:pStyle w:val="RedBoldCode"/>
      </w:pPr>
      <w:r w:rsidRPr="00B33D3F">
        <w:t>bool p_lead;</w:t>
      </w:r>
    </w:p>
    <w:p w14:paraId="73345308" w14:textId="2DEFB4BA" w:rsidR="00B33D3F" w:rsidRDefault="00B33D3F" w:rsidP="00B33D3F">
      <w:pPr>
        <w:pStyle w:val="RedBoldCode"/>
      </w:pPr>
      <w:r w:rsidRPr="00B33D3F">
        <w:t xml:space="preserve">double </w:t>
      </w:r>
      <w:r w:rsidR="008D79E6">
        <w:t>*</w:t>
      </w:r>
      <w:r w:rsidRPr="00B33D3F">
        <w:t>p_voltage;</w:t>
      </w:r>
    </w:p>
    <w:p w14:paraId="219B1445" w14:textId="55656565" w:rsidR="008D79E6" w:rsidRDefault="008D79E6" w:rsidP="00B33D3F">
      <w:pPr>
        <w:pStyle w:val="RedBoldCode"/>
      </w:pPr>
      <w:r>
        <w:t>double p_v;</w:t>
      </w:r>
    </w:p>
    <w:p w14:paraId="0CD5A5BC" w14:textId="521B747D" w:rsidR="00B33D3F" w:rsidRDefault="00B33D3F" w:rsidP="00B33D3F">
      <w:pPr>
        <w:rPr>
          <w:rFonts w:ascii="Times New Roman" w:hAnsi="Times New Roman" w:cs="Times New Roman"/>
          <w:sz w:val="24"/>
          <w:szCs w:val="24"/>
        </w:rPr>
      </w:pPr>
      <w:r>
        <w:rPr>
          <w:rFonts w:ascii="Times New Roman" w:hAnsi="Times New Roman" w:cs="Times New Roman"/>
          <w:sz w:val="24"/>
          <w:szCs w:val="24"/>
        </w:rPr>
        <w:t xml:space="preserve">The variable </w:t>
      </w:r>
      <w:r w:rsidRPr="001B4798">
        <w:rPr>
          <w:rStyle w:val="Heading1Char"/>
        </w:rPr>
        <w:t>p_lead</w:t>
      </w:r>
      <w:r>
        <w:rPr>
          <w:rFonts w:ascii="Times New Roman" w:hAnsi="Times New Roman" w:cs="Times New Roman"/>
          <w:sz w:val="24"/>
          <w:szCs w:val="24"/>
        </w:rPr>
        <w:t xml:space="preserve"> keeps track of whether a bus has a fixed voltage applied to</w:t>
      </w:r>
      <w:r w:rsidR="001B4798">
        <w:rPr>
          <w:rFonts w:ascii="Times New Roman" w:hAnsi="Times New Roman" w:cs="Times New Roman"/>
          <w:sz w:val="24"/>
          <w:szCs w:val="24"/>
        </w:rPr>
        <w:t xml:space="preserve"> it</w:t>
      </w:r>
      <w:r w:rsidR="008D79E6">
        <w:rPr>
          <w:rFonts w:ascii="Times New Roman" w:hAnsi="Times New Roman" w:cs="Times New Roman"/>
          <w:sz w:val="24"/>
          <w:szCs w:val="24"/>
        </w:rPr>
        <w:t xml:space="preserve">. In order to correctly calculate the currents, it is necessary to exchange voltages at the end of the calculation. The voltages at each bus are stored in an exchange buffer that can be accessed by the pointer </w:t>
      </w:r>
      <w:r w:rsidR="008D79E6" w:rsidRPr="008D79E6">
        <w:rPr>
          <w:rStyle w:val="Heading1Char"/>
        </w:rPr>
        <w:t>p_voltage</w:t>
      </w:r>
      <w:r w:rsidR="008D79E6">
        <w:rPr>
          <w:rFonts w:ascii="Times New Roman" w:hAnsi="Times New Roman" w:cs="Times New Roman"/>
          <w:sz w:val="24"/>
          <w:szCs w:val="24"/>
        </w:rPr>
        <w:t xml:space="preserve">. The voltages in the external PSS/E file are read in before the exchange buffer is allocated, so to make sure there is a variable to store the value, the variable </w:t>
      </w:r>
      <w:r w:rsidR="008D79E6" w:rsidRPr="008D79E6">
        <w:rPr>
          <w:rStyle w:val="Heading1Char"/>
        </w:rPr>
        <w:t>p_v</w:t>
      </w:r>
      <w:r w:rsidR="008D79E6">
        <w:rPr>
          <w:rFonts w:ascii="Times New Roman" w:hAnsi="Times New Roman" w:cs="Times New Roman"/>
          <w:sz w:val="24"/>
          <w:szCs w:val="24"/>
        </w:rPr>
        <w:t xml:space="preserve"> is also included as a private member.</w:t>
      </w:r>
      <w:r>
        <w:rPr>
          <w:rFonts w:ascii="Times New Roman" w:hAnsi="Times New Roman" w:cs="Times New Roman"/>
          <w:sz w:val="24"/>
          <w:szCs w:val="24"/>
        </w:rPr>
        <w:t xml:space="preserve"> In addition to implementing </w:t>
      </w:r>
      <w:r w:rsidRPr="001B4798">
        <w:rPr>
          <w:rStyle w:val="Heading1Char"/>
        </w:rPr>
        <w:t>load</w:t>
      </w:r>
      <w:r>
        <w:rPr>
          <w:rFonts w:ascii="Times New Roman" w:hAnsi="Times New Roman" w:cs="Times New Roman"/>
          <w:sz w:val="24"/>
          <w:szCs w:val="24"/>
        </w:rPr>
        <w:t xml:space="preserve"> and </w:t>
      </w:r>
      <w:r w:rsidRPr="001B4798">
        <w:rPr>
          <w:rStyle w:val="Heading1Char"/>
        </w:rPr>
        <w:t>serialWrite</w:t>
      </w:r>
      <w:r>
        <w:rPr>
          <w:rFonts w:ascii="Times New Roman" w:hAnsi="Times New Roman" w:cs="Times New Roman"/>
          <w:sz w:val="24"/>
          <w:szCs w:val="24"/>
        </w:rPr>
        <w:t xml:space="preserve">, the </w:t>
      </w:r>
      <w:r w:rsidRPr="008D79E6">
        <w:rPr>
          <w:rStyle w:val="Heading1Char"/>
        </w:rPr>
        <w:t>RGBus</w:t>
      </w:r>
      <w:r>
        <w:rPr>
          <w:rFonts w:ascii="Times New Roman" w:hAnsi="Times New Roman" w:cs="Times New Roman"/>
          <w:sz w:val="24"/>
          <w:szCs w:val="24"/>
        </w:rPr>
        <w:t xml:space="preserve"> class implements several functions in the </w:t>
      </w:r>
      <w:r w:rsidRPr="001B4798">
        <w:rPr>
          <w:rStyle w:val="Heading1Char"/>
        </w:rPr>
        <w:t>MatVecInterface</w:t>
      </w:r>
      <w:r w:rsidR="001B4798">
        <w:rPr>
          <w:rFonts w:ascii="Times New Roman" w:hAnsi="Times New Roman" w:cs="Times New Roman"/>
          <w:sz w:val="24"/>
          <w:szCs w:val="24"/>
        </w:rPr>
        <w:t>,</w:t>
      </w:r>
      <w:r>
        <w:rPr>
          <w:rFonts w:ascii="Times New Roman" w:hAnsi="Times New Roman" w:cs="Times New Roman"/>
          <w:sz w:val="24"/>
          <w:szCs w:val="24"/>
        </w:rPr>
        <w:t xml:space="preserve"> as well as two functions that are unique to this class.</w:t>
      </w:r>
    </w:p>
    <w:p w14:paraId="11E3564E" w14:textId="4F293154" w:rsidR="00B33D3F" w:rsidRDefault="00B33D3F" w:rsidP="00B33D3F">
      <w:pPr>
        <w:rPr>
          <w:rFonts w:ascii="Times New Roman" w:hAnsi="Times New Roman" w:cs="Times New Roman"/>
          <w:sz w:val="24"/>
          <w:szCs w:val="24"/>
        </w:rPr>
      </w:pPr>
      <w:r>
        <w:rPr>
          <w:rFonts w:ascii="Times New Roman" w:hAnsi="Times New Roman" w:cs="Times New Roman"/>
          <w:sz w:val="24"/>
          <w:szCs w:val="24"/>
        </w:rPr>
        <w:t xml:space="preserve">Similarly, the </w:t>
      </w:r>
      <w:r w:rsidRPr="001B4798">
        <w:rPr>
          <w:rStyle w:val="Heading1Char"/>
        </w:rPr>
        <w:t>RGBranch</w:t>
      </w:r>
      <w:r>
        <w:rPr>
          <w:rFonts w:ascii="Times New Roman" w:hAnsi="Times New Roman" w:cs="Times New Roman"/>
          <w:sz w:val="24"/>
          <w:szCs w:val="24"/>
        </w:rPr>
        <w:t xml:space="preserve"> class implements the functions</w:t>
      </w:r>
    </w:p>
    <w:p w14:paraId="6CB36B51" w14:textId="77777777" w:rsidR="00B33D3F" w:rsidRDefault="00B33D3F" w:rsidP="00B33D3F">
      <w:pPr>
        <w:pStyle w:val="RedBoldCode"/>
      </w:pPr>
      <w:r w:rsidRPr="00B33D3F">
        <w:t>void load(const boost::shared_ptr</w:t>
      </w:r>
    </w:p>
    <w:p w14:paraId="1DE7580A" w14:textId="524B2CC0" w:rsidR="00B33D3F" w:rsidRDefault="00B33D3F" w:rsidP="00B33D3F">
      <w:pPr>
        <w:pStyle w:val="RedBoldCode"/>
      </w:pPr>
      <w:r>
        <w:t xml:space="preserve">  </w:t>
      </w:r>
      <w:r w:rsidRPr="00B33D3F">
        <w:t>&lt;gridpack::component::DataCollection&gt; &amp;data);</w:t>
      </w:r>
    </w:p>
    <w:p w14:paraId="2900B298" w14:textId="31AF5C42" w:rsidR="00B33D3F" w:rsidRDefault="00D04146" w:rsidP="00B33D3F">
      <w:pPr>
        <w:pStyle w:val="RedBoldCode"/>
      </w:pPr>
      <w:r w:rsidRPr="00D04146">
        <w:t>double resistance(void) const;</w:t>
      </w:r>
    </w:p>
    <w:p w14:paraId="10220B3B" w14:textId="77777777" w:rsidR="00D04146" w:rsidRDefault="00D04146" w:rsidP="00D04146">
      <w:pPr>
        <w:pStyle w:val="RedBoldCode"/>
      </w:pPr>
      <w:r>
        <w:t>bool matrixForwardSize(int *isize, int *jsize) const;</w:t>
      </w:r>
    </w:p>
    <w:p w14:paraId="2F732014" w14:textId="34C532E6" w:rsidR="00D04146" w:rsidRDefault="00D04146" w:rsidP="00D04146">
      <w:pPr>
        <w:pStyle w:val="RedBoldCode"/>
      </w:pPr>
      <w:r>
        <w:t>bool matrixReverseSize(int *isize, int *jsize) const;</w:t>
      </w:r>
    </w:p>
    <w:p w14:paraId="41A54EAF" w14:textId="05DDE952" w:rsidR="00D04146" w:rsidRDefault="00D04146" w:rsidP="00D04146">
      <w:pPr>
        <w:pStyle w:val="RedBoldCode"/>
      </w:pPr>
      <w:r>
        <w:t>bool matrixForwardValues(ComplexType *values);</w:t>
      </w:r>
    </w:p>
    <w:p w14:paraId="2863A9C8" w14:textId="39F66F62" w:rsidR="00D04146" w:rsidRDefault="00D04146" w:rsidP="00D04146">
      <w:pPr>
        <w:pStyle w:val="RedBoldCode"/>
      </w:pPr>
      <w:r>
        <w:t>bool matrixReverseValues(ComplexType *values);</w:t>
      </w:r>
    </w:p>
    <w:p w14:paraId="3BBCCCC5" w14:textId="77777777" w:rsidR="00D04146" w:rsidRDefault="00D04146" w:rsidP="00D04146">
      <w:pPr>
        <w:pStyle w:val="RedBoldCode"/>
      </w:pPr>
      <w:r w:rsidRPr="00D04146">
        <w:t>bool serialWrite(char *string, const int bufsize,</w:t>
      </w:r>
    </w:p>
    <w:p w14:paraId="0CE85487" w14:textId="411CDA55" w:rsidR="00D04146" w:rsidRPr="00B33D3F" w:rsidRDefault="00D04146" w:rsidP="00D04146">
      <w:pPr>
        <w:pStyle w:val="RedBoldCode"/>
      </w:pPr>
      <w:r>
        <w:t xml:space="preserve"> </w:t>
      </w:r>
      <w:r w:rsidRPr="00D04146">
        <w:t xml:space="preserve"> const char *signal = NULL);</w:t>
      </w:r>
    </w:p>
    <w:p w14:paraId="7B43CD9F" w14:textId="20EC484C" w:rsidR="00B33D3F" w:rsidRDefault="00D04146" w:rsidP="00B33D3F">
      <w:pPr>
        <w:rPr>
          <w:rFonts w:ascii="Times New Roman" w:hAnsi="Times New Roman" w:cs="Times New Roman"/>
          <w:sz w:val="24"/>
          <w:szCs w:val="24"/>
        </w:rPr>
      </w:pPr>
      <w:r>
        <w:rPr>
          <w:rFonts w:ascii="Times New Roman" w:hAnsi="Times New Roman" w:cs="Times New Roman"/>
          <w:sz w:val="24"/>
          <w:szCs w:val="24"/>
        </w:rPr>
        <w:t>and has the private member</w:t>
      </w:r>
    </w:p>
    <w:p w14:paraId="69168B56" w14:textId="0B2BA68B" w:rsidR="00D04146" w:rsidRDefault="00D04146" w:rsidP="001B4798">
      <w:pPr>
        <w:pStyle w:val="RedBoldCode"/>
      </w:pPr>
      <w:r>
        <w:t>double p_resistance;</w:t>
      </w:r>
    </w:p>
    <w:p w14:paraId="239E4E39" w14:textId="4AE6EFFD" w:rsidR="00D04146" w:rsidRDefault="00D04146" w:rsidP="00B33D3F">
      <w:pPr>
        <w:rPr>
          <w:rFonts w:ascii="Times New Roman" w:hAnsi="Times New Roman" w:cs="Times New Roman"/>
          <w:sz w:val="24"/>
          <w:szCs w:val="24"/>
        </w:rPr>
      </w:pPr>
      <w:r>
        <w:rPr>
          <w:rFonts w:ascii="Times New Roman" w:hAnsi="Times New Roman" w:cs="Times New Roman"/>
          <w:sz w:val="24"/>
          <w:szCs w:val="24"/>
        </w:rPr>
        <w:t xml:space="preserve">The </w:t>
      </w:r>
      <w:r w:rsidRPr="001B4798">
        <w:rPr>
          <w:rStyle w:val="Heading1Char"/>
        </w:rPr>
        <w:t>RGBus</w:t>
      </w:r>
      <w:r>
        <w:rPr>
          <w:rFonts w:ascii="Times New Roman" w:hAnsi="Times New Roman" w:cs="Times New Roman"/>
          <w:sz w:val="24"/>
          <w:szCs w:val="24"/>
        </w:rPr>
        <w:t xml:space="preserve"> load method has the implementation</w:t>
      </w:r>
    </w:p>
    <w:p w14:paraId="4299F9B2" w14:textId="77777777" w:rsidR="00D04146" w:rsidRPr="00D04146" w:rsidRDefault="00D04146" w:rsidP="00D04146">
      <w:pPr>
        <w:pStyle w:val="RedBoldCode"/>
      </w:pPr>
      <w:r w:rsidRPr="00D04146">
        <w:t>void gridpack::resistor_grid::RGBus::load(const</w:t>
      </w:r>
    </w:p>
    <w:p w14:paraId="280CF8A8" w14:textId="77777777" w:rsidR="00D04146" w:rsidRPr="00D04146" w:rsidRDefault="00D04146" w:rsidP="00D04146">
      <w:pPr>
        <w:pStyle w:val="RedBoldCode"/>
      </w:pPr>
      <w:r w:rsidRPr="00D04146">
        <w:t xml:space="preserve">         boost::shared_ptr&lt;gridpack::component::DataCollection&gt; &amp;data)</w:t>
      </w:r>
    </w:p>
    <w:p w14:paraId="14AC1A74" w14:textId="77777777" w:rsidR="00D04146" w:rsidRPr="00D04146" w:rsidRDefault="00D04146" w:rsidP="00D04146">
      <w:pPr>
        <w:pStyle w:val="RedBoldCode"/>
      </w:pPr>
      <w:r w:rsidRPr="00D04146">
        <w:t>{</w:t>
      </w:r>
    </w:p>
    <w:p w14:paraId="297F8A51" w14:textId="77777777" w:rsidR="00D04146" w:rsidRPr="00D04146" w:rsidRDefault="00D04146" w:rsidP="00D04146">
      <w:pPr>
        <w:pStyle w:val="RedBoldCode"/>
      </w:pPr>
      <w:r w:rsidRPr="00D04146">
        <w:t xml:space="preserve">   int type;</w:t>
      </w:r>
    </w:p>
    <w:p w14:paraId="1CEA056B" w14:textId="77777777" w:rsidR="00D04146" w:rsidRPr="00D04146" w:rsidRDefault="00D04146" w:rsidP="00D04146">
      <w:pPr>
        <w:pStyle w:val="RedBoldCode"/>
      </w:pPr>
      <w:r w:rsidRPr="00D04146">
        <w:t xml:space="preserve">   data-&gt;getValue(BUS_TYPE,&amp;type);</w:t>
      </w:r>
    </w:p>
    <w:p w14:paraId="58DE91FE" w14:textId="77777777" w:rsidR="00D04146" w:rsidRPr="00D04146" w:rsidRDefault="00D04146" w:rsidP="00D04146">
      <w:pPr>
        <w:pStyle w:val="RedBoldCode"/>
      </w:pPr>
      <w:r w:rsidRPr="00D04146">
        <w:t xml:space="preserve">   if (type == 2) {</w:t>
      </w:r>
    </w:p>
    <w:p w14:paraId="6D9398FC" w14:textId="77777777" w:rsidR="00D04146" w:rsidRPr="00D04146" w:rsidRDefault="00D04146" w:rsidP="00D04146">
      <w:pPr>
        <w:pStyle w:val="RedBoldCode"/>
      </w:pPr>
      <w:r w:rsidRPr="00D04146">
        <w:t xml:space="preserve">     p_lead = true;</w:t>
      </w:r>
    </w:p>
    <w:p w14:paraId="5260E1F9" w14:textId="0250CA90" w:rsidR="00D04146" w:rsidRPr="00D04146" w:rsidRDefault="00D04146" w:rsidP="00D04146">
      <w:pPr>
        <w:pStyle w:val="RedBoldCode"/>
      </w:pPr>
      <w:r w:rsidRPr="00D04146">
        <w:lastRenderedPageBreak/>
        <w:t xml:space="preserve">     data-&gt;getValue(BUS_BASEKV,&amp;p_v);</w:t>
      </w:r>
    </w:p>
    <w:p w14:paraId="69C9F2FC" w14:textId="77777777" w:rsidR="00D04146" w:rsidRPr="00D04146" w:rsidRDefault="00D04146" w:rsidP="00D04146">
      <w:pPr>
        <w:pStyle w:val="RedBoldCode"/>
      </w:pPr>
      <w:r w:rsidRPr="00D04146">
        <w:t xml:space="preserve">   }</w:t>
      </w:r>
    </w:p>
    <w:p w14:paraId="24A0E110" w14:textId="037B8C1C" w:rsidR="00D04146" w:rsidRDefault="00D04146" w:rsidP="00D04146">
      <w:pPr>
        <w:pStyle w:val="RedBoldCode"/>
      </w:pPr>
      <w:r w:rsidRPr="00D04146">
        <w:t>}</w:t>
      </w:r>
    </w:p>
    <w:p w14:paraId="214D114D" w14:textId="48203765" w:rsidR="008D79E6" w:rsidRDefault="00E97E2C" w:rsidP="00D04146">
      <w:pPr>
        <w:rPr>
          <w:rFonts w:ascii="Times New Roman" w:hAnsi="Times New Roman" w:cs="Times New Roman"/>
          <w:sz w:val="24"/>
          <w:szCs w:val="24"/>
        </w:rPr>
      </w:pPr>
      <w:r>
        <w:rPr>
          <w:rFonts w:ascii="Times New Roman" w:hAnsi="Times New Roman" w:cs="Times New Roman"/>
          <w:sz w:val="24"/>
          <w:szCs w:val="24"/>
        </w:rPr>
        <w:t xml:space="preserve">The PSS/E file that is used to run this application has been configured so that the bus type parameter is set to 2 if the bus has a fixed voltage and the value of the voltage is stored in the </w:t>
      </w:r>
      <w:r w:rsidRPr="00A167B8">
        <w:rPr>
          <w:rStyle w:val="Heading1Char"/>
        </w:rPr>
        <w:t>BUS_BASEKV</w:t>
      </w:r>
      <w:r>
        <w:rPr>
          <w:rFonts w:ascii="Times New Roman" w:hAnsi="Times New Roman" w:cs="Times New Roman"/>
          <w:sz w:val="24"/>
          <w:szCs w:val="24"/>
        </w:rPr>
        <w:t xml:space="preserve"> variable. The private member </w:t>
      </w:r>
      <w:r w:rsidRPr="00A167B8">
        <w:rPr>
          <w:rStyle w:val="Heading1Char"/>
        </w:rPr>
        <w:t>p_lead</w:t>
      </w:r>
      <w:r>
        <w:rPr>
          <w:rFonts w:ascii="Times New Roman" w:hAnsi="Times New Roman" w:cs="Times New Roman"/>
          <w:sz w:val="24"/>
          <w:szCs w:val="24"/>
        </w:rPr>
        <w:t xml:space="preserve"> is initialized to false in the </w:t>
      </w:r>
      <w:r w:rsidRPr="00A167B8">
        <w:rPr>
          <w:rStyle w:val="Heading1Char"/>
        </w:rPr>
        <w:t>RGBus</w:t>
      </w:r>
      <w:r>
        <w:rPr>
          <w:rFonts w:ascii="Times New Roman" w:hAnsi="Times New Roman" w:cs="Times New Roman"/>
          <w:sz w:val="24"/>
          <w:szCs w:val="24"/>
        </w:rPr>
        <w:t xml:space="preserve"> constructor and </w:t>
      </w:r>
      <w:r w:rsidR="008D79E6">
        <w:rPr>
          <w:rStyle w:val="Heading1Char"/>
        </w:rPr>
        <w:t>p_v</w:t>
      </w:r>
      <w:r>
        <w:rPr>
          <w:rFonts w:ascii="Times New Roman" w:hAnsi="Times New Roman" w:cs="Times New Roman"/>
          <w:sz w:val="24"/>
          <w:szCs w:val="24"/>
        </w:rPr>
        <w:t xml:space="preserve"> is initialized to zero. In the </w:t>
      </w:r>
      <w:r w:rsidRPr="00A167B8">
        <w:rPr>
          <w:rStyle w:val="Heading1Char"/>
        </w:rPr>
        <w:t>load</w:t>
      </w:r>
      <w:r>
        <w:rPr>
          <w:rFonts w:ascii="Times New Roman" w:hAnsi="Times New Roman" w:cs="Times New Roman"/>
          <w:sz w:val="24"/>
          <w:szCs w:val="24"/>
        </w:rPr>
        <w:t xml:space="preserve"> method, the bus type is assigned from the </w:t>
      </w:r>
      <w:r w:rsidRPr="00A167B8">
        <w:rPr>
          <w:rStyle w:val="Heading1Char"/>
        </w:rPr>
        <w:t>BUS_TYPE</w:t>
      </w:r>
      <w:r>
        <w:rPr>
          <w:rFonts w:ascii="Times New Roman" w:hAnsi="Times New Roman" w:cs="Times New Roman"/>
          <w:sz w:val="24"/>
          <w:szCs w:val="24"/>
        </w:rPr>
        <w:t xml:space="preserve"> variable in the data collection. If it is 2, the bus has a fixed value of the potential and </w:t>
      </w:r>
      <w:r w:rsidRPr="00A167B8">
        <w:rPr>
          <w:rStyle w:val="Heading1Char"/>
        </w:rPr>
        <w:t>p_lead</w:t>
      </w:r>
      <w:r w:rsidR="00A167B8">
        <w:rPr>
          <w:rFonts w:ascii="Times New Roman" w:hAnsi="Times New Roman" w:cs="Times New Roman"/>
          <w:sz w:val="24"/>
          <w:szCs w:val="24"/>
        </w:rPr>
        <w:t xml:space="preserve"> is set to true. T</w:t>
      </w:r>
      <w:r>
        <w:rPr>
          <w:rFonts w:ascii="Times New Roman" w:hAnsi="Times New Roman" w:cs="Times New Roman"/>
          <w:sz w:val="24"/>
          <w:szCs w:val="24"/>
        </w:rPr>
        <w:t xml:space="preserve">he value of </w:t>
      </w:r>
      <w:r w:rsidR="008D79E6">
        <w:rPr>
          <w:rStyle w:val="Heading1Char"/>
        </w:rPr>
        <w:t>p_v</w:t>
      </w:r>
      <w:r>
        <w:rPr>
          <w:rFonts w:ascii="Times New Roman" w:hAnsi="Times New Roman" w:cs="Times New Roman"/>
          <w:sz w:val="24"/>
          <w:szCs w:val="24"/>
        </w:rPr>
        <w:t xml:space="preserve"> is assigned to whatever is stored in the </w:t>
      </w:r>
      <w:r w:rsidRPr="00A167B8">
        <w:rPr>
          <w:rStyle w:val="Heading1Char"/>
        </w:rPr>
        <w:t>BUS_BASEKV</w:t>
      </w:r>
      <w:r>
        <w:rPr>
          <w:rFonts w:ascii="Times New Roman" w:hAnsi="Times New Roman" w:cs="Times New Roman"/>
          <w:sz w:val="24"/>
          <w:szCs w:val="24"/>
        </w:rPr>
        <w:t xml:space="preserve"> variable</w:t>
      </w:r>
      <w:r w:rsidR="00A167B8">
        <w:rPr>
          <w:rFonts w:ascii="Times New Roman" w:hAnsi="Times New Roman" w:cs="Times New Roman"/>
          <w:sz w:val="24"/>
          <w:szCs w:val="24"/>
        </w:rPr>
        <w:t xml:space="preserve"> when the bus type is 2</w:t>
      </w:r>
      <w:r>
        <w:rPr>
          <w:rFonts w:ascii="Times New Roman" w:hAnsi="Times New Roman" w:cs="Times New Roman"/>
          <w:sz w:val="24"/>
          <w:szCs w:val="24"/>
        </w:rPr>
        <w:t>.</w:t>
      </w:r>
      <w:r w:rsidR="00F54486">
        <w:rPr>
          <w:rFonts w:ascii="Times New Roman" w:hAnsi="Times New Roman" w:cs="Times New Roman"/>
          <w:sz w:val="24"/>
          <w:szCs w:val="24"/>
        </w:rPr>
        <w:t xml:space="preserve"> </w:t>
      </w:r>
      <w:r w:rsidR="008D79E6">
        <w:rPr>
          <w:rFonts w:ascii="Times New Roman" w:hAnsi="Times New Roman" w:cs="Times New Roman"/>
          <w:sz w:val="24"/>
          <w:szCs w:val="24"/>
        </w:rPr>
        <w:t xml:space="preserve">The contents of </w:t>
      </w:r>
      <w:r w:rsidR="008D79E6" w:rsidRPr="008D79E6">
        <w:rPr>
          <w:rStyle w:val="Heading1Char"/>
        </w:rPr>
        <w:t>p_v</w:t>
      </w:r>
      <w:r w:rsidR="008D79E6">
        <w:rPr>
          <w:rFonts w:ascii="Times New Roman" w:hAnsi="Times New Roman" w:cs="Times New Roman"/>
          <w:sz w:val="24"/>
          <w:szCs w:val="24"/>
        </w:rPr>
        <w:t xml:space="preserve"> will eventually be mapped to </w:t>
      </w:r>
      <w:r w:rsidR="008D79E6" w:rsidRPr="008D79E6">
        <w:rPr>
          <w:rStyle w:val="Heading1Char"/>
        </w:rPr>
        <w:t>p_voltage</w:t>
      </w:r>
      <w:r w:rsidR="008D79E6">
        <w:rPr>
          <w:rFonts w:ascii="Times New Roman" w:hAnsi="Times New Roman" w:cs="Times New Roman"/>
          <w:sz w:val="24"/>
          <w:szCs w:val="24"/>
        </w:rPr>
        <w:t>, once the exchange buffers are allocated.</w:t>
      </w:r>
    </w:p>
    <w:p w14:paraId="072C19DA" w14:textId="249D7863" w:rsidR="00E97E2C" w:rsidRDefault="00E97E2C" w:rsidP="00D04146">
      <w:pPr>
        <w:rPr>
          <w:rFonts w:ascii="Times New Roman" w:hAnsi="Times New Roman" w:cs="Times New Roman"/>
          <w:sz w:val="24"/>
          <w:szCs w:val="24"/>
        </w:rPr>
      </w:pPr>
      <w:r>
        <w:rPr>
          <w:rFonts w:ascii="Times New Roman" w:hAnsi="Times New Roman" w:cs="Times New Roman"/>
          <w:sz w:val="24"/>
          <w:szCs w:val="24"/>
        </w:rPr>
        <w:t xml:space="preserve">The </w:t>
      </w:r>
      <w:r w:rsidR="00F54486" w:rsidRPr="00F54486">
        <w:rPr>
          <w:rStyle w:val="Heading1Char"/>
        </w:rPr>
        <w:t>load</w:t>
      </w:r>
      <w:r w:rsidR="00F54486">
        <w:rPr>
          <w:rFonts w:ascii="Times New Roman" w:hAnsi="Times New Roman" w:cs="Times New Roman"/>
          <w:sz w:val="24"/>
          <w:szCs w:val="24"/>
        </w:rPr>
        <w:t xml:space="preserve"> function for </w:t>
      </w:r>
      <w:r w:rsidR="00F54486" w:rsidRPr="00F54486">
        <w:rPr>
          <w:rStyle w:val="Heading1Char"/>
        </w:rPr>
        <w:t>RGBranch</w:t>
      </w:r>
      <w:r w:rsidR="00F54486">
        <w:rPr>
          <w:rFonts w:ascii="Times New Roman" w:hAnsi="Times New Roman" w:cs="Times New Roman"/>
          <w:sz w:val="24"/>
          <w:szCs w:val="24"/>
        </w:rPr>
        <w:t xml:space="preserve"> simply assigns the data collection variable </w:t>
      </w:r>
      <w:r w:rsidR="00F54486" w:rsidRPr="00F54486">
        <w:rPr>
          <w:rStyle w:val="Heading1Char"/>
        </w:rPr>
        <w:t>BRANCH_R</w:t>
      </w:r>
      <w:r w:rsidR="00F54486">
        <w:rPr>
          <w:rFonts w:ascii="Times New Roman" w:hAnsi="Times New Roman" w:cs="Times New Roman"/>
          <w:sz w:val="24"/>
          <w:szCs w:val="24"/>
        </w:rPr>
        <w:t xml:space="preserve"> to the private member </w:t>
      </w:r>
      <w:r w:rsidR="00F54486" w:rsidRPr="00F54486">
        <w:rPr>
          <w:rStyle w:val="Heading1Char"/>
        </w:rPr>
        <w:t>p_resistance</w:t>
      </w:r>
      <w:r w:rsidR="00F54486">
        <w:rPr>
          <w:rFonts w:ascii="Times New Roman" w:hAnsi="Times New Roman" w:cs="Times New Roman"/>
          <w:sz w:val="24"/>
          <w:szCs w:val="24"/>
        </w:rPr>
        <w:t>.</w:t>
      </w:r>
    </w:p>
    <w:p w14:paraId="617D898E" w14:textId="77777777" w:rsidR="00F54486" w:rsidRPr="00F54486" w:rsidRDefault="00F54486" w:rsidP="00F54486">
      <w:pPr>
        <w:pStyle w:val="RedBoldCode"/>
      </w:pPr>
      <w:r w:rsidRPr="00F54486">
        <w:t>void gridpack::resistor_grid::RGBranch::load(</w:t>
      </w:r>
    </w:p>
    <w:p w14:paraId="31A2E939" w14:textId="77777777" w:rsidR="00F54486" w:rsidRDefault="00F54486" w:rsidP="00F54486">
      <w:pPr>
        <w:pStyle w:val="RedBoldCode"/>
      </w:pPr>
      <w:r w:rsidRPr="00F54486">
        <w:t xml:space="preserve">    const boost::shared_ptr</w:t>
      </w:r>
    </w:p>
    <w:p w14:paraId="281300CD" w14:textId="354E0A4A" w:rsidR="00F54486" w:rsidRPr="00F54486" w:rsidRDefault="00F54486" w:rsidP="00F54486">
      <w:pPr>
        <w:pStyle w:val="RedBoldCode"/>
      </w:pPr>
      <w:r>
        <w:t xml:space="preserve">    </w:t>
      </w:r>
      <w:r w:rsidRPr="00F54486">
        <w:t>&lt;gridpack::component::DataCollection&gt; &amp;data)</w:t>
      </w:r>
    </w:p>
    <w:p w14:paraId="6DEE8AF8" w14:textId="44289F70" w:rsidR="00F54486" w:rsidRPr="00F54486" w:rsidRDefault="00F54486" w:rsidP="00F54486">
      <w:pPr>
        <w:pStyle w:val="RedBoldCode"/>
      </w:pPr>
      <w:r>
        <w:t>{</w:t>
      </w:r>
    </w:p>
    <w:p w14:paraId="73562B2D" w14:textId="77777777" w:rsidR="00F54486" w:rsidRPr="00F54486" w:rsidRDefault="00F54486" w:rsidP="00F54486">
      <w:pPr>
        <w:pStyle w:val="RedBoldCode"/>
      </w:pPr>
      <w:r w:rsidRPr="00F54486">
        <w:t xml:space="preserve">  data-&gt;getValue(BRANCH_R,&amp;p_resistance,0);</w:t>
      </w:r>
    </w:p>
    <w:p w14:paraId="2226C7B5" w14:textId="4BC34A85" w:rsidR="00F54486" w:rsidRDefault="00F54486" w:rsidP="00F54486">
      <w:pPr>
        <w:pStyle w:val="RedBoldCode"/>
      </w:pPr>
      <w:r w:rsidRPr="00F54486">
        <w:t>}</w:t>
      </w:r>
    </w:p>
    <w:p w14:paraId="1E0E9CD2" w14:textId="201EC488" w:rsidR="00F54486" w:rsidRDefault="00F54486" w:rsidP="00F54486">
      <w:pPr>
        <w:rPr>
          <w:rFonts w:ascii="Times New Roman" w:hAnsi="Times New Roman" w:cs="Times New Roman"/>
          <w:sz w:val="24"/>
          <w:szCs w:val="24"/>
        </w:rPr>
      </w:pPr>
      <w:r>
        <w:rPr>
          <w:rFonts w:ascii="Times New Roman" w:hAnsi="Times New Roman" w:cs="Times New Roman"/>
          <w:sz w:val="24"/>
          <w:szCs w:val="24"/>
        </w:rPr>
        <w:t xml:space="preserve">Once the bus and branch private members have been set using the load methods, the values can be recovered by other objects using the accessors </w:t>
      </w:r>
      <w:r w:rsidRPr="00F54486">
        <w:rPr>
          <w:rStyle w:val="Heading1Char"/>
        </w:rPr>
        <w:t>isLead</w:t>
      </w:r>
      <w:r>
        <w:rPr>
          <w:rFonts w:ascii="Times New Roman" w:hAnsi="Times New Roman" w:cs="Times New Roman"/>
          <w:sz w:val="24"/>
          <w:szCs w:val="24"/>
        </w:rPr>
        <w:t xml:space="preserve">, </w:t>
      </w:r>
      <w:r w:rsidRPr="00F54486">
        <w:rPr>
          <w:rStyle w:val="Heading1Char"/>
        </w:rPr>
        <w:t>voltage</w:t>
      </w:r>
      <w:r>
        <w:rPr>
          <w:rFonts w:ascii="Times New Roman" w:hAnsi="Times New Roman" w:cs="Times New Roman"/>
          <w:sz w:val="24"/>
          <w:szCs w:val="24"/>
        </w:rPr>
        <w:t xml:space="preserve">, and </w:t>
      </w:r>
      <w:r w:rsidRPr="00F54486">
        <w:rPr>
          <w:rStyle w:val="Heading1Char"/>
        </w:rPr>
        <w:t>resistance</w:t>
      </w:r>
      <w:r>
        <w:rPr>
          <w:rFonts w:ascii="Times New Roman" w:hAnsi="Times New Roman" w:cs="Times New Roman"/>
          <w:sz w:val="24"/>
          <w:szCs w:val="24"/>
        </w:rPr>
        <w:t>. These functions are used in the math interface implementations to calculate values of the matrix eleme</w:t>
      </w:r>
      <w:r w:rsidR="008D3C25">
        <w:rPr>
          <w:rFonts w:ascii="Times New Roman" w:hAnsi="Times New Roman" w:cs="Times New Roman"/>
          <w:sz w:val="24"/>
          <w:szCs w:val="24"/>
        </w:rPr>
        <w:t>nts and right hand side vectors and have the relatively simple forms</w:t>
      </w:r>
    </w:p>
    <w:p w14:paraId="68178D44" w14:textId="77777777" w:rsidR="008D3C25" w:rsidRPr="008D3C25" w:rsidRDefault="008D3C25" w:rsidP="008D3C25">
      <w:pPr>
        <w:pStyle w:val="RedBoldCode"/>
      </w:pPr>
      <w:r w:rsidRPr="008D3C25">
        <w:t>bool gridpack::resistor_grid::RGBus::isLead() const</w:t>
      </w:r>
    </w:p>
    <w:p w14:paraId="6A934B7B" w14:textId="77777777" w:rsidR="008D3C25" w:rsidRPr="008D3C25" w:rsidRDefault="008D3C25" w:rsidP="008D3C25">
      <w:pPr>
        <w:pStyle w:val="RedBoldCode"/>
      </w:pPr>
      <w:r w:rsidRPr="008D3C25">
        <w:t>{</w:t>
      </w:r>
    </w:p>
    <w:p w14:paraId="2FC3AF76" w14:textId="77777777" w:rsidR="008D3C25" w:rsidRPr="008D3C25" w:rsidRDefault="008D3C25" w:rsidP="008D3C25">
      <w:pPr>
        <w:pStyle w:val="RedBoldCode"/>
      </w:pPr>
      <w:r w:rsidRPr="008D3C25">
        <w:t xml:space="preserve">  return p_lead;</w:t>
      </w:r>
    </w:p>
    <w:p w14:paraId="4DAA7A33" w14:textId="012F0C6D" w:rsidR="008D3C25" w:rsidRDefault="008D3C25" w:rsidP="008D3C25">
      <w:pPr>
        <w:pStyle w:val="RedBoldCode"/>
      </w:pPr>
      <w:r w:rsidRPr="008D3C25">
        <w:t>}</w:t>
      </w:r>
    </w:p>
    <w:p w14:paraId="3E73CD2F" w14:textId="77777777" w:rsidR="008D3C25" w:rsidRPr="008D3C25" w:rsidRDefault="008D3C25" w:rsidP="008D3C25">
      <w:pPr>
        <w:pStyle w:val="RedBoldCode"/>
      </w:pPr>
      <w:r w:rsidRPr="008D3C25">
        <w:t>double gridpack::resistor_grid::RGBus::voltage() const</w:t>
      </w:r>
    </w:p>
    <w:p w14:paraId="7B935452" w14:textId="77777777" w:rsidR="008D3C25" w:rsidRPr="008D3C25" w:rsidRDefault="008D3C25" w:rsidP="008D3C25">
      <w:pPr>
        <w:pStyle w:val="RedBoldCode"/>
      </w:pPr>
      <w:r w:rsidRPr="008D3C25">
        <w:t>{</w:t>
      </w:r>
    </w:p>
    <w:p w14:paraId="5E16BC3B" w14:textId="6955B524" w:rsidR="008D3C25" w:rsidRPr="008D3C25" w:rsidRDefault="008D3C25" w:rsidP="008D3C25">
      <w:pPr>
        <w:pStyle w:val="RedBoldCode"/>
      </w:pPr>
      <w:r w:rsidRPr="008D3C25">
        <w:t xml:space="preserve">  return </w:t>
      </w:r>
      <w:r w:rsidR="00821C96">
        <w:t>*</w:t>
      </w:r>
      <w:r w:rsidRPr="008D3C25">
        <w:t>p_voltage;</w:t>
      </w:r>
    </w:p>
    <w:p w14:paraId="04FC5AD0" w14:textId="29401999" w:rsidR="008D3C25" w:rsidRDefault="008D3C25" w:rsidP="008D3C25">
      <w:pPr>
        <w:pStyle w:val="RedBoldCode"/>
      </w:pPr>
      <w:r w:rsidRPr="008D3C25">
        <w:t>}</w:t>
      </w:r>
    </w:p>
    <w:p w14:paraId="5D7D6D07" w14:textId="77777777" w:rsidR="008D3C25" w:rsidRPr="008D3C25" w:rsidRDefault="008D3C25" w:rsidP="008D3C25">
      <w:pPr>
        <w:pStyle w:val="RedBoldCode"/>
      </w:pPr>
      <w:r w:rsidRPr="008D3C25">
        <w:t>double gridpack::resistor_grid::RGBranch::resistance(void) const</w:t>
      </w:r>
    </w:p>
    <w:p w14:paraId="2FCC7B90" w14:textId="77777777" w:rsidR="008D3C25" w:rsidRPr="008D3C25" w:rsidRDefault="008D3C25" w:rsidP="008D3C25">
      <w:pPr>
        <w:pStyle w:val="RedBoldCode"/>
      </w:pPr>
      <w:r w:rsidRPr="008D3C25">
        <w:t>{</w:t>
      </w:r>
    </w:p>
    <w:p w14:paraId="52AD0ADE" w14:textId="77777777" w:rsidR="008D3C25" w:rsidRPr="008D3C25" w:rsidRDefault="008D3C25" w:rsidP="008D3C25">
      <w:pPr>
        <w:pStyle w:val="RedBoldCode"/>
      </w:pPr>
      <w:r w:rsidRPr="008D3C25">
        <w:t xml:space="preserve">  return p_resistance;</w:t>
      </w:r>
    </w:p>
    <w:p w14:paraId="1B22C738" w14:textId="5386D265" w:rsidR="008D3C25" w:rsidRDefault="008D3C25" w:rsidP="008D3C25">
      <w:pPr>
        <w:pStyle w:val="RedBoldCode"/>
      </w:pPr>
      <w:r w:rsidRPr="008D3C25">
        <w:t>}</w:t>
      </w:r>
    </w:p>
    <w:p w14:paraId="76424E2C" w14:textId="15449B9B" w:rsidR="008D3C25" w:rsidRDefault="00821C96" w:rsidP="008D3C25">
      <w:pPr>
        <w:rPr>
          <w:rFonts w:ascii="Times New Roman" w:hAnsi="Times New Roman" w:cs="Times New Roman"/>
          <w:sz w:val="24"/>
          <w:szCs w:val="24"/>
        </w:rPr>
      </w:pPr>
      <w:r>
        <w:rPr>
          <w:rFonts w:ascii="Times New Roman" w:hAnsi="Times New Roman" w:cs="Times New Roman"/>
          <w:sz w:val="24"/>
          <w:szCs w:val="24"/>
        </w:rPr>
        <w:lastRenderedPageBreak/>
        <w:t xml:space="preserve">Note that the </w:t>
      </w:r>
      <w:r w:rsidRPr="00821C96">
        <w:rPr>
          <w:rStyle w:val="Heading1Char"/>
        </w:rPr>
        <w:t>voltage</w:t>
      </w:r>
      <w:r>
        <w:rPr>
          <w:rFonts w:ascii="Times New Roman" w:hAnsi="Times New Roman" w:cs="Times New Roman"/>
          <w:sz w:val="24"/>
          <w:szCs w:val="24"/>
        </w:rPr>
        <w:t xml:space="preserve"> function is returning the contents of </w:t>
      </w:r>
      <w:r w:rsidRPr="00821C96">
        <w:rPr>
          <w:rStyle w:val="Heading1Char"/>
        </w:rPr>
        <w:t>p_voltage</w:t>
      </w:r>
      <w:r w:rsidR="00AC7F87">
        <w:rPr>
          <w:rFonts w:ascii="Times New Roman" w:hAnsi="Times New Roman" w:cs="Times New Roman"/>
          <w:sz w:val="24"/>
          <w:szCs w:val="24"/>
        </w:rPr>
        <w:t>, which will contain up-to-</w:t>
      </w:r>
      <w:r>
        <w:rPr>
          <w:rFonts w:ascii="Times New Roman" w:hAnsi="Times New Roman" w:cs="Times New Roman"/>
          <w:sz w:val="24"/>
          <w:szCs w:val="24"/>
        </w:rPr>
        <w:t>date values of the voltage once the calculation begins.</w:t>
      </w:r>
    </w:p>
    <w:p w14:paraId="5F61F49C" w14:textId="2E5DFE9B" w:rsidR="00F54486" w:rsidRDefault="00F54486" w:rsidP="00F54486">
      <w:pPr>
        <w:rPr>
          <w:rFonts w:ascii="Times New Roman" w:hAnsi="Times New Roman" w:cs="Times New Roman"/>
          <w:sz w:val="24"/>
          <w:szCs w:val="24"/>
        </w:rPr>
      </w:pPr>
      <w:r>
        <w:rPr>
          <w:rFonts w:ascii="Times New Roman" w:hAnsi="Times New Roman" w:cs="Times New Roman"/>
          <w:sz w:val="24"/>
          <w:szCs w:val="24"/>
        </w:rPr>
        <w:t xml:space="preserve">The </w:t>
      </w:r>
      <w:r w:rsidR="00AC7F87">
        <w:rPr>
          <w:rFonts w:ascii="Times New Roman" w:hAnsi="Times New Roman" w:cs="Times New Roman"/>
          <w:sz w:val="24"/>
          <w:szCs w:val="24"/>
        </w:rPr>
        <w:t>diagonal matrix block</w:t>
      </w:r>
      <w:r>
        <w:rPr>
          <w:rFonts w:ascii="Times New Roman" w:hAnsi="Times New Roman" w:cs="Times New Roman"/>
          <w:sz w:val="24"/>
          <w:szCs w:val="24"/>
        </w:rPr>
        <w:t xml:space="preserve"> routines in the bus class have the implementations</w:t>
      </w:r>
    </w:p>
    <w:p w14:paraId="6733A41A" w14:textId="77777777" w:rsidR="00F54486" w:rsidRDefault="00F54486" w:rsidP="00F54486">
      <w:pPr>
        <w:pStyle w:val="RedBoldCode"/>
      </w:pPr>
      <w:r w:rsidRPr="00F54486">
        <w:t>bool gridpack::resistor_grid::RGBus::matrixDiagSize(int *isize,</w:t>
      </w:r>
    </w:p>
    <w:p w14:paraId="48EA012D" w14:textId="727CCE4A" w:rsidR="00F54486" w:rsidRPr="00F54486" w:rsidRDefault="00F54486" w:rsidP="00F54486">
      <w:pPr>
        <w:pStyle w:val="RedBoldCode"/>
      </w:pPr>
      <w:r>
        <w:t xml:space="preserve">  </w:t>
      </w:r>
      <w:r w:rsidRPr="00F54486">
        <w:t xml:space="preserve"> int *jsize) const</w:t>
      </w:r>
    </w:p>
    <w:p w14:paraId="543BEE98" w14:textId="77777777" w:rsidR="00F54486" w:rsidRPr="00F54486" w:rsidRDefault="00F54486" w:rsidP="00F54486">
      <w:pPr>
        <w:pStyle w:val="RedBoldCode"/>
      </w:pPr>
      <w:r w:rsidRPr="00F54486">
        <w:t>{</w:t>
      </w:r>
    </w:p>
    <w:p w14:paraId="1A3D0F7E" w14:textId="77777777" w:rsidR="00F54486" w:rsidRPr="00F54486" w:rsidRDefault="00F54486" w:rsidP="00F54486">
      <w:pPr>
        <w:pStyle w:val="RedBoldCode"/>
      </w:pPr>
      <w:r w:rsidRPr="00F54486">
        <w:t xml:space="preserve">  if (!p_lead) {</w:t>
      </w:r>
    </w:p>
    <w:p w14:paraId="3388192F" w14:textId="77777777" w:rsidR="00F54486" w:rsidRPr="00F54486" w:rsidRDefault="00F54486" w:rsidP="00F54486">
      <w:pPr>
        <w:pStyle w:val="RedBoldCode"/>
      </w:pPr>
      <w:r w:rsidRPr="00F54486">
        <w:t xml:space="preserve">   *isize = 1;</w:t>
      </w:r>
    </w:p>
    <w:p w14:paraId="073AF3B3" w14:textId="77777777" w:rsidR="00F54486" w:rsidRPr="00F54486" w:rsidRDefault="00F54486" w:rsidP="00F54486">
      <w:pPr>
        <w:pStyle w:val="RedBoldCode"/>
      </w:pPr>
      <w:r w:rsidRPr="00F54486">
        <w:t xml:space="preserve">   *jsize = 1;</w:t>
      </w:r>
    </w:p>
    <w:p w14:paraId="7BA3C269" w14:textId="77777777" w:rsidR="00F54486" w:rsidRPr="00F54486" w:rsidRDefault="00F54486" w:rsidP="00F54486">
      <w:pPr>
        <w:pStyle w:val="RedBoldCode"/>
      </w:pPr>
      <w:r w:rsidRPr="00F54486">
        <w:t xml:space="preserve">   return true;</w:t>
      </w:r>
    </w:p>
    <w:p w14:paraId="546632AD" w14:textId="77777777" w:rsidR="00F54486" w:rsidRPr="00F54486" w:rsidRDefault="00F54486" w:rsidP="00F54486">
      <w:pPr>
        <w:pStyle w:val="RedBoldCode"/>
      </w:pPr>
      <w:r w:rsidRPr="00F54486">
        <w:t xml:space="preserve">  } else {</w:t>
      </w:r>
    </w:p>
    <w:p w14:paraId="6FB2EC57" w14:textId="77777777" w:rsidR="00F54486" w:rsidRPr="00F54486" w:rsidRDefault="00F54486" w:rsidP="00F54486">
      <w:pPr>
        <w:pStyle w:val="RedBoldCode"/>
      </w:pPr>
      <w:r w:rsidRPr="00F54486">
        <w:t xml:space="preserve">    return false;</w:t>
      </w:r>
    </w:p>
    <w:p w14:paraId="3E21A91C" w14:textId="77777777" w:rsidR="00F54486" w:rsidRPr="00F54486" w:rsidRDefault="00F54486" w:rsidP="00F54486">
      <w:pPr>
        <w:pStyle w:val="RedBoldCode"/>
      </w:pPr>
      <w:r w:rsidRPr="00F54486">
        <w:t xml:space="preserve">  }</w:t>
      </w:r>
    </w:p>
    <w:p w14:paraId="4BF1E6FA" w14:textId="2C617968" w:rsidR="00F54486" w:rsidRDefault="00F54486" w:rsidP="00F54486">
      <w:pPr>
        <w:pStyle w:val="RedBoldCode"/>
      </w:pPr>
      <w:r w:rsidRPr="00F54486">
        <w:t>}</w:t>
      </w:r>
    </w:p>
    <w:p w14:paraId="5EFE8CB6" w14:textId="77777777" w:rsidR="00F54486" w:rsidRDefault="00F54486" w:rsidP="00F54486">
      <w:pPr>
        <w:pStyle w:val="RedBoldCode"/>
      </w:pPr>
      <w:r w:rsidRPr="00F54486">
        <w:t>bool gridpack::resistor_grid::RGBus::matrixDiagValues(</w:t>
      </w:r>
    </w:p>
    <w:p w14:paraId="03059AC1" w14:textId="668DC10B" w:rsidR="00F54486" w:rsidRPr="00F54486" w:rsidRDefault="00F54486" w:rsidP="00F54486">
      <w:pPr>
        <w:pStyle w:val="RedBoldCode"/>
      </w:pPr>
      <w:r>
        <w:t xml:space="preserve">   </w:t>
      </w:r>
      <w:r w:rsidRPr="00F54486">
        <w:t>ComplexType *values)</w:t>
      </w:r>
    </w:p>
    <w:p w14:paraId="090E9424" w14:textId="77777777" w:rsidR="00F54486" w:rsidRPr="00F54486" w:rsidRDefault="00F54486" w:rsidP="00F54486">
      <w:pPr>
        <w:pStyle w:val="RedBoldCode"/>
      </w:pPr>
      <w:r w:rsidRPr="00F54486">
        <w:t>{</w:t>
      </w:r>
    </w:p>
    <w:p w14:paraId="0F55DB23" w14:textId="77777777" w:rsidR="00F54486" w:rsidRPr="00F54486" w:rsidRDefault="00F54486" w:rsidP="00F54486">
      <w:pPr>
        <w:pStyle w:val="RedBoldCode"/>
      </w:pPr>
      <w:r w:rsidRPr="00F54486">
        <w:t xml:space="preserve">  if (!p_lead) {</w:t>
      </w:r>
    </w:p>
    <w:p w14:paraId="6BC47EB5" w14:textId="77777777" w:rsidR="00F54486" w:rsidRPr="00F54486" w:rsidRDefault="00F54486" w:rsidP="00F54486">
      <w:pPr>
        <w:pStyle w:val="RedBoldCode"/>
      </w:pPr>
      <w:r w:rsidRPr="00F54486">
        <w:t xml:space="preserve">    gridpack::ComplexType ret(0.0,0.0);</w:t>
      </w:r>
    </w:p>
    <w:p w14:paraId="6C3DCEC3" w14:textId="77777777" w:rsidR="00F54486" w:rsidRPr="00F54486" w:rsidRDefault="00F54486" w:rsidP="00F54486">
      <w:pPr>
        <w:pStyle w:val="RedBoldCode"/>
      </w:pPr>
      <w:r w:rsidRPr="00F54486">
        <w:t xml:space="preserve">    std::vector&lt;boost::shared_ptr&lt;BaseComponent&gt; &gt; branches;</w:t>
      </w:r>
    </w:p>
    <w:p w14:paraId="1A3211BE" w14:textId="77777777" w:rsidR="00F54486" w:rsidRPr="00F54486" w:rsidRDefault="00F54486" w:rsidP="00F54486">
      <w:pPr>
        <w:pStyle w:val="RedBoldCode"/>
      </w:pPr>
      <w:r w:rsidRPr="00F54486">
        <w:t xml:space="preserve">    getNeighborBranches(branches);</w:t>
      </w:r>
    </w:p>
    <w:p w14:paraId="0DDF6617" w14:textId="77777777" w:rsidR="00F54486" w:rsidRPr="00F54486" w:rsidRDefault="00F54486" w:rsidP="00F54486">
      <w:pPr>
        <w:pStyle w:val="RedBoldCode"/>
      </w:pPr>
      <w:r w:rsidRPr="00F54486">
        <w:t xml:space="preserve">    int size = branches.size();</w:t>
      </w:r>
    </w:p>
    <w:p w14:paraId="4E5C3F72" w14:textId="77777777" w:rsidR="00F54486" w:rsidRPr="00F54486" w:rsidRDefault="00F54486" w:rsidP="00F54486">
      <w:pPr>
        <w:pStyle w:val="RedBoldCode"/>
      </w:pPr>
      <w:r w:rsidRPr="00F54486">
        <w:t xml:space="preserve">    int i;</w:t>
      </w:r>
    </w:p>
    <w:p w14:paraId="43FAD001" w14:textId="77777777" w:rsidR="00F54486" w:rsidRPr="00F54486" w:rsidRDefault="00F54486" w:rsidP="00F54486">
      <w:pPr>
        <w:pStyle w:val="RedBoldCode"/>
      </w:pPr>
      <w:r w:rsidRPr="00F54486">
        <w:t xml:space="preserve">    for (i=0; i&lt;size; i++) {</w:t>
      </w:r>
    </w:p>
    <w:p w14:paraId="080A9D2B" w14:textId="77777777" w:rsidR="00F54486" w:rsidRPr="00F54486" w:rsidRDefault="00F54486" w:rsidP="00F54486">
      <w:pPr>
        <w:pStyle w:val="RedBoldCode"/>
      </w:pPr>
      <w:r w:rsidRPr="00F54486">
        <w:t xml:space="preserve">      gridpack::resistor_grid::RGBranch *branch</w:t>
      </w:r>
    </w:p>
    <w:p w14:paraId="0A7C0474" w14:textId="77777777" w:rsidR="00F54486" w:rsidRDefault="00F54486" w:rsidP="00F54486">
      <w:pPr>
        <w:pStyle w:val="RedBoldCode"/>
      </w:pPr>
      <w:r w:rsidRPr="00F54486">
        <w:t xml:space="preserve">        = dynamic_cast&lt;gridpack::resistor_grid::RGBranch*&gt;</w:t>
      </w:r>
    </w:p>
    <w:p w14:paraId="1A3C3631" w14:textId="3340FB89" w:rsidR="00F54486" w:rsidRPr="00F54486" w:rsidRDefault="00F54486" w:rsidP="00F54486">
      <w:pPr>
        <w:pStyle w:val="RedBoldCode"/>
      </w:pPr>
      <w:r>
        <w:t xml:space="preserve">          </w:t>
      </w:r>
      <w:r w:rsidRPr="00F54486">
        <w:t>(branches[i].get());</w:t>
      </w:r>
    </w:p>
    <w:p w14:paraId="12F7B8CA" w14:textId="77777777" w:rsidR="00F54486" w:rsidRPr="00F54486" w:rsidRDefault="00F54486" w:rsidP="00F54486">
      <w:pPr>
        <w:pStyle w:val="RedBoldCode"/>
      </w:pPr>
      <w:r w:rsidRPr="00F54486">
        <w:t xml:space="preserve">      ret += 1.0/branch-&gt;resistance();</w:t>
      </w:r>
    </w:p>
    <w:p w14:paraId="4478DFB2" w14:textId="77777777" w:rsidR="00F54486" w:rsidRPr="00F54486" w:rsidRDefault="00F54486" w:rsidP="00F54486">
      <w:pPr>
        <w:pStyle w:val="RedBoldCode"/>
      </w:pPr>
      <w:r w:rsidRPr="00F54486">
        <w:t xml:space="preserve">    }</w:t>
      </w:r>
    </w:p>
    <w:p w14:paraId="6C2A7FFC" w14:textId="77777777" w:rsidR="00F54486" w:rsidRPr="00F54486" w:rsidRDefault="00F54486" w:rsidP="00F54486">
      <w:pPr>
        <w:pStyle w:val="RedBoldCode"/>
      </w:pPr>
      <w:r w:rsidRPr="00F54486">
        <w:t xml:space="preserve">    values[0] = ret;</w:t>
      </w:r>
    </w:p>
    <w:p w14:paraId="357CDBF6" w14:textId="77777777" w:rsidR="00F54486" w:rsidRPr="00F54486" w:rsidRDefault="00F54486" w:rsidP="00F54486">
      <w:pPr>
        <w:pStyle w:val="RedBoldCode"/>
      </w:pPr>
      <w:r w:rsidRPr="00F54486">
        <w:t xml:space="preserve">    return true;</w:t>
      </w:r>
    </w:p>
    <w:p w14:paraId="120F381F" w14:textId="77777777" w:rsidR="00F54486" w:rsidRPr="00F54486" w:rsidRDefault="00F54486" w:rsidP="00F54486">
      <w:pPr>
        <w:pStyle w:val="RedBoldCode"/>
      </w:pPr>
      <w:r w:rsidRPr="00F54486">
        <w:t xml:space="preserve">  } else {</w:t>
      </w:r>
    </w:p>
    <w:p w14:paraId="6CE8C93D" w14:textId="77777777" w:rsidR="00F54486" w:rsidRPr="00F54486" w:rsidRDefault="00F54486" w:rsidP="00F54486">
      <w:pPr>
        <w:pStyle w:val="RedBoldCode"/>
      </w:pPr>
      <w:r w:rsidRPr="00F54486">
        <w:t xml:space="preserve">    return false;</w:t>
      </w:r>
    </w:p>
    <w:p w14:paraId="397D0A0B" w14:textId="77777777" w:rsidR="00F54486" w:rsidRPr="00F54486" w:rsidRDefault="00F54486" w:rsidP="00F54486">
      <w:pPr>
        <w:pStyle w:val="RedBoldCode"/>
      </w:pPr>
      <w:r w:rsidRPr="00F54486">
        <w:t xml:space="preserve">  }</w:t>
      </w:r>
    </w:p>
    <w:p w14:paraId="327B4347" w14:textId="0CF71C98" w:rsidR="00F54486" w:rsidRDefault="00F54486" w:rsidP="00F54486">
      <w:pPr>
        <w:pStyle w:val="RedBoldCode"/>
      </w:pPr>
      <w:r w:rsidRPr="00F54486">
        <w:t>}</w:t>
      </w:r>
    </w:p>
    <w:p w14:paraId="7F10A977" w14:textId="6335B865" w:rsidR="00F54486" w:rsidRDefault="00F54486" w:rsidP="00F54486">
      <w:pPr>
        <w:rPr>
          <w:rFonts w:ascii="Times New Roman" w:hAnsi="Times New Roman" w:cs="Times New Roman"/>
          <w:sz w:val="24"/>
          <w:szCs w:val="24"/>
        </w:rPr>
      </w:pPr>
      <w:r>
        <w:rPr>
          <w:rFonts w:ascii="Times New Roman" w:hAnsi="Times New Roman" w:cs="Times New Roman"/>
          <w:sz w:val="24"/>
          <w:szCs w:val="24"/>
        </w:rPr>
        <w:t xml:space="preserve">The </w:t>
      </w:r>
      <w:r w:rsidRPr="0087439B">
        <w:rPr>
          <w:rStyle w:val="Heading1Char"/>
        </w:rPr>
        <w:t>matrixDiagSize</w:t>
      </w:r>
      <w:r>
        <w:rPr>
          <w:rFonts w:ascii="Times New Roman" w:hAnsi="Times New Roman" w:cs="Times New Roman"/>
          <w:sz w:val="24"/>
          <w:szCs w:val="24"/>
        </w:rPr>
        <w:t xml:space="preserve"> routine returns a single element in the </w:t>
      </w:r>
      <w:r w:rsidRPr="0087439B">
        <w:rPr>
          <w:rStyle w:val="Heading1Char"/>
        </w:rPr>
        <w:t>values</w:t>
      </w:r>
      <w:r>
        <w:rPr>
          <w:rFonts w:ascii="Times New Roman" w:hAnsi="Times New Roman" w:cs="Times New Roman"/>
          <w:sz w:val="24"/>
          <w:szCs w:val="24"/>
        </w:rPr>
        <w:t xml:space="preserve"> array if the bus is not a lead with a fixed voltage, oth</w:t>
      </w:r>
      <w:r w:rsidR="0087439B">
        <w:rPr>
          <w:rFonts w:ascii="Times New Roman" w:hAnsi="Times New Roman" w:cs="Times New Roman"/>
          <w:sz w:val="24"/>
          <w:szCs w:val="24"/>
        </w:rPr>
        <w:t xml:space="preserve">erwise it returns false and there are no values in the </w:t>
      </w:r>
      <w:r w:rsidR="0087439B" w:rsidRPr="0087439B">
        <w:rPr>
          <w:rStyle w:val="Heading1Char"/>
        </w:rPr>
        <w:t>values</w:t>
      </w:r>
      <w:r w:rsidR="0087439B">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87439B">
        <w:rPr>
          <w:rFonts w:ascii="Times New Roman" w:hAnsi="Times New Roman" w:cs="Times New Roman"/>
          <w:sz w:val="24"/>
          <w:szCs w:val="24"/>
        </w:rPr>
        <w:t xml:space="preserve">The </w:t>
      </w:r>
      <w:r w:rsidR="0087439B" w:rsidRPr="0087439B">
        <w:rPr>
          <w:rStyle w:val="Heading1Char"/>
        </w:rPr>
        <w:t>matrixDiagValues</w:t>
      </w:r>
      <w:r w:rsidR="0087439B">
        <w:rPr>
          <w:rFonts w:ascii="Times New Roman" w:hAnsi="Times New Roman" w:cs="Times New Roman"/>
          <w:sz w:val="24"/>
          <w:szCs w:val="24"/>
        </w:rPr>
        <w:t xml:space="preserve"> function sets the first element of the </w:t>
      </w:r>
      <w:r w:rsidR="0087439B" w:rsidRPr="00130027">
        <w:rPr>
          <w:rStyle w:val="Heading1Char"/>
        </w:rPr>
        <w:t>values</w:t>
      </w:r>
      <w:r w:rsidR="0087439B">
        <w:rPr>
          <w:rFonts w:ascii="Times New Roman" w:hAnsi="Times New Roman" w:cs="Times New Roman"/>
          <w:sz w:val="24"/>
          <w:szCs w:val="24"/>
        </w:rPr>
        <w:t xml:space="preserve"> array equal to the </w:t>
      </w:r>
      <w:r w:rsidR="0087439B">
        <w:rPr>
          <w:rFonts w:ascii="Times New Roman" w:hAnsi="Times New Roman" w:cs="Times New Roman"/>
          <w:sz w:val="24"/>
          <w:szCs w:val="24"/>
        </w:rPr>
        <w:lastRenderedPageBreak/>
        <w:t xml:space="preserve">sum of the reciprocal of the resistances on all the attached branches, if the bus is not a lead. To calculate this quantity, it starts by calling the </w:t>
      </w:r>
      <w:r w:rsidR="0087439B" w:rsidRPr="00130027">
        <w:rPr>
          <w:rStyle w:val="Heading1Char"/>
        </w:rPr>
        <w:t>getNeighborBranches</w:t>
      </w:r>
      <w:r w:rsidR="0087439B">
        <w:rPr>
          <w:rFonts w:ascii="Times New Roman" w:hAnsi="Times New Roman" w:cs="Times New Roman"/>
          <w:sz w:val="24"/>
          <w:szCs w:val="24"/>
        </w:rPr>
        <w:t xml:space="preserve"> function to get a list of pointers to attached branches. These pointers are all of type </w:t>
      </w:r>
      <w:r w:rsidR="0087439B" w:rsidRPr="00130027">
        <w:rPr>
          <w:rStyle w:val="Heading1Char"/>
        </w:rPr>
        <w:t>BaseComponent</w:t>
      </w:r>
      <w:r w:rsidR="0087439B">
        <w:rPr>
          <w:rFonts w:ascii="Times New Roman" w:hAnsi="Times New Roman" w:cs="Times New Roman"/>
          <w:sz w:val="24"/>
          <w:szCs w:val="24"/>
        </w:rPr>
        <w:t xml:space="preserve">, so they need to be cast to pointers of type </w:t>
      </w:r>
      <w:r w:rsidR="0087439B" w:rsidRPr="00130027">
        <w:rPr>
          <w:rStyle w:val="Heading1Char"/>
        </w:rPr>
        <w:t>RGBranch</w:t>
      </w:r>
      <w:r w:rsidR="0087439B">
        <w:rPr>
          <w:rFonts w:ascii="Times New Roman" w:hAnsi="Times New Roman" w:cs="Times New Roman"/>
          <w:sz w:val="24"/>
          <w:szCs w:val="24"/>
        </w:rPr>
        <w:t xml:space="preserve"> before functions like </w:t>
      </w:r>
      <w:r w:rsidR="0087439B" w:rsidRPr="00130027">
        <w:rPr>
          <w:rStyle w:val="Heading1Char"/>
        </w:rPr>
        <w:t>resistance</w:t>
      </w:r>
      <w:r w:rsidR="0087439B">
        <w:rPr>
          <w:rFonts w:ascii="Times New Roman" w:hAnsi="Times New Roman" w:cs="Times New Roman"/>
          <w:sz w:val="24"/>
          <w:szCs w:val="24"/>
        </w:rPr>
        <w:t xml:space="preserve"> can be called on them. </w:t>
      </w:r>
      <w:r w:rsidR="00130027">
        <w:rPr>
          <w:rFonts w:ascii="Times New Roman" w:hAnsi="Times New Roman" w:cs="Times New Roman"/>
          <w:sz w:val="24"/>
          <w:szCs w:val="24"/>
        </w:rPr>
        <w:t>Th</w:t>
      </w:r>
      <w:r w:rsidR="0087439B">
        <w:rPr>
          <w:rFonts w:ascii="Times New Roman" w:hAnsi="Times New Roman" w:cs="Times New Roman"/>
          <w:sz w:val="24"/>
          <w:szCs w:val="24"/>
        </w:rPr>
        <w:t>is</w:t>
      </w:r>
      <w:r w:rsidR="00130027">
        <w:rPr>
          <w:rFonts w:ascii="Times New Roman" w:hAnsi="Times New Roman" w:cs="Times New Roman"/>
          <w:sz w:val="24"/>
          <w:szCs w:val="24"/>
        </w:rPr>
        <w:t xml:space="preserve"> is</w:t>
      </w:r>
      <w:r w:rsidR="0087439B">
        <w:rPr>
          <w:rFonts w:ascii="Times New Roman" w:hAnsi="Times New Roman" w:cs="Times New Roman"/>
          <w:sz w:val="24"/>
          <w:szCs w:val="24"/>
        </w:rPr>
        <w:t xml:space="preserve"> done by first calling the </w:t>
      </w:r>
      <w:r w:rsidR="0087439B" w:rsidRPr="00130027">
        <w:rPr>
          <w:rStyle w:val="Heading1Char"/>
        </w:rPr>
        <w:t>get</w:t>
      </w:r>
      <w:r w:rsidR="0087439B">
        <w:rPr>
          <w:rFonts w:ascii="Times New Roman" w:hAnsi="Times New Roman" w:cs="Times New Roman"/>
          <w:sz w:val="24"/>
          <w:szCs w:val="24"/>
        </w:rPr>
        <w:t xml:space="preserve"> function on the </w:t>
      </w:r>
      <w:r w:rsidR="0087439B" w:rsidRPr="00130027">
        <w:rPr>
          <w:rStyle w:val="Heading1Char"/>
        </w:rPr>
        <w:t>shared_ptr</w:t>
      </w:r>
      <w:r w:rsidR="0087439B">
        <w:rPr>
          <w:rFonts w:ascii="Times New Roman" w:hAnsi="Times New Roman" w:cs="Times New Roman"/>
          <w:sz w:val="24"/>
          <w:szCs w:val="24"/>
        </w:rPr>
        <w:t xml:space="preserve"> to the </w:t>
      </w:r>
      <w:r w:rsidR="0087439B" w:rsidRPr="00130027">
        <w:rPr>
          <w:rStyle w:val="Heading1Char"/>
        </w:rPr>
        <w:t>BaseComponent</w:t>
      </w:r>
      <w:r w:rsidR="00130027">
        <w:rPr>
          <w:rFonts w:ascii="Times New Roman" w:hAnsi="Times New Roman" w:cs="Times New Roman"/>
          <w:sz w:val="24"/>
          <w:szCs w:val="24"/>
        </w:rPr>
        <w:t xml:space="preserve"> object to get a</w:t>
      </w:r>
      <w:r w:rsidR="0087439B">
        <w:rPr>
          <w:rFonts w:ascii="Times New Roman" w:hAnsi="Times New Roman" w:cs="Times New Roman"/>
          <w:sz w:val="24"/>
          <w:szCs w:val="24"/>
        </w:rPr>
        <w:t xml:space="preserve"> bare pointer to the neighboring branch and then doing a dynamic cast to a pointer of type </w:t>
      </w:r>
      <w:r w:rsidR="0087439B" w:rsidRPr="00130027">
        <w:rPr>
          <w:rStyle w:val="Heading1Char"/>
        </w:rPr>
        <w:t>RGBranch</w:t>
      </w:r>
      <w:r w:rsidR="0087439B">
        <w:rPr>
          <w:rFonts w:ascii="Times New Roman" w:hAnsi="Times New Roman" w:cs="Times New Roman"/>
          <w:sz w:val="24"/>
          <w:szCs w:val="24"/>
        </w:rPr>
        <w:t xml:space="preserve">. The resistance method can now by called on the </w:t>
      </w:r>
      <w:r w:rsidR="0087439B" w:rsidRPr="00130027">
        <w:rPr>
          <w:rStyle w:val="Heading1Char"/>
        </w:rPr>
        <w:t>RGBranch</w:t>
      </w:r>
      <w:r w:rsidR="0087439B">
        <w:rPr>
          <w:rFonts w:ascii="Times New Roman" w:hAnsi="Times New Roman" w:cs="Times New Roman"/>
          <w:sz w:val="24"/>
          <w:szCs w:val="24"/>
        </w:rPr>
        <w:t xml:space="preserve"> pointer to get the resistance of the </w:t>
      </w:r>
      <w:r w:rsidR="00130027">
        <w:rPr>
          <w:rFonts w:ascii="Times New Roman" w:hAnsi="Times New Roman" w:cs="Times New Roman"/>
          <w:sz w:val="24"/>
          <w:szCs w:val="24"/>
        </w:rPr>
        <w:t>branch and use it to calculate</w:t>
      </w:r>
      <w:r w:rsidR="0087439B">
        <w:rPr>
          <w:rFonts w:ascii="Times New Roman" w:hAnsi="Times New Roman" w:cs="Times New Roman"/>
          <w:sz w:val="24"/>
          <w:szCs w:val="24"/>
        </w:rPr>
        <w:t xml:space="preserve"> the contribution to the diagonal matrix element. This value is then assigned to </w:t>
      </w:r>
      <w:r w:rsidR="0087439B" w:rsidRPr="00130027">
        <w:rPr>
          <w:rStyle w:val="Heading1Char"/>
        </w:rPr>
        <w:t>values[0]</w:t>
      </w:r>
      <w:r w:rsidR="0087439B">
        <w:rPr>
          <w:rFonts w:ascii="Times New Roman" w:hAnsi="Times New Roman" w:cs="Times New Roman"/>
          <w:sz w:val="24"/>
          <w:szCs w:val="24"/>
        </w:rPr>
        <w:t>.</w:t>
      </w:r>
      <w:r w:rsidR="00130027">
        <w:rPr>
          <w:rFonts w:ascii="Times New Roman" w:hAnsi="Times New Roman" w:cs="Times New Roman"/>
          <w:sz w:val="24"/>
          <w:szCs w:val="24"/>
        </w:rPr>
        <w:t xml:space="preserve"> If the bus is a lead, then no values are calculated and the function returns false.</w:t>
      </w:r>
      <w:r w:rsidR="00711EA7">
        <w:rPr>
          <w:rFonts w:ascii="Times New Roman" w:hAnsi="Times New Roman" w:cs="Times New Roman"/>
          <w:sz w:val="24"/>
          <w:szCs w:val="24"/>
        </w:rPr>
        <w:t xml:space="preserve"> It is also worth noting that this function will only be called on buses that are local to the process, so each bus that evaluates a diagonal matrix element will have a complete set of branches attached to it</w:t>
      </w:r>
      <w:r w:rsidR="00052844">
        <w:rPr>
          <w:rFonts w:ascii="Times New Roman" w:hAnsi="Times New Roman" w:cs="Times New Roman"/>
          <w:sz w:val="24"/>
          <w:szCs w:val="24"/>
        </w:rPr>
        <w:t>. T</w:t>
      </w:r>
      <w:r w:rsidR="00711EA7">
        <w:rPr>
          <w:rFonts w:ascii="Times New Roman" w:hAnsi="Times New Roman" w:cs="Times New Roman"/>
          <w:sz w:val="24"/>
          <w:szCs w:val="24"/>
        </w:rPr>
        <w:t xml:space="preserve">his </w:t>
      </w:r>
      <w:r w:rsidR="00052844">
        <w:rPr>
          <w:rFonts w:ascii="Times New Roman" w:hAnsi="Times New Roman" w:cs="Times New Roman"/>
          <w:sz w:val="24"/>
          <w:szCs w:val="24"/>
        </w:rPr>
        <w:t>is not the case for ghost buses. These have</w:t>
      </w:r>
      <w:r w:rsidR="00711EA7">
        <w:rPr>
          <w:rFonts w:ascii="Times New Roman" w:hAnsi="Times New Roman" w:cs="Times New Roman"/>
          <w:sz w:val="24"/>
          <w:szCs w:val="24"/>
        </w:rPr>
        <w:t xml:space="preserve"> only have one branch attached to them, no matter how many branches are attache</w:t>
      </w:r>
      <w:r w:rsidR="00052844">
        <w:rPr>
          <w:rFonts w:ascii="Times New Roman" w:hAnsi="Times New Roman" w:cs="Times New Roman"/>
          <w:sz w:val="24"/>
          <w:szCs w:val="24"/>
        </w:rPr>
        <w:t>d to it in the original network</w:t>
      </w:r>
      <w:r w:rsidR="00711EA7">
        <w:rPr>
          <w:rFonts w:ascii="Times New Roman" w:hAnsi="Times New Roman" w:cs="Times New Roman"/>
          <w:sz w:val="24"/>
          <w:szCs w:val="24"/>
        </w:rPr>
        <w:t>.</w:t>
      </w:r>
    </w:p>
    <w:p w14:paraId="79D76CFF" w14:textId="7B4254E8" w:rsidR="00130027" w:rsidRDefault="00130027" w:rsidP="00F54486">
      <w:pPr>
        <w:rPr>
          <w:rFonts w:ascii="Times New Roman" w:eastAsiaTheme="minorEastAsia" w:hAnsi="Times New Roman" w:cs="Times New Roman"/>
          <w:sz w:val="24"/>
          <w:szCs w:val="24"/>
        </w:rPr>
      </w:pPr>
      <w:r>
        <w:rPr>
          <w:rFonts w:ascii="Times New Roman" w:hAnsi="Times New Roman" w:cs="Times New Roman"/>
          <w:sz w:val="24"/>
          <w:szCs w:val="24"/>
        </w:rPr>
        <w:t xml:space="preserve">The off-diagonal elements are calculated by the branch components in the functions </w:t>
      </w:r>
      <w:r w:rsidRPr="00130027">
        <w:rPr>
          <w:rStyle w:val="Heading1Char"/>
        </w:rPr>
        <w:t>matrixForwardSize</w:t>
      </w:r>
      <w:r>
        <w:rPr>
          <w:rFonts w:ascii="Times New Roman" w:hAnsi="Times New Roman" w:cs="Times New Roman"/>
          <w:sz w:val="24"/>
          <w:szCs w:val="24"/>
        </w:rPr>
        <w:t xml:space="preserve">, </w:t>
      </w:r>
      <w:r w:rsidRPr="00130027">
        <w:rPr>
          <w:rStyle w:val="Heading1Char"/>
        </w:rPr>
        <w:t>matrixReverseSize</w:t>
      </w:r>
      <w:r>
        <w:rPr>
          <w:rFonts w:ascii="Times New Roman" w:hAnsi="Times New Roman" w:cs="Times New Roman"/>
          <w:sz w:val="24"/>
          <w:szCs w:val="24"/>
        </w:rPr>
        <w:t xml:space="preserve">, </w:t>
      </w:r>
      <w:r w:rsidRPr="00130027">
        <w:rPr>
          <w:rStyle w:val="Heading1Char"/>
        </w:rPr>
        <w:t>matrixForwardValues</w:t>
      </w:r>
      <w:r>
        <w:rPr>
          <w:rFonts w:ascii="Times New Roman" w:hAnsi="Times New Roman" w:cs="Times New Roman"/>
          <w:sz w:val="24"/>
          <w:szCs w:val="24"/>
        </w:rPr>
        <w:t xml:space="preserve">, and </w:t>
      </w:r>
      <w:r w:rsidRPr="00130027">
        <w:rPr>
          <w:rStyle w:val="Heading1Char"/>
        </w:rPr>
        <w:t>matrixReverseValues</w:t>
      </w:r>
      <w:r>
        <w:rPr>
          <w:rFonts w:ascii="Times New Roman" w:hAnsi="Times New Roman" w:cs="Times New Roman"/>
          <w:sz w:val="24"/>
          <w:szCs w:val="24"/>
        </w:rPr>
        <w:t xml:space="preserve">.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Pr>
          <w:rFonts w:ascii="Times New Roman" w:eastAsiaTheme="minorEastAsia" w:hAnsi="Times New Roman" w:cs="Times New Roman"/>
          <w:sz w:val="24"/>
          <w:szCs w:val="24"/>
        </w:rPr>
        <w:t xml:space="preserve"> for the resistor grid problem is completely symmetric, so in this case, the forward and reverse calculations are identical. For realistic power problems, this is not generally true, and the forward and reverse functions will have different implementations. The forward functions are described below, the implementation of the reverse functions is identical. The branch forward size and value functions are</w:t>
      </w:r>
    </w:p>
    <w:p w14:paraId="2F708F9B" w14:textId="77777777" w:rsidR="00711EA7" w:rsidRDefault="00711EA7" w:rsidP="00711EA7">
      <w:pPr>
        <w:pStyle w:val="RedBoldCode"/>
      </w:pPr>
      <w:r w:rsidRPr="00711EA7">
        <w:t>bool gridpack::resistor_grid::RGBranch::matrixForwardSize(</w:t>
      </w:r>
    </w:p>
    <w:p w14:paraId="58B0D80C" w14:textId="5A27C4D9" w:rsidR="00711EA7" w:rsidRPr="00711EA7" w:rsidRDefault="00711EA7" w:rsidP="00711EA7">
      <w:pPr>
        <w:pStyle w:val="RedBoldCode"/>
      </w:pPr>
      <w:r>
        <w:t xml:space="preserve">   </w:t>
      </w:r>
      <w:r w:rsidRPr="00711EA7">
        <w:t>int *isize, int *jsize) const</w:t>
      </w:r>
    </w:p>
    <w:p w14:paraId="135D1D9A" w14:textId="77777777" w:rsidR="00711EA7" w:rsidRPr="00711EA7" w:rsidRDefault="00711EA7" w:rsidP="00711EA7">
      <w:pPr>
        <w:pStyle w:val="RedBoldCode"/>
      </w:pPr>
      <w:r w:rsidRPr="00711EA7">
        <w:t>{</w:t>
      </w:r>
    </w:p>
    <w:p w14:paraId="76455D3B" w14:textId="77777777" w:rsidR="00711EA7" w:rsidRPr="00711EA7" w:rsidRDefault="00711EA7" w:rsidP="00711EA7">
      <w:pPr>
        <w:pStyle w:val="RedBoldCode"/>
      </w:pPr>
      <w:r w:rsidRPr="00711EA7">
        <w:t xml:space="preserve">  gridpack::resistor_grid::RGBus *bus1</w:t>
      </w:r>
    </w:p>
    <w:p w14:paraId="5E169ACA" w14:textId="77777777" w:rsidR="00711EA7" w:rsidRPr="00711EA7" w:rsidRDefault="00711EA7" w:rsidP="00711EA7">
      <w:pPr>
        <w:pStyle w:val="RedBoldCode"/>
      </w:pPr>
      <w:r w:rsidRPr="00711EA7">
        <w:t xml:space="preserve">    = dynamic_cast&lt;gridpack::resistor_grid::RGBus*&gt;(getBus1().get());</w:t>
      </w:r>
    </w:p>
    <w:p w14:paraId="243D290D" w14:textId="77777777" w:rsidR="00711EA7" w:rsidRPr="00711EA7" w:rsidRDefault="00711EA7" w:rsidP="00711EA7">
      <w:pPr>
        <w:pStyle w:val="RedBoldCode"/>
      </w:pPr>
      <w:r w:rsidRPr="00711EA7">
        <w:t xml:space="preserve">  gridpack::resistor_grid::RGBus *bus2</w:t>
      </w:r>
    </w:p>
    <w:p w14:paraId="595CA041" w14:textId="77777777" w:rsidR="00711EA7" w:rsidRPr="00711EA7" w:rsidRDefault="00711EA7" w:rsidP="00711EA7">
      <w:pPr>
        <w:pStyle w:val="RedBoldCode"/>
      </w:pPr>
      <w:r w:rsidRPr="00711EA7">
        <w:t xml:space="preserve">    = dynamic_cast&lt;gridpack::resistor_grid::RGBus*&gt;(getBus2().get());</w:t>
      </w:r>
    </w:p>
    <w:p w14:paraId="517CB0DC" w14:textId="77777777" w:rsidR="00711EA7" w:rsidRPr="00711EA7" w:rsidRDefault="00711EA7" w:rsidP="00711EA7">
      <w:pPr>
        <w:pStyle w:val="RedBoldCode"/>
      </w:pPr>
      <w:r w:rsidRPr="00711EA7">
        <w:t xml:space="preserve">  if (!bus1-&gt;isLead() &amp;&amp; !bus2-&gt;isLead()) {</w:t>
      </w:r>
    </w:p>
    <w:p w14:paraId="3799BA32" w14:textId="77777777" w:rsidR="00711EA7" w:rsidRPr="00711EA7" w:rsidRDefault="00711EA7" w:rsidP="00711EA7">
      <w:pPr>
        <w:pStyle w:val="RedBoldCode"/>
      </w:pPr>
      <w:r w:rsidRPr="00711EA7">
        <w:t xml:space="preserve">    *isize = 1;</w:t>
      </w:r>
    </w:p>
    <w:p w14:paraId="1F88D493" w14:textId="77777777" w:rsidR="00711EA7" w:rsidRPr="00711EA7" w:rsidRDefault="00711EA7" w:rsidP="00711EA7">
      <w:pPr>
        <w:pStyle w:val="RedBoldCode"/>
      </w:pPr>
      <w:r w:rsidRPr="00711EA7">
        <w:t xml:space="preserve">    *jsize = 1;</w:t>
      </w:r>
    </w:p>
    <w:p w14:paraId="5F4FDF05" w14:textId="77777777" w:rsidR="00711EA7" w:rsidRPr="00711EA7" w:rsidRDefault="00711EA7" w:rsidP="00711EA7">
      <w:pPr>
        <w:pStyle w:val="RedBoldCode"/>
      </w:pPr>
      <w:r w:rsidRPr="00711EA7">
        <w:t xml:space="preserve">    return true;</w:t>
      </w:r>
    </w:p>
    <w:p w14:paraId="162BB7EF" w14:textId="77777777" w:rsidR="00711EA7" w:rsidRPr="00711EA7" w:rsidRDefault="00711EA7" w:rsidP="00711EA7">
      <w:pPr>
        <w:pStyle w:val="RedBoldCode"/>
      </w:pPr>
      <w:r w:rsidRPr="00711EA7">
        <w:t xml:space="preserve">  } else { </w:t>
      </w:r>
    </w:p>
    <w:p w14:paraId="263BFBA1" w14:textId="77777777" w:rsidR="00711EA7" w:rsidRPr="00711EA7" w:rsidRDefault="00711EA7" w:rsidP="00711EA7">
      <w:pPr>
        <w:pStyle w:val="RedBoldCode"/>
      </w:pPr>
      <w:r w:rsidRPr="00711EA7">
        <w:t xml:space="preserve">    return false;</w:t>
      </w:r>
    </w:p>
    <w:p w14:paraId="663124FB" w14:textId="77777777" w:rsidR="00711EA7" w:rsidRPr="00711EA7" w:rsidRDefault="00711EA7" w:rsidP="00711EA7">
      <w:pPr>
        <w:pStyle w:val="RedBoldCode"/>
      </w:pPr>
      <w:r w:rsidRPr="00711EA7">
        <w:t xml:space="preserve">  }</w:t>
      </w:r>
    </w:p>
    <w:p w14:paraId="3AC03920" w14:textId="066494B1" w:rsidR="00130027" w:rsidRDefault="00711EA7" w:rsidP="00711EA7">
      <w:pPr>
        <w:pStyle w:val="RedBoldCode"/>
      </w:pPr>
      <w:r w:rsidRPr="00711EA7">
        <w:t>}</w:t>
      </w:r>
    </w:p>
    <w:p w14:paraId="42B7A8A0" w14:textId="77777777" w:rsidR="00711EA7" w:rsidRDefault="00711EA7" w:rsidP="00711EA7">
      <w:pPr>
        <w:pStyle w:val="RedBoldCode"/>
      </w:pPr>
      <w:r w:rsidRPr="00711EA7">
        <w:t>bool gridpack::resistor_grid::RGBranch::matrixForwardValues(</w:t>
      </w:r>
    </w:p>
    <w:p w14:paraId="708DFDC5" w14:textId="402AE3E3" w:rsidR="00711EA7" w:rsidRPr="00711EA7" w:rsidRDefault="00711EA7" w:rsidP="00711EA7">
      <w:pPr>
        <w:pStyle w:val="RedBoldCode"/>
      </w:pPr>
      <w:r>
        <w:t xml:space="preserve">   </w:t>
      </w:r>
      <w:r w:rsidRPr="00711EA7">
        <w:t>ComplexType *values)</w:t>
      </w:r>
    </w:p>
    <w:p w14:paraId="124D5D04" w14:textId="77777777" w:rsidR="00711EA7" w:rsidRPr="00711EA7" w:rsidRDefault="00711EA7" w:rsidP="00711EA7">
      <w:pPr>
        <w:pStyle w:val="RedBoldCode"/>
      </w:pPr>
      <w:r w:rsidRPr="00711EA7">
        <w:lastRenderedPageBreak/>
        <w:t>{</w:t>
      </w:r>
    </w:p>
    <w:p w14:paraId="3CF60BE4" w14:textId="77777777" w:rsidR="00711EA7" w:rsidRPr="00711EA7" w:rsidRDefault="00711EA7" w:rsidP="00711EA7">
      <w:pPr>
        <w:pStyle w:val="RedBoldCode"/>
      </w:pPr>
      <w:r w:rsidRPr="00711EA7">
        <w:t xml:space="preserve">  gridpack::resistor_grid::RGBus *bus1</w:t>
      </w:r>
    </w:p>
    <w:p w14:paraId="4632EE76" w14:textId="77777777" w:rsidR="00711EA7" w:rsidRPr="00711EA7" w:rsidRDefault="00711EA7" w:rsidP="00711EA7">
      <w:pPr>
        <w:pStyle w:val="RedBoldCode"/>
      </w:pPr>
      <w:r w:rsidRPr="00711EA7">
        <w:t xml:space="preserve">    = dynamic_cast&lt;gridpack::resistor_grid::RGBus*&gt;(getBus1().get());</w:t>
      </w:r>
    </w:p>
    <w:p w14:paraId="2AF30D65" w14:textId="77777777" w:rsidR="00711EA7" w:rsidRPr="00711EA7" w:rsidRDefault="00711EA7" w:rsidP="00711EA7">
      <w:pPr>
        <w:pStyle w:val="RedBoldCode"/>
      </w:pPr>
      <w:r w:rsidRPr="00711EA7">
        <w:t xml:space="preserve">  gridpack::resistor_grid::RGBus *bus2</w:t>
      </w:r>
    </w:p>
    <w:p w14:paraId="49559E14" w14:textId="77777777" w:rsidR="00711EA7" w:rsidRPr="00711EA7" w:rsidRDefault="00711EA7" w:rsidP="00711EA7">
      <w:pPr>
        <w:pStyle w:val="RedBoldCode"/>
      </w:pPr>
      <w:r w:rsidRPr="00711EA7">
        <w:t xml:space="preserve">    = dynamic_cast&lt;gridpack::resistor_grid::RGBus*&gt;(getBus2().get());</w:t>
      </w:r>
    </w:p>
    <w:p w14:paraId="749E3C8E" w14:textId="77777777" w:rsidR="00711EA7" w:rsidRPr="00711EA7" w:rsidRDefault="00711EA7" w:rsidP="00711EA7">
      <w:pPr>
        <w:pStyle w:val="RedBoldCode"/>
      </w:pPr>
      <w:r w:rsidRPr="00711EA7">
        <w:t xml:space="preserve">  if (!bus1-&gt;isLead() &amp;&amp; !bus2-&gt;isLead()) {</w:t>
      </w:r>
    </w:p>
    <w:p w14:paraId="758604E0" w14:textId="77777777" w:rsidR="00711EA7" w:rsidRPr="00711EA7" w:rsidRDefault="00711EA7" w:rsidP="00711EA7">
      <w:pPr>
        <w:pStyle w:val="RedBoldCode"/>
      </w:pPr>
      <w:r w:rsidRPr="00711EA7">
        <w:t xml:space="preserve">    values[0] = -1.0/p_resistance;</w:t>
      </w:r>
    </w:p>
    <w:p w14:paraId="3175F7CB" w14:textId="77777777" w:rsidR="00711EA7" w:rsidRPr="00711EA7" w:rsidRDefault="00711EA7" w:rsidP="00711EA7">
      <w:pPr>
        <w:pStyle w:val="RedBoldCode"/>
      </w:pPr>
      <w:r w:rsidRPr="00711EA7">
        <w:t xml:space="preserve">    return true;</w:t>
      </w:r>
    </w:p>
    <w:p w14:paraId="15AFE850" w14:textId="77777777" w:rsidR="00711EA7" w:rsidRPr="00711EA7" w:rsidRDefault="00711EA7" w:rsidP="00711EA7">
      <w:pPr>
        <w:pStyle w:val="RedBoldCode"/>
      </w:pPr>
      <w:r w:rsidRPr="00711EA7">
        <w:t xml:space="preserve">  } else {</w:t>
      </w:r>
    </w:p>
    <w:p w14:paraId="186FF611" w14:textId="77777777" w:rsidR="00711EA7" w:rsidRPr="00711EA7" w:rsidRDefault="00711EA7" w:rsidP="00711EA7">
      <w:pPr>
        <w:pStyle w:val="RedBoldCode"/>
      </w:pPr>
      <w:r w:rsidRPr="00711EA7">
        <w:t xml:space="preserve">    return false;</w:t>
      </w:r>
    </w:p>
    <w:p w14:paraId="1A3FBC13" w14:textId="77777777" w:rsidR="00711EA7" w:rsidRPr="00711EA7" w:rsidRDefault="00711EA7" w:rsidP="00711EA7">
      <w:pPr>
        <w:pStyle w:val="RedBoldCode"/>
      </w:pPr>
      <w:r w:rsidRPr="00711EA7">
        <w:t xml:space="preserve">  }</w:t>
      </w:r>
    </w:p>
    <w:p w14:paraId="5BA9062B" w14:textId="1A1EECD6" w:rsidR="00711EA7" w:rsidRDefault="00711EA7" w:rsidP="00711EA7">
      <w:pPr>
        <w:pStyle w:val="RedBoldCode"/>
      </w:pPr>
      <w:r w:rsidRPr="00711EA7">
        <w:t>}</w:t>
      </w:r>
    </w:p>
    <w:p w14:paraId="7B5C493A" w14:textId="3EC0290E" w:rsidR="00130027" w:rsidRDefault="00711EA7" w:rsidP="00F54486">
      <w:pPr>
        <w:rPr>
          <w:rFonts w:ascii="Times New Roman" w:hAnsi="Times New Roman" w:cs="Times New Roman"/>
          <w:sz w:val="24"/>
          <w:szCs w:val="24"/>
        </w:rPr>
      </w:pPr>
      <w:r>
        <w:rPr>
          <w:rFonts w:ascii="Times New Roman" w:hAnsi="Times New Roman" w:cs="Times New Roman"/>
          <w:sz w:val="24"/>
          <w:szCs w:val="24"/>
        </w:rPr>
        <w:t>Before these functions can calculate return values, they must first determine if one of the buses at either end of the bra</w:t>
      </w:r>
      <w:r w:rsidR="00052844">
        <w:rPr>
          <w:rFonts w:ascii="Times New Roman" w:hAnsi="Times New Roman" w:cs="Times New Roman"/>
          <w:sz w:val="24"/>
          <w:szCs w:val="24"/>
        </w:rPr>
        <w:t>nch is a lead bus. To do this, the functions need</w:t>
      </w:r>
      <w:r>
        <w:rPr>
          <w:rFonts w:ascii="Times New Roman" w:hAnsi="Times New Roman" w:cs="Times New Roman"/>
          <w:sz w:val="24"/>
          <w:szCs w:val="24"/>
        </w:rPr>
        <w:t xml:space="preserve"> to get pointers to the “from” and “to” buses at either end of the branch.</w:t>
      </w:r>
      <w:r w:rsidR="00052844">
        <w:rPr>
          <w:rFonts w:ascii="Times New Roman" w:hAnsi="Times New Roman" w:cs="Times New Roman"/>
          <w:sz w:val="24"/>
          <w:szCs w:val="24"/>
        </w:rPr>
        <w:t xml:space="preserve"> They can do this through the </w:t>
      </w:r>
      <w:r w:rsidR="00052844" w:rsidRPr="00052844">
        <w:rPr>
          <w:rStyle w:val="Heading1Char"/>
        </w:rPr>
        <w:t>getBus1</w:t>
      </w:r>
      <w:r w:rsidR="00052844">
        <w:rPr>
          <w:rFonts w:ascii="Times New Roman" w:hAnsi="Times New Roman" w:cs="Times New Roman"/>
          <w:sz w:val="24"/>
          <w:szCs w:val="24"/>
        </w:rPr>
        <w:t xml:space="preserve"> and </w:t>
      </w:r>
      <w:r w:rsidR="00052844" w:rsidRPr="00052844">
        <w:rPr>
          <w:rStyle w:val="Heading1Char"/>
        </w:rPr>
        <w:t>getBus2</w:t>
      </w:r>
      <w:r w:rsidR="00052844">
        <w:rPr>
          <w:rFonts w:ascii="Times New Roman" w:hAnsi="Times New Roman" w:cs="Times New Roman"/>
          <w:sz w:val="24"/>
          <w:szCs w:val="24"/>
        </w:rPr>
        <w:t xml:space="preserve"> calls in the </w:t>
      </w:r>
      <w:r w:rsidR="00052844" w:rsidRPr="00052844">
        <w:rPr>
          <w:rStyle w:val="Heading1Char"/>
        </w:rPr>
        <w:t>BaseBranchComponent</w:t>
      </w:r>
      <w:r w:rsidR="00052844">
        <w:rPr>
          <w:rFonts w:ascii="Times New Roman" w:hAnsi="Times New Roman" w:cs="Times New Roman"/>
          <w:sz w:val="24"/>
          <w:szCs w:val="24"/>
        </w:rPr>
        <w:t xml:space="preserve"> class which return pointers of type </w:t>
      </w:r>
      <w:r w:rsidR="00052844" w:rsidRPr="00052844">
        <w:rPr>
          <w:rStyle w:val="Heading1Char"/>
        </w:rPr>
        <w:t>BaseComponent</w:t>
      </w:r>
      <w:r w:rsidR="00052844">
        <w:rPr>
          <w:rFonts w:ascii="Times New Roman" w:hAnsi="Times New Roman" w:cs="Times New Roman"/>
          <w:sz w:val="24"/>
          <w:szCs w:val="24"/>
        </w:rPr>
        <w:t xml:space="preserve">. These pointers can then be converted to </w:t>
      </w:r>
      <w:r w:rsidR="00052844" w:rsidRPr="00052844">
        <w:rPr>
          <w:rStyle w:val="Heading1Char"/>
        </w:rPr>
        <w:t>RGBus</w:t>
      </w:r>
      <w:r w:rsidR="00052844">
        <w:rPr>
          <w:rFonts w:ascii="Times New Roman" w:hAnsi="Times New Roman" w:cs="Times New Roman"/>
          <w:sz w:val="24"/>
          <w:szCs w:val="24"/>
        </w:rPr>
        <w:t xml:space="preserve"> pointers by a dynamic cast. The </w:t>
      </w:r>
      <w:r w:rsidR="00052844" w:rsidRPr="00052844">
        <w:rPr>
          <w:rStyle w:val="Heading1Char"/>
        </w:rPr>
        <w:t>isLead</w:t>
      </w:r>
      <w:r w:rsidR="00052844">
        <w:rPr>
          <w:rFonts w:ascii="Times New Roman" w:hAnsi="Times New Roman" w:cs="Times New Roman"/>
          <w:sz w:val="24"/>
          <w:szCs w:val="24"/>
        </w:rPr>
        <w:t xml:space="preserve"> functions can be called to find out if either bus is a lead bus. If neither bus is a lead bus, the size of the off-diagonal block is returned as a 1x1 matrix and the off-diagonal matrix element is calculated and returned in </w:t>
      </w:r>
      <w:r w:rsidR="00052844" w:rsidRPr="00052844">
        <w:rPr>
          <w:rStyle w:val="Heading1Char"/>
        </w:rPr>
        <w:t>values[0]</w:t>
      </w:r>
      <w:r w:rsidR="00052844">
        <w:rPr>
          <w:rFonts w:ascii="Times New Roman" w:hAnsi="Times New Roman" w:cs="Times New Roman"/>
          <w:sz w:val="24"/>
          <w:szCs w:val="24"/>
        </w:rPr>
        <w:t>. Otherwise both functions return false to indicate that there is no contribution to the matrix from this branch.</w:t>
      </w:r>
    </w:p>
    <w:p w14:paraId="597A983D" w14:textId="20325BFB" w:rsidR="00052844" w:rsidRDefault="00052844" w:rsidP="00F54486">
      <w:pPr>
        <w:rPr>
          <w:rFonts w:ascii="Times New Roman" w:eastAsiaTheme="minorEastAsia" w:hAnsi="Times New Roman" w:cs="Times New Roman"/>
          <w:sz w:val="24"/>
          <w:szCs w:val="24"/>
        </w:rPr>
      </w:pPr>
      <w:r>
        <w:rPr>
          <w:rFonts w:ascii="Times New Roman" w:hAnsi="Times New Roman" w:cs="Times New Roman"/>
          <w:sz w:val="24"/>
          <w:szCs w:val="24"/>
        </w:rPr>
        <w:t xml:space="preserve">In addition to calculating values of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Pr>
          <w:rFonts w:ascii="Times New Roman" w:eastAsiaTheme="minorEastAsia" w:hAnsi="Times New Roman" w:cs="Times New Roman"/>
          <w:sz w:val="24"/>
          <w:szCs w:val="24"/>
        </w:rPr>
        <w:t xml:space="preserve">, it is also necessary to set up the right hand side vector. This is done via the functions </w:t>
      </w:r>
      <w:r w:rsidRPr="008D3C25">
        <w:rPr>
          <w:rStyle w:val="Heading1Char"/>
        </w:rPr>
        <w:t>vectorSize</w:t>
      </w:r>
      <w:r>
        <w:rPr>
          <w:rFonts w:ascii="Times New Roman" w:eastAsiaTheme="minorEastAsia" w:hAnsi="Times New Roman" w:cs="Times New Roman"/>
          <w:sz w:val="24"/>
          <w:szCs w:val="24"/>
        </w:rPr>
        <w:t xml:space="preserve"> and </w:t>
      </w:r>
      <w:r w:rsidRPr="008D3C25">
        <w:rPr>
          <w:rStyle w:val="Heading1Char"/>
        </w:rPr>
        <w:t>vectorValues</w:t>
      </w:r>
      <w:r>
        <w:rPr>
          <w:rFonts w:ascii="Times New Roman" w:eastAsiaTheme="minorEastAsia" w:hAnsi="Times New Roman" w:cs="Times New Roman"/>
          <w:sz w:val="24"/>
          <w:szCs w:val="24"/>
        </w:rPr>
        <w:t xml:space="preserve"> defined on the buses.</w:t>
      </w:r>
      <w:r w:rsidR="00417E87">
        <w:rPr>
          <w:rFonts w:ascii="Times New Roman" w:eastAsiaTheme="minorEastAsia" w:hAnsi="Times New Roman" w:cs="Times New Roman"/>
          <w:sz w:val="24"/>
          <w:szCs w:val="24"/>
        </w:rPr>
        <w:t xml:space="preserve"> Only buses that are not lead buses contribute to the right hand side vector. On the other hand, the only non-zero values in the right hand side vector come from lead buses that are attached to non-lead buses. The </w:t>
      </w:r>
      <w:r w:rsidR="00417E87" w:rsidRPr="008D3C25">
        <w:rPr>
          <w:rStyle w:val="Heading1Char"/>
        </w:rPr>
        <w:t>vectorSize</w:t>
      </w:r>
      <w:r w:rsidR="00417E87">
        <w:rPr>
          <w:rFonts w:ascii="Times New Roman" w:eastAsiaTheme="minorEastAsia" w:hAnsi="Times New Roman" w:cs="Times New Roman"/>
          <w:sz w:val="24"/>
          <w:szCs w:val="24"/>
        </w:rPr>
        <w:t xml:space="preserve"> function has the implementation</w:t>
      </w:r>
    </w:p>
    <w:p w14:paraId="6BA8A0D0" w14:textId="77777777" w:rsidR="00417E87" w:rsidRPr="00417E87" w:rsidRDefault="00417E87" w:rsidP="00417E87">
      <w:pPr>
        <w:pStyle w:val="RedBoldCode"/>
      </w:pPr>
      <w:r w:rsidRPr="00417E87">
        <w:t>bool gridpack::resistor_grid::RGBus::vectorSize(int *isize) const</w:t>
      </w:r>
    </w:p>
    <w:p w14:paraId="3F2E4B9E" w14:textId="77777777" w:rsidR="00417E87" w:rsidRPr="00417E87" w:rsidRDefault="00417E87" w:rsidP="00417E87">
      <w:pPr>
        <w:pStyle w:val="RedBoldCode"/>
      </w:pPr>
      <w:r w:rsidRPr="00417E87">
        <w:t>{</w:t>
      </w:r>
    </w:p>
    <w:p w14:paraId="6E17B035" w14:textId="77777777" w:rsidR="00417E87" w:rsidRPr="00417E87" w:rsidRDefault="00417E87" w:rsidP="00417E87">
      <w:pPr>
        <w:pStyle w:val="RedBoldCode"/>
      </w:pPr>
      <w:r w:rsidRPr="00417E87">
        <w:t xml:space="preserve">  if (!p_lead) {</w:t>
      </w:r>
    </w:p>
    <w:p w14:paraId="1DCFC9DB" w14:textId="77777777" w:rsidR="00417E87" w:rsidRPr="00417E87" w:rsidRDefault="00417E87" w:rsidP="00417E87">
      <w:pPr>
        <w:pStyle w:val="RedBoldCode"/>
      </w:pPr>
      <w:r w:rsidRPr="00417E87">
        <w:t xml:space="preserve">    *isize = 1;</w:t>
      </w:r>
    </w:p>
    <w:p w14:paraId="477F9FEA" w14:textId="77777777" w:rsidR="00417E87" w:rsidRPr="00417E87" w:rsidRDefault="00417E87" w:rsidP="00417E87">
      <w:pPr>
        <w:pStyle w:val="RedBoldCode"/>
      </w:pPr>
      <w:r w:rsidRPr="00417E87">
        <w:t xml:space="preserve">    return true;</w:t>
      </w:r>
    </w:p>
    <w:p w14:paraId="0626A72F" w14:textId="77777777" w:rsidR="00417E87" w:rsidRPr="00417E87" w:rsidRDefault="00417E87" w:rsidP="00417E87">
      <w:pPr>
        <w:pStyle w:val="RedBoldCode"/>
      </w:pPr>
      <w:r w:rsidRPr="00417E87">
        <w:t xml:space="preserve">  } else {</w:t>
      </w:r>
    </w:p>
    <w:p w14:paraId="13E85B04" w14:textId="77777777" w:rsidR="00417E87" w:rsidRPr="00417E87" w:rsidRDefault="00417E87" w:rsidP="00417E87">
      <w:pPr>
        <w:pStyle w:val="RedBoldCode"/>
      </w:pPr>
      <w:r w:rsidRPr="00417E87">
        <w:t xml:space="preserve">    return false;</w:t>
      </w:r>
    </w:p>
    <w:p w14:paraId="53F870FC" w14:textId="77777777" w:rsidR="00417E87" w:rsidRPr="00417E87" w:rsidRDefault="00417E87" w:rsidP="00417E87">
      <w:pPr>
        <w:pStyle w:val="RedBoldCode"/>
      </w:pPr>
      <w:r w:rsidRPr="00417E87">
        <w:t xml:space="preserve">  }</w:t>
      </w:r>
    </w:p>
    <w:p w14:paraId="5D6C5629" w14:textId="7D1346CA" w:rsidR="00417E87" w:rsidRDefault="00417E87" w:rsidP="00417E87">
      <w:pPr>
        <w:pStyle w:val="RedBoldCode"/>
      </w:pPr>
      <w:r w:rsidRPr="00417E87">
        <w:t>}</w:t>
      </w:r>
    </w:p>
    <w:p w14:paraId="678FAC04" w14:textId="43F591BD" w:rsidR="00417E87" w:rsidRDefault="00417E87" w:rsidP="00417E87">
      <w:pPr>
        <w:rPr>
          <w:rFonts w:ascii="Times New Roman" w:hAnsi="Times New Roman" w:cs="Times New Roman"/>
          <w:sz w:val="24"/>
          <w:szCs w:val="24"/>
        </w:rPr>
      </w:pPr>
      <w:r>
        <w:rPr>
          <w:rFonts w:ascii="Times New Roman" w:hAnsi="Times New Roman" w:cs="Times New Roman"/>
          <w:sz w:val="24"/>
          <w:szCs w:val="24"/>
        </w:rPr>
        <w:t xml:space="preserve">If a bus is not a lead bus, it contributes a single value, otherwise it does not and the function returns false. The </w:t>
      </w:r>
      <w:r w:rsidRPr="007D594D">
        <w:rPr>
          <w:rStyle w:val="Heading1Char"/>
        </w:rPr>
        <w:t>vectorValues</w:t>
      </w:r>
      <w:r>
        <w:rPr>
          <w:rFonts w:ascii="Times New Roman" w:hAnsi="Times New Roman" w:cs="Times New Roman"/>
          <w:sz w:val="24"/>
          <w:szCs w:val="24"/>
        </w:rPr>
        <w:t xml:space="preserve"> function is a bit more complicated. It has the form</w:t>
      </w:r>
    </w:p>
    <w:p w14:paraId="4EE3C17F" w14:textId="77777777" w:rsidR="00417E87" w:rsidRPr="00417E87" w:rsidRDefault="00417E87" w:rsidP="00417E87">
      <w:pPr>
        <w:pStyle w:val="RedBoldCode"/>
      </w:pPr>
      <w:r w:rsidRPr="00417E87">
        <w:lastRenderedPageBreak/>
        <w:t>bool gridpack::resistor_grid::RGBus::vectorValues(ComplexType *values)</w:t>
      </w:r>
    </w:p>
    <w:p w14:paraId="1283069F" w14:textId="77777777" w:rsidR="00417E87" w:rsidRPr="00417E87" w:rsidRDefault="00417E87" w:rsidP="00417E87">
      <w:pPr>
        <w:pStyle w:val="RedBoldCode"/>
      </w:pPr>
      <w:r w:rsidRPr="00417E87">
        <w:t>{</w:t>
      </w:r>
    </w:p>
    <w:p w14:paraId="47A1C14D" w14:textId="77777777" w:rsidR="00417E87" w:rsidRPr="00417E87" w:rsidRDefault="00417E87" w:rsidP="00417E87">
      <w:pPr>
        <w:pStyle w:val="RedBoldCode"/>
      </w:pPr>
      <w:r w:rsidRPr="00417E87">
        <w:t xml:space="preserve">  if (!p_lead) {</w:t>
      </w:r>
    </w:p>
    <w:p w14:paraId="23818203" w14:textId="77777777" w:rsidR="00417E87" w:rsidRPr="00417E87" w:rsidRDefault="00417E87" w:rsidP="00417E87">
      <w:pPr>
        <w:pStyle w:val="RedBoldCode"/>
      </w:pPr>
      <w:r w:rsidRPr="00417E87">
        <w:t xml:space="preserve">    std::vector&lt;boost::shared_ptr&lt;BaseComponent&gt; &gt; branches;</w:t>
      </w:r>
    </w:p>
    <w:p w14:paraId="3A657B2A" w14:textId="77777777" w:rsidR="00417E87" w:rsidRPr="00417E87" w:rsidRDefault="00417E87" w:rsidP="00417E87">
      <w:pPr>
        <w:pStyle w:val="RedBoldCode"/>
      </w:pPr>
      <w:r w:rsidRPr="00417E87">
        <w:t xml:space="preserve">    getNeighborBranches(branches);</w:t>
      </w:r>
    </w:p>
    <w:p w14:paraId="6232DE6F" w14:textId="77777777" w:rsidR="00417E87" w:rsidRPr="00417E87" w:rsidRDefault="00417E87" w:rsidP="00417E87">
      <w:pPr>
        <w:pStyle w:val="RedBoldCode"/>
      </w:pPr>
      <w:r w:rsidRPr="00417E87">
        <w:t xml:space="preserve">    int size = branches.size();</w:t>
      </w:r>
    </w:p>
    <w:p w14:paraId="548C42E8" w14:textId="77777777" w:rsidR="00417E87" w:rsidRPr="00417E87" w:rsidRDefault="00417E87" w:rsidP="00417E87">
      <w:pPr>
        <w:pStyle w:val="RedBoldCode"/>
      </w:pPr>
      <w:r w:rsidRPr="00417E87">
        <w:t xml:space="preserve">    int i;</w:t>
      </w:r>
    </w:p>
    <w:p w14:paraId="23EF9E6B" w14:textId="77777777" w:rsidR="00417E87" w:rsidRPr="00417E87" w:rsidRDefault="00417E87" w:rsidP="00417E87">
      <w:pPr>
        <w:pStyle w:val="RedBoldCode"/>
      </w:pPr>
      <w:r w:rsidRPr="00417E87">
        <w:t xml:space="preserve">    gridpack::ComplexType ret(0.0,0.0);</w:t>
      </w:r>
    </w:p>
    <w:p w14:paraId="3A9D2412" w14:textId="77777777" w:rsidR="00417E87" w:rsidRPr="00417E87" w:rsidRDefault="00417E87" w:rsidP="00417E87">
      <w:pPr>
        <w:pStyle w:val="RedBoldCode"/>
      </w:pPr>
      <w:r w:rsidRPr="00417E87">
        <w:t xml:space="preserve">    for (i=0; i&lt;size; i++) {</w:t>
      </w:r>
    </w:p>
    <w:p w14:paraId="397D9F08" w14:textId="77777777" w:rsidR="00417E87" w:rsidRPr="00417E87" w:rsidRDefault="00417E87" w:rsidP="00417E87">
      <w:pPr>
        <w:pStyle w:val="RedBoldCode"/>
      </w:pPr>
      <w:r w:rsidRPr="00417E87">
        <w:t xml:space="preserve">      gridpack::resistor_grid::RGBranch *branch</w:t>
      </w:r>
    </w:p>
    <w:p w14:paraId="57CC5E7B" w14:textId="77777777" w:rsidR="00417E87" w:rsidRDefault="00417E87" w:rsidP="00417E87">
      <w:pPr>
        <w:pStyle w:val="RedBoldCode"/>
      </w:pPr>
      <w:r w:rsidRPr="00417E87">
        <w:t xml:space="preserve">        = dynamic_cast&lt;gridpack::resistor_grid::RGBranch*&gt;</w:t>
      </w:r>
    </w:p>
    <w:p w14:paraId="234ABD3D" w14:textId="0D8856AA" w:rsidR="00417E87" w:rsidRPr="00417E87" w:rsidRDefault="00417E87" w:rsidP="00417E87">
      <w:pPr>
        <w:pStyle w:val="RedBoldCode"/>
      </w:pPr>
      <w:r>
        <w:t xml:space="preserve">          </w:t>
      </w:r>
      <w:r w:rsidRPr="00417E87">
        <w:t>(branches[i].get());</w:t>
      </w:r>
    </w:p>
    <w:p w14:paraId="054AA402" w14:textId="77777777" w:rsidR="00417E87" w:rsidRPr="00417E87" w:rsidRDefault="00417E87" w:rsidP="00417E87">
      <w:pPr>
        <w:pStyle w:val="RedBoldCode"/>
      </w:pPr>
      <w:r w:rsidRPr="00417E87">
        <w:t xml:space="preserve">      gridpack::resistor_grid::RGBus *bus1</w:t>
      </w:r>
    </w:p>
    <w:p w14:paraId="42717546" w14:textId="77777777" w:rsidR="00417E87" w:rsidRDefault="00417E87" w:rsidP="00417E87">
      <w:pPr>
        <w:pStyle w:val="RedBoldCode"/>
      </w:pPr>
      <w:r w:rsidRPr="00417E87">
        <w:t xml:space="preserve">        = dynamic_cast&lt;gridpack::resistor_grid::RGBus*&gt;</w:t>
      </w:r>
    </w:p>
    <w:p w14:paraId="1B8281D9" w14:textId="23AC7856" w:rsidR="00417E87" w:rsidRPr="00417E87" w:rsidRDefault="00417E87" w:rsidP="00417E87">
      <w:pPr>
        <w:pStyle w:val="RedBoldCode"/>
      </w:pPr>
      <w:r>
        <w:t xml:space="preserve">          </w:t>
      </w:r>
      <w:r w:rsidRPr="00417E87">
        <w:t>(branch-&gt;getBus1().get());</w:t>
      </w:r>
    </w:p>
    <w:p w14:paraId="78BC203F" w14:textId="77777777" w:rsidR="00417E87" w:rsidRPr="00417E87" w:rsidRDefault="00417E87" w:rsidP="00417E87">
      <w:pPr>
        <w:pStyle w:val="RedBoldCode"/>
      </w:pPr>
      <w:r w:rsidRPr="00417E87">
        <w:t xml:space="preserve">      gridpack::resistor_grid::RGBus *bus2</w:t>
      </w:r>
    </w:p>
    <w:p w14:paraId="2A912EF2" w14:textId="77777777" w:rsidR="00417E87" w:rsidRDefault="00417E87" w:rsidP="00417E87">
      <w:pPr>
        <w:pStyle w:val="RedBoldCode"/>
      </w:pPr>
      <w:r w:rsidRPr="00417E87">
        <w:t xml:space="preserve">        = dynamic_cast&lt;gridpack::resistor_grid::RGBus*&gt;</w:t>
      </w:r>
    </w:p>
    <w:p w14:paraId="642DF67D" w14:textId="2F6B5104" w:rsidR="00417E87" w:rsidRPr="00417E87" w:rsidRDefault="00417E87" w:rsidP="00417E87">
      <w:pPr>
        <w:pStyle w:val="RedBoldCode"/>
      </w:pPr>
      <w:r>
        <w:t xml:space="preserve">          </w:t>
      </w:r>
      <w:r w:rsidRPr="00417E87">
        <w:t>(branch-&gt;getBus2().get());</w:t>
      </w:r>
    </w:p>
    <w:p w14:paraId="5255FEF0" w14:textId="77777777" w:rsidR="00417E87" w:rsidRPr="00417E87" w:rsidRDefault="00417E87" w:rsidP="00417E87">
      <w:pPr>
        <w:pStyle w:val="RedBoldCode"/>
      </w:pPr>
      <w:r w:rsidRPr="00417E87">
        <w:t xml:space="preserve">      if (bus1 != this &amp;&amp; bus1-&gt;isLead()) {</w:t>
      </w:r>
    </w:p>
    <w:p w14:paraId="48221BBF" w14:textId="77777777" w:rsidR="00417E87" w:rsidRPr="00417E87" w:rsidRDefault="00417E87" w:rsidP="00417E87">
      <w:pPr>
        <w:pStyle w:val="RedBoldCode"/>
      </w:pPr>
      <w:r w:rsidRPr="00417E87">
        <w:t xml:space="preserve">        ret += bus1-&gt;voltage()/branch-&gt;resistance();</w:t>
      </w:r>
    </w:p>
    <w:p w14:paraId="5F8F5111" w14:textId="77777777" w:rsidR="00417E87" w:rsidRPr="00417E87" w:rsidRDefault="00417E87" w:rsidP="00417E87">
      <w:pPr>
        <w:pStyle w:val="RedBoldCode"/>
      </w:pPr>
      <w:r w:rsidRPr="00417E87">
        <w:t xml:space="preserve">      } else if (bus2 != this &amp;&amp; bus2-&gt;isLead()) {</w:t>
      </w:r>
    </w:p>
    <w:p w14:paraId="1825DB7C" w14:textId="77777777" w:rsidR="00417E87" w:rsidRPr="00417E87" w:rsidRDefault="00417E87" w:rsidP="00417E87">
      <w:pPr>
        <w:pStyle w:val="RedBoldCode"/>
      </w:pPr>
      <w:r w:rsidRPr="00417E87">
        <w:t xml:space="preserve">        ret += bus2-&gt;voltage()/branch-&gt;resistance();</w:t>
      </w:r>
    </w:p>
    <w:p w14:paraId="7F61E382" w14:textId="77777777" w:rsidR="00417E87" w:rsidRPr="00417E87" w:rsidRDefault="00417E87" w:rsidP="00417E87">
      <w:pPr>
        <w:pStyle w:val="RedBoldCode"/>
      </w:pPr>
      <w:r w:rsidRPr="00417E87">
        <w:t xml:space="preserve">      }</w:t>
      </w:r>
    </w:p>
    <w:p w14:paraId="6961ECA8" w14:textId="77777777" w:rsidR="00417E87" w:rsidRPr="00417E87" w:rsidRDefault="00417E87" w:rsidP="00417E87">
      <w:pPr>
        <w:pStyle w:val="RedBoldCode"/>
      </w:pPr>
      <w:r w:rsidRPr="00417E87">
        <w:t xml:space="preserve">    }</w:t>
      </w:r>
    </w:p>
    <w:p w14:paraId="6CC0E197" w14:textId="77777777" w:rsidR="00417E87" w:rsidRPr="00417E87" w:rsidRDefault="00417E87" w:rsidP="00417E87">
      <w:pPr>
        <w:pStyle w:val="RedBoldCode"/>
      </w:pPr>
      <w:r w:rsidRPr="00417E87">
        <w:t xml:space="preserve">    values[0] = ret;</w:t>
      </w:r>
    </w:p>
    <w:p w14:paraId="3E9B41A9" w14:textId="77777777" w:rsidR="00417E87" w:rsidRPr="00417E87" w:rsidRDefault="00417E87" w:rsidP="00417E87">
      <w:pPr>
        <w:pStyle w:val="RedBoldCode"/>
      </w:pPr>
      <w:r w:rsidRPr="00417E87">
        <w:t xml:space="preserve">    return true;</w:t>
      </w:r>
    </w:p>
    <w:p w14:paraId="6532C822" w14:textId="77777777" w:rsidR="00417E87" w:rsidRPr="00417E87" w:rsidRDefault="00417E87" w:rsidP="00417E87">
      <w:pPr>
        <w:pStyle w:val="RedBoldCode"/>
      </w:pPr>
      <w:r w:rsidRPr="00417E87">
        <w:t xml:space="preserve">  } else {</w:t>
      </w:r>
    </w:p>
    <w:p w14:paraId="6834B516" w14:textId="77777777" w:rsidR="00417E87" w:rsidRPr="00417E87" w:rsidRDefault="00417E87" w:rsidP="00417E87">
      <w:pPr>
        <w:pStyle w:val="RedBoldCode"/>
      </w:pPr>
      <w:r w:rsidRPr="00417E87">
        <w:t xml:space="preserve">    return false;</w:t>
      </w:r>
    </w:p>
    <w:p w14:paraId="49140D0B" w14:textId="77777777" w:rsidR="00417E87" w:rsidRPr="00417E87" w:rsidRDefault="00417E87" w:rsidP="00417E87">
      <w:pPr>
        <w:pStyle w:val="RedBoldCode"/>
      </w:pPr>
      <w:r w:rsidRPr="00417E87">
        <w:t xml:space="preserve">  }</w:t>
      </w:r>
    </w:p>
    <w:p w14:paraId="21D937BE" w14:textId="21454919" w:rsidR="00417E87" w:rsidRDefault="00417E87" w:rsidP="00417E87">
      <w:pPr>
        <w:pStyle w:val="RedBoldCode"/>
      </w:pPr>
      <w:r w:rsidRPr="00417E87">
        <w:t>}</w:t>
      </w:r>
    </w:p>
    <w:p w14:paraId="7A11FF59" w14:textId="115AEB02" w:rsidR="00417E87" w:rsidRDefault="007D594D" w:rsidP="00417E87">
      <w:pPr>
        <w:rPr>
          <w:rFonts w:ascii="Times New Roman" w:hAnsi="Times New Roman" w:cs="Times New Roman"/>
          <w:sz w:val="24"/>
          <w:szCs w:val="24"/>
        </w:rPr>
      </w:pPr>
      <w:r>
        <w:rPr>
          <w:rFonts w:ascii="Times New Roman" w:hAnsi="Times New Roman" w:cs="Times New Roman"/>
          <w:sz w:val="24"/>
          <w:szCs w:val="24"/>
        </w:rPr>
        <w:t xml:space="preserve">The </w:t>
      </w:r>
      <w:r w:rsidRPr="007D594D">
        <w:rPr>
          <w:rStyle w:val="Heading1Char"/>
        </w:rPr>
        <w:t>vectorValues</w:t>
      </w:r>
      <w:r w:rsidR="007201D3">
        <w:rPr>
          <w:rFonts w:ascii="Times New Roman" w:hAnsi="Times New Roman" w:cs="Times New Roman"/>
          <w:sz w:val="24"/>
          <w:szCs w:val="24"/>
        </w:rPr>
        <w:t xml:space="preserve"> function starts by getting a list of branches that are attached to the calling bus and then looping over the list.</w:t>
      </w:r>
      <w:r>
        <w:rPr>
          <w:rFonts w:ascii="Times New Roman" w:hAnsi="Times New Roman" w:cs="Times New Roman"/>
          <w:sz w:val="24"/>
          <w:szCs w:val="24"/>
        </w:rPr>
        <w:t xml:space="preserve"> Pointers to each of the branches, as well as the buses at each end of the branch are obtained using the </w:t>
      </w:r>
      <w:r w:rsidRPr="007D594D">
        <w:rPr>
          <w:rStyle w:val="Heading1Char"/>
        </w:rPr>
        <w:t>getBus1</w:t>
      </w:r>
      <w:r>
        <w:rPr>
          <w:rFonts w:ascii="Times New Roman" w:hAnsi="Times New Roman" w:cs="Times New Roman"/>
          <w:sz w:val="24"/>
          <w:szCs w:val="24"/>
        </w:rPr>
        <w:t xml:space="preserve"> and </w:t>
      </w:r>
      <w:r w:rsidRPr="007D594D">
        <w:rPr>
          <w:rStyle w:val="Heading1Char"/>
        </w:rPr>
        <w:t>getBus2</w:t>
      </w:r>
      <w:r>
        <w:rPr>
          <w:rFonts w:ascii="Times New Roman" w:hAnsi="Times New Roman" w:cs="Times New Roman"/>
          <w:sz w:val="24"/>
          <w:szCs w:val="24"/>
        </w:rPr>
        <w:t xml:space="preserve"> functions. It is still necessary to determine which end of the branch is opposite the calling bus and this can be done by checking the conditions </w:t>
      </w:r>
      <w:r w:rsidRPr="007D594D">
        <w:rPr>
          <w:rStyle w:val="Heading1Char"/>
        </w:rPr>
        <w:t>bus1 != this</w:t>
      </w:r>
      <w:r>
        <w:rPr>
          <w:rFonts w:ascii="Times New Roman" w:hAnsi="Times New Roman" w:cs="Times New Roman"/>
          <w:sz w:val="24"/>
          <w:szCs w:val="24"/>
        </w:rPr>
        <w:t xml:space="preserve"> and </w:t>
      </w:r>
      <w:r w:rsidRPr="007D594D">
        <w:rPr>
          <w:rStyle w:val="Heading1Char"/>
        </w:rPr>
        <w:t>bus2 != this</w:t>
      </w:r>
      <w:r>
        <w:rPr>
          <w:rFonts w:ascii="Times New Roman" w:hAnsi="Times New Roman" w:cs="Times New Roman"/>
          <w:sz w:val="24"/>
          <w:szCs w:val="24"/>
        </w:rPr>
        <w:t xml:space="preserve">. One of these will be true for the bus opposite the calling bus. If this bus is also a lead bus, then a contribution is added to the right hand side vector element. The contribution can be calculated by getting the value of the fixed voltage from the lead bus and dividing it by the resistance of the branch. These values can be obtained by calling the bus </w:t>
      </w:r>
      <w:r w:rsidRPr="007D594D">
        <w:rPr>
          <w:rStyle w:val="Heading1Char"/>
        </w:rPr>
        <w:t>voltage</w:t>
      </w:r>
      <w:r>
        <w:rPr>
          <w:rFonts w:ascii="Times New Roman" w:hAnsi="Times New Roman" w:cs="Times New Roman"/>
          <w:sz w:val="24"/>
          <w:szCs w:val="24"/>
        </w:rPr>
        <w:t xml:space="preserve"> function and the branch </w:t>
      </w:r>
      <w:r w:rsidRPr="007D594D">
        <w:rPr>
          <w:rStyle w:val="Heading1Char"/>
        </w:rPr>
        <w:t>resistance</w:t>
      </w:r>
      <w:r>
        <w:rPr>
          <w:rFonts w:ascii="Times New Roman" w:hAnsi="Times New Roman" w:cs="Times New Roman"/>
          <w:sz w:val="24"/>
          <w:szCs w:val="24"/>
        </w:rPr>
        <w:t xml:space="preserve"> function. The </w:t>
      </w:r>
      <w:r w:rsidR="00AC7F87">
        <w:rPr>
          <w:rFonts w:ascii="Times New Roman" w:hAnsi="Times New Roman" w:cs="Times New Roman"/>
          <w:sz w:val="24"/>
          <w:szCs w:val="24"/>
        </w:rPr>
        <w:lastRenderedPageBreak/>
        <w:t>*</w:t>
      </w:r>
      <w:r w:rsidRPr="007D594D">
        <w:rPr>
          <w:rStyle w:val="Heading1Char"/>
        </w:rPr>
        <w:t>p_voltage</w:t>
      </w:r>
      <w:r>
        <w:rPr>
          <w:rFonts w:ascii="Times New Roman" w:hAnsi="Times New Roman" w:cs="Times New Roman"/>
          <w:sz w:val="24"/>
          <w:szCs w:val="24"/>
        </w:rPr>
        <w:t xml:space="preserve"> value of the calling bus is not used. If the calling bus is </w:t>
      </w:r>
      <w:r w:rsidR="00AC7F87">
        <w:rPr>
          <w:rFonts w:ascii="Times New Roman" w:hAnsi="Times New Roman" w:cs="Times New Roman"/>
          <w:sz w:val="24"/>
          <w:szCs w:val="24"/>
        </w:rPr>
        <w:t>a lead bus</w:t>
      </w:r>
      <w:r>
        <w:rPr>
          <w:rFonts w:ascii="Times New Roman" w:hAnsi="Times New Roman" w:cs="Times New Roman"/>
          <w:sz w:val="24"/>
          <w:szCs w:val="24"/>
        </w:rPr>
        <w:t>, then the function returns false.</w:t>
      </w:r>
    </w:p>
    <w:p w14:paraId="78CEFE9E" w14:textId="3AB1AB7C" w:rsidR="008D3C25" w:rsidRDefault="00AC7F87" w:rsidP="00417E87">
      <w:pPr>
        <w:rPr>
          <w:rFonts w:ascii="Times New Roman" w:hAnsi="Times New Roman" w:cs="Times New Roman"/>
          <w:sz w:val="24"/>
          <w:szCs w:val="24"/>
        </w:rPr>
      </w:pPr>
      <w:r>
        <w:rPr>
          <w:rFonts w:ascii="Times New Roman" w:hAnsi="Times New Roman" w:cs="Times New Roman"/>
          <w:sz w:val="24"/>
          <w:szCs w:val="24"/>
        </w:rPr>
        <w:t>The last</w:t>
      </w:r>
      <w:r w:rsidR="008D3C25">
        <w:rPr>
          <w:rFonts w:ascii="Times New Roman" w:hAnsi="Times New Roman" w:cs="Times New Roman"/>
          <w:sz w:val="24"/>
          <w:szCs w:val="24"/>
        </w:rPr>
        <w:t xml:space="preserve"> function</w:t>
      </w:r>
      <w:r>
        <w:rPr>
          <w:rFonts w:ascii="Times New Roman" w:hAnsi="Times New Roman" w:cs="Times New Roman"/>
          <w:sz w:val="24"/>
          <w:szCs w:val="24"/>
        </w:rPr>
        <w:t xml:space="preserve"> related to vectors</w:t>
      </w:r>
      <w:r w:rsidR="008D3C25">
        <w:rPr>
          <w:rFonts w:ascii="Times New Roman" w:hAnsi="Times New Roman" w:cs="Times New Roman"/>
          <w:sz w:val="24"/>
          <w:szCs w:val="24"/>
        </w:rPr>
        <w:t xml:space="preserve"> that is implemented in the </w:t>
      </w:r>
      <w:r w:rsidR="008D3C25" w:rsidRPr="008D3C25">
        <w:rPr>
          <w:rStyle w:val="Heading1Char"/>
        </w:rPr>
        <w:t>MatVecInterface</w:t>
      </w:r>
      <w:r>
        <w:rPr>
          <w:rFonts w:ascii="Times New Roman" w:hAnsi="Times New Roman" w:cs="Times New Roman"/>
          <w:sz w:val="24"/>
          <w:szCs w:val="24"/>
        </w:rPr>
        <w:t xml:space="preserve"> </w:t>
      </w:r>
      <w:r w:rsidR="008D3C25">
        <w:rPr>
          <w:rFonts w:ascii="Times New Roman" w:hAnsi="Times New Roman" w:cs="Times New Roman"/>
          <w:sz w:val="24"/>
          <w:szCs w:val="24"/>
        </w:rPr>
        <w:t xml:space="preserve">is the </w:t>
      </w:r>
      <w:r w:rsidR="008D3C25" w:rsidRPr="008D3C25">
        <w:rPr>
          <w:rStyle w:val="Heading1Char"/>
        </w:rPr>
        <w:t>setValues</w:t>
      </w:r>
      <w:r w:rsidR="008D3C25">
        <w:rPr>
          <w:rFonts w:ascii="Times New Roman" w:hAnsi="Times New Roman" w:cs="Times New Roman"/>
          <w:sz w:val="24"/>
          <w:szCs w:val="24"/>
        </w:rPr>
        <w:t xml:space="preserve"> function</w:t>
      </w:r>
    </w:p>
    <w:p w14:paraId="50893B05" w14:textId="77777777" w:rsidR="008D3C25" w:rsidRDefault="008D3C25" w:rsidP="008D3C25">
      <w:pPr>
        <w:pStyle w:val="RedBoldCode"/>
      </w:pPr>
      <w:r w:rsidRPr="008D3C25">
        <w:t>void gridpack::resistor_grid::RGBus::setValues(</w:t>
      </w:r>
    </w:p>
    <w:p w14:paraId="1BC7BCE3" w14:textId="072EAEC8" w:rsidR="008D3C25" w:rsidRPr="008D3C25" w:rsidRDefault="008D3C25" w:rsidP="008D3C25">
      <w:pPr>
        <w:pStyle w:val="RedBoldCode"/>
      </w:pPr>
      <w:r>
        <w:t xml:space="preserve">   </w:t>
      </w:r>
      <w:r w:rsidRPr="008D3C25">
        <w:t>gridpack::ComplexType *values)</w:t>
      </w:r>
    </w:p>
    <w:p w14:paraId="58A6025E" w14:textId="77777777" w:rsidR="008D3C25" w:rsidRPr="008D3C25" w:rsidRDefault="008D3C25" w:rsidP="008D3C25">
      <w:pPr>
        <w:pStyle w:val="RedBoldCode"/>
      </w:pPr>
      <w:r w:rsidRPr="008D3C25">
        <w:t>{</w:t>
      </w:r>
    </w:p>
    <w:p w14:paraId="73B5A8F0" w14:textId="77777777" w:rsidR="008D3C25" w:rsidRPr="008D3C25" w:rsidRDefault="008D3C25" w:rsidP="008D3C25">
      <w:pPr>
        <w:pStyle w:val="RedBoldCode"/>
      </w:pPr>
      <w:r w:rsidRPr="008D3C25">
        <w:t xml:space="preserve">  if (!p_lead) {</w:t>
      </w:r>
    </w:p>
    <w:p w14:paraId="1B1EE265" w14:textId="77777777" w:rsidR="008D3C25" w:rsidRPr="008D3C25" w:rsidRDefault="008D3C25" w:rsidP="008D3C25">
      <w:pPr>
        <w:pStyle w:val="RedBoldCode"/>
      </w:pPr>
      <w:r w:rsidRPr="008D3C25">
        <w:t xml:space="preserve">    p_voltage = real(values[0]);</w:t>
      </w:r>
    </w:p>
    <w:p w14:paraId="0AE0030D" w14:textId="77777777" w:rsidR="008D3C25" w:rsidRPr="008D3C25" w:rsidRDefault="008D3C25" w:rsidP="008D3C25">
      <w:pPr>
        <w:pStyle w:val="RedBoldCode"/>
      </w:pPr>
      <w:r w:rsidRPr="008D3C25">
        <w:t xml:space="preserve">  }</w:t>
      </w:r>
    </w:p>
    <w:p w14:paraId="52B34735" w14:textId="4EE1D2B4" w:rsidR="008D3C25" w:rsidRDefault="008D3C25" w:rsidP="008D3C25">
      <w:pPr>
        <w:pStyle w:val="RedBoldCode"/>
      </w:pPr>
      <w:r w:rsidRPr="008D3C25">
        <w:t>}</w:t>
      </w:r>
    </w:p>
    <w:p w14:paraId="485D1A15" w14:textId="4D0C784E" w:rsidR="008D3C25" w:rsidRDefault="008D3C25" w:rsidP="008D3C25">
      <w:pPr>
        <w:rPr>
          <w:rFonts w:ascii="Times New Roman" w:hAnsi="Times New Roman" w:cs="Times New Roman"/>
          <w:sz w:val="24"/>
          <w:szCs w:val="24"/>
        </w:rPr>
      </w:pPr>
      <w:r>
        <w:rPr>
          <w:rFonts w:ascii="Times New Roman" w:hAnsi="Times New Roman" w:cs="Times New Roman"/>
          <w:sz w:val="24"/>
          <w:szCs w:val="24"/>
        </w:rPr>
        <w:t xml:space="preserve">Once the voltages have been calculated by solving Kirkoff’s equations, it is necessary to have some way of pushing these back on the buses so they can be written to output. The results of the linear solver are returned in the </w:t>
      </w:r>
      <w:r w:rsidRPr="008D3C25">
        <w:rPr>
          <w:rStyle w:val="Heading1Char"/>
        </w:rPr>
        <w:t>values</w:t>
      </w:r>
      <w:r>
        <w:rPr>
          <w:rFonts w:ascii="Times New Roman" w:hAnsi="Times New Roman" w:cs="Times New Roman"/>
          <w:sz w:val="24"/>
          <w:szCs w:val="24"/>
        </w:rPr>
        <w:t xml:space="preserve"> array. The number of values in this array corresponds to the number of values contributed to the right hand side vector (in this case 1 if the bus is a lead). Thus, the value is assigned to the internal </w:t>
      </w:r>
      <w:r w:rsidRPr="00104DD5">
        <w:rPr>
          <w:rStyle w:val="Heading1Char"/>
        </w:rPr>
        <w:t>p_voltage</w:t>
      </w:r>
      <w:r>
        <w:rPr>
          <w:rFonts w:ascii="Times New Roman" w:hAnsi="Times New Roman" w:cs="Times New Roman"/>
          <w:sz w:val="24"/>
          <w:szCs w:val="24"/>
        </w:rPr>
        <w:t xml:space="preserve"> variable if the bus is not a lead bus.</w:t>
      </w:r>
      <w:r w:rsidR="00AC7F87">
        <w:rPr>
          <w:rFonts w:ascii="Times New Roman" w:hAnsi="Times New Roman" w:cs="Times New Roman"/>
          <w:sz w:val="24"/>
          <w:szCs w:val="24"/>
        </w:rPr>
        <w:t xml:space="preserve"> This function will be call by all buses as part of the </w:t>
      </w:r>
      <w:r w:rsidR="00AC7F87" w:rsidRPr="00AC7F87">
        <w:rPr>
          <w:rStyle w:val="Heading1Char"/>
        </w:rPr>
        <w:t>mapToBus</w:t>
      </w:r>
      <w:r w:rsidR="00AC7F87">
        <w:rPr>
          <w:rFonts w:ascii="Times New Roman" w:hAnsi="Times New Roman" w:cs="Times New Roman"/>
          <w:sz w:val="24"/>
          <w:szCs w:val="24"/>
        </w:rPr>
        <w:t xml:space="preserve"> function in the </w:t>
      </w:r>
      <w:r w:rsidR="00AC7F87" w:rsidRPr="00AC7F87">
        <w:rPr>
          <w:rStyle w:val="Heading1Char"/>
        </w:rPr>
        <w:t>BusVectorMap</w:t>
      </w:r>
      <w:r w:rsidR="00AC7F87">
        <w:rPr>
          <w:rFonts w:ascii="Times New Roman" w:hAnsi="Times New Roman" w:cs="Times New Roman"/>
          <w:sz w:val="24"/>
          <w:szCs w:val="24"/>
        </w:rPr>
        <w:t>.</w:t>
      </w:r>
    </w:p>
    <w:p w14:paraId="72703461" w14:textId="06841EB7" w:rsidR="00AC7F87" w:rsidRDefault="00AC7F87" w:rsidP="008D3C25">
      <w:pPr>
        <w:rPr>
          <w:rFonts w:ascii="Times New Roman" w:hAnsi="Times New Roman" w:cs="Times New Roman"/>
          <w:sz w:val="24"/>
          <w:szCs w:val="24"/>
        </w:rPr>
      </w:pPr>
      <w:r>
        <w:rPr>
          <w:rFonts w:ascii="Times New Roman" w:hAnsi="Times New Roman" w:cs="Times New Roman"/>
          <w:sz w:val="24"/>
          <w:szCs w:val="24"/>
        </w:rPr>
        <w:t xml:space="preserve">In order to correctly calculate the current on all branches for export to standard out, it is necessary to have up-to-date values of the voltage on all buses, including ghost buses. This requires a data exchange at the end of the calculation. To enable this exchange, the </w:t>
      </w:r>
      <w:r w:rsidRPr="009A78B2">
        <w:rPr>
          <w:rStyle w:val="Heading1Char"/>
        </w:rPr>
        <w:t>getXCBufSize</w:t>
      </w:r>
      <w:r>
        <w:rPr>
          <w:rFonts w:ascii="Times New Roman" w:hAnsi="Times New Roman" w:cs="Times New Roman"/>
          <w:sz w:val="24"/>
          <w:szCs w:val="24"/>
        </w:rPr>
        <w:t xml:space="preserve"> </w:t>
      </w:r>
      <w:r w:rsidRPr="009A78B2">
        <w:rPr>
          <w:rStyle w:val="Heading1Char"/>
        </w:rPr>
        <w:t>and setXCBuf</w:t>
      </w:r>
      <w:r>
        <w:rPr>
          <w:rFonts w:ascii="Times New Roman" w:hAnsi="Times New Roman" w:cs="Times New Roman"/>
          <w:sz w:val="24"/>
          <w:szCs w:val="24"/>
        </w:rPr>
        <w:t xml:space="preserve"> functions must be implemented in the </w:t>
      </w:r>
      <w:r w:rsidRPr="009A78B2">
        <w:rPr>
          <w:rStyle w:val="Heading1Char"/>
        </w:rPr>
        <w:t>RGBus</w:t>
      </w:r>
      <w:r>
        <w:rPr>
          <w:rFonts w:ascii="Times New Roman" w:hAnsi="Times New Roman" w:cs="Times New Roman"/>
          <w:sz w:val="24"/>
          <w:szCs w:val="24"/>
        </w:rPr>
        <w:t xml:space="preserve"> class. These functions have the form</w:t>
      </w:r>
    </w:p>
    <w:p w14:paraId="00E46897" w14:textId="77777777" w:rsidR="009A78B2" w:rsidRPr="009A78B2" w:rsidRDefault="009A78B2" w:rsidP="009A78B2">
      <w:pPr>
        <w:pStyle w:val="RedBoldCode"/>
      </w:pPr>
      <w:r w:rsidRPr="009A78B2">
        <w:t>int gridpack::resistor_grid::RGBus::getXCBufSize()</w:t>
      </w:r>
    </w:p>
    <w:p w14:paraId="558D076D" w14:textId="77777777" w:rsidR="009A78B2" w:rsidRPr="009A78B2" w:rsidRDefault="009A78B2" w:rsidP="009A78B2">
      <w:pPr>
        <w:pStyle w:val="RedBoldCode"/>
      </w:pPr>
      <w:r w:rsidRPr="009A78B2">
        <w:t>{</w:t>
      </w:r>
    </w:p>
    <w:p w14:paraId="1E62BEA3" w14:textId="77777777" w:rsidR="009A78B2" w:rsidRPr="009A78B2" w:rsidRDefault="009A78B2" w:rsidP="009A78B2">
      <w:pPr>
        <w:pStyle w:val="RedBoldCode"/>
      </w:pPr>
      <w:r w:rsidRPr="009A78B2">
        <w:t xml:space="preserve">  return sizeof(double);</w:t>
      </w:r>
    </w:p>
    <w:p w14:paraId="55966A98" w14:textId="4D383095" w:rsidR="00AC7F87" w:rsidRDefault="009A78B2" w:rsidP="009A78B2">
      <w:pPr>
        <w:pStyle w:val="RedBoldCode"/>
      </w:pPr>
      <w:r w:rsidRPr="009A78B2">
        <w:t>}</w:t>
      </w:r>
    </w:p>
    <w:p w14:paraId="4C93D04A" w14:textId="77777777" w:rsidR="009A78B2" w:rsidRPr="009A78B2" w:rsidRDefault="009A78B2" w:rsidP="009A78B2">
      <w:pPr>
        <w:pStyle w:val="RedBoldCode"/>
      </w:pPr>
      <w:r w:rsidRPr="009A78B2">
        <w:t>void gridpack::resistor_grid::RGBus::setXCBuf(void *buf)</w:t>
      </w:r>
    </w:p>
    <w:p w14:paraId="5DAA7568" w14:textId="77777777" w:rsidR="009A78B2" w:rsidRPr="009A78B2" w:rsidRDefault="009A78B2" w:rsidP="009A78B2">
      <w:pPr>
        <w:pStyle w:val="RedBoldCode"/>
      </w:pPr>
      <w:r w:rsidRPr="009A78B2">
        <w:t>{</w:t>
      </w:r>
    </w:p>
    <w:p w14:paraId="6F66FE68" w14:textId="77777777" w:rsidR="009A78B2" w:rsidRPr="009A78B2" w:rsidRDefault="009A78B2" w:rsidP="009A78B2">
      <w:pPr>
        <w:pStyle w:val="RedBoldCode"/>
      </w:pPr>
      <w:r w:rsidRPr="009A78B2">
        <w:t xml:space="preserve">  p_voltage = static_cast&lt;double*&gt;(buf);</w:t>
      </w:r>
    </w:p>
    <w:p w14:paraId="5D3ABDA3" w14:textId="77777777" w:rsidR="009A78B2" w:rsidRPr="009A78B2" w:rsidRDefault="009A78B2" w:rsidP="009A78B2">
      <w:pPr>
        <w:pStyle w:val="RedBoldCode"/>
      </w:pPr>
      <w:r w:rsidRPr="009A78B2">
        <w:t xml:space="preserve">  *p_voltage = p_v;</w:t>
      </w:r>
    </w:p>
    <w:p w14:paraId="7FAC94E6" w14:textId="3189F899" w:rsidR="009A78B2" w:rsidRDefault="009A78B2" w:rsidP="009A78B2">
      <w:pPr>
        <w:pStyle w:val="RedBoldCode"/>
      </w:pPr>
      <w:r w:rsidRPr="009A78B2">
        <w:t>}</w:t>
      </w:r>
    </w:p>
    <w:p w14:paraId="1512CC04" w14:textId="2D5031DD" w:rsidR="009A78B2" w:rsidRDefault="009A78B2" w:rsidP="009A78B2">
      <w:pPr>
        <w:rPr>
          <w:rFonts w:ascii="Times New Roman" w:hAnsi="Times New Roman" w:cs="Times New Roman"/>
          <w:sz w:val="24"/>
          <w:szCs w:val="24"/>
        </w:rPr>
      </w:pPr>
      <w:r>
        <w:rPr>
          <w:rFonts w:ascii="Times New Roman" w:hAnsi="Times New Roman" w:cs="Times New Roman"/>
          <w:sz w:val="24"/>
          <w:szCs w:val="24"/>
        </w:rPr>
        <w:t xml:space="preserve">The only variable that needs to be exchange is the value of the potential, so </w:t>
      </w:r>
      <w:r w:rsidRPr="009A78B2">
        <w:rPr>
          <w:rStyle w:val="Heading1Char"/>
        </w:rPr>
        <w:t>getXCBufSize</w:t>
      </w:r>
      <w:r>
        <w:rPr>
          <w:rFonts w:ascii="Times New Roman" w:hAnsi="Times New Roman" w:cs="Times New Roman"/>
          <w:sz w:val="24"/>
          <w:szCs w:val="24"/>
        </w:rPr>
        <w:t xml:space="preserve"> returns the number of bytes in a single double precision variable. The </w:t>
      </w:r>
      <w:r w:rsidRPr="009A78B2">
        <w:rPr>
          <w:rStyle w:val="Heading1Char"/>
        </w:rPr>
        <w:t>setXCBuf</w:t>
      </w:r>
      <w:r>
        <w:rPr>
          <w:rFonts w:ascii="Times New Roman" w:hAnsi="Times New Roman" w:cs="Times New Roman"/>
          <w:sz w:val="24"/>
          <w:szCs w:val="24"/>
        </w:rPr>
        <w:t xml:space="preserve"> function assigns the buffer pointed to by the variable </w:t>
      </w:r>
      <w:r w:rsidRPr="009A78B2">
        <w:rPr>
          <w:rStyle w:val="Heading1Char"/>
        </w:rPr>
        <w:t>buf</w:t>
      </w:r>
      <w:r>
        <w:rPr>
          <w:rFonts w:ascii="Times New Roman" w:hAnsi="Times New Roman" w:cs="Times New Roman"/>
          <w:sz w:val="24"/>
          <w:szCs w:val="24"/>
        </w:rPr>
        <w:t xml:space="preserve"> to the internal data member </w:t>
      </w:r>
      <w:r w:rsidRPr="009A78B2">
        <w:rPr>
          <w:rStyle w:val="Heading1Char"/>
        </w:rPr>
        <w:t>p_voltage</w:t>
      </w:r>
      <w:r>
        <w:rPr>
          <w:rFonts w:ascii="Times New Roman" w:hAnsi="Times New Roman" w:cs="Times New Roman"/>
          <w:sz w:val="24"/>
          <w:szCs w:val="24"/>
        </w:rPr>
        <w:t xml:space="preserve">. At </w:t>
      </w:r>
      <w:r>
        <w:rPr>
          <w:rFonts w:ascii="Times New Roman" w:hAnsi="Times New Roman" w:cs="Times New Roman"/>
          <w:sz w:val="24"/>
          <w:szCs w:val="24"/>
        </w:rPr>
        <w:lastRenderedPageBreak/>
        <w:t xml:space="preserve">the same time, it initializes the contents of </w:t>
      </w:r>
      <w:r w:rsidRPr="009A78B2">
        <w:rPr>
          <w:rStyle w:val="Heading1Char"/>
        </w:rPr>
        <w:t>p_voltage</w:t>
      </w:r>
      <w:r>
        <w:rPr>
          <w:rFonts w:ascii="Times New Roman" w:hAnsi="Times New Roman" w:cs="Times New Roman"/>
          <w:sz w:val="24"/>
          <w:szCs w:val="24"/>
        </w:rPr>
        <w:t xml:space="preserve"> to the variable </w:t>
      </w:r>
      <w:r w:rsidRPr="009A78B2">
        <w:rPr>
          <w:rStyle w:val="Heading1Char"/>
        </w:rPr>
        <w:t>p_v</w:t>
      </w:r>
      <w:r>
        <w:rPr>
          <w:rFonts w:ascii="Times New Roman" w:hAnsi="Times New Roman" w:cs="Times New Roman"/>
          <w:sz w:val="24"/>
          <w:szCs w:val="24"/>
        </w:rPr>
        <w:t>, which contains the voltage read in from the external PSS/E file.</w:t>
      </w:r>
    </w:p>
    <w:p w14:paraId="259355AB" w14:textId="080C28AD" w:rsidR="00104DD5" w:rsidRDefault="00104DD5" w:rsidP="008D3C25">
      <w:pPr>
        <w:rPr>
          <w:rFonts w:ascii="Times New Roman" w:hAnsi="Times New Roman" w:cs="Times New Roman"/>
          <w:sz w:val="24"/>
          <w:szCs w:val="24"/>
        </w:rPr>
      </w:pPr>
      <w:r>
        <w:rPr>
          <w:rFonts w:ascii="Times New Roman" w:hAnsi="Times New Roman" w:cs="Times New Roman"/>
          <w:sz w:val="24"/>
          <w:szCs w:val="24"/>
        </w:rPr>
        <w:t xml:space="preserve">The </w:t>
      </w:r>
      <w:r w:rsidRPr="00AC7F87">
        <w:rPr>
          <w:rStyle w:val="Heading1Char"/>
        </w:rPr>
        <w:t>serialWrite</w:t>
      </w:r>
      <w:r>
        <w:rPr>
          <w:rFonts w:ascii="Times New Roman" w:hAnsi="Times New Roman" w:cs="Times New Roman"/>
          <w:sz w:val="24"/>
          <w:szCs w:val="24"/>
        </w:rPr>
        <w:t xml:space="preserve"> functions on the buses and branches are used to write the voltages and currents on all buses and branches to standard output. The </w:t>
      </w:r>
      <w:r w:rsidRPr="00AC7F87">
        <w:rPr>
          <w:rStyle w:val="Heading1Char"/>
        </w:rPr>
        <w:t>serialWrite</w:t>
      </w:r>
      <w:r>
        <w:rPr>
          <w:rFonts w:ascii="Times New Roman" w:hAnsi="Times New Roman" w:cs="Times New Roman"/>
          <w:sz w:val="24"/>
          <w:szCs w:val="24"/>
        </w:rPr>
        <w:t xml:space="preserve"> function on the buses has the form</w:t>
      </w:r>
    </w:p>
    <w:p w14:paraId="188FC44A" w14:textId="77777777" w:rsidR="00104DD5" w:rsidRPr="00104DD5" w:rsidRDefault="00104DD5" w:rsidP="00104DD5">
      <w:pPr>
        <w:pStyle w:val="RedBoldCode"/>
      </w:pPr>
      <w:r w:rsidRPr="00104DD5">
        <w:t>bool gridpack::resistor_grid::RGBus::serialWrite(char *string,</w:t>
      </w:r>
    </w:p>
    <w:p w14:paraId="5E6A1656" w14:textId="77777777" w:rsidR="00104DD5" w:rsidRPr="00104DD5" w:rsidRDefault="00104DD5" w:rsidP="00104DD5">
      <w:pPr>
        <w:pStyle w:val="RedBoldCode"/>
      </w:pPr>
      <w:r w:rsidRPr="00104DD5">
        <w:t xml:space="preserve">    const int bufsize, const char *signal)</w:t>
      </w:r>
    </w:p>
    <w:p w14:paraId="26E7B7B6" w14:textId="77777777" w:rsidR="00104DD5" w:rsidRPr="00104DD5" w:rsidRDefault="00104DD5" w:rsidP="00104DD5">
      <w:pPr>
        <w:pStyle w:val="RedBoldCode"/>
      </w:pPr>
      <w:r w:rsidRPr="00104DD5">
        <w:t>{</w:t>
      </w:r>
    </w:p>
    <w:p w14:paraId="227F8C1F" w14:textId="77777777" w:rsidR="00104DD5" w:rsidRPr="00104DD5" w:rsidRDefault="00104DD5" w:rsidP="00104DD5">
      <w:pPr>
        <w:pStyle w:val="RedBoldCode"/>
      </w:pPr>
      <w:r w:rsidRPr="00104DD5">
        <w:t xml:space="preserve">  if (p_lead) {</w:t>
      </w:r>
    </w:p>
    <w:p w14:paraId="122F5449" w14:textId="77777777" w:rsidR="00104DD5" w:rsidRPr="00104DD5" w:rsidRDefault="00104DD5" w:rsidP="00104DD5">
      <w:pPr>
        <w:pStyle w:val="RedBoldCode"/>
      </w:pPr>
      <w:r w:rsidRPr="00104DD5">
        <w:t xml:space="preserve">    sprintf(string,"Voltage on bus %d: %12.6f (lead)\n",</w:t>
      </w:r>
    </w:p>
    <w:p w14:paraId="3CC131E3" w14:textId="39D1B43F" w:rsidR="00104DD5" w:rsidRPr="00104DD5" w:rsidRDefault="00104DD5" w:rsidP="00104DD5">
      <w:pPr>
        <w:pStyle w:val="RedBoldCode"/>
      </w:pPr>
      <w:r w:rsidRPr="00104DD5">
        <w:t xml:space="preserve">        getOriginalIndex(),</w:t>
      </w:r>
      <w:r w:rsidR="009A78B2">
        <w:t>*</w:t>
      </w:r>
      <w:r w:rsidRPr="00104DD5">
        <w:t>p_voltage);</w:t>
      </w:r>
    </w:p>
    <w:p w14:paraId="5AA3A23C" w14:textId="77777777" w:rsidR="00104DD5" w:rsidRPr="00104DD5" w:rsidRDefault="00104DD5" w:rsidP="00104DD5">
      <w:pPr>
        <w:pStyle w:val="RedBoldCode"/>
      </w:pPr>
      <w:r w:rsidRPr="00104DD5">
        <w:t xml:space="preserve">  } else {</w:t>
      </w:r>
    </w:p>
    <w:p w14:paraId="5293D0A8" w14:textId="77777777" w:rsidR="00104DD5" w:rsidRPr="00104DD5" w:rsidRDefault="00104DD5" w:rsidP="00104DD5">
      <w:pPr>
        <w:pStyle w:val="RedBoldCode"/>
      </w:pPr>
      <w:r w:rsidRPr="00104DD5">
        <w:t xml:space="preserve">    sprintf(string,"Voltage on bus %d: %12.6f\n",</w:t>
      </w:r>
    </w:p>
    <w:p w14:paraId="0BB89659" w14:textId="3CFCA0F0" w:rsidR="00104DD5" w:rsidRPr="00104DD5" w:rsidRDefault="00104DD5" w:rsidP="00104DD5">
      <w:pPr>
        <w:pStyle w:val="RedBoldCode"/>
      </w:pPr>
      <w:r w:rsidRPr="00104DD5">
        <w:t xml:space="preserve">        getOriginalIndex(),</w:t>
      </w:r>
      <w:r w:rsidR="009A78B2">
        <w:t>*</w:t>
      </w:r>
      <w:r w:rsidRPr="00104DD5">
        <w:t>p_voltage);</w:t>
      </w:r>
    </w:p>
    <w:p w14:paraId="436C9B97" w14:textId="77777777" w:rsidR="00104DD5" w:rsidRPr="00104DD5" w:rsidRDefault="00104DD5" w:rsidP="00104DD5">
      <w:pPr>
        <w:pStyle w:val="RedBoldCode"/>
      </w:pPr>
      <w:r w:rsidRPr="00104DD5">
        <w:t xml:space="preserve">  }</w:t>
      </w:r>
    </w:p>
    <w:p w14:paraId="3899BFBB" w14:textId="77777777" w:rsidR="00104DD5" w:rsidRPr="00104DD5" w:rsidRDefault="00104DD5" w:rsidP="00104DD5">
      <w:pPr>
        <w:pStyle w:val="RedBoldCode"/>
      </w:pPr>
      <w:r w:rsidRPr="00104DD5">
        <w:t xml:space="preserve">  return true;</w:t>
      </w:r>
    </w:p>
    <w:p w14:paraId="48033740" w14:textId="7D5D3488" w:rsidR="00104DD5" w:rsidRDefault="00104DD5" w:rsidP="00104DD5">
      <w:pPr>
        <w:pStyle w:val="RedBoldCode"/>
      </w:pPr>
      <w:r w:rsidRPr="00104DD5">
        <w:t>}</w:t>
      </w:r>
    </w:p>
    <w:p w14:paraId="00F0BAE4" w14:textId="5B1E28D0" w:rsidR="008D3C25" w:rsidRDefault="00104DD5" w:rsidP="008D3C25">
      <w:pPr>
        <w:rPr>
          <w:rFonts w:ascii="Times New Roman" w:hAnsi="Times New Roman" w:cs="Times New Roman"/>
          <w:sz w:val="24"/>
          <w:szCs w:val="24"/>
        </w:rPr>
      </w:pPr>
      <w:r>
        <w:rPr>
          <w:rFonts w:ascii="Times New Roman" w:hAnsi="Times New Roman" w:cs="Times New Roman"/>
          <w:sz w:val="24"/>
          <w:szCs w:val="24"/>
        </w:rPr>
        <w:t>All buses return a string so the function always returns true. The printout consists of the bus index</w:t>
      </w:r>
      <w:r w:rsidR="005829CC">
        <w:rPr>
          <w:rFonts w:ascii="Times New Roman" w:hAnsi="Times New Roman" w:cs="Times New Roman"/>
          <w:sz w:val="24"/>
          <w:szCs w:val="24"/>
        </w:rPr>
        <w:t xml:space="preserve">, obtained with the </w:t>
      </w:r>
      <w:r w:rsidR="005829CC" w:rsidRPr="005829CC">
        <w:rPr>
          <w:rStyle w:val="Heading1Char"/>
        </w:rPr>
        <w:t>getOriginalIndex</w:t>
      </w:r>
      <w:r w:rsidR="005829CC">
        <w:rPr>
          <w:rFonts w:ascii="Times New Roman" w:hAnsi="Times New Roman" w:cs="Times New Roman"/>
          <w:sz w:val="24"/>
          <w:szCs w:val="24"/>
        </w:rPr>
        <w:t xml:space="preserve"> function,</w:t>
      </w:r>
      <w:r>
        <w:rPr>
          <w:rFonts w:ascii="Times New Roman" w:hAnsi="Times New Roman" w:cs="Times New Roman"/>
          <w:sz w:val="24"/>
          <w:szCs w:val="24"/>
        </w:rPr>
        <w:t xml:space="preserve"> and the value of the voltage on the bus. Lead buses are marked in the output, indicating the voltage is specified in the input file, the remaining voltages are calculated by solving Kirkoff’s equations. For branches, the serialWrite function is used to calculate</w:t>
      </w:r>
      <w:r w:rsidR="005829CC">
        <w:rPr>
          <w:rFonts w:ascii="Times New Roman" w:hAnsi="Times New Roman" w:cs="Times New Roman"/>
          <w:sz w:val="24"/>
          <w:szCs w:val="24"/>
        </w:rPr>
        <w:t xml:space="preserve"> and print</w:t>
      </w:r>
      <w:r>
        <w:rPr>
          <w:rFonts w:ascii="Times New Roman" w:hAnsi="Times New Roman" w:cs="Times New Roman"/>
          <w:sz w:val="24"/>
          <w:szCs w:val="24"/>
        </w:rPr>
        <w:t xml:space="preserve"> the current flowing across each branch</w:t>
      </w:r>
    </w:p>
    <w:p w14:paraId="2A75F342" w14:textId="77777777" w:rsidR="005829CC" w:rsidRPr="005829CC" w:rsidRDefault="005829CC" w:rsidP="005829CC">
      <w:pPr>
        <w:pStyle w:val="RedBoldCode"/>
      </w:pPr>
      <w:r w:rsidRPr="005829CC">
        <w:t>bool gridpack::resistor_grid::RGBranch::serialWrite(char *string, const int</w:t>
      </w:r>
    </w:p>
    <w:p w14:paraId="0A01F575" w14:textId="77777777" w:rsidR="005829CC" w:rsidRPr="005829CC" w:rsidRDefault="005829CC" w:rsidP="005829CC">
      <w:pPr>
        <w:pStyle w:val="RedBoldCode"/>
      </w:pPr>
      <w:r w:rsidRPr="005829CC">
        <w:t xml:space="preserve">    bufsize,  const char *signal)</w:t>
      </w:r>
    </w:p>
    <w:p w14:paraId="0832521D" w14:textId="77777777" w:rsidR="005829CC" w:rsidRPr="005829CC" w:rsidRDefault="005829CC" w:rsidP="005829CC">
      <w:pPr>
        <w:pStyle w:val="RedBoldCode"/>
      </w:pPr>
      <w:r w:rsidRPr="005829CC">
        <w:t>{</w:t>
      </w:r>
    </w:p>
    <w:p w14:paraId="0D84D664" w14:textId="77777777" w:rsidR="005829CC" w:rsidRPr="005829CC" w:rsidRDefault="005829CC" w:rsidP="005829CC">
      <w:pPr>
        <w:pStyle w:val="RedBoldCode"/>
      </w:pPr>
    </w:p>
    <w:p w14:paraId="3C21621E" w14:textId="77777777" w:rsidR="005829CC" w:rsidRPr="005829CC" w:rsidRDefault="005829CC" w:rsidP="005829CC">
      <w:pPr>
        <w:pStyle w:val="RedBoldCode"/>
      </w:pPr>
      <w:r w:rsidRPr="005829CC">
        <w:t xml:space="preserve">  gridpack::resistor_grid::RGBus *bus1</w:t>
      </w:r>
    </w:p>
    <w:p w14:paraId="67BDDDAE" w14:textId="77777777" w:rsidR="005829CC" w:rsidRPr="005829CC" w:rsidRDefault="005829CC" w:rsidP="005829CC">
      <w:pPr>
        <w:pStyle w:val="RedBoldCode"/>
      </w:pPr>
      <w:r w:rsidRPr="005829CC">
        <w:t xml:space="preserve">    = dynamic_cast&lt;gridpack::resistor_grid::RGBus*&gt;(getBus1().get());</w:t>
      </w:r>
    </w:p>
    <w:p w14:paraId="79EE52AB" w14:textId="77777777" w:rsidR="005829CC" w:rsidRPr="005829CC" w:rsidRDefault="005829CC" w:rsidP="005829CC">
      <w:pPr>
        <w:pStyle w:val="RedBoldCode"/>
      </w:pPr>
      <w:r w:rsidRPr="005829CC">
        <w:t xml:space="preserve">  gridpack::resistor_grid::RGBus *bus2</w:t>
      </w:r>
    </w:p>
    <w:p w14:paraId="46E670FE" w14:textId="77777777" w:rsidR="005829CC" w:rsidRPr="005829CC" w:rsidRDefault="005829CC" w:rsidP="005829CC">
      <w:pPr>
        <w:pStyle w:val="RedBoldCode"/>
      </w:pPr>
      <w:r w:rsidRPr="005829CC">
        <w:t xml:space="preserve">    = dynamic_cast&lt;gridpack::resistor_grid::RGBus*&gt;(getBus2().get());</w:t>
      </w:r>
    </w:p>
    <w:p w14:paraId="11899851" w14:textId="77777777" w:rsidR="005829CC" w:rsidRPr="005829CC" w:rsidRDefault="005829CC" w:rsidP="005829CC">
      <w:pPr>
        <w:pStyle w:val="RedBoldCode"/>
      </w:pPr>
      <w:r w:rsidRPr="005829CC">
        <w:t xml:space="preserve">  double v1 = bus1-&gt;voltage();</w:t>
      </w:r>
    </w:p>
    <w:p w14:paraId="66A51F4F" w14:textId="77777777" w:rsidR="005829CC" w:rsidRPr="005829CC" w:rsidRDefault="005829CC" w:rsidP="005829CC">
      <w:pPr>
        <w:pStyle w:val="RedBoldCode"/>
      </w:pPr>
      <w:r w:rsidRPr="005829CC">
        <w:t xml:space="preserve">  double v2 = bus2-&gt;voltage();</w:t>
      </w:r>
    </w:p>
    <w:p w14:paraId="67AF0944" w14:textId="77777777" w:rsidR="005829CC" w:rsidRPr="005829CC" w:rsidRDefault="005829CC" w:rsidP="005829CC">
      <w:pPr>
        <w:pStyle w:val="RedBoldCode"/>
      </w:pPr>
      <w:r w:rsidRPr="005829CC">
        <w:t xml:space="preserve">  double icur = (v1 - v2)/p_resistance;</w:t>
      </w:r>
    </w:p>
    <w:p w14:paraId="4103614D" w14:textId="77777777" w:rsidR="005829CC" w:rsidRPr="005829CC" w:rsidRDefault="005829CC" w:rsidP="005829CC">
      <w:pPr>
        <w:pStyle w:val="RedBoldCode"/>
      </w:pPr>
      <w:r w:rsidRPr="005829CC">
        <w:t xml:space="preserve">  sprintf(string,"Current on line from bus %d to %d is: %12.6f\n",</w:t>
      </w:r>
    </w:p>
    <w:p w14:paraId="39B89A85" w14:textId="77777777" w:rsidR="005829CC" w:rsidRPr="005829CC" w:rsidRDefault="005829CC" w:rsidP="005829CC">
      <w:pPr>
        <w:pStyle w:val="RedBoldCode"/>
      </w:pPr>
      <w:r w:rsidRPr="005829CC">
        <w:t xml:space="preserve">      bus1-&gt;getOriginalIndex(),bus2-&gt;getOriginalIndex(),icur);</w:t>
      </w:r>
    </w:p>
    <w:p w14:paraId="7A0CA818" w14:textId="77777777" w:rsidR="005829CC" w:rsidRPr="005829CC" w:rsidRDefault="005829CC" w:rsidP="005829CC">
      <w:pPr>
        <w:pStyle w:val="RedBoldCode"/>
      </w:pPr>
      <w:r w:rsidRPr="005829CC">
        <w:t xml:space="preserve">  return true;</w:t>
      </w:r>
    </w:p>
    <w:p w14:paraId="24A86C8B" w14:textId="5299A15F" w:rsidR="00104DD5" w:rsidRDefault="005829CC" w:rsidP="005829CC">
      <w:pPr>
        <w:pStyle w:val="RedBoldCode"/>
      </w:pPr>
      <w:r w:rsidRPr="005829CC">
        <w:lastRenderedPageBreak/>
        <w:t>}</w:t>
      </w:r>
    </w:p>
    <w:p w14:paraId="07DCA605" w14:textId="3AA3F11B" w:rsidR="005829CC" w:rsidRDefault="005829CC" w:rsidP="005829CC">
      <w:pPr>
        <w:rPr>
          <w:rFonts w:ascii="Times New Roman" w:hAnsi="Times New Roman" w:cs="Times New Roman"/>
          <w:sz w:val="24"/>
          <w:szCs w:val="24"/>
        </w:rPr>
      </w:pPr>
      <w:r>
        <w:rPr>
          <w:rFonts w:ascii="Times New Roman" w:hAnsi="Times New Roman" w:cs="Times New Roman"/>
          <w:sz w:val="24"/>
          <w:szCs w:val="24"/>
        </w:rPr>
        <w:t>All branches report the current flowing through them, so this function also returns true for all branches. To calculate the current, it is necessary to get the value of the voltage</w:t>
      </w:r>
      <w:r w:rsidR="00BD43E5">
        <w:rPr>
          <w:rFonts w:ascii="Times New Roman" w:hAnsi="Times New Roman" w:cs="Times New Roman"/>
          <w:sz w:val="24"/>
          <w:szCs w:val="24"/>
        </w:rPr>
        <w:t>s</w:t>
      </w:r>
      <w:r>
        <w:rPr>
          <w:rFonts w:ascii="Times New Roman" w:hAnsi="Times New Roman" w:cs="Times New Roman"/>
          <w:sz w:val="24"/>
          <w:szCs w:val="24"/>
        </w:rPr>
        <w:t xml:space="preserve"> at both ends of the branch using methods already described and then calculate the current by dividing the difference in voltages by the resistance of the br</w:t>
      </w:r>
      <w:r w:rsidR="00BD43E5">
        <w:rPr>
          <w:rFonts w:ascii="Times New Roman" w:hAnsi="Times New Roman" w:cs="Times New Roman"/>
          <w:sz w:val="24"/>
          <w:szCs w:val="24"/>
        </w:rPr>
        <w:t>anch. The print line prints the current and</w:t>
      </w:r>
      <w:r>
        <w:rPr>
          <w:rFonts w:ascii="Times New Roman" w:hAnsi="Times New Roman" w:cs="Times New Roman"/>
          <w:sz w:val="24"/>
          <w:szCs w:val="24"/>
        </w:rPr>
        <w:t xml:space="preserve"> uniquely identifies each branch by including the IDs of the buses at either end.</w:t>
      </w:r>
    </w:p>
    <w:p w14:paraId="0E5DE65A" w14:textId="0E3B0D42" w:rsidR="00687B0E" w:rsidRDefault="00687B0E" w:rsidP="005829CC">
      <w:pPr>
        <w:rPr>
          <w:rFonts w:ascii="Times New Roman" w:hAnsi="Times New Roman" w:cs="Times New Roman"/>
          <w:sz w:val="24"/>
          <w:szCs w:val="24"/>
        </w:rPr>
      </w:pPr>
      <w:r>
        <w:rPr>
          <w:rFonts w:ascii="Times New Roman" w:hAnsi="Times New Roman" w:cs="Times New Roman"/>
          <w:sz w:val="24"/>
          <w:szCs w:val="24"/>
        </w:rPr>
        <w:t>The factory class for resistor grid application only uses functionality in the BaseFactory class and has the simple form</w:t>
      </w:r>
    </w:p>
    <w:p w14:paraId="67EA0D2F" w14:textId="77777777" w:rsidR="00687B0E" w:rsidRPr="00687B0E" w:rsidRDefault="00687B0E" w:rsidP="00687B0E">
      <w:pPr>
        <w:pStyle w:val="RedBoldCode"/>
      </w:pPr>
      <w:r w:rsidRPr="00687B0E">
        <w:t>class RGFactory</w:t>
      </w:r>
    </w:p>
    <w:p w14:paraId="1908C122" w14:textId="77777777" w:rsidR="00687B0E" w:rsidRPr="00687B0E" w:rsidRDefault="00687B0E" w:rsidP="00687B0E">
      <w:pPr>
        <w:pStyle w:val="RedBoldCode"/>
      </w:pPr>
      <w:r w:rsidRPr="00687B0E">
        <w:t xml:space="preserve">  : public gridpack::factory::BaseFactory&lt;RGNetwork&gt; {</w:t>
      </w:r>
    </w:p>
    <w:p w14:paraId="775F3E8D" w14:textId="0651E676" w:rsidR="00687B0E" w:rsidRPr="00687B0E" w:rsidRDefault="00687B0E" w:rsidP="00687B0E">
      <w:pPr>
        <w:pStyle w:val="RedBoldCode"/>
      </w:pPr>
      <w:r>
        <w:t xml:space="preserve">  public:</w:t>
      </w:r>
    </w:p>
    <w:p w14:paraId="1BEFACE6" w14:textId="77777777" w:rsidR="00687B0E" w:rsidRPr="00687B0E" w:rsidRDefault="00687B0E" w:rsidP="00687B0E">
      <w:pPr>
        <w:pStyle w:val="RedBoldCode"/>
      </w:pPr>
      <w:r w:rsidRPr="00687B0E">
        <w:t xml:space="preserve">    RGFactory(boost::shared_ptr&lt;RGNetwork&gt; network)</w:t>
      </w:r>
    </w:p>
    <w:p w14:paraId="54C8A8D4" w14:textId="77777777" w:rsidR="00687B0E" w:rsidRPr="00687B0E" w:rsidRDefault="00687B0E" w:rsidP="00687B0E">
      <w:pPr>
        <w:pStyle w:val="RedBoldCode"/>
      </w:pPr>
      <w:r w:rsidRPr="00687B0E">
        <w:t xml:space="preserve">      : gridpack::factory::BaseFactory&lt;RGNetwork&gt;(network)</w:t>
      </w:r>
    </w:p>
    <w:p w14:paraId="3101AC7A" w14:textId="77777777" w:rsidR="00687B0E" w:rsidRPr="00687B0E" w:rsidRDefault="00687B0E" w:rsidP="00687B0E">
      <w:pPr>
        <w:pStyle w:val="RedBoldCode"/>
      </w:pPr>
      <w:r w:rsidRPr="00687B0E">
        <w:t xml:space="preserve">    {</w:t>
      </w:r>
    </w:p>
    <w:p w14:paraId="28428788" w14:textId="77777777" w:rsidR="00687B0E" w:rsidRPr="00687B0E" w:rsidRDefault="00687B0E" w:rsidP="00687B0E">
      <w:pPr>
        <w:pStyle w:val="RedBoldCode"/>
      </w:pPr>
      <w:r w:rsidRPr="00687B0E">
        <w:t xml:space="preserve">    }</w:t>
      </w:r>
    </w:p>
    <w:p w14:paraId="0F698F38" w14:textId="77777777" w:rsidR="00687B0E" w:rsidRPr="00687B0E" w:rsidRDefault="00687B0E" w:rsidP="00687B0E">
      <w:pPr>
        <w:pStyle w:val="RedBoldCode"/>
      </w:pPr>
      <w:r w:rsidRPr="00687B0E">
        <w:t xml:space="preserve">    ~RGFactory() {}</w:t>
      </w:r>
    </w:p>
    <w:p w14:paraId="435AD21A" w14:textId="5FA81B9A" w:rsidR="00687B0E" w:rsidRDefault="00687B0E" w:rsidP="00687B0E">
      <w:pPr>
        <w:pStyle w:val="RedBoldCode"/>
      </w:pPr>
      <w:r w:rsidRPr="00687B0E">
        <w:t>};</w:t>
      </w:r>
    </w:p>
    <w:p w14:paraId="4F37CEFE" w14:textId="7EA931B5" w:rsidR="00687B0E" w:rsidRDefault="00687B0E" w:rsidP="00687B0E">
      <w:pPr>
        <w:rPr>
          <w:rFonts w:ascii="Times New Roman" w:hAnsi="Times New Roman" w:cs="Times New Roman"/>
          <w:sz w:val="24"/>
          <w:szCs w:val="24"/>
        </w:rPr>
      </w:pPr>
      <w:r>
        <w:rPr>
          <w:rFonts w:ascii="Times New Roman" w:hAnsi="Times New Roman" w:cs="Times New Roman"/>
          <w:sz w:val="24"/>
          <w:szCs w:val="24"/>
        </w:rPr>
        <w:t xml:space="preserve">Again, the </w:t>
      </w:r>
      <w:r w:rsidRPr="00687B0E">
        <w:rPr>
          <w:rStyle w:val="Heading1Char"/>
        </w:rPr>
        <w:t>BaseFactory</w:t>
      </w:r>
      <w:r>
        <w:rPr>
          <w:rFonts w:ascii="Times New Roman" w:hAnsi="Times New Roman" w:cs="Times New Roman"/>
          <w:sz w:val="24"/>
          <w:szCs w:val="24"/>
        </w:rPr>
        <w:t xml:space="preserve"> class from which </w:t>
      </w:r>
      <w:r w:rsidRPr="00687B0E">
        <w:rPr>
          <w:rStyle w:val="Heading1Char"/>
        </w:rPr>
        <w:t>RGFactory</w:t>
      </w:r>
      <w:r>
        <w:rPr>
          <w:rFonts w:ascii="Times New Roman" w:hAnsi="Times New Roman" w:cs="Times New Roman"/>
          <w:sz w:val="24"/>
          <w:szCs w:val="24"/>
        </w:rPr>
        <w:t xml:space="preserve"> inherits is initialized by passing the network argument through the constructor. The declaration for this class is in the file </w:t>
      </w:r>
      <w:r w:rsidRPr="00687B0E">
        <w:rPr>
          <w:rStyle w:val="Heading1Char"/>
        </w:rPr>
        <w:t>rg_factory.hpp</w:t>
      </w:r>
      <w:r>
        <w:rPr>
          <w:rFonts w:ascii="Times New Roman" w:hAnsi="Times New Roman" w:cs="Times New Roman"/>
          <w:sz w:val="24"/>
          <w:szCs w:val="24"/>
        </w:rPr>
        <w:t xml:space="preserve">. There is no corresponding </w:t>
      </w:r>
      <w:r w:rsidRPr="00687B0E">
        <w:rPr>
          <w:rStyle w:val="Heading1Char"/>
        </w:rPr>
        <w:t>.cpp</w:t>
      </w:r>
      <w:r>
        <w:rPr>
          <w:rFonts w:ascii="Times New Roman" w:hAnsi="Times New Roman" w:cs="Times New Roman"/>
          <w:sz w:val="24"/>
          <w:szCs w:val="24"/>
        </w:rPr>
        <w:t xml:space="preserve"> file.</w:t>
      </w:r>
    </w:p>
    <w:p w14:paraId="7D27E5D6" w14:textId="587483F9" w:rsidR="00687B0E" w:rsidRDefault="00687B0E" w:rsidP="00687B0E">
      <w:pPr>
        <w:rPr>
          <w:rFonts w:ascii="Times New Roman" w:hAnsi="Times New Roman" w:cs="Times New Roman"/>
          <w:sz w:val="24"/>
          <w:szCs w:val="24"/>
        </w:rPr>
      </w:pPr>
      <w:r>
        <w:rPr>
          <w:rFonts w:ascii="Times New Roman" w:hAnsi="Times New Roman" w:cs="Times New Roman"/>
          <w:sz w:val="24"/>
          <w:szCs w:val="24"/>
        </w:rPr>
        <w:t xml:space="preserve">The </w:t>
      </w:r>
      <w:r w:rsidRPr="00687B0E">
        <w:rPr>
          <w:rStyle w:val="Heading1Char"/>
        </w:rPr>
        <w:t>RGApp</w:t>
      </w:r>
      <w:r>
        <w:rPr>
          <w:rFonts w:ascii="Times New Roman" w:hAnsi="Times New Roman" w:cs="Times New Roman"/>
          <w:sz w:val="24"/>
          <w:szCs w:val="24"/>
        </w:rPr>
        <w:t xml:space="preserve"> class declaration is also simple and consists of the functions</w:t>
      </w:r>
    </w:p>
    <w:p w14:paraId="2AECD898" w14:textId="77777777" w:rsidR="00687B0E" w:rsidRPr="00687B0E" w:rsidRDefault="00687B0E" w:rsidP="00687B0E">
      <w:pPr>
        <w:pStyle w:val="RedBoldCode"/>
      </w:pPr>
      <w:r w:rsidRPr="00687B0E">
        <w:t>class RGApp</w:t>
      </w:r>
    </w:p>
    <w:p w14:paraId="5B3E1BD4" w14:textId="77777777" w:rsidR="00687B0E" w:rsidRPr="00687B0E" w:rsidRDefault="00687B0E" w:rsidP="00687B0E">
      <w:pPr>
        <w:pStyle w:val="RedBoldCode"/>
      </w:pPr>
      <w:r w:rsidRPr="00687B0E">
        <w:t>{</w:t>
      </w:r>
    </w:p>
    <w:p w14:paraId="78BE8155" w14:textId="77777777" w:rsidR="00687B0E" w:rsidRPr="00687B0E" w:rsidRDefault="00687B0E" w:rsidP="00687B0E">
      <w:pPr>
        <w:pStyle w:val="RedBoldCode"/>
      </w:pPr>
      <w:r w:rsidRPr="00687B0E">
        <w:t xml:space="preserve">  public:</w:t>
      </w:r>
    </w:p>
    <w:p w14:paraId="3E39D76E" w14:textId="77777777" w:rsidR="00687B0E" w:rsidRPr="00687B0E" w:rsidRDefault="00687B0E" w:rsidP="00687B0E">
      <w:pPr>
        <w:pStyle w:val="RedBoldCode"/>
      </w:pPr>
      <w:r w:rsidRPr="00687B0E">
        <w:t xml:space="preserve">    RGApp(void);</w:t>
      </w:r>
    </w:p>
    <w:p w14:paraId="7F38AC36" w14:textId="77777777" w:rsidR="00687B0E" w:rsidRPr="00687B0E" w:rsidRDefault="00687B0E" w:rsidP="00687B0E">
      <w:pPr>
        <w:pStyle w:val="RedBoldCode"/>
      </w:pPr>
      <w:r w:rsidRPr="00687B0E">
        <w:t xml:space="preserve">    ~RGApp(void);</w:t>
      </w:r>
    </w:p>
    <w:p w14:paraId="30EBF44D" w14:textId="77777777" w:rsidR="00687B0E" w:rsidRPr="00687B0E" w:rsidRDefault="00687B0E" w:rsidP="00687B0E">
      <w:pPr>
        <w:pStyle w:val="RedBoldCode"/>
      </w:pPr>
      <w:r w:rsidRPr="00687B0E">
        <w:t xml:space="preserve">    void execute(int argc, char** argv);</w:t>
      </w:r>
    </w:p>
    <w:p w14:paraId="3BE4ED68" w14:textId="6707FD05" w:rsidR="00687B0E" w:rsidRDefault="00687B0E" w:rsidP="00687B0E">
      <w:pPr>
        <w:pStyle w:val="RedBoldCode"/>
      </w:pPr>
      <w:r w:rsidRPr="00687B0E">
        <w:t>};</w:t>
      </w:r>
    </w:p>
    <w:p w14:paraId="38829ADC" w14:textId="71D5BAF2" w:rsidR="00687B0E" w:rsidRDefault="00687B0E" w:rsidP="00687B0E">
      <w:pPr>
        <w:rPr>
          <w:rFonts w:ascii="Times New Roman" w:hAnsi="Times New Roman" w:cs="Times New Roman"/>
          <w:sz w:val="24"/>
          <w:szCs w:val="24"/>
        </w:rPr>
      </w:pPr>
      <w:r>
        <w:rPr>
          <w:rFonts w:ascii="Times New Roman" w:hAnsi="Times New Roman" w:cs="Times New Roman"/>
          <w:sz w:val="24"/>
          <w:szCs w:val="24"/>
        </w:rPr>
        <w:t>Again, arguments from the top level main program can be passed through to the execute function, which is responsible for implementing the actual resistor grid calculation.</w:t>
      </w:r>
      <w:r w:rsidR="00CB14D9">
        <w:rPr>
          <w:rFonts w:ascii="Times New Roman" w:hAnsi="Times New Roman" w:cs="Times New Roman"/>
          <w:sz w:val="24"/>
          <w:szCs w:val="24"/>
        </w:rPr>
        <w:t xml:space="preserve"> The </w:t>
      </w:r>
      <w:r w:rsidR="00CB14D9" w:rsidRPr="00322AC1">
        <w:rPr>
          <w:rStyle w:val="Heading1Char"/>
        </w:rPr>
        <w:t>RGApp</w:t>
      </w:r>
      <w:r w:rsidR="00CB14D9">
        <w:rPr>
          <w:rFonts w:ascii="Times New Roman" w:hAnsi="Times New Roman" w:cs="Times New Roman"/>
          <w:sz w:val="24"/>
          <w:szCs w:val="24"/>
        </w:rPr>
        <w:t xml:space="preserve"> class declaration is contained in the </w:t>
      </w:r>
      <w:r w:rsidR="00CB14D9" w:rsidRPr="00322AC1">
        <w:rPr>
          <w:rStyle w:val="Heading1Char"/>
        </w:rPr>
        <w:t>rg_app.hpp</w:t>
      </w:r>
      <w:r w:rsidR="00CB14D9">
        <w:rPr>
          <w:rFonts w:ascii="Times New Roman" w:hAnsi="Times New Roman" w:cs="Times New Roman"/>
          <w:sz w:val="24"/>
          <w:szCs w:val="24"/>
        </w:rPr>
        <w:t xml:space="preserve"> file. The implementation is containined in the </w:t>
      </w:r>
      <w:r w:rsidR="00CB14D9" w:rsidRPr="00322AC1">
        <w:rPr>
          <w:rStyle w:val="Heading1Char"/>
        </w:rPr>
        <w:t>rg_app.cpp</w:t>
      </w:r>
      <w:r w:rsidR="00CB14D9">
        <w:rPr>
          <w:rFonts w:ascii="Times New Roman" w:hAnsi="Times New Roman" w:cs="Times New Roman"/>
          <w:sz w:val="24"/>
          <w:szCs w:val="24"/>
        </w:rPr>
        <w:t xml:space="preserve"> file. The only significantly complicated function in the implementation is execute, which consists of</w:t>
      </w:r>
    </w:p>
    <w:p w14:paraId="6912AE84" w14:textId="77777777" w:rsidR="00CB14D9" w:rsidRPr="00CB14D9" w:rsidRDefault="00CB14D9" w:rsidP="00CB14D9">
      <w:pPr>
        <w:pStyle w:val="RedBoldCode"/>
      </w:pPr>
      <w:r w:rsidRPr="00CB14D9">
        <w:t>void gridpack::resistor_grid::RGApp::execute(int argc, char** argv)</w:t>
      </w:r>
    </w:p>
    <w:p w14:paraId="0CBDDBFE" w14:textId="77777777" w:rsidR="00CB14D9" w:rsidRPr="00CB14D9" w:rsidRDefault="00CB14D9" w:rsidP="00CB14D9">
      <w:pPr>
        <w:pStyle w:val="RedBoldCode"/>
      </w:pPr>
      <w:r w:rsidRPr="00CB14D9">
        <w:t>{</w:t>
      </w:r>
    </w:p>
    <w:p w14:paraId="6AAD512C" w14:textId="77777777" w:rsidR="00CB14D9" w:rsidRPr="00CB14D9" w:rsidRDefault="00CB14D9" w:rsidP="00CB14D9">
      <w:pPr>
        <w:pStyle w:val="RedBoldCode"/>
      </w:pPr>
      <w:r w:rsidRPr="00CB14D9">
        <w:lastRenderedPageBreak/>
        <w:t xml:space="preserve">  </w:t>
      </w:r>
      <w:r w:rsidRPr="00873CF3">
        <w:rPr>
          <w:color w:val="0070C0"/>
        </w:rPr>
        <w:t>// read configuration file</w:t>
      </w:r>
    </w:p>
    <w:p w14:paraId="16100424" w14:textId="77777777" w:rsidR="00CB14D9" w:rsidRPr="00CB14D9" w:rsidRDefault="00CB14D9" w:rsidP="00CB14D9">
      <w:pPr>
        <w:pStyle w:val="RedBoldCode"/>
      </w:pPr>
      <w:r w:rsidRPr="00CB14D9">
        <w:t xml:space="preserve">  gridpack::parallel::Communicator world;</w:t>
      </w:r>
    </w:p>
    <w:p w14:paraId="7F7B95EB" w14:textId="77777777" w:rsidR="00CB14D9" w:rsidRPr="00CB14D9" w:rsidRDefault="00CB14D9" w:rsidP="00CB14D9">
      <w:pPr>
        <w:pStyle w:val="RedBoldCode"/>
      </w:pPr>
      <w:r w:rsidRPr="00CB14D9">
        <w:t xml:space="preserve">  gridpack::utility::Configuration *config =</w:t>
      </w:r>
    </w:p>
    <w:p w14:paraId="43334518" w14:textId="77777777" w:rsidR="00CB14D9" w:rsidRPr="00CB14D9" w:rsidRDefault="00CB14D9" w:rsidP="00CB14D9">
      <w:pPr>
        <w:pStyle w:val="RedBoldCode"/>
      </w:pPr>
      <w:r w:rsidRPr="00CB14D9">
        <w:t xml:space="preserve">    gridpack::utility::Configuration::configuration();</w:t>
      </w:r>
    </w:p>
    <w:p w14:paraId="20EE72C7" w14:textId="77777777" w:rsidR="00CB14D9" w:rsidRPr="00CB14D9" w:rsidRDefault="00CB14D9" w:rsidP="00CB14D9">
      <w:pPr>
        <w:pStyle w:val="RedBoldCode"/>
      </w:pPr>
      <w:r w:rsidRPr="00CB14D9">
        <w:t xml:space="preserve">  config-&gt;open("input.xml",world);</w:t>
      </w:r>
    </w:p>
    <w:p w14:paraId="76B5F396" w14:textId="77777777" w:rsidR="00CB14D9" w:rsidRPr="00CB14D9" w:rsidRDefault="00CB14D9" w:rsidP="00CB14D9">
      <w:pPr>
        <w:pStyle w:val="RedBoldCode"/>
      </w:pPr>
      <w:r w:rsidRPr="00CB14D9">
        <w:t xml:space="preserve">  gridpack::utility::Configuration::CursorPtr cursor;</w:t>
      </w:r>
    </w:p>
    <w:p w14:paraId="3D4EC3A5" w14:textId="77777777" w:rsidR="00CB14D9" w:rsidRPr="00CB14D9" w:rsidRDefault="00CB14D9" w:rsidP="00CB14D9">
      <w:pPr>
        <w:pStyle w:val="RedBoldCode"/>
      </w:pPr>
      <w:r w:rsidRPr="00CB14D9">
        <w:t xml:space="preserve">  cursor = config-&gt;getCursor("Configuration.ResistorGrid");</w:t>
      </w:r>
    </w:p>
    <w:p w14:paraId="11B4580D" w14:textId="77777777" w:rsidR="00CB14D9" w:rsidRPr="00CB14D9" w:rsidRDefault="00CB14D9" w:rsidP="00CB14D9">
      <w:pPr>
        <w:pStyle w:val="RedBoldCode"/>
      </w:pPr>
    </w:p>
    <w:p w14:paraId="7FA986F8" w14:textId="77777777" w:rsidR="00CB14D9" w:rsidRPr="00873CF3" w:rsidRDefault="00CB14D9" w:rsidP="00CB14D9">
      <w:pPr>
        <w:pStyle w:val="RedBoldCode"/>
        <w:rPr>
          <w:color w:val="0070C0"/>
        </w:rPr>
      </w:pPr>
      <w:r w:rsidRPr="00CB14D9">
        <w:t xml:space="preserve">  </w:t>
      </w:r>
      <w:r w:rsidRPr="00873CF3">
        <w:rPr>
          <w:color w:val="0070C0"/>
        </w:rPr>
        <w:t>// create network and read in external PTI file</w:t>
      </w:r>
    </w:p>
    <w:p w14:paraId="4EA2ACA9" w14:textId="4DAC80BC" w:rsidR="00CB14D9" w:rsidRPr="00873CF3" w:rsidRDefault="00CB14D9" w:rsidP="00CB14D9">
      <w:pPr>
        <w:pStyle w:val="RedBoldCode"/>
        <w:rPr>
          <w:color w:val="0070C0"/>
        </w:rPr>
      </w:pPr>
      <w:r w:rsidRPr="00873CF3">
        <w:rPr>
          <w:color w:val="0070C0"/>
        </w:rPr>
        <w:t xml:space="preserve">  // with network configuration</w:t>
      </w:r>
    </w:p>
    <w:p w14:paraId="51C6A33D" w14:textId="77777777" w:rsidR="00CB14D9" w:rsidRPr="00CB14D9" w:rsidRDefault="00CB14D9" w:rsidP="00CB14D9">
      <w:pPr>
        <w:pStyle w:val="RedBoldCode"/>
      </w:pPr>
      <w:r w:rsidRPr="00CB14D9">
        <w:t xml:space="preserve">  boost::shared_ptr&lt;RGNetwork&gt; network(new RGNetwork(world));</w:t>
      </w:r>
    </w:p>
    <w:p w14:paraId="4C713ED0" w14:textId="77777777" w:rsidR="00CB14D9" w:rsidRPr="00CB14D9" w:rsidRDefault="00CB14D9" w:rsidP="00CB14D9">
      <w:pPr>
        <w:pStyle w:val="RedBoldCode"/>
      </w:pPr>
      <w:r w:rsidRPr="00CB14D9">
        <w:t xml:space="preserve">  gridpack::parser::PTI23_parser&lt;RGNetwork&gt; parser(network);</w:t>
      </w:r>
    </w:p>
    <w:p w14:paraId="2F83A1BB" w14:textId="77777777" w:rsidR="00CB14D9" w:rsidRPr="00CB14D9" w:rsidRDefault="00CB14D9" w:rsidP="00CB14D9">
      <w:pPr>
        <w:pStyle w:val="RedBoldCode"/>
      </w:pPr>
      <w:r w:rsidRPr="00CB14D9">
        <w:t xml:space="preserve">  std::string filename;</w:t>
      </w:r>
    </w:p>
    <w:p w14:paraId="67E0598C" w14:textId="77777777" w:rsidR="00CB14D9" w:rsidRPr="00CB14D9" w:rsidRDefault="00CB14D9" w:rsidP="00CB14D9">
      <w:pPr>
        <w:pStyle w:val="RedBoldCode"/>
      </w:pPr>
      <w:r w:rsidRPr="00CB14D9">
        <w:t xml:space="preserve">  if (!cursor-&gt;get("networkConfiguration",&amp;filename)) {</w:t>
      </w:r>
    </w:p>
    <w:p w14:paraId="24D84F2A" w14:textId="77777777" w:rsidR="00CB14D9" w:rsidRPr="00CB14D9" w:rsidRDefault="00CB14D9" w:rsidP="00CB14D9">
      <w:pPr>
        <w:pStyle w:val="RedBoldCode"/>
      </w:pPr>
      <w:r w:rsidRPr="00CB14D9">
        <w:t xml:space="preserve">    filename = "small.raw";</w:t>
      </w:r>
    </w:p>
    <w:p w14:paraId="1961C90A" w14:textId="77777777" w:rsidR="00CB14D9" w:rsidRPr="00CB14D9" w:rsidRDefault="00CB14D9" w:rsidP="00CB14D9">
      <w:pPr>
        <w:pStyle w:val="RedBoldCode"/>
      </w:pPr>
      <w:r w:rsidRPr="00CB14D9">
        <w:t xml:space="preserve">  }</w:t>
      </w:r>
    </w:p>
    <w:p w14:paraId="576A42BF" w14:textId="77777777" w:rsidR="00CB14D9" w:rsidRPr="00CB14D9" w:rsidRDefault="00CB14D9" w:rsidP="00CB14D9">
      <w:pPr>
        <w:pStyle w:val="RedBoldCode"/>
      </w:pPr>
      <w:r w:rsidRPr="00CB14D9">
        <w:t xml:space="preserve">  parser.parse(filename.c_str());</w:t>
      </w:r>
    </w:p>
    <w:p w14:paraId="228F897B" w14:textId="77777777" w:rsidR="00CB14D9" w:rsidRPr="00CB14D9" w:rsidRDefault="00CB14D9" w:rsidP="00CB14D9">
      <w:pPr>
        <w:pStyle w:val="RedBoldCode"/>
      </w:pPr>
    </w:p>
    <w:p w14:paraId="779A0354" w14:textId="77777777" w:rsidR="00CB14D9" w:rsidRPr="00873CF3" w:rsidRDefault="00CB14D9" w:rsidP="00CB14D9">
      <w:pPr>
        <w:pStyle w:val="RedBoldCode"/>
        <w:rPr>
          <w:color w:val="0070C0"/>
        </w:rPr>
      </w:pPr>
      <w:r w:rsidRPr="00CB14D9">
        <w:t xml:space="preserve">  </w:t>
      </w:r>
      <w:r w:rsidRPr="00873CF3">
        <w:rPr>
          <w:color w:val="0070C0"/>
        </w:rPr>
        <w:t>// partition network</w:t>
      </w:r>
    </w:p>
    <w:p w14:paraId="6A7EB0F0" w14:textId="77777777" w:rsidR="00CB14D9" w:rsidRPr="00CB14D9" w:rsidRDefault="00CB14D9" w:rsidP="00CB14D9">
      <w:pPr>
        <w:pStyle w:val="RedBoldCode"/>
      </w:pPr>
      <w:r w:rsidRPr="00CB14D9">
        <w:t xml:space="preserve">  network-&gt;partition();</w:t>
      </w:r>
    </w:p>
    <w:p w14:paraId="1956D7F5" w14:textId="77777777" w:rsidR="00CB14D9" w:rsidRPr="00CB14D9" w:rsidRDefault="00CB14D9" w:rsidP="00CB14D9">
      <w:pPr>
        <w:pStyle w:val="RedBoldCode"/>
      </w:pPr>
    </w:p>
    <w:p w14:paraId="5B76B31F" w14:textId="77777777" w:rsidR="00CB14D9" w:rsidRPr="00873CF3" w:rsidRDefault="00CB14D9" w:rsidP="00CB14D9">
      <w:pPr>
        <w:pStyle w:val="RedBoldCode"/>
        <w:rPr>
          <w:color w:val="0070C0"/>
        </w:rPr>
      </w:pPr>
      <w:r w:rsidRPr="00CB14D9">
        <w:t xml:space="preserve">  </w:t>
      </w:r>
      <w:r w:rsidRPr="00873CF3">
        <w:rPr>
          <w:color w:val="0070C0"/>
        </w:rPr>
        <w:t>// create factory and load parameters from input</w:t>
      </w:r>
    </w:p>
    <w:p w14:paraId="33A793A4" w14:textId="0809EBD9" w:rsidR="00CB14D9" w:rsidRPr="00873CF3" w:rsidRDefault="00CB14D9" w:rsidP="00CB14D9">
      <w:pPr>
        <w:pStyle w:val="RedBoldCode"/>
        <w:rPr>
          <w:color w:val="0070C0"/>
        </w:rPr>
      </w:pPr>
      <w:r w:rsidRPr="00873CF3">
        <w:rPr>
          <w:color w:val="0070C0"/>
        </w:rPr>
        <w:t xml:space="preserve">  // file to network components</w:t>
      </w:r>
    </w:p>
    <w:p w14:paraId="3ED7D8EA" w14:textId="77777777" w:rsidR="00CB14D9" w:rsidRPr="00CB14D9" w:rsidRDefault="00CB14D9" w:rsidP="00CB14D9">
      <w:pPr>
        <w:pStyle w:val="RedBoldCode"/>
      </w:pPr>
      <w:r w:rsidRPr="00CB14D9">
        <w:t xml:space="preserve">  gridpack::resistor_grid::RGFactory factory(network);</w:t>
      </w:r>
    </w:p>
    <w:p w14:paraId="79A956C8" w14:textId="77777777" w:rsidR="00CB14D9" w:rsidRPr="00CB14D9" w:rsidRDefault="00CB14D9" w:rsidP="00CB14D9">
      <w:pPr>
        <w:pStyle w:val="RedBoldCode"/>
      </w:pPr>
      <w:r w:rsidRPr="00CB14D9">
        <w:t xml:space="preserve">  factory.load();</w:t>
      </w:r>
    </w:p>
    <w:p w14:paraId="70732553" w14:textId="77777777" w:rsidR="00CB14D9" w:rsidRPr="00CB14D9" w:rsidRDefault="00CB14D9" w:rsidP="00CB14D9">
      <w:pPr>
        <w:pStyle w:val="RedBoldCode"/>
      </w:pPr>
    </w:p>
    <w:p w14:paraId="0C6BC5EF" w14:textId="0162F309" w:rsidR="00CB14D9" w:rsidRDefault="00CB14D9" w:rsidP="00CB14D9">
      <w:pPr>
        <w:pStyle w:val="RedBoldCode"/>
        <w:rPr>
          <w:color w:val="0070C0"/>
        </w:rPr>
      </w:pPr>
      <w:r w:rsidRPr="00CB14D9">
        <w:t xml:space="preserve">  </w:t>
      </w:r>
      <w:r w:rsidRPr="00873CF3">
        <w:rPr>
          <w:color w:val="0070C0"/>
        </w:rPr>
        <w:t>// set network components using factory</w:t>
      </w:r>
      <w:r w:rsidR="009A78B2">
        <w:rPr>
          <w:color w:val="0070C0"/>
        </w:rPr>
        <w:t xml:space="preserve"> and set up exchange</w:t>
      </w:r>
    </w:p>
    <w:p w14:paraId="42B6FF0A" w14:textId="4C124FEC" w:rsidR="009A78B2" w:rsidRPr="00873CF3" w:rsidRDefault="009A78B2" w:rsidP="00CB14D9">
      <w:pPr>
        <w:pStyle w:val="RedBoldCode"/>
        <w:rPr>
          <w:color w:val="0070C0"/>
        </w:rPr>
      </w:pPr>
      <w:r>
        <w:rPr>
          <w:color w:val="0070C0"/>
        </w:rPr>
        <w:t xml:space="preserve">  // of voltages between buses</w:t>
      </w:r>
    </w:p>
    <w:p w14:paraId="1D952124" w14:textId="77777777" w:rsidR="00CB14D9" w:rsidRDefault="00CB14D9" w:rsidP="009A78B2">
      <w:pPr>
        <w:pStyle w:val="RedBoldCode"/>
      </w:pPr>
      <w:r w:rsidRPr="00873CF3">
        <w:t xml:space="preserve">  </w:t>
      </w:r>
      <w:r w:rsidRPr="009A78B2">
        <w:t>factory.setComponents();</w:t>
      </w:r>
    </w:p>
    <w:p w14:paraId="7590FEA7" w14:textId="77E6E846" w:rsidR="009A78B2" w:rsidRDefault="009A78B2" w:rsidP="009A78B2">
      <w:pPr>
        <w:pStyle w:val="RedBoldCode"/>
      </w:pPr>
      <w:r>
        <w:t xml:space="preserve">  factory.setExchange();</w:t>
      </w:r>
    </w:p>
    <w:p w14:paraId="568643E1" w14:textId="7069C7F4" w:rsidR="009A78B2" w:rsidRPr="009A78B2" w:rsidRDefault="009A78B2" w:rsidP="009A78B2">
      <w:pPr>
        <w:pStyle w:val="RedBoldCode"/>
      </w:pPr>
      <w:r>
        <w:t xml:space="preserve">  network-&gt;initBusUpdate();</w:t>
      </w:r>
    </w:p>
    <w:p w14:paraId="7D252835" w14:textId="77777777" w:rsidR="00CB14D9" w:rsidRPr="00CB14D9" w:rsidRDefault="00CB14D9" w:rsidP="00CB14D9">
      <w:pPr>
        <w:pStyle w:val="RedBoldCode"/>
      </w:pPr>
    </w:p>
    <w:p w14:paraId="15847A0F" w14:textId="77777777" w:rsidR="00CB14D9" w:rsidRPr="00873CF3" w:rsidRDefault="00CB14D9" w:rsidP="00CB14D9">
      <w:pPr>
        <w:pStyle w:val="RedBoldCode"/>
        <w:rPr>
          <w:color w:val="0070C0"/>
        </w:rPr>
      </w:pPr>
      <w:r w:rsidRPr="00CB14D9">
        <w:t xml:space="preserve">  </w:t>
      </w:r>
      <w:r w:rsidRPr="00873CF3">
        <w:rPr>
          <w:color w:val="0070C0"/>
        </w:rPr>
        <w:t>// create mapper to generate voltage matrix</w:t>
      </w:r>
    </w:p>
    <w:p w14:paraId="164B4E38" w14:textId="77777777" w:rsidR="00CB14D9" w:rsidRPr="00CB14D9" w:rsidRDefault="00CB14D9" w:rsidP="00CB14D9">
      <w:pPr>
        <w:pStyle w:val="RedBoldCode"/>
      </w:pPr>
      <w:r w:rsidRPr="00CB14D9">
        <w:t xml:space="preserve">  gridpack::mapper::FullMatrixMap&lt;RGNetwork&gt; vMap(network);</w:t>
      </w:r>
    </w:p>
    <w:p w14:paraId="620479BB" w14:textId="77777777" w:rsidR="00CB14D9" w:rsidRPr="00CB14D9" w:rsidRDefault="00CB14D9" w:rsidP="00CB14D9">
      <w:pPr>
        <w:pStyle w:val="RedBoldCode"/>
      </w:pPr>
      <w:r w:rsidRPr="00CB14D9">
        <w:t xml:space="preserve">  boost::shared_ptr&lt;gridpack::math::Matrix&gt; V = vMap.mapToMatrix();</w:t>
      </w:r>
    </w:p>
    <w:p w14:paraId="60BEEE65" w14:textId="77777777" w:rsidR="00CB14D9" w:rsidRPr="00CB14D9" w:rsidRDefault="00CB14D9" w:rsidP="00CB14D9">
      <w:pPr>
        <w:pStyle w:val="RedBoldCode"/>
      </w:pPr>
    </w:p>
    <w:p w14:paraId="17CC9560" w14:textId="77777777" w:rsidR="00CB14D9" w:rsidRPr="00873CF3" w:rsidRDefault="00CB14D9" w:rsidP="00CB14D9">
      <w:pPr>
        <w:pStyle w:val="RedBoldCode"/>
        <w:rPr>
          <w:color w:val="0070C0"/>
        </w:rPr>
      </w:pPr>
      <w:r w:rsidRPr="00CB14D9">
        <w:t xml:space="preserve">  </w:t>
      </w:r>
      <w:r w:rsidRPr="00873CF3">
        <w:rPr>
          <w:color w:val="0070C0"/>
        </w:rPr>
        <w:t>// create mapper to generate RHS vector</w:t>
      </w:r>
    </w:p>
    <w:p w14:paraId="1E8B40F2" w14:textId="77777777" w:rsidR="00CB14D9" w:rsidRPr="00CB14D9" w:rsidRDefault="00CB14D9" w:rsidP="00CB14D9">
      <w:pPr>
        <w:pStyle w:val="RedBoldCode"/>
      </w:pPr>
      <w:r w:rsidRPr="00CB14D9">
        <w:t xml:space="preserve">  gridpack::mapper::BusVectorMap&lt;RGNetwork&gt; rMap(network);</w:t>
      </w:r>
    </w:p>
    <w:p w14:paraId="5F4738D0" w14:textId="77777777" w:rsidR="00CB14D9" w:rsidRPr="00CB14D9" w:rsidRDefault="00CB14D9" w:rsidP="00CB14D9">
      <w:pPr>
        <w:pStyle w:val="RedBoldCode"/>
      </w:pPr>
      <w:r w:rsidRPr="00CB14D9">
        <w:t xml:space="preserve">  boost::shared_ptr&lt;gridpack::math::Vector&gt; R = rMap.mapToVector();</w:t>
      </w:r>
    </w:p>
    <w:p w14:paraId="4A5B668B" w14:textId="77777777" w:rsidR="00CB14D9" w:rsidRPr="00CB14D9" w:rsidRDefault="00CB14D9" w:rsidP="00CB14D9">
      <w:pPr>
        <w:pStyle w:val="RedBoldCode"/>
      </w:pPr>
    </w:p>
    <w:p w14:paraId="2F79BA50" w14:textId="77777777" w:rsidR="00CB14D9" w:rsidRPr="00873CF3" w:rsidRDefault="00CB14D9" w:rsidP="00CB14D9">
      <w:pPr>
        <w:pStyle w:val="RedBoldCode"/>
        <w:rPr>
          <w:color w:val="0070C0"/>
        </w:rPr>
      </w:pPr>
      <w:r w:rsidRPr="00CB14D9">
        <w:lastRenderedPageBreak/>
        <w:t xml:space="preserve">  </w:t>
      </w:r>
      <w:r w:rsidRPr="00873CF3">
        <w:rPr>
          <w:color w:val="0070C0"/>
        </w:rPr>
        <w:t>// create solution vector by cloning R</w:t>
      </w:r>
    </w:p>
    <w:p w14:paraId="6BED6467" w14:textId="77777777" w:rsidR="00CB14D9" w:rsidRPr="00CB14D9" w:rsidRDefault="00CB14D9" w:rsidP="00CB14D9">
      <w:pPr>
        <w:pStyle w:val="RedBoldCode"/>
      </w:pPr>
      <w:r w:rsidRPr="00CB14D9">
        <w:t xml:space="preserve">  boost::shared_ptr&lt;gridpack::math::Vector&gt; X(R-&gt;clone());</w:t>
      </w:r>
    </w:p>
    <w:p w14:paraId="0D31BF5A" w14:textId="77777777" w:rsidR="00CB14D9" w:rsidRPr="00CB14D9" w:rsidRDefault="00CB14D9" w:rsidP="00CB14D9">
      <w:pPr>
        <w:pStyle w:val="RedBoldCode"/>
      </w:pPr>
    </w:p>
    <w:p w14:paraId="4886A3CE" w14:textId="77777777" w:rsidR="00CB14D9" w:rsidRPr="00CB14D9" w:rsidRDefault="00CB14D9" w:rsidP="00CB14D9">
      <w:pPr>
        <w:pStyle w:val="RedBoldCode"/>
      </w:pPr>
      <w:r w:rsidRPr="00CB14D9">
        <w:t xml:space="preserve">  </w:t>
      </w:r>
      <w:r w:rsidRPr="00873CF3">
        <w:rPr>
          <w:color w:val="0070C0"/>
        </w:rPr>
        <w:t>// create linear solver and solve equations</w:t>
      </w:r>
    </w:p>
    <w:p w14:paraId="7046F3F1" w14:textId="77777777" w:rsidR="00CB14D9" w:rsidRPr="00CB14D9" w:rsidRDefault="00CB14D9" w:rsidP="00CB14D9">
      <w:pPr>
        <w:pStyle w:val="RedBoldCode"/>
      </w:pPr>
      <w:r w:rsidRPr="00CB14D9">
        <w:t xml:space="preserve">  gridpack::math::LinearSolver solver(*V);</w:t>
      </w:r>
    </w:p>
    <w:p w14:paraId="6D096A25" w14:textId="77777777" w:rsidR="00CB14D9" w:rsidRPr="00CB14D9" w:rsidRDefault="00CB14D9" w:rsidP="00CB14D9">
      <w:pPr>
        <w:pStyle w:val="RedBoldCode"/>
      </w:pPr>
      <w:r w:rsidRPr="00CB14D9">
        <w:t xml:space="preserve">  solver.configure(cursor);</w:t>
      </w:r>
    </w:p>
    <w:p w14:paraId="7D4EBED2" w14:textId="77777777" w:rsidR="00CB14D9" w:rsidRDefault="00CB14D9" w:rsidP="00CB14D9">
      <w:pPr>
        <w:pStyle w:val="RedBoldCode"/>
      </w:pPr>
      <w:r>
        <w:t xml:space="preserve">  solver.solve(*R, *X);</w:t>
      </w:r>
    </w:p>
    <w:p w14:paraId="2528C584" w14:textId="4A091139" w:rsidR="009A78B2" w:rsidRDefault="009A78B2" w:rsidP="00CB14D9">
      <w:pPr>
        <w:pStyle w:val="RedBoldCode"/>
      </w:pPr>
    </w:p>
    <w:p w14:paraId="4CCD7AE6" w14:textId="0D6B3DED" w:rsidR="00CB14D9" w:rsidRPr="00873CF3" w:rsidRDefault="009A78B2" w:rsidP="00CB14D9">
      <w:pPr>
        <w:pStyle w:val="RedBoldCode"/>
        <w:rPr>
          <w:color w:val="0070C0"/>
        </w:rPr>
      </w:pPr>
      <w:r>
        <w:t xml:space="preserve">  </w:t>
      </w:r>
      <w:r w:rsidR="00CB14D9" w:rsidRPr="00873CF3">
        <w:rPr>
          <w:color w:val="0070C0"/>
        </w:rPr>
        <w:t>// push solution back on to buses</w:t>
      </w:r>
    </w:p>
    <w:p w14:paraId="01F0B06F" w14:textId="77777777" w:rsidR="00CB14D9" w:rsidRPr="00CB14D9" w:rsidRDefault="00CB14D9" w:rsidP="00CB14D9">
      <w:pPr>
        <w:pStyle w:val="RedBoldCode"/>
      </w:pPr>
      <w:r w:rsidRPr="00CB14D9">
        <w:t xml:space="preserve">  rMap.mapToBus(X);</w:t>
      </w:r>
    </w:p>
    <w:p w14:paraId="09AD54DD" w14:textId="77777777" w:rsidR="00CB14D9" w:rsidRDefault="00CB14D9" w:rsidP="00CB14D9">
      <w:pPr>
        <w:pStyle w:val="RedBoldCode"/>
      </w:pPr>
    </w:p>
    <w:p w14:paraId="58E69537" w14:textId="4B3F7470" w:rsidR="009A78B2" w:rsidRPr="009A78B2" w:rsidRDefault="009A78B2" w:rsidP="00CB14D9">
      <w:pPr>
        <w:pStyle w:val="RedBoldCode"/>
        <w:rPr>
          <w:color w:val="0070C0"/>
        </w:rPr>
      </w:pPr>
      <w:r>
        <w:t xml:space="preserve">  </w:t>
      </w:r>
      <w:r w:rsidRPr="009A78B2">
        <w:rPr>
          <w:color w:val="0070C0"/>
        </w:rPr>
        <w:t>// exchange voltages so that all buses have correct values. This</w:t>
      </w:r>
    </w:p>
    <w:p w14:paraId="20F75332" w14:textId="1D975474" w:rsidR="009A78B2" w:rsidRPr="009A78B2" w:rsidRDefault="009A78B2" w:rsidP="00CB14D9">
      <w:pPr>
        <w:pStyle w:val="RedBoldCode"/>
        <w:rPr>
          <w:color w:val="0070C0"/>
        </w:rPr>
      </w:pPr>
      <w:r w:rsidRPr="009A78B2">
        <w:rPr>
          <w:color w:val="0070C0"/>
        </w:rPr>
        <w:t xml:space="preserve">  // guarantees that current calculations on each branch are correct</w:t>
      </w:r>
    </w:p>
    <w:p w14:paraId="518FA168" w14:textId="64C43EB9" w:rsidR="009A78B2" w:rsidRDefault="009A78B2" w:rsidP="00CB14D9">
      <w:pPr>
        <w:pStyle w:val="RedBoldCode"/>
      </w:pPr>
      <w:r>
        <w:t xml:space="preserve">  network-&gt;updateBuses();</w:t>
      </w:r>
    </w:p>
    <w:p w14:paraId="0176C912" w14:textId="77777777" w:rsidR="009A78B2" w:rsidRPr="00CB14D9" w:rsidRDefault="009A78B2" w:rsidP="00CB14D9">
      <w:pPr>
        <w:pStyle w:val="RedBoldCode"/>
      </w:pPr>
    </w:p>
    <w:p w14:paraId="599D6127" w14:textId="671D61CB" w:rsidR="00CB14D9" w:rsidRPr="00CB14D9" w:rsidRDefault="00CB14D9" w:rsidP="00CB14D9">
      <w:pPr>
        <w:pStyle w:val="RedBoldCode"/>
      </w:pPr>
      <w:r w:rsidRPr="00CB14D9">
        <w:t xml:space="preserve">  </w:t>
      </w:r>
      <w:r w:rsidR="009A78B2">
        <w:rPr>
          <w:color w:val="0070C0"/>
        </w:rPr>
        <w:t>// c</w:t>
      </w:r>
      <w:r w:rsidRPr="00873CF3">
        <w:rPr>
          <w:color w:val="0070C0"/>
        </w:rPr>
        <w:t>reate serial IO object</w:t>
      </w:r>
      <w:r w:rsidR="00873CF3">
        <w:rPr>
          <w:color w:val="0070C0"/>
        </w:rPr>
        <w:t>s to export data</w:t>
      </w:r>
    </w:p>
    <w:p w14:paraId="05A4EEDA" w14:textId="77777777" w:rsidR="00CB14D9" w:rsidRPr="00CB14D9" w:rsidRDefault="00CB14D9" w:rsidP="00CB14D9">
      <w:pPr>
        <w:pStyle w:val="RedBoldCode"/>
      </w:pPr>
      <w:r w:rsidRPr="00CB14D9">
        <w:t xml:space="preserve">  gridpack::serial_io::SerialBusIO&lt;RGNetwork&gt; busIO(128,network);</w:t>
      </w:r>
    </w:p>
    <w:p w14:paraId="7AEFFA79" w14:textId="57A7282E" w:rsidR="00CB14D9" w:rsidRPr="00CB14D9" w:rsidRDefault="009A78B2" w:rsidP="00CB14D9">
      <w:pPr>
        <w:pStyle w:val="RedBoldCode"/>
      </w:pPr>
      <w:r>
        <w:t xml:space="preserve">  char ioBuf[128];</w:t>
      </w:r>
    </w:p>
    <w:p w14:paraId="6368E47F" w14:textId="77777777" w:rsidR="00CB14D9" w:rsidRPr="00CB14D9" w:rsidRDefault="00CB14D9" w:rsidP="00CB14D9">
      <w:pPr>
        <w:pStyle w:val="RedBoldCode"/>
      </w:pPr>
      <w:r w:rsidRPr="00CB14D9">
        <w:t xml:space="preserve">  busIO.header("\nVoltages on buses\n\n");</w:t>
      </w:r>
    </w:p>
    <w:p w14:paraId="4A12D598" w14:textId="77777777" w:rsidR="00CB14D9" w:rsidRPr="00CB14D9" w:rsidRDefault="00CB14D9" w:rsidP="00CB14D9">
      <w:pPr>
        <w:pStyle w:val="RedBoldCode"/>
      </w:pPr>
      <w:r w:rsidRPr="00CB14D9">
        <w:t xml:space="preserve">  busIO.write();</w:t>
      </w:r>
    </w:p>
    <w:p w14:paraId="3E778E06" w14:textId="77777777" w:rsidR="00CB14D9" w:rsidRPr="00CB14D9" w:rsidRDefault="00CB14D9" w:rsidP="00CB14D9">
      <w:pPr>
        <w:pStyle w:val="RedBoldCode"/>
      </w:pPr>
    </w:p>
    <w:p w14:paraId="069D01C8" w14:textId="77777777" w:rsidR="00CB14D9" w:rsidRDefault="00CB14D9" w:rsidP="00CB14D9">
      <w:pPr>
        <w:pStyle w:val="RedBoldCode"/>
      </w:pPr>
      <w:r w:rsidRPr="00CB14D9">
        <w:t xml:space="preserve">  gridpack::serial_io::SerialBranchIO&lt;RGNetwork&gt;</w:t>
      </w:r>
    </w:p>
    <w:p w14:paraId="0B904F0E" w14:textId="2A7EBF1E" w:rsidR="00CB14D9" w:rsidRPr="00CB14D9" w:rsidRDefault="00CB14D9" w:rsidP="00CB14D9">
      <w:pPr>
        <w:pStyle w:val="RedBoldCode"/>
      </w:pPr>
      <w:r>
        <w:t xml:space="preserve">   </w:t>
      </w:r>
      <w:r w:rsidRPr="00CB14D9">
        <w:t xml:space="preserve"> branchIO(128,network);</w:t>
      </w:r>
    </w:p>
    <w:p w14:paraId="3A357B84" w14:textId="77777777" w:rsidR="00CB14D9" w:rsidRPr="00CB14D9" w:rsidRDefault="00CB14D9" w:rsidP="00CB14D9">
      <w:pPr>
        <w:pStyle w:val="RedBoldCode"/>
      </w:pPr>
      <w:r w:rsidRPr="00CB14D9">
        <w:t xml:space="preserve">  branchIO.header("\nCurrent on branches\n\n");</w:t>
      </w:r>
    </w:p>
    <w:p w14:paraId="30D04FF8" w14:textId="77777777" w:rsidR="00CB14D9" w:rsidRPr="00CB14D9" w:rsidRDefault="00CB14D9" w:rsidP="00CB14D9">
      <w:pPr>
        <w:pStyle w:val="RedBoldCode"/>
      </w:pPr>
      <w:r w:rsidRPr="00CB14D9">
        <w:t xml:space="preserve">  branchIO.write();</w:t>
      </w:r>
    </w:p>
    <w:p w14:paraId="0971E7C9" w14:textId="4298AED7" w:rsidR="00CB14D9" w:rsidRDefault="00CB14D9" w:rsidP="00CB14D9">
      <w:pPr>
        <w:pStyle w:val="RedBoldCode"/>
      </w:pPr>
      <w:r w:rsidRPr="00CB14D9">
        <w:t>}</w:t>
      </w:r>
    </w:p>
    <w:p w14:paraId="76784E76" w14:textId="6DBFD800" w:rsidR="00CB14D9" w:rsidRDefault="00F73F04" w:rsidP="00CB14D9">
      <w:pPr>
        <w:rPr>
          <w:rFonts w:ascii="Times New Roman" w:hAnsi="Times New Roman" w:cs="Times New Roman"/>
          <w:sz w:val="24"/>
          <w:szCs w:val="24"/>
        </w:rPr>
      </w:pPr>
      <w:r>
        <w:rPr>
          <w:rFonts w:ascii="Times New Roman" w:hAnsi="Times New Roman" w:cs="Times New Roman"/>
          <w:sz w:val="24"/>
          <w:szCs w:val="24"/>
        </w:rPr>
        <w:t xml:space="preserve">The </w:t>
      </w:r>
      <w:r w:rsidR="009A78B2">
        <w:rPr>
          <w:rFonts w:ascii="Times New Roman" w:hAnsi="Times New Roman" w:cs="Times New Roman"/>
          <w:sz w:val="24"/>
          <w:szCs w:val="24"/>
        </w:rPr>
        <w:t xml:space="preserve">beginning of the </w:t>
      </w:r>
      <w:r>
        <w:rPr>
          <w:rFonts w:ascii="Times New Roman" w:hAnsi="Times New Roman" w:cs="Times New Roman"/>
          <w:sz w:val="24"/>
          <w:szCs w:val="24"/>
        </w:rPr>
        <w:t>resistor grid application is a little more complicated than “hello world” in that it uses an input file to control the properties of the linear solver that is used to solve current equations.</w:t>
      </w:r>
      <w:r w:rsidR="00873CF3">
        <w:rPr>
          <w:rFonts w:ascii="Times New Roman" w:hAnsi="Times New Roman" w:cs="Times New Roman"/>
          <w:sz w:val="24"/>
          <w:szCs w:val="24"/>
        </w:rPr>
        <w:t xml:space="preserve"> To read in the input file, the application starts by creating a communicator on the set of all processors. Only one configuration object is available to the application and the </w:t>
      </w:r>
      <w:r w:rsidR="00873CF3" w:rsidRPr="00873CF3">
        <w:rPr>
          <w:rStyle w:val="Heading1Char"/>
        </w:rPr>
        <w:t>execute</w:t>
      </w:r>
      <w:r w:rsidR="00873CF3">
        <w:rPr>
          <w:rFonts w:ascii="Times New Roman" w:hAnsi="Times New Roman" w:cs="Times New Roman"/>
          <w:sz w:val="24"/>
          <w:szCs w:val="24"/>
        </w:rPr>
        <w:t xml:space="preserve"> function gets a pointer to this instance by calling the static function </w:t>
      </w:r>
      <w:r w:rsidR="00873CF3" w:rsidRPr="00873CF3">
        <w:rPr>
          <w:rStyle w:val="Heading1Char"/>
        </w:rPr>
        <w:t>Configuration::configuration()</w:t>
      </w:r>
      <w:r w:rsidR="00873CF3">
        <w:rPr>
          <w:rFonts w:ascii="Times New Roman" w:hAnsi="Times New Roman" w:cs="Times New Roman"/>
          <w:sz w:val="24"/>
          <w:szCs w:val="24"/>
        </w:rPr>
        <w:t>. This pointer can then be used to read in the input file, “</w:t>
      </w:r>
      <w:r w:rsidR="00873CF3" w:rsidRPr="00873CF3">
        <w:rPr>
          <w:rStyle w:val="Heading1Char"/>
        </w:rPr>
        <w:t>input.xml</w:t>
      </w:r>
      <w:r w:rsidR="00873CF3">
        <w:rPr>
          <w:rFonts w:ascii="Times New Roman" w:hAnsi="Times New Roman" w:cs="Times New Roman"/>
          <w:sz w:val="24"/>
          <w:szCs w:val="24"/>
        </w:rPr>
        <w:t>”, across all processes in</w:t>
      </w:r>
      <w:r w:rsidR="004A3119">
        <w:rPr>
          <w:rFonts w:ascii="Times New Roman" w:hAnsi="Times New Roman" w:cs="Times New Roman"/>
          <w:sz w:val="24"/>
          <w:szCs w:val="24"/>
        </w:rPr>
        <w:t xml:space="preserve"> the communicator</w:t>
      </w:r>
      <w:r w:rsidR="00873CF3">
        <w:rPr>
          <w:rFonts w:ascii="Times New Roman" w:hAnsi="Times New Roman" w:cs="Times New Roman"/>
          <w:sz w:val="24"/>
          <w:szCs w:val="24"/>
        </w:rPr>
        <w:t xml:space="preserve"> </w:t>
      </w:r>
      <w:r w:rsidR="00873CF3" w:rsidRPr="004A3119">
        <w:rPr>
          <w:rStyle w:val="Heading1Char"/>
        </w:rPr>
        <w:t>world</w:t>
      </w:r>
      <w:r w:rsidR="00873CF3">
        <w:rPr>
          <w:rFonts w:ascii="Times New Roman" w:hAnsi="Times New Roman" w:cs="Times New Roman"/>
          <w:sz w:val="24"/>
          <w:szCs w:val="24"/>
        </w:rPr>
        <w:t xml:space="preserve"> using the </w:t>
      </w:r>
      <w:r w:rsidR="00873CF3" w:rsidRPr="00873CF3">
        <w:rPr>
          <w:rStyle w:val="Heading1Char"/>
        </w:rPr>
        <w:t>open</w:t>
      </w:r>
      <w:r w:rsidR="00873CF3">
        <w:rPr>
          <w:rFonts w:ascii="Times New Roman" w:hAnsi="Times New Roman" w:cs="Times New Roman"/>
          <w:sz w:val="24"/>
          <w:szCs w:val="24"/>
        </w:rPr>
        <w:t xml:space="preserve"> method. All processors now have access to the contents of </w:t>
      </w:r>
      <w:r w:rsidR="00873CF3" w:rsidRPr="00873CF3">
        <w:rPr>
          <w:rStyle w:val="Heading1Char"/>
        </w:rPr>
        <w:t>input.xml</w:t>
      </w:r>
      <w:r w:rsidR="00873CF3">
        <w:rPr>
          <w:rFonts w:ascii="Times New Roman" w:hAnsi="Times New Roman" w:cs="Times New Roman"/>
          <w:sz w:val="24"/>
          <w:szCs w:val="24"/>
        </w:rPr>
        <w:t xml:space="preserve">. The input file contains two pieces of information, the name of the PSS/E formatted resistor grid configuration file and the parameters for the linear solver. The resistor grid file name can be obtained by getting a cursor pointer that is pointed at the </w:t>
      </w:r>
      <w:r w:rsidR="00873CF3" w:rsidRPr="00A61F7D">
        <w:rPr>
          <w:rStyle w:val="Heading1Char"/>
        </w:rPr>
        <w:t>ResistorGrid</w:t>
      </w:r>
      <w:r w:rsidR="00873CF3">
        <w:rPr>
          <w:rFonts w:ascii="Times New Roman" w:hAnsi="Times New Roman" w:cs="Times New Roman"/>
          <w:sz w:val="24"/>
          <w:szCs w:val="24"/>
        </w:rPr>
        <w:t xml:space="preserve"> block in the input</w:t>
      </w:r>
      <w:r w:rsidR="004A3119">
        <w:rPr>
          <w:rFonts w:ascii="Times New Roman" w:hAnsi="Times New Roman" w:cs="Times New Roman"/>
          <w:sz w:val="24"/>
          <w:szCs w:val="24"/>
        </w:rPr>
        <w:t xml:space="preserve"> file by</w:t>
      </w:r>
      <w:r w:rsidR="00A61F7D">
        <w:rPr>
          <w:rFonts w:ascii="Times New Roman" w:hAnsi="Times New Roman" w:cs="Times New Roman"/>
          <w:sz w:val="24"/>
          <w:szCs w:val="24"/>
        </w:rPr>
        <w:t xml:space="preserve"> using the </w:t>
      </w:r>
      <w:r w:rsidR="00A61F7D" w:rsidRPr="00A61F7D">
        <w:rPr>
          <w:rStyle w:val="Heading1Char"/>
        </w:rPr>
        <w:t>getCursor</w:t>
      </w:r>
      <w:r w:rsidR="00A61F7D">
        <w:rPr>
          <w:rFonts w:ascii="Times New Roman" w:hAnsi="Times New Roman" w:cs="Times New Roman"/>
          <w:sz w:val="24"/>
          <w:szCs w:val="24"/>
        </w:rPr>
        <w:t xml:space="preserve"> function</w:t>
      </w:r>
      <w:r w:rsidR="00873CF3">
        <w:rPr>
          <w:rFonts w:ascii="Times New Roman" w:hAnsi="Times New Roman" w:cs="Times New Roman"/>
          <w:sz w:val="24"/>
          <w:szCs w:val="24"/>
        </w:rPr>
        <w:t xml:space="preserve"> and then using</w:t>
      </w:r>
      <w:r w:rsidR="00A61F7D">
        <w:rPr>
          <w:rFonts w:ascii="Times New Roman" w:hAnsi="Times New Roman" w:cs="Times New Roman"/>
          <w:sz w:val="24"/>
          <w:szCs w:val="24"/>
        </w:rPr>
        <w:t xml:space="preserve"> the </w:t>
      </w:r>
      <w:r w:rsidR="00A61F7D" w:rsidRPr="00A61F7D">
        <w:rPr>
          <w:rStyle w:val="Heading1Char"/>
        </w:rPr>
        <w:t>get</w:t>
      </w:r>
      <w:r w:rsidR="00A61F7D">
        <w:rPr>
          <w:rFonts w:ascii="Times New Roman" w:hAnsi="Times New Roman" w:cs="Times New Roman"/>
          <w:sz w:val="24"/>
          <w:szCs w:val="24"/>
        </w:rPr>
        <w:t xml:space="preserve"> function to retrieve the actual file name located in the </w:t>
      </w:r>
      <w:r w:rsidR="00A61F7D" w:rsidRPr="00A61F7D">
        <w:rPr>
          <w:rStyle w:val="Heading1Char"/>
        </w:rPr>
        <w:t xml:space="preserve">networkConfiguration </w:t>
      </w:r>
      <w:r w:rsidR="00A61F7D">
        <w:rPr>
          <w:rFonts w:ascii="Times New Roman" w:hAnsi="Times New Roman" w:cs="Times New Roman"/>
          <w:sz w:val="24"/>
          <w:szCs w:val="24"/>
        </w:rPr>
        <w:t xml:space="preserve">field. If no file is specified in the input deck, the file name </w:t>
      </w:r>
      <w:r w:rsidR="00A61F7D">
        <w:rPr>
          <w:rFonts w:ascii="Times New Roman" w:hAnsi="Times New Roman" w:cs="Times New Roman"/>
          <w:sz w:val="24"/>
          <w:szCs w:val="24"/>
        </w:rPr>
        <w:lastRenderedPageBreak/>
        <w:t>defaults to “</w:t>
      </w:r>
      <w:r w:rsidR="00A61F7D" w:rsidRPr="00A61F7D">
        <w:rPr>
          <w:rStyle w:val="Heading1Char"/>
        </w:rPr>
        <w:t>small.raw</w:t>
      </w:r>
      <w:r w:rsidR="00A61F7D">
        <w:rPr>
          <w:rFonts w:ascii="Times New Roman" w:hAnsi="Times New Roman" w:cs="Times New Roman"/>
          <w:sz w:val="24"/>
          <w:szCs w:val="24"/>
        </w:rPr>
        <w:t xml:space="preserve">”. At the same time, an </w:t>
      </w:r>
      <w:r w:rsidR="00A61F7D" w:rsidRPr="00A61F7D">
        <w:rPr>
          <w:rStyle w:val="Heading1Char"/>
        </w:rPr>
        <w:t>RGNetwork</w:t>
      </w:r>
      <w:r w:rsidR="00A61F7D">
        <w:rPr>
          <w:rFonts w:ascii="Times New Roman" w:hAnsi="Times New Roman" w:cs="Times New Roman"/>
          <w:sz w:val="24"/>
          <w:szCs w:val="24"/>
        </w:rPr>
        <w:t xml:space="preserve"> object is instantiated and used to initialize on instance of </w:t>
      </w:r>
      <w:r w:rsidR="00A61F7D" w:rsidRPr="00A61F7D">
        <w:rPr>
          <w:rStyle w:val="Heading1Char"/>
        </w:rPr>
        <w:t>PTI23_parser</w:t>
      </w:r>
      <w:r w:rsidR="00A61F7D">
        <w:rPr>
          <w:rFonts w:ascii="Times New Roman" w:hAnsi="Times New Roman" w:cs="Times New Roman"/>
          <w:sz w:val="24"/>
          <w:szCs w:val="24"/>
        </w:rPr>
        <w:t>. This can then read in the resistor grid configuration file using the parse function.</w:t>
      </w:r>
    </w:p>
    <w:p w14:paraId="59C4856C" w14:textId="1A786D51" w:rsidR="00A61F7D" w:rsidRDefault="00A61F7D" w:rsidP="00CB14D9">
      <w:pPr>
        <w:rPr>
          <w:rFonts w:ascii="Times New Roman" w:hAnsi="Times New Roman" w:cs="Times New Roman"/>
          <w:sz w:val="24"/>
          <w:szCs w:val="24"/>
        </w:rPr>
      </w:pPr>
      <w:r>
        <w:rPr>
          <w:rFonts w:ascii="Times New Roman" w:hAnsi="Times New Roman" w:cs="Times New Roman"/>
          <w:sz w:val="24"/>
          <w:szCs w:val="24"/>
        </w:rPr>
        <w:t xml:space="preserve">At this point, all buses and branches have been created, but they may not be distributed in a way that supports computation. The network </w:t>
      </w:r>
      <w:r w:rsidRPr="00322AC1">
        <w:rPr>
          <w:rStyle w:val="Heading1Char"/>
        </w:rPr>
        <w:t>partition</w:t>
      </w:r>
      <w:r>
        <w:rPr>
          <w:rFonts w:ascii="Times New Roman" w:hAnsi="Times New Roman" w:cs="Times New Roman"/>
          <w:sz w:val="24"/>
          <w:szCs w:val="24"/>
        </w:rPr>
        <w:t xml:space="preserve"> function is called to redistribute the network so that each process has maximal connections between components located on the process and minimal connections to components located on other processes. The ghost buses and branches are also added by the </w:t>
      </w:r>
      <w:r w:rsidRPr="00322AC1">
        <w:rPr>
          <w:rStyle w:val="Heading1Char"/>
        </w:rPr>
        <w:t>partition</w:t>
      </w:r>
      <w:r>
        <w:rPr>
          <w:rFonts w:ascii="Times New Roman" w:hAnsi="Times New Roman" w:cs="Times New Roman"/>
          <w:sz w:val="24"/>
          <w:szCs w:val="24"/>
        </w:rPr>
        <w:t xml:space="preserve"> function.</w:t>
      </w:r>
    </w:p>
    <w:p w14:paraId="633F6E4D" w14:textId="5BC86009" w:rsidR="00A61F7D" w:rsidRDefault="00A61F7D" w:rsidP="00CB14D9">
      <w:pPr>
        <w:rPr>
          <w:rFonts w:ascii="Times New Roman" w:hAnsi="Times New Roman" w:cs="Times New Roman"/>
          <w:sz w:val="24"/>
          <w:szCs w:val="24"/>
        </w:rPr>
      </w:pPr>
      <w:r>
        <w:rPr>
          <w:rFonts w:ascii="Times New Roman" w:hAnsi="Times New Roman" w:cs="Times New Roman"/>
          <w:sz w:val="24"/>
          <w:szCs w:val="24"/>
        </w:rPr>
        <w:t xml:space="preserve">After partitioning, an </w:t>
      </w:r>
      <w:r w:rsidRPr="00322AC1">
        <w:rPr>
          <w:rStyle w:val="Heading1Char"/>
        </w:rPr>
        <w:t>RGFactory</w:t>
      </w:r>
      <w:r>
        <w:rPr>
          <w:rFonts w:ascii="Times New Roman" w:hAnsi="Times New Roman" w:cs="Times New Roman"/>
          <w:sz w:val="24"/>
          <w:szCs w:val="24"/>
        </w:rPr>
        <w:t xml:space="preserve"> object is created and the base class </w:t>
      </w:r>
      <w:r w:rsidRPr="00322AC1">
        <w:rPr>
          <w:rStyle w:val="Heading1Char"/>
        </w:rPr>
        <w:t>load</w:t>
      </w:r>
      <w:r>
        <w:rPr>
          <w:rFonts w:ascii="Times New Roman" w:hAnsi="Times New Roman" w:cs="Times New Roman"/>
          <w:sz w:val="24"/>
          <w:szCs w:val="24"/>
        </w:rPr>
        <w:t xml:space="preserve"> method is called to initialize the internal data elements on each bus and branch in the network. This function </w:t>
      </w:r>
      <w:r w:rsidR="00322AC1">
        <w:rPr>
          <w:rFonts w:ascii="Times New Roman" w:hAnsi="Times New Roman" w:cs="Times New Roman"/>
          <w:sz w:val="24"/>
          <w:szCs w:val="24"/>
        </w:rPr>
        <w:t xml:space="preserve">initializes both locally held components as well as ghost components, so there is no need for a data exchange to guarantee that all components are up to date. The factory also calls the base class </w:t>
      </w:r>
      <w:r w:rsidR="00322AC1" w:rsidRPr="00322AC1">
        <w:rPr>
          <w:rStyle w:val="Heading1Char"/>
        </w:rPr>
        <w:t>setComponents</w:t>
      </w:r>
      <w:r w:rsidR="00322AC1">
        <w:rPr>
          <w:rFonts w:ascii="Times New Roman" w:hAnsi="Times New Roman" w:cs="Times New Roman"/>
          <w:sz w:val="24"/>
          <w:szCs w:val="24"/>
        </w:rPr>
        <w:t xml:space="preserve"> method, which determines several types of internal indices that are used to set up calculations. </w:t>
      </w:r>
      <w:r w:rsidR="004A3119">
        <w:rPr>
          <w:rFonts w:ascii="Times New Roman" w:hAnsi="Times New Roman" w:cs="Times New Roman"/>
          <w:sz w:val="24"/>
          <w:szCs w:val="24"/>
        </w:rPr>
        <w:t xml:space="preserve">The buffers needed to exchange data at the end of the calculation so that currect values of the electric current can be calculate are set up by a call to the factory </w:t>
      </w:r>
      <w:r w:rsidR="004A3119" w:rsidRPr="004A3119">
        <w:rPr>
          <w:rStyle w:val="Heading1Char"/>
        </w:rPr>
        <w:t>setExchange</w:t>
      </w:r>
      <w:r w:rsidR="004A3119">
        <w:rPr>
          <w:rFonts w:ascii="Times New Roman" w:hAnsi="Times New Roman" w:cs="Times New Roman"/>
          <w:sz w:val="24"/>
          <w:szCs w:val="24"/>
        </w:rPr>
        <w:t xml:space="preserve"> method. Additional internal data structures needed for the data exchange between buses are created by calling the network </w:t>
      </w:r>
      <w:r w:rsidR="004A3119" w:rsidRPr="004A3119">
        <w:rPr>
          <w:rStyle w:val="Heading1Char"/>
        </w:rPr>
        <w:t>initBusUpdate</w:t>
      </w:r>
      <w:r w:rsidR="004A3119">
        <w:rPr>
          <w:rFonts w:ascii="Times New Roman" w:hAnsi="Times New Roman" w:cs="Times New Roman"/>
          <w:sz w:val="24"/>
          <w:szCs w:val="24"/>
        </w:rPr>
        <w:t xml:space="preserve"> method. No data exchanges are needed between branch components.</w:t>
      </w:r>
    </w:p>
    <w:p w14:paraId="359243B2" w14:textId="42CD556A" w:rsidR="00322AC1" w:rsidRDefault="00322AC1" w:rsidP="00CB14D9">
      <w:pPr>
        <w:rPr>
          <w:rFonts w:ascii="Times New Roman" w:eastAsiaTheme="minorEastAsia" w:hAnsi="Times New Roman" w:cs="Times New Roman"/>
          <w:sz w:val="24"/>
          <w:szCs w:val="24"/>
        </w:rPr>
      </w:pPr>
      <w:r>
        <w:rPr>
          <w:rFonts w:ascii="Times New Roman" w:hAnsi="Times New Roman" w:cs="Times New Roman"/>
          <w:sz w:val="24"/>
          <w:szCs w:val="24"/>
        </w:rPr>
        <w:t xml:space="preserve">The next step in the algorithm is to create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sidR="00FC40F2">
        <w:rPr>
          <w:rFonts w:ascii="Times New Roman" w:eastAsiaTheme="minorEastAsia" w:hAnsi="Times New Roman" w:cs="Times New Roman"/>
          <w:sz w:val="24"/>
          <w:szCs w:val="24"/>
        </w:rPr>
        <w:t xml:space="preserve">, the right hand side vector and a vector to contain the solution. Two separate mappers are needed, one for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sidR="00FC40F2">
        <w:rPr>
          <w:rFonts w:ascii="Times New Roman" w:eastAsiaTheme="minorEastAsia" w:hAnsi="Times New Roman" w:cs="Times New Roman"/>
          <w:sz w:val="24"/>
          <w:szCs w:val="24"/>
        </w:rPr>
        <w:t xml:space="preserve"> and the other for the right hand side vector. For the matrix, the code creates an instance of a </w:t>
      </w:r>
      <w:r w:rsidR="00FC40F2" w:rsidRPr="00687592">
        <w:rPr>
          <w:rStyle w:val="Heading1Char"/>
        </w:rPr>
        <w:t>FullMatrixMap</w:t>
      </w:r>
      <w:r w:rsidR="00FC40F2">
        <w:rPr>
          <w:rFonts w:ascii="Times New Roman" w:eastAsiaTheme="minorEastAsia" w:hAnsi="Times New Roman" w:cs="Times New Roman"/>
          <w:sz w:val="24"/>
          <w:szCs w:val="24"/>
        </w:rPr>
        <w:t xml:space="preserve"> that is initialized with the resistor grid network and then calls the </w:t>
      </w:r>
      <w:r w:rsidR="00FC40F2" w:rsidRPr="00687592">
        <w:rPr>
          <w:rStyle w:val="Heading1Char"/>
        </w:rPr>
        <w:t>mapToMatrix</w:t>
      </w:r>
      <w:r w:rsidR="00FC40F2">
        <w:rPr>
          <w:rFonts w:ascii="Times New Roman" w:eastAsiaTheme="minorEastAsia" w:hAnsi="Times New Roman" w:cs="Times New Roman"/>
          <w:sz w:val="24"/>
          <w:szCs w:val="24"/>
        </w:rPr>
        <w:t xml:space="preserve"> function to actually create the matrix </w:t>
      </w:r>
      <w:r w:rsidR="00FC40F2" w:rsidRPr="00687592">
        <w:rPr>
          <w:rStyle w:val="Heading1Char"/>
        </w:rPr>
        <w:t>V</w:t>
      </w:r>
      <w:r w:rsidR="00FC40F2">
        <w:rPr>
          <w:rFonts w:ascii="Times New Roman" w:eastAsiaTheme="minorEastAsia" w:hAnsi="Times New Roman" w:cs="Times New Roman"/>
          <w:sz w:val="24"/>
          <w:szCs w:val="24"/>
        </w:rPr>
        <w:t xml:space="preserve">. The right hand side vector is created by creating instance of a </w:t>
      </w:r>
      <w:r w:rsidR="00FC40F2" w:rsidRPr="00687592">
        <w:rPr>
          <w:rStyle w:val="Heading1Char"/>
        </w:rPr>
        <w:t>BusVectorMap</w:t>
      </w:r>
      <w:r w:rsidR="00FC40F2">
        <w:rPr>
          <w:rFonts w:ascii="Times New Roman" w:eastAsiaTheme="minorEastAsia" w:hAnsi="Times New Roman" w:cs="Times New Roman"/>
          <w:sz w:val="24"/>
          <w:szCs w:val="24"/>
        </w:rPr>
        <w:t xml:space="preserve"> and using the </w:t>
      </w:r>
      <w:r w:rsidR="00FC40F2" w:rsidRPr="00687592">
        <w:rPr>
          <w:rStyle w:val="Heading1Char"/>
        </w:rPr>
        <w:t>mapToVector</w:t>
      </w:r>
      <w:r w:rsidR="00FC40F2">
        <w:rPr>
          <w:rFonts w:ascii="Times New Roman" w:eastAsiaTheme="minorEastAsia" w:hAnsi="Times New Roman" w:cs="Times New Roman"/>
          <w:sz w:val="24"/>
          <w:szCs w:val="24"/>
        </w:rPr>
        <w:t xml:space="preserve"> function to create the vector </w:t>
      </w:r>
      <w:r w:rsidR="00FC40F2" w:rsidRPr="00687592">
        <w:rPr>
          <w:rStyle w:val="Heading1Char"/>
        </w:rPr>
        <w:t>R</w:t>
      </w:r>
      <w:r w:rsidR="00FC40F2">
        <w:rPr>
          <w:rFonts w:ascii="Times New Roman" w:eastAsiaTheme="minorEastAsia" w:hAnsi="Times New Roman" w:cs="Times New Roman"/>
          <w:sz w:val="24"/>
          <w:szCs w:val="24"/>
        </w:rPr>
        <w:t xml:space="preserve">. The solution vector </w:t>
      </w:r>
      <w:r w:rsidR="00FC40F2" w:rsidRPr="00687592">
        <w:rPr>
          <w:rStyle w:val="Heading1Char"/>
        </w:rPr>
        <w:t>X</w:t>
      </w:r>
      <w:r w:rsidR="00FC40F2">
        <w:rPr>
          <w:rFonts w:ascii="Times New Roman" w:eastAsiaTheme="minorEastAsia" w:hAnsi="Times New Roman" w:cs="Times New Roman"/>
          <w:sz w:val="24"/>
          <w:szCs w:val="24"/>
        </w:rPr>
        <w:t xml:space="preserve"> does not need to be initialized to any particular value, it just needs to be the same size as </w:t>
      </w:r>
      <w:r w:rsidR="00FC40F2" w:rsidRPr="00687592">
        <w:rPr>
          <w:rStyle w:val="Heading1Char"/>
        </w:rPr>
        <w:t>R</w:t>
      </w:r>
      <w:r w:rsidR="00FC40F2">
        <w:rPr>
          <w:rFonts w:ascii="Times New Roman" w:eastAsiaTheme="minorEastAsia" w:hAnsi="Times New Roman" w:cs="Times New Roman"/>
          <w:sz w:val="24"/>
          <w:szCs w:val="24"/>
        </w:rPr>
        <w:t xml:space="preserve"> so it is created by having </w:t>
      </w:r>
      <w:r w:rsidR="00FC40F2" w:rsidRPr="00687592">
        <w:rPr>
          <w:rStyle w:val="Heading1Char"/>
        </w:rPr>
        <w:t>R</w:t>
      </w:r>
      <w:r w:rsidR="00FC40F2">
        <w:rPr>
          <w:rFonts w:ascii="Times New Roman" w:eastAsiaTheme="minorEastAsia" w:hAnsi="Times New Roman" w:cs="Times New Roman"/>
          <w:sz w:val="24"/>
          <w:szCs w:val="24"/>
        </w:rPr>
        <w:t xml:space="preserve"> call the </w:t>
      </w:r>
      <w:r w:rsidR="00FC40F2" w:rsidRPr="00687592">
        <w:rPr>
          <w:rStyle w:val="Heading1Char"/>
        </w:rPr>
        <w:t>clone</w:t>
      </w:r>
      <w:r w:rsidR="00687592">
        <w:rPr>
          <w:rFonts w:ascii="Times New Roman" w:eastAsiaTheme="minorEastAsia" w:hAnsi="Times New Roman" w:cs="Times New Roman"/>
          <w:sz w:val="24"/>
          <w:szCs w:val="24"/>
        </w:rPr>
        <w:t xml:space="preserve"> method in the </w:t>
      </w:r>
      <w:r w:rsidR="00687592" w:rsidRPr="00687592">
        <w:rPr>
          <w:rStyle w:val="Heading1Char"/>
        </w:rPr>
        <w:t>V</w:t>
      </w:r>
      <w:r w:rsidR="00FC40F2" w:rsidRPr="00687592">
        <w:rPr>
          <w:rStyle w:val="Heading1Char"/>
        </w:rPr>
        <w:t>ector</w:t>
      </w:r>
      <w:r w:rsidR="00FC40F2">
        <w:rPr>
          <w:rFonts w:ascii="Times New Roman" w:eastAsiaTheme="minorEastAsia" w:hAnsi="Times New Roman" w:cs="Times New Roman"/>
          <w:sz w:val="24"/>
          <w:szCs w:val="24"/>
        </w:rPr>
        <w:t xml:space="preserve"> class and using the result to initialize </w:t>
      </w:r>
      <w:r w:rsidR="00FC40F2" w:rsidRPr="00687592">
        <w:rPr>
          <w:rStyle w:val="Heading1Char"/>
        </w:rPr>
        <w:t>X</w:t>
      </w:r>
      <w:r w:rsidR="00FC40F2">
        <w:rPr>
          <w:rFonts w:ascii="Times New Roman" w:eastAsiaTheme="minorEastAsia" w:hAnsi="Times New Roman" w:cs="Times New Roman"/>
          <w:sz w:val="24"/>
          <w:szCs w:val="24"/>
        </w:rPr>
        <w:t xml:space="preserve"> in the </w:t>
      </w:r>
      <w:r w:rsidR="00FC40F2" w:rsidRPr="00687592">
        <w:rPr>
          <w:rStyle w:val="Heading1Char"/>
        </w:rPr>
        <w:t>Vector</w:t>
      </w:r>
      <w:r w:rsidR="00FC40F2">
        <w:rPr>
          <w:rFonts w:ascii="Times New Roman" w:eastAsiaTheme="minorEastAsia" w:hAnsi="Times New Roman" w:cs="Times New Roman"/>
          <w:sz w:val="24"/>
          <w:szCs w:val="24"/>
        </w:rPr>
        <w:t xml:space="preserve"> class constructor.</w:t>
      </w:r>
    </w:p>
    <w:p w14:paraId="2022E160" w14:textId="4CC8806D" w:rsidR="00687592" w:rsidRDefault="00687592" w:rsidP="00CB1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Once </w:t>
      </w:r>
      <w:r w:rsidRPr="007C6E7E">
        <w:rPr>
          <w:rStyle w:val="Heading1Char"/>
        </w:rPr>
        <w:t>V</w:t>
      </w:r>
      <w:r>
        <w:rPr>
          <w:rFonts w:ascii="Times New Roman" w:eastAsiaTheme="minorEastAsia" w:hAnsi="Times New Roman" w:cs="Times New Roman"/>
          <w:sz w:val="24"/>
          <w:szCs w:val="24"/>
        </w:rPr>
        <w:t xml:space="preserve">, </w:t>
      </w:r>
      <w:r w:rsidRPr="007C6E7E">
        <w:rPr>
          <w:rStyle w:val="Heading1Char"/>
        </w:rPr>
        <w:t>R</w:t>
      </w:r>
      <w:r>
        <w:rPr>
          <w:rFonts w:ascii="Times New Roman" w:eastAsiaTheme="minorEastAsia" w:hAnsi="Times New Roman" w:cs="Times New Roman"/>
          <w:sz w:val="24"/>
          <w:szCs w:val="24"/>
        </w:rPr>
        <w:t xml:space="preserve">, and </w:t>
      </w:r>
      <w:r w:rsidRPr="007C6E7E">
        <w:rPr>
          <w:rStyle w:val="Heading1Char"/>
        </w:rPr>
        <w:t>X</w:t>
      </w:r>
      <w:r>
        <w:rPr>
          <w:rFonts w:ascii="Times New Roman" w:eastAsiaTheme="minorEastAsia" w:hAnsi="Times New Roman" w:cs="Times New Roman"/>
          <w:sz w:val="24"/>
          <w:szCs w:val="24"/>
        </w:rPr>
        <w:t xml:space="preserve"> are available, the equations can be solved using a linear solver. The linear solver is created by initializing an instance of </w:t>
      </w:r>
      <w:r w:rsidRPr="007C6E7E">
        <w:rPr>
          <w:rStyle w:val="Heading1Char"/>
        </w:rPr>
        <w:t>LinearSolver</w:t>
      </w:r>
      <w:r>
        <w:rPr>
          <w:rFonts w:ascii="Times New Roman" w:eastAsiaTheme="minorEastAsia" w:hAnsi="Times New Roman" w:cs="Times New Roman"/>
          <w:sz w:val="24"/>
          <w:szCs w:val="24"/>
        </w:rPr>
        <w:t xml:space="preserve"> with the matrix </w:t>
      </w:r>
      <w:r w:rsidRPr="007C6E7E">
        <w:rPr>
          <w:rStyle w:val="Heading1Char"/>
        </w:rPr>
        <w:t>V</w:t>
      </w:r>
      <w:r>
        <w:rPr>
          <w:rFonts w:ascii="Times New Roman" w:eastAsiaTheme="minorEastAsia" w:hAnsi="Times New Roman" w:cs="Times New Roman"/>
          <w:sz w:val="24"/>
          <w:szCs w:val="24"/>
        </w:rPr>
        <w:t xml:space="preserve">. The solver class </w:t>
      </w:r>
      <w:r w:rsidRPr="007C6E7E">
        <w:rPr>
          <w:rStyle w:val="Heading1Char"/>
        </w:rPr>
        <w:t>configure</w:t>
      </w:r>
      <w:r>
        <w:rPr>
          <w:rFonts w:ascii="Times New Roman" w:eastAsiaTheme="minorEastAsia" w:hAnsi="Times New Roman" w:cs="Times New Roman"/>
          <w:sz w:val="24"/>
          <w:szCs w:val="24"/>
        </w:rPr>
        <w:t xml:space="preserve"> method can be used to transfer solver parameters in </w:t>
      </w:r>
      <w:r w:rsidRPr="007C6E7E">
        <w:rPr>
          <w:rStyle w:val="Heading1Char"/>
        </w:rPr>
        <w:t>input.xml</w:t>
      </w:r>
      <w:r>
        <w:rPr>
          <w:rFonts w:ascii="Times New Roman" w:eastAsiaTheme="minorEastAsia" w:hAnsi="Times New Roman" w:cs="Times New Roman"/>
          <w:sz w:val="24"/>
          <w:szCs w:val="24"/>
        </w:rPr>
        <w:t xml:space="preserve"> to the solver. The </w:t>
      </w:r>
      <w:r w:rsidRPr="007C6E7E">
        <w:rPr>
          <w:rStyle w:val="Heading1Char"/>
        </w:rPr>
        <w:t>cursor</w:t>
      </w:r>
      <w:r>
        <w:rPr>
          <w:rFonts w:ascii="Times New Roman" w:eastAsiaTheme="minorEastAsia" w:hAnsi="Times New Roman" w:cs="Times New Roman"/>
          <w:sz w:val="24"/>
          <w:szCs w:val="24"/>
        </w:rPr>
        <w:t xml:space="preserve"> pointer</w:t>
      </w:r>
      <w:r w:rsidR="007C6E7E">
        <w:rPr>
          <w:rFonts w:ascii="Times New Roman" w:eastAsiaTheme="minorEastAsia" w:hAnsi="Times New Roman" w:cs="Times New Roman"/>
          <w:sz w:val="24"/>
          <w:szCs w:val="24"/>
        </w:rPr>
        <w:t xml:space="preserve">  that is taken as an argument to </w:t>
      </w:r>
      <w:r w:rsidR="007C6E7E" w:rsidRPr="007C6E7E">
        <w:rPr>
          <w:rStyle w:val="Heading1Char"/>
        </w:rPr>
        <w:t>configure</w:t>
      </w:r>
      <w:r>
        <w:rPr>
          <w:rFonts w:ascii="Times New Roman" w:eastAsiaTheme="minorEastAsia" w:hAnsi="Times New Roman" w:cs="Times New Roman"/>
          <w:sz w:val="24"/>
          <w:szCs w:val="24"/>
        </w:rPr>
        <w:t xml:space="preserve"> is already pointing to the </w:t>
      </w:r>
      <w:r w:rsidRPr="007C6E7E">
        <w:rPr>
          <w:rStyle w:val="Heading1Char"/>
        </w:rPr>
        <w:t>ResistorGrid</w:t>
      </w:r>
      <w:r>
        <w:rPr>
          <w:rFonts w:ascii="Times New Roman" w:eastAsiaTheme="minorEastAsia" w:hAnsi="Times New Roman" w:cs="Times New Roman"/>
          <w:sz w:val="24"/>
          <w:szCs w:val="24"/>
        </w:rPr>
        <w:t xml:space="preserve"> block in the input file, so </w:t>
      </w:r>
      <w:r w:rsidRPr="007C6E7E">
        <w:rPr>
          <w:rStyle w:val="Heading1Char"/>
        </w:rPr>
        <w:t>configure</w:t>
      </w:r>
      <w:r>
        <w:rPr>
          <w:rFonts w:ascii="Times New Roman" w:eastAsiaTheme="minorEastAsia" w:hAnsi="Times New Roman" w:cs="Times New Roman"/>
          <w:sz w:val="24"/>
          <w:szCs w:val="24"/>
        </w:rPr>
        <w:t xml:space="preserve"> will pick up any parameters in a </w:t>
      </w:r>
      <w:r w:rsidRPr="007C6E7E">
        <w:rPr>
          <w:rStyle w:val="Heading1Char"/>
        </w:rPr>
        <w:t>LinearSolver</w:t>
      </w:r>
      <w:r>
        <w:rPr>
          <w:rFonts w:ascii="Times New Roman" w:eastAsiaTheme="minorEastAsia" w:hAnsi="Times New Roman" w:cs="Times New Roman"/>
          <w:sz w:val="24"/>
          <w:szCs w:val="24"/>
        </w:rPr>
        <w:t xml:space="preserve"> block within the </w:t>
      </w:r>
      <w:r w:rsidRPr="007C6E7E">
        <w:rPr>
          <w:rStyle w:val="Heading1Char"/>
        </w:rPr>
        <w:t>ResistorGrid</w:t>
      </w:r>
      <w:r>
        <w:rPr>
          <w:rFonts w:ascii="Times New Roman" w:eastAsiaTheme="minorEastAsia" w:hAnsi="Times New Roman" w:cs="Times New Roman"/>
          <w:sz w:val="24"/>
          <w:szCs w:val="24"/>
        </w:rPr>
        <w:t xml:space="preserve"> block. After configuring the solver, the solution vector can be obtained by calling the </w:t>
      </w:r>
      <w:r w:rsidRPr="002E2D20">
        <w:rPr>
          <w:rStyle w:val="Heading1Char"/>
        </w:rPr>
        <w:t>solve</w:t>
      </w:r>
      <w:r>
        <w:rPr>
          <w:rFonts w:ascii="Times New Roman" w:eastAsiaTheme="minorEastAsia" w:hAnsi="Times New Roman" w:cs="Times New Roman"/>
          <w:sz w:val="24"/>
          <w:szCs w:val="24"/>
        </w:rPr>
        <w:t xml:space="preserve"> method and the resulting voltages are pushed back to buses using the </w:t>
      </w:r>
      <w:r w:rsidRPr="002E2D20">
        <w:rPr>
          <w:rStyle w:val="Heading1Char"/>
        </w:rPr>
        <w:t>mapToBus</w:t>
      </w:r>
      <w:r>
        <w:rPr>
          <w:rFonts w:ascii="Times New Roman" w:eastAsiaTheme="minorEastAsia" w:hAnsi="Times New Roman" w:cs="Times New Roman"/>
          <w:sz w:val="24"/>
          <w:szCs w:val="24"/>
        </w:rPr>
        <w:t xml:space="preserve"> method in the </w:t>
      </w:r>
      <w:r w:rsidRPr="002E2D20">
        <w:rPr>
          <w:rStyle w:val="Heading1Char"/>
        </w:rPr>
        <w:t>BusVectorMap</w:t>
      </w:r>
      <w:r>
        <w:rPr>
          <w:rFonts w:ascii="Times New Roman" w:eastAsiaTheme="minorEastAsia" w:hAnsi="Times New Roman" w:cs="Times New Roman"/>
          <w:sz w:val="24"/>
          <w:szCs w:val="24"/>
        </w:rPr>
        <w:t xml:space="preserve"> class.</w:t>
      </w:r>
    </w:p>
    <w:p w14:paraId="31190F23" w14:textId="7D1D5DE8" w:rsidR="004A3119" w:rsidRDefault="004A3119" w:rsidP="00CB1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After calling </w:t>
      </w:r>
      <w:r w:rsidRPr="00A76095">
        <w:rPr>
          <w:rStyle w:val="Heading1Char"/>
        </w:rPr>
        <w:t>maptToBus</w:t>
      </w:r>
      <w:r>
        <w:rPr>
          <w:rFonts w:ascii="Times New Roman" w:eastAsiaTheme="minorEastAsia" w:hAnsi="Times New Roman" w:cs="Times New Roman"/>
          <w:sz w:val="24"/>
          <w:szCs w:val="24"/>
        </w:rPr>
        <w:t xml:space="preserve">, all locally held buses have correct values of the voltage, but ghost buses still have their initial values. To correct the voltages on ghost buses, it is necessary to call the network </w:t>
      </w:r>
      <w:r w:rsidRPr="004A3119">
        <w:rPr>
          <w:rStyle w:val="Heading1Char"/>
        </w:rPr>
        <w:t>updateBuses</w:t>
      </w:r>
      <w:r>
        <w:rPr>
          <w:rFonts w:ascii="Times New Roman" w:eastAsiaTheme="minorEastAsia" w:hAnsi="Times New Roman" w:cs="Times New Roman"/>
          <w:sz w:val="24"/>
          <w:szCs w:val="24"/>
        </w:rPr>
        <w:t xml:space="preserve"> function. The buffers </w:t>
      </w:r>
      <w:r w:rsidRPr="004A3119">
        <w:rPr>
          <w:rStyle w:val="Heading1Char"/>
        </w:rPr>
        <w:t>p_voltage</w:t>
      </w:r>
      <w:r>
        <w:rPr>
          <w:rFonts w:ascii="Times New Roman" w:eastAsiaTheme="minorEastAsia" w:hAnsi="Times New Roman" w:cs="Times New Roman"/>
          <w:sz w:val="24"/>
          <w:szCs w:val="24"/>
        </w:rPr>
        <w:t xml:space="preserve"> now contain correct values of the voltage on all buses.</w:t>
      </w:r>
    </w:p>
    <w:p w14:paraId="729FA902" w14:textId="73D78D2E" w:rsidR="00687592" w:rsidRDefault="00687592" w:rsidP="00CB1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only remaining step is to write the results to standard output. The voltages are written by creating </w:t>
      </w:r>
      <w:r w:rsidR="002E2D20">
        <w:rPr>
          <w:rFonts w:ascii="Times New Roman" w:eastAsiaTheme="minorEastAsia" w:hAnsi="Times New Roman" w:cs="Times New Roman"/>
          <w:sz w:val="24"/>
          <w:szCs w:val="24"/>
        </w:rPr>
        <w:t xml:space="preserve">an instance of </w:t>
      </w:r>
      <w:r w:rsidR="002E2D20" w:rsidRPr="002E2D20">
        <w:rPr>
          <w:rStyle w:val="Heading1Char"/>
        </w:rPr>
        <w:t>SerialBusIO</w:t>
      </w:r>
      <w:r w:rsidR="002E2D20">
        <w:rPr>
          <w:rFonts w:ascii="Times New Roman" w:eastAsiaTheme="minorEastAsia" w:hAnsi="Times New Roman" w:cs="Times New Roman"/>
          <w:sz w:val="24"/>
          <w:szCs w:val="24"/>
        </w:rPr>
        <w:t xml:space="preserve">. The maximum buffer size is set to 128 characters, which is enough to hold any lines of output coming from the buses. A header labeling the bus output is written to standard out using the </w:t>
      </w:r>
      <w:r w:rsidR="002E2D20" w:rsidRPr="002E2D20">
        <w:rPr>
          <w:rStyle w:val="Heading1Char"/>
        </w:rPr>
        <w:t>header</w:t>
      </w:r>
      <w:r w:rsidR="002E2D20">
        <w:rPr>
          <w:rFonts w:ascii="Times New Roman" w:eastAsiaTheme="minorEastAsia" w:hAnsi="Times New Roman" w:cs="Times New Roman"/>
          <w:sz w:val="24"/>
          <w:szCs w:val="24"/>
        </w:rPr>
        <w:t xml:space="preserve"> method and then bus voltages are written by calling </w:t>
      </w:r>
      <w:r w:rsidR="002E2D20" w:rsidRPr="002E2D20">
        <w:rPr>
          <w:rStyle w:val="Heading1Char"/>
        </w:rPr>
        <w:t>write</w:t>
      </w:r>
      <w:r w:rsidR="002E2D20">
        <w:rPr>
          <w:rFonts w:ascii="Times New Roman" w:eastAsiaTheme="minorEastAsia" w:hAnsi="Times New Roman" w:cs="Times New Roman"/>
          <w:sz w:val="24"/>
          <w:szCs w:val="24"/>
        </w:rPr>
        <w:t xml:space="preserve">. Similarly, output from the branches can be written by creating an instance of </w:t>
      </w:r>
      <w:r w:rsidR="002E2D20" w:rsidRPr="002E2D20">
        <w:rPr>
          <w:rStyle w:val="Heading1Char"/>
        </w:rPr>
        <w:t>SerialBranchIO</w:t>
      </w:r>
      <w:r w:rsidR="002E2D20">
        <w:rPr>
          <w:rFonts w:ascii="Times New Roman" w:eastAsiaTheme="minorEastAsia" w:hAnsi="Times New Roman" w:cs="Times New Roman"/>
          <w:sz w:val="24"/>
          <w:szCs w:val="24"/>
        </w:rPr>
        <w:t xml:space="preserve">, writing a header using the </w:t>
      </w:r>
      <w:r w:rsidR="002E2D20" w:rsidRPr="002E2D20">
        <w:rPr>
          <w:rStyle w:val="Heading1Char"/>
        </w:rPr>
        <w:t xml:space="preserve">header </w:t>
      </w:r>
      <w:r w:rsidR="002E2D20">
        <w:rPr>
          <w:rFonts w:ascii="Times New Roman" w:eastAsiaTheme="minorEastAsia" w:hAnsi="Times New Roman" w:cs="Times New Roman"/>
          <w:sz w:val="24"/>
          <w:szCs w:val="24"/>
        </w:rPr>
        <w:t xml:space="preserve">method and then calling </w:t>
      </w:r>
      <w:r w:rsidR="002E2D20" w:rsidRPr="002E2D20">
        <w:rPr>
          <w:rStyle w:val="Heading1Char"/>
        </w:rPr>
        <w:t>write</w:t>
      </w:r>
      <w:r w:rsidR="002E2D20">
        <w:rPr>
          <w:rFonts w:ascii="Times New Roman" w:eastAsiaTheme="minorEastAsia" w:hAnsi="Times New Roman" w:cs="Times New Roman"/>
          <w:sz w:val="24"/>
          <w:szCs w:val="24"/>
        </w:rPr>
        <w:t xml:space="preserve">. Since only one type of output comes from the branches and buses, no character string is passed in as arguments to the </w:t>
      </w:r>
      <w:r w:rsidR="002E2D20" w:rsidRPr="002E2D20">
        <w:rPr>
          <w:rStyle w:val="Heading1Char"/>
        </w:rPr>
        <w:t>write</w:t>
      </w:r>
      <w:r w:rsidR="002E2D20">
        <w:rPr>
          <w:rFonts w:ascii="Times New Roman" w:eastAsiaTheme="minorEastAsia" w:hAnsi="Times New Roman" w:cs="Times New Roman"/>
          <w:sz w:val="24"/>
          <w:szCs w:val="24"/>
        </w:rPr>
        <w:t xml:space="preserve"> functions. The </w:t>
      </w:r>
      <w:r w:rsidR="002E2D20" w:rsidRPr="002E2D20">
        <w:rPr>
          <w:rStyle w:val="Heading1Char"/>
        </w:rPr>
        <w:t>execute</w:t>
      </w:r>
      <w:r w:rsidR="002E2D20">
        <w:rPr>
          <w:rFonts w:ascii="Times New Roman" w:eastAsiaTheme="minorEastAsia" w:hAnsi="Times New Roman" w:cs="Times New Roman"/>
          <w:sz w:val="24"/>
          <w:szCs w:val="24"/>
        </w:rPr>
        <w:t xml:space="preserve"> function has now completed all tasks associated with solving the resistor grid problem and passes control back to the main calling program.</w:t>
      </w:r>
    </w:p>
    <w:p w14:paraId="3D23140E" w14:textId="75FC5158" w:rsidR="002E2D20" w:rsidRDefault="004F2F4D" w:rsidP="00CB14D9">
      <w:pPr>
        <w:rPr>
          <w:rFonts w:ascii="Times New Roman" w:hAnsi="Times New Roman" w:cs="Times New Roman"/>
          <w:sz w:val="24"/>
          <w:szCs w:val="24"/>
        </w:rPr>
      </w:pPr>
      <w:r>
        <w:rPr>
          <w:rFonts w:ascii="Times New Roman" w:hAnsi="Times New Roman" w:cs="Times New Roman"/>
          <w:sz w:val="24"/>
          <w:szCs w:val="24"/>
        </w:rPr>
        <w:t>The main calling program is relatively simple and consists of the code</w:t>
      </w:r>
    </w:p>
    <w:p w14:paraId="60865100" w14:textId="38EEC085" w:rsidR="004F2F4D" w:rsidRPr="004F2F4D" w:rsidRDefault="004F2F4D" w:rsidP="004F2F4D">
      <w:pPr>
        <w:pStyle w:val="RedBoldCode"/>
      </w:pPr>
      <w:r>
        <w:t>i</w:t>
      </w:r>
      <w:r w:rsidRPr="004F2F4D">
        <w:t>nt</w:t>
      </w:r>
      <w:r>
        <w:t xml:space="preserve"> </w:t>
      </w:r>
      <w:r w:rsidRPr="004F2F4D">
        <w:t>main(int argc, char **argv)</w:t>
      </w:r>
    </w:p>
    <w:p w14:paraId="1BDE51B5" w14:textId="77777777" w:rsidR="004F2F4D" w:rsidRPr="004F2F4D" w:rsidRDefault="004F2F4D" w:rsidP="004F2F4D">
      <w:pPr>
        <w:pStyle w:val="RedBoldCode"/>
      </w:pPr>
      <w:r w:rsidRPr="004F2F4D">
        <w:t>{</w:t>
      </w:r>
    </w:p>
    <w:p w14:paraId="6ED32755" w14:textId="59F36FD6" w:rsidR="004F2F4D" w:rsidRPr="004F2F4D" w:rsidRDefault="004F2F4D" w:rsidP="004F2F4D">
      <w:pPr>
        <w:pStyle w:val="RedBoldCode"/>
      </w:pPr>
      <w:r w:rsidRPr="004F2F4D">
        <w:t xml:space="preserve">  gridpack::parallel::Environment env(argc, a</w:t>
      </w:r>
      <w:r>
        <w:t>rgv);</w:t>
      </w:r>
    </w:p>
    <w:p w14:paraId="45098B04" w14:textId="6B164433" w:rsidR="004F2F4D" w:rsidRPr="004F2F4D" w:rsidRDefault="004F2F4D" w:rsidP="004F2F4D">
      <w:pPr>
        <w:pStyle w:val="RedBoldCode"/>
      </w:pPr>
      <w:r>
        <w:t xml:space="preserve">  gridpack::math::Initialize();</w:t>
      </w:r>
    </w:p>
    <w:p w14:paraId="1A26EC13" w14:textId="77777777" w:rsidR="004F2F4D" w:rsidRPr="004F2F4D" w:rsidRDefault="004F2F4D" w:rsidP="004F2F4D">
      <w:pPr>
        <w:pStyle w:val="RedBoldCode"/>
      </w:pPr>
      <w:r w:rsidRPr="004F2F4D">
        <w:t xml:space="preserve">  gridpack::resistor_grid::RGApp app;</w:t>
      </w:r>
    </w:p>
    <w:p w14:paraId="623B63A6" w14:textId="77777777" w:rsidR="004F2F4D" w:rsidRPr="004F2F4D" w:rsidRDefault="004F2F4D" w:rsidP="004F2F4D">
      <w:pPr>
        <w:pStyle w:val="RedBoldCode"/>
      </w:pPr>
      <w:r w:rsidRPr="004F2F4D">
        <w:t xml:space="preserve">  app.execute(argc, argv);</w:t>
      </w:r>
    </w:p>
    <w:p w14:paraId="7656774C" w14:textId="77777777" w:rsidR="004F2F4D" w:rsidRPr="004F2F4D" w:rsidRDefault="004F2F4D" w:rsidP="004F2F4D">
      <w:pPr>
        <w:pStyle w:val="RedBoldCode"/>
      </w:pPr>
      <w:r w:rsidRPr="004F2F4D">
        <w:t xml:space="preserve">  gridpack::math::Finalize();</w:t>
      </w:r>
    </w:p>
    <w:p w14:paraId="4949B622" w14:textId="77777777" w:rsidR="004F2F4D" w:rsidRPr="004F2F4D" w:rsidRDefault="004F2F4D" w:rsidP="004F2F4D">
      <w:pPr>
        <w:pStyle w:val="RedBoldCode"/>
      </w:pPr>
      <w:r w:rsidRPr="004F2F4D">
        <w:t xml:space="preserve">  return 0;</w:t>
      </w:r>
    </w:p>
    <w:p w14:paraId="1280E5CB" w14:textId="2BDD0EEB" w:rsidR="004F2F4D" w:rsidRDefault="004F2F4D" w:rsidP="004F2F4D">
      <w:pPr>
        <w:pStyle w:val="RedBoldCode"/>
      </w:pPr>
      <w:r w:rsidRPr="004F2F4D">
        <w:t>}</w:t>
      </w:r>
    </w:p>
    <w:p w14:paraId="5A921BAB" w14:textId="2D755929" w:rsidR="004F2F4D" w:rsidRDefault="004F2F4D" w:rsidP="004F2F4D">
      <w:pPr>
        <w:rPr>
          <w:rFonts w:ascii="Times New Roman" w:hAnsi="Times New Roman" w:cs="Times New Roman"/>
          <w:sz w:val="24"/>
          <w:szCs w:val="24"/>
        </w:rPr>
      </w:pPr>
      <w:r>
        <w:rPr>
          <w:rFonts w:ascii="Times New Roman" w:hAnsi="Times New Roman" w:cs="Times New Roman"/>
          <w:sz w:val="24"/>
          <w:szCs w:val="24"/>
        </w:rPr>
        <w:t xml:space="preserve">The parallel computing environment is set up by creating an instance of </w:t>
      </w:r>
      <w:r w:rsidRPr="004F2F4D">
        <w:rPr>
          <w:rStyle w:val="Heading1Char"/>
        </w:rPr>
        <w:t>Environment</w:t>
      </w:r>
      <w:r>
        <w:rPr>
          <w:rFonts w:ascii="Times New Roman" w:hAnsi="Times New Roman" w:cs="Times New Roman"/>
          <w:sz w:val="24"/>
          <w:szCs w:val="24"/>
        </w:rPr>
        <w:t xml:space="preserve">. The computing environment is also cleaned up at the end of the calculation when the destructor for this object is called. The math libraries are initialized by a call to the static </w:t>
      </w:r>
      <w:r w:rsidRPr="004F2F4D">
        <w:rPr>
          <w:rStyle w:val="Heading1Char"/>
        </w:rPr>
        <w:t>Initialize</w:t>
      </w:r>
      <w:r>
        <w:rPr>
          <w:rFonts w:ascii="Times New Roman" w:hAnsi="Times New Roman" w:cs="Times New Roman"/>
          <w:sz w:val="24"/>
          <w:szCs w:val="24"/>
        </w:rPr>
        <w:t xml:space="preserve"> method and cleaned up at the end of the calculation by a call to </w:t>
      </w:r>
      <w:r w:rsidRPr="004F2F4D">
        <w:rPr>
          <w:rStyle w:val="Heading1Char"/>
        </w:rPr>
        <w:t>Finalize</w:t>
      </w:r>
      <w:r>
        <w:rPr>
          <w:rFonts w:ascii="Times New Roman" w:hAnsi="Times New Roman" w:cs="Times New Roman"/>
          <w:sz w:val="24"/>
          <w:szCs w:val="24"/>
        </w:rPr>
        <w:t xml:space="preserve">. The only remaining calls are to create an instance of an </w:t>
      </w:r>
      <w:r w:rsidRPr="004F2F4D">
        <w:rPr>
          <w:rStyle w:val="Heading1Char"/>
        </w:rPr>
        <w:t>RGApp</w:t>
      </w:r>
      <w:r>
        <w:rPr>
          <w:rFonts w:ascii="Times New Roman" w:hAnsi="Times New Roman" w:cs="Times New Roman"/>
          <w:sz w:val="24"/>
          <w:szCs w:val="24"/>
        </w:rPr>
        <w:t xml:space="preserve"> and call its </w:t>
      </w:r>
      <w:r w:rsidRPr="004F2F4D">
        <w:rPr>
          <w:rStyle w:val="Heading1Char"/>
        </w:rPr>
        <w:t>execute</w:t>
      </w:r>
      <w:r>
        <w:rPr>
          <w:rFonts w:ascii="Times New Roman" w:hAnsi="Times New Roman" w:cs="Times New Roman"/>
          <w:sz w:val="24"/>
          <w:szCs w:val="24"/>
        </w:rPr>
        <w:t xml:space="preserve"> method.</w:t>
      </w:r>
    </w:p>
    <w:p w14:paraId="1DBE8B3F" w14:textId="79EB5F1B" w:rsidR="004F2F4D" w:rsidRDefault="004F2F4D" w:rsidP="004F2F4D">
      <w:pPr>
        <w:rPr>
          <w:rFonts w:ascii="Times New Roman" w:hAnsi="Times New Roman" w:cs="Times New Roman"/>
          <w:sz w:val="24"/>
          <w:szCs w:val="24"/>
        </w:rPr>
      </w:pPr>
      <w:r>
        <w:rPr>
          <w:rFonts w:ascii="Times New Roman" w:hAnsi="Times New Roman" w:cs="Times New Roman"/>
          <w:sz w:val="24"/>
          <w:szCs w:val="24"/>
        </w:rPr>
        <w:t>The input.xml file that is used to run the resistor grid application consists of the lines</w:t>
      </w:r>
    </w:p>
    <w:p w14:paraId="21009053" w14:textId="77777777" w:rsidR="004F2F4D" w:rsidRPr="004F2F4D" w:rsidRDefault="004F2F4D" w:rsidP="004F2F4D">
      <w:pPr>
        <w:pStyle w:val="RedBoldCode"/>
      </w:pPr>
      <w:r w:rsidRPr="004F2F4D">
        <w:t>&lt;?xml version="1.0" encoding="utf-8"?&gt;</w:t>
      </w:r>
    </w:p>
    <w:p w14:paraId="2DAD8324" w14:textId="77777777" w:rsidR="004F2F4D" w:rsidRPr="004F2F4D" w:rsidRDefault="004F2F4D" w:rsidP="004F2F4D">
      <w:pPr>
        <w:pStyle w:val="RedBoldCode"/>
      </w:pPr>
      <w:r w:rsidRPr="004F2F4D">
        <w:t>&lt;Configuration&gt;</w:t>
      </w:r>
    </w:p>
    <w:p w14:paraId="748CBE63" w14:textId="77777777" w:rsidR="004F2F4D" w:rsidRPr="004F2F4D" w:rsidRDefault="004F2F4D" w:rsidP="004F2F4D">
      <w:pPr>
        <w:pStyle w:val="RedBoldCode"/>
      </w:pPr>
      <w:r w:rsidRPr="004F2F4D">
        <w:t xml:space="preserve">  &lt;ResistorGrid&gt;</w:t>
      </w:r>
    </w:p>
    <w:p w14:paraId="58CBE93B" w14:textId="56B26AE6" w:rsidR="004F2F4D" w:rsidRPr="004F2F4D" w:rsidRDefault="004F2F4D" w:rsidP="004F2F4D">
      <w:pPr>
        <w:pStyle w:val="RedBoldCode"/>
      </w:pPr>
      <w:r w:rsidRPr="004F2F4D">
        <w:t xml:space="preserve">    &lt;networkConfiguration&gt; sm</w:t>
      </w:r>
      <w:r>
        <w:t>all.raw &lt;/networkConfiguration&gt;</w:t>
      </w:r>
    </w:p>
    <w:p w14:paraId="21BF682F" w14:textId="77777777" w:rsidR="004F2F4D" w:rsidRPr="004F2F4D" w:rsidRDefault="004F2F4D" w:rsidP="004F2F4D">
      <w:pPr>
        <w:pStyle w:val="RedBoldCode"/>
      </w:pPr>
      <w:r w:rsidRPr="004F2F4D">
        <w:t xml:space="preserve">    &lt;LinearSolver&gt;</w:t>
      </w:r>
    </w:p>
    <w:p w14:paraId="470C8E31" w14:textId="77777777" w:rsidR="004F2F4D" w:rsidRPr="004F2F4D" w:rsidRDefault="004F2F4D" w:rsidP="004F2F4D">
      <w:pPr>
        <w:pStyle w:val="RedBoldCode"/>
      </w:pPr>
      <w:r w:rsidRPr="004F2F4D">
        <w:t xml:space="preserve">      &lt;PETScOptions&gt;</w:t>
      </w:r>
    </w:p>
    <w:p w14:paraId="47B7D3B4" w14:textId="77777777" w:rsidR="004F2F4D" w:rsidRPr="004F2F4D" w:rsidRDefault="004F2F4D" w:rsidP="004F2F4D">
      <w:pPr>
        <w:pStyle w:val="RedBoldCode"/>
      </w:pPr>
      <w:r w:rsidRPr="004F2F4D">
        <w:lastRenderedPageBreak/>
        <w:t xml:space="preserve">        -ksp_view</w:t>
      </w:r>
    </w:p>
    <w:p w14:paraId="72417B6D" w14:textId="77777777" w:rsidR="004F2F4D" w:rsidRPr="004F2F4D" w:rsidRDefault="004F2F4D" w:rsidP="004F2F4D">
      <w:pPr>
        <w:pStyle w:val="RedBoldCode"/>
      </w:pPr>
      <w:r w:rsidRPr="004F2F4D">
        <w:t xml:space="preserve">        -ksp_type richardson</w:t>
      </w:r>
    </w:p>
    <w:p w14:paraId="5528F909" w14:textId="77777777" w:rsidR="004F2F4D" w:rsidRPr="004F2F4D" w:rsidRDefault="004F2F4D" w:rsidP="004F2F4D">
      <w:pPr>
        <w:pStyle w:val="RedBoldCode"/>
      </w:pPr>
      <w:r w:rsidRPr="004F2F4D">
        <w:t xml:space="preserve">        -pc_type lu</w:t>
      </w:r>
    </w:p>
    <w:p w14:paraId="1FE6B273" w14:textId="77777777" w:rsidR="004F2F4D" w:rsidRPr="004F2F4D" w:rsidRDefault="004F2F4D" w:rsidP="004F2F4D">
      <w:pPr>
        <w:pStyle w:val="RedBoldCode"/>
      </w:pPr>
      <w:r w:rsidRPr="004F2F4D">
        <w:t xml:space="preserve">        -pc_factor_mat_solver_package superlu_dist</w:t>
      </w:r>
    </w:p>
    <w:p w14:paraId="7058B9FE" w14:textId="77777777" w:rsidR="004F2F4D" w:rsidRPr="004F2F4D" w:rsidRDefault="004F2F4D" w:rsidP="004F2F4D">
      <w:pPr>
        <w:pStyle w:val="RedBoldCode"/>
      </w:pPr>
      <w:r w:rsidRPr="004F2F4D">
        <w:t xml:space="preserve">        -ksp_max_it 1</w:t>
      </w:r>
    </w:p>
    <w:p w14:paraId="16E44BC6" w14:textId="77777777" w:rsidR="004F2F4D" w:rsidRPr="004F2F4D" w:rsidRDefault="004F2F4D" w:rsidP="004F2F4D">
      <w:pPr>
        <w:pStyle w:val="RedBoldCode"/>
      </w:pPr>
      <w:r w:rsidRPr="004F2F4D">
        <w:t xml:space="preserve">      &lt;/PETScOptions&gt;</w:t>
      </w:r>
    </w:p>
    <w:p w14:paraId="4F3BA034" w14:textId="77777777" w:rsidR="004F2F4D" w:rsidRPr="004F2F4D" w:rsidRDefault="004F2F4D" w:rsidP="004F2F4D">
      <w:pPr>
        <w:pStyle w:val="RedBoldCode"/>
      </w:pPr>
      <w:r w:rsidRPr="004F2F4D">
        <w:t xml:space="preserve">    &lt;/LinearSolver&gt;</w:t>
      </w:r>
    </w:p>
    <w:p w14:paraId="3D7DCA5A" w14:textId="77777777" w:rsidR="004F2F4D" w:rsidRPr="004F2F4D" w:rsidRDefault="004F2F4D" w:rsidP="004F2F4D">
      <w:pPr>
        <w:pStyle w:val="RedBoldCode"/>
      </w:pPr>
      <w:r w:rsidRPr="004F2F4D">
        <w:t xml:space="preserve">  &lt;/ResistorGrid&gt;</w:t>
      </w:r>
    </w:p>
    <w:p w14:paraId="31F0B20D" w14:textId="1DC8A1E9" w:rsidR="004F2F4D" w:rsidRDefault="004F2F4D" w:rsidP="004F2F4D">
      <w:pPr>
        <w:pStyle w:val="RedBoldCode"/>
      </w:pPr>
      <w:r w:rsidRPr="004F2F4D">
        <w:t>&lt;/Configuration&gt;</w:t>
      </w:r>
    </w:p>
    <w:p w14:paraId="15BBD51F" w14:textId="23CEF113" w:rsidR="004F2F4D" w:rsidRDefault="004F2F4D" w:rsidP="004F2F4D">
      <w:pPr>
        <w:rPr>
          <w:rFonts w:ascii="Times New Roman" w:hAnsi="Times New Roman" w:cs="Times New Roman"/>
          <w:sz w:val="24"/>
          <w:szCs w:val="24"/>
        </w:rPr>
      </w:pPr>
      <w:r>
        <w:rPr>
          <w:rFonts w:ascii="Times New Roman" w:hAnsi="Times New Roman" w:cs="Times New Roman"/>
          <w:sz w:val="24"/>
          <w:szCs w:val="24"/>
        </w:rPr>
        <w:t xml:space="preserve">Inside the </w:t>
      </w:r>
      <w:r w:rsidRPr="00FA2D16">
        <w:rPr>
          <w:rStyle w:val="Heading1Char"/>
        </w:rPr>
        <w:t>ResistorGrid</w:t>
      </w:r>
      <w:r>
        <w:rPr>
          <w:rFonts w:ascii="Times New Roman" w:hAnsi="Times New Roman" w:cs="Times New Roman"/>
          <w:sz w:val="24"/>
          <w:szCs w:val="24"/>
        </w:rPr>
        <w:t xml:space="preserve"> block is the </w:t>
      </w:r>
      <w:r w:rsidRPr="00FA2D16">
        <w:rPr>
          <w:rStyle w:val="Heading1Char"/>
        </w:rPr>
        <w:t>networkConfiguration</w:t>
      </w:r>
      <w:r>
        <w:rPr>
          <w:rFonts w:ascii="Times New Roman" w:hAnsi="Times New Roman" w:cs="Times New Roman"/>
          <w:sz w:val="24"/>
          <w:szCs w:val="24"/>
        </w:rPr>
        <w:t xml:space="preserve"> block containing the name of  resistor grid configuration file</w:t>
      </w:r>
      <w:r w:rsidR="00FA2D16">
        <w:rPr>
          <w:rFonts w:ascii="Times New Roman" w:hAnsi="Times New Roman" w:cs="Times New Roman"/>
          <w:sz w:val="24"/>
          <w:szCs w:val="24"/>
        </w:rPr>
        <w:t xml:space="preserve"> (</w:t>
      </w:r>
      <w:r w:rsidR="00FA2D16" w:rsidRPr="00FA2D16">
        <w:rPr>
          <w:rStyle w:val="Heading1Char"/>
        </w:rPr>
        <w:t>small.raw</w:t>
      </w:r>
      <w:r w:rsidR="00FA2D16">
        <w:rPr>
          <w:rFonts w:ascii="Times New Roman" w:hAnsi="Times New Roman" w:cs="Times New Roman"/>
          <w:sz w:val="24"/>
          <w:szCs w:val="24"/>
        </w:rPr>
        <w:t>)</w:t>
      </w:r>
      <w:r>
        <w:rPr>
          <w:rFonts w:ascii="Times New Roman" w:hAnsi="Times New Roman" w:cs="Times New Roman"/>
          <w:sz w:val="24"/>
          <w:szCs w:val="24"/>
        </w:rPr>
        <w:t xml:space="preserve"> and</w:t>
      </w:r>
      <w:r w:rsidR="00FA2D16">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A2D16">
        <w:rPr>
          <w:rStyle w:val="Heading1Char"/>
        </w:rPr>
        <w:t>LinearSolver</w:t>
      </w:r>
      <w:r>
        <w:rPr>
          <w:rFonts w:ascii="Times New Roman" w:hAnsi="Times New Roman" w:cs="Times New Roman"/>
          <w:sz w:val="24"/>
          <w:szCs w:val="24"/>
        </w:rPr>
        <w:t xml:space="preserve"> block containing </w:t>
      </w:r>
      <w:r w:rsidR="00FA2D16">
        <w:rPr>
          <w:rFonts w:ascii="Times New Roman" w:hAnsi="Times New Roman" w:cs="Times New Roman"/>
          <w:sz w:val="24"/>
          <w:szCs w:val="24"/>
        </w:rPr>
        <w:t>run time options to the PETSc solvers that are used to implement the linear solver class.</w:t>
      </w:r>
    </w:p>
    <w:p w14:paraId="55032943" w14:textId="699FC3AA" w:rsidR="00FA2D16" w:rsidRDefault="00FA2D16" w:rsidP="004F2F4D">
      <w:pPr>
        <w:rPr>
          <w:rFonts w:ascii="Times New Roman" w:hAnsi="Times New Roman" w:cs="Times New Roman"/>
          <w:sz w:val="24"/>
          <w:szCs w:val="24"/>
        </w:rPr>
      </w:pPr>
      <w:r>
        <w:rPr>
          <w:rFonts w:ascii="Times New Roman" w:hAnsi="Times New Roman" w:cs="Times New Roman"/>
          <w:sz w:val="24"/>
          <w:szCs w:val="24"/>
        </w:rPr>
        <w:t>A portion of the output from the resistor grid calculation is the following</w:t>
      </w:r>
    </w:p>
    <w:p w14:paraId="1BC181DD" w14:textId="6DB865FA" w:rsidR="00FA2D16" w:rsidRDefault="00FA2D16" w:rsidP="00FA2D16">
      <w:pPr>
        <w:pStyle w:val="RedBoldCode"/>
      </w:pPr>
      <w:r w:rsidRPr="00FA2D16">
        <w:t>GridPACK math module configured on 8 processors</w:t>
      </w:r>
    </w:p>
    <w:p w14:paraId="562D28D9" w14:textId="0D55F463" w:rsidR="00FA2D16" w:rsidRDefault="00FA2D16" w:rsidP="00FA2D16">
      <w:pPr>
        <w:pStyle w:val="RedBoldCode"/>
      </w:pPr>
      <w:r>
        <w:t xml:space="preserve">    :</w:t>
      </w:r>
    </w:p>
    <w:p w14:paraId="4388A38D" w14:textId="77777777" w:rsidR="00FA2D16" w:rsidRPr="00FA2D16" w:rsidRDefault="00FA2D16" w:rsidP="00FA2D16">
      <w:pPr>
        <w:pStyle w:val="RedBoldCode"/>
      </w:pPr>
      <w:r w:rsidRPr="00FA2D16">
        <w:t>Voltages on buses</w:t>
      </w:r>
    </w:p>
    <w:p w14:paraId="6BF737C1" w14:textId="77777777" w:rsidR="00FA2D16" w:rsidRPr="00FA2D16" w:rsidRDefault="00FA2D16" w:rsidP="00FA2D16">
      <w:pPr>
        <w:pStyle w:val="RedBoldCode"/>
      </w:pPr>
    </w:p>
    <w:p w14:paraId="0622D7A9" w14:textId="77777777" w:rsidR="00FA2D16" w:rsidRPr="00FA2D16" w:rsidRDefault="00FA2D16" w:rsidP="00FA2D16">
      <w:pPr>
        <w:pStyle w:val="RedBoldCode"/>
      </w:pPr>
      <w:r w:rsidRPr="00FA2D16">
        <w:t>Voltage on bus 1:     1.000000 (lead)</w:t>
      </w:r>
    </w:p>
    <w:p w14:paraId="01B81B21" w14:textId="77777777" w:rsidR="00FA2D16" w:rsidRPr="00FA2D16" w:rsidRDefault="00FA2D16" w:rsidP="00FA2D16">
      <w:pPr>
        <w:pStyle w:val="RedBoldCode"/>
      </w:pPr>
      <w:r w:rsidRPr="00FA2D16">
        <w:t>Voltage on bus 2:     0.667958</w:t>
      </w:r>
    </w:p>
    <w:p w14:paraId="0EF58554" w14:textId="77777777" w:rsidR="00FA2D16" w:rsidRPr="00FA2D16" w:rsidRDefault="00FA2D16" w:rsidP="00FA2D16">
      <w:pPr>
        <w:pStyle w:val="RedBoldCode"/>
      </w:pPr>
      <w:r w:rsidRPr="00FA2D16">
        <w:t>Voltage on bus 3:     0.467469</w:t>
      </w:r>
    </w:p>
    <w:p w14:paraId="7C088DCE" w14:textId="77777777" w:rsidR="00FA2D16" w:rsidRPr="00FA2D16" w:rsidRDefault="00FA2D16" w:rsidP="00FA2D16">
      <w:pPr>
        <w:pStyle w:val="RedBoldCode"/>
      </w:pPr>
      <w:r w:rsidRPr="00FA2D16">
        <w:t>Voltage on bus 4:     0.329598</w:t>
      </w:r>
    </w:p>
    <w:p w14:paraId="6F3501B5" w14:textId="77777777" w:rsidR="00FA2D16" w:rsidRPr="00FA2D16" w:rsidRDefault="00FA2D16" w:rsidP="00FA2D16">
      <w:pPr>
        <w:pStyle w:val="RedBoldCode"/>
      </w:pPr>
      <w:r w:rsidRPr="00FA2D16">
        <w:t>Voltage on bus 5:     0.227289</w:t>
      </w:r>
    </w:p>
    <w:p w14:paraId="5F8F6FEB" w14:textId="77777777" w:rsidR="00FA2D16" w:rsidRPr="00FA2D16" w:rsidRDefault="00FA2D16" w:rsidP="00FA2D16">
      <w:pPr>
        <w:pStyle w:val="RedBoldCode"/>
      </w:pPr>
      <w:r w:rsidRPr="00FA2D16">
        <w:t>Voltage on bus 6:     0.148733</w:t>
      </w:r>
    </w:p>
    <w:p w14:paraId="1D84DE6E" w14:textId="1CC56B41" w:rsidR="00FA2D16" w:rsidRDefault="00FA2D16" w:rsidP="00FA2D16">
      <w:pPr>
        <w:pStyle w:val="RedBoldCode"/>
      </w:pPr>
      <w:r w:rsidRPr="00FA2D16">
        <w:t>Voltage on bus 7:     0.088491</w:t>
      </w:r>
    </w:p>
    <w:p w14:paraId="5CB07122" w14:textId="72D9D3B6" w:rsidR="00FA2D16" w:rsidRDefault="00FA2D16" w:rsidP="00FA2D16">
      <w:pPr>
        <w:pStyle w:val="RedBoldCode"/>
      </w:pPr>
      <w:r>
        <w:t xml:space="preserve">    :</w:t>
      </w:r>
    </w:p>
    <w:p w14:paraId="14A3AD84" w14:textId="77777777" w:rsidR="00FA2D16" w:rsidRPr="00FA2D16" w:rsidRDefault="00FA2D16" w:rsidP="00FA2D16">
      <w:pPr>
        <w:pStyle w:val="RedBoldCode"/>
      </w:pPr>
      <w:r w:rsidRPr="00FA2D16">
        <w:t>Current on branches</w:t>
      </w:r>
    </w:p>
    <w:p w14:paraId="66446476" w14:textId="77777777" w:rsidR="00FA2D16" w:rsidRPr="00FA2D16" w:rsidRDefault="00FA2D16" w:rsidP="00FA2D16">
      <w:pPr>
        <w:pStyle w:val="RedBoldCode"/>
      </w:pPr>
    </w:p>
    <w:p w14:paraId="68CEF5F4" w14:textId="77777777" w:rsidR="00FA2D16" w:rsidRPr="00FA2D16" w:rsidRDefault="00FA2D16" w:rsidP="00FA2D16">
      <w:pPr>
        <w:pStyle w:val="RedBoldCode"/>
      </w:pPr>
      <w:r w:rsidRPr="00FA2D16">
        <w:t>Current on line from bus 1 to 2 is:    20.000000</w:t>
      </w:r>
    </w:p>
    <w:p w14:paraId="66BE91D7" w14:textId="77777777" w:rsidR="00FA2D16" w:rsidRPr="00FA2D16" w:rsidRDefault="00FA2D16" w:rsidP="00FA2D16">
      <w:pPr>
        <w:pStyle w:val="RedBoldCode"/>
      </w:pPr>
      <w:r w:rsidRPr="00FA2D16">
        <w:t>Current on line from bus 2 to 3 is:     4.009776</w:t>
      </w:r>
    </w:p>
    <w:p w14:paraId="37EDDD24" w14:textId="77777777" w:rsidR="00FA2D16" w:rsidRPr="00FA2D16" w:rsidRDefault="00FA2D16" w:rsidP="00FA2D16">
      <w:pPr>
        <w:pStyle w:val="RedBoldCode"/>
      </w:pPr>
      <w:r w:rsidRPr="00FA2D16">
        <w:t>Current on line from bus 3 to 4 is:     2.757436</w:t>
      </w:r>
    </w:p>
    <w:p w14:paraId="3B498778" w14:textId="77777777" w:rsidR="00FA2D16" w:rsidRPr="00FA2D16" w:rsidRDefault="00FA2D16" w:rsidP="00FA2D16">
      <w:pPr>
        <w:pStyle w:val="RedBoldCode"/>
      </w:pPr>
      <w:r w:rsidRPr="00FA2D16">
        <w:t>Current on line from bus 4 to 5 is:     2.046167</w:t>
      </w:r>
    </w:p>
    <w:p w14:paraId="77F0FAFE" w14:textId="0EDED4D2" w:rsidR="00FA2D16" w:rsidRDefault="00FA2D16" w:rsidP="00FA2D16">
      <w:pPr>
        <w:pStyle w:val="RedBoldCode"/>
      </w:pPr>
      <w:r w:rsidRPr="00FA2D16">
        <w:t>Current on line from bus 5 to 6 is:     4.545785</w:t>
      </w:r>
    </w:p>
    <w:p w14:paraId="1597480B" w14:textId="67B399F9" w:rsidR="00FA2D16" w:rsidRDefault="00FA2D16" w:rsidP="00FA2D16">
      <w:pPr>
        <w:pStyle w:val="RedBoldCode"/>
      </w:pPr>
      <w:r>
        <w:t xml:space="preserve">    :</w:t>
      </w:r>
    </w:p>
    <w:p w14:paraId="7026C656" w14:textId="08054641" w:rsidR="00FA2D16" w:rsidRPr="004F2F4D" w:rsidRDefault="00FA2D16" w:rsidP="00FA2D16">
      <w:pPr>
        <w:rPr>
          <w:rFonts w:ascii="Times New Roman" w:hAnsi="Times New Roman" w:cs="Times New Roman"/>
          <w:sz w:val="24"/>
          <w:szCs w:val="24"/>
        </w:rPr>
      </w:pPr>
      <w:r>
        <w:rPr>
          <w:rFonts w:ascii="Times New Roman" w:hAnsi="Times New Roman" w:cs="Times New Roman"/>
          <w:sz w:val="24"/>
          <w:szCs w:val="24"/>
        </w:rPr>
        <w:t xml:space="preserve">The first line is written by the call to the math library </w:t>
      </w:r>
      <w:r w:rsidRPr="00FA2D16">
        <w:rPr>
          <w:rStyle w:val="Heading1Char"/>
        </w:rPr>
        <w:t>Initialize</w:t>
      </w:r>
      <w:r>
        <w:rPr>
          <w:rFonts w:ascii="Times New Roman" w:hAnsi="Times New Roman" w:cs="Times New Roman"/>
          <w:sz w:val="24"/>
          <w:szCs w:val="24"/>
        </w:rPr>
        <w:t xml:space="preserve"> function and reports on the number of processors being used in the calculation. This information is useful in keeping track of the performance characteristics of different calculations. After this usually comes some </w:t>
      </w:r>
      <w:r>
        <w:rPr>
          <w:rFonts w:ascii="Times New Roman" w:hAnsi="Times New Roman" w:cs="Times New Roman"/>
          <w:sz w:val="24"/>
          <w:szCs w:val="24"/>
        </w:rPr>
        <w:lastRenderedPageBreak/>
        <w:t>information from the solvers. At the end of the calculation, the values of the voltages on the buses are printed out and then the current on each of the branches. The buses with externally applied voltages are also identified in the output.</w:t>
      </w:r>
    </w:p>
    <w:p w14:paraId="35ED7765" w14:textId="0DA44EC3" w:rsidR="00421285" w:rsidRDefault="00421285" w:rsidP="00CE3B56">
      <w:pPr>
        <w:pStyle w:val="Heading2"/>
      </w:pPr>
      <w:bookmarkStart w:id="35" w:name="_Toc482792123"/>
      <w:r>
        <w:t>Fortran 2003 Interface</w:t>
      </w:r>
      <w:bookmarkEnd w:id="35"/>
    </w:p>
    <w:p w14:paraId="720A3BC8" w14:textId="2070CA02" w:rsidR="00421285" w:rsidRDefault="005E21FF" w:rsidP="0024731F">
      <w:pPr>
        <w:rPr>
          <w:rFonts w:ascii="Times New Roman" w:hAnsi="Times New Roman" w:cs="Times New Roman"/>
          <w:sz w:val="24"/>
          <w:szCs w:val="24"/>
        </w:rPr>
      </w:pPr>
      <w:r>
        <w:rPr>
          <w:rFonts w:ascii="Times New Roman" w:hAnsi="Times New Roman" w:cs="Times New Roman"/>
          <w:sz w:val="24"/>
          <w:szCs w:val="24"/>
        </w:rPr>
        <w:t>GridPACK</w:t>
      </w:r>
      <w:r w:rsidR="00421285">
        <w:rPr>
          <w:rFonts w:ascii="Times New Roman" w:hAnsi="Times New Roman" w:cs="Times New Roman"/>
          <w:sz w:val="24"/>
          <w:szCs w:val="24"/>
        </w:rPr>
        <w:t xml:space="preserve"> </w:t>
      </w:r>
      <w:r w:rsidR="00617B53">
        <w:rPr>
          <w:rFonts w:ascii="Times New Roman" w:hAnsi="Times New Roman" w:cs="Times New Roman"/>
          <w:sz w:val="24"/>
          <w:szCs w:val="24"/>
        </w:rPr>
        <w:t>has developed a Fortran interface that can be used to access most of the functionality in the framework modules</w:t>
      </w:r>
      <w:r w:rsidR="00E43EB2">
        <w:rPr>
          <w:rFonts w:ascii="Times New Roman" w:hAnsi="Times New Roman" w:cs="Times New Roman"/>
          <w:sz w:val="24"/>
          <w:szCs w:val="24"/>
        </w:rPr>
        <w:t>. The Fortran</w:t>
      </w:r>
      <w:r w:rsidR="00CE3B56">
        <w:rPr>
          <w:rFonts w:ascii="Times New Roman" w:hAnsi="Times New Roman" w:cs="Times New Roman"/>
          <w:sz w:val="24"/>
          <w:szCs w:val="24"/>
        </w:rPr>
        <w:t xml:space="preserve"> interface makes extensive use of the object-</w:t>
      </w:r>
      <w:r w:rsidR="00617B53">
        <w:rPr>
          <w:rFonts w:ascii="Times New Roman" w:hAnsi="Times New Roman" w:cs="Times New Roman"/>
          <w:sz w:val="24"/>
          <w:szCs w:val="24"/>
        </w:rPr>
        <w:t>oriented features in Fortran</w:t>
      </w:r>
      <w:r w:rsidR="00CE3B56">
        <w:rPr>
          <w:rFonts w:ascii="Times New Roman" w:hAnsi="Times New Roman" w:cs="Times New Roman"/>
          <w:sz w:val="24"/>
          <w:szCs w:val="24"/>
        </w:rPr>
        <w:t xml:space="preserve">, so a compiler that supports </w:t>
      </w:r>
      <w:r w:rsidR="00617B53">
        <w:rPr>
          <w:rFonts w:ascii="Times New Roman" w:hAnsi="Times New Roman" w:cs="Times New Roman"/>
          <w:sz w:val="24"/>
          <w:szCs w:val="24"/>
        </w:rPr>
        <w:t xml:space="preserve">the </w:t>
      </w:r>
      <w:r w:rsidR="00CE3B56">
        <w:rPr>
          <w:rFonts w:ascii="Times New Roman" w:hAnsi="Times New Roman" w:cs="Times New Roman"/>
          <w:sz w:val="24"/>
          <w:szCs w:val="24"/>
        </w:rPr>
        <w:t>Fortran 2003</w:t>
      </w:r>
      <w:r w:rsidR="00617B53">
        <w:rPr>
          <w:rFonts w:ascii="Times New Roman" w:hAnsi="Times New Roman" w:cs="Times New Roman"/>
          <w:sz w:val="24"/>
          <w:szCs w:val="24"/>
        </w:rPr>
        <w:t xml:space="preserve"> standard</w:t>
      </w:r>
      <w:r w:rsidR="00CE3B56">
        <w:rPr>
          <w:rFonts w:ascii="Times New Roman" w:hAnsi="Times New Roman" w:cs="Times New Roman"/>
          <w:sz w:val="24"/>
          <w:szCs w:val="24"/>
        </w:rPr>
        <w:t xml:space="preserve"> must be used if creating For</w:t>
      </w:r>
      <w:r w:rsidR="00617B53">
        <w:rPr>
          <w:rFonts w:ascii="Times New Roman" w:hAnsi="Times New Roman" w:cs="Times New Roman"/>
          <w:sz w:val="24"/>
          <w:szCs w:val="24"/>
        </w:rPr>
        <w:t>tran applications</w:t>
      </w:r>
      <w:r w:rsidR="00CE3B56">
        <w:rPr>
          <w:rFonts w:ascii="Times New Roman" w:hAnsi="Times New Roman" w:cs="Times New Roman"/>
          <w:sz w:val="24"/>
          <w:szCs w:val="24"/>
        </w:rPr>
        <w:t xml:space="preserve">. The Fortran compiler must also support the iso_c_binding module, but this will usually be available if the compiler supports Fortran 2003. </w:t>
      </w:r>
      <w:r w:rsidR="00617B53">
        <w:rPr>
          <w:rFonts w:ascii="Times New Roman" w:hAnsi="Times New Roman" w:cs="Times New Roman"/>
          <w:sz w:val="24"/>
          <w:szCs w:val="24"/>
        </w:rPr>
        <w:t>Most</w:t>
      </w:r>
      <w:r w:rsidR="00CE3B56">
        <w:rPr>
          <w:rFonts w:ascii="Times New Roman" w:hAnsi="Times New Roman" w:cs="Times New Roman"/>
          <w:sz w:val="24"/>
          <w:szCs w:val="24"/>
        </w:rPr>
        <w:t xml:space="preserve"> recent compilers support Fortran 2003.</w:t>
      </w:r>
      <w:r w:rsidR="001E2B52">
        <w:rPr>
          <w:rFonts w:ascii="Times New Roman" w:hAnsi="Times New Roman" w:cs="Times New Roman"/>
          <w:sz w:val="24"/>
          <w:szCs w:val="24"/>
        </w:rPr>
        <w:t xml:space="preserve"> A working power</w:t>
      </w:r>
      <w:r w:rsidR="00617B53">
        <w:rPr>
          <w:rFonts w:ascii="Times New Roman" w:hAnsi="Times New Roman" w:cs="Times New Roman"/>
          <w:sz w:val="24"/>
          <w:szCs w:val="24"/>
        </w:rPr>
        <w:t xml:space="preserve"> </w:t>
      </w:r>
      <w:r w:rsidR="001E2B52">
        <w:rPr>
          <w:rFonts w:ascii="Times New Roman" w:hAnsi="Times New Roman" w:cs="Times New Roman"/>
          <w:sz w:val="24"/>
          <w:szCs w:val="24"/>
        </w:rPr>
        <w:t>flow application written entirely in Fortran has been included in the current release and demonstrates how to use the Fortran interface. The Fortran implementation is very similar to the C++ interface and most of the C++ documentation applies to the corresponding Fortran functionality. The remainder of this section will highlight the important differences between the C++ and Fortran interfaces.</w:t>
      </w:r>
    </w:p>
    <w:p w14:paraId="2F9F0FF0" w14:textId="6EF009AA" w:rsidR="00CE3B56" w:rsidRDefault="00894A81" w:rsidP="0024731F">
      <w:pPr>
        <w:rPr>
          <w:rFonts w:ascii="Times New Roman" w:hAnsi="Times New Roman" w:cs="Times New Roman"/>
          <w:sz w:val="24"/>
          <w:szCs w:val="24"/>
        </w:rPr>
      </w:pPr>
      <w:r>
        <w:rPr>
          <w:rFonts w:ascii="Times New Roman" w:hAnsi="Times New Roman" w:cs="Times New Roman"/>
          <w:sz w:val="24"/>
          <w:szCs w:val="24"/>
        </w:rPr>
        <w:t>Because Fortran does not have any support for templates (that we know of)</w:t>
      </w:r>
      <w:r w:rsidR="00617B53">
        <w:rPr>
          <w:rFonts w:ascii="Times New Roman" w:hAnsi="Times New Roman" w:cs="Times New Roman"/>
          <w:sz w:val="24"/>
          <w:szCs w:val="24"/>
        </w:rPr>
        <w:t>,</w:t>
      </w:r>
      <w:r>
        <w:rPr>
          <w:rFonts w:ascii="Times New Roman" w:hAnsi="Times New Roman" w:cs="Times New Roman"/>
          <w:sz w:val="24"/>
          <w:szCs w:val="24"/>
        </w:rPr>
        <w:t xml:space="preserve"> the Fortran interface cannot support multiple different kinds of networks within a single application.</w:t>
      </w:r>
      <w:r w:rsidR="000812E7">
        <w:rPr>
          <w:rFonts w:ascii="Times New Roman" w:hAnsi="Times New Roman" w:cs="Times New Roman"/>
          <w:sz w:val="24"/>
          <w:szCs w:val="24"/>
        </w:rPr>
        <w:t xml:space="preserve"> This means that only one bus and one branch class can be present in an application</w:t>
      </w:r>
      <w:r w:rsidR="001E2B52">
        <w:rPr>
          <w:rFonts w:ascii="Times New Roman" w:hAnsi="Times New Roman" w:cs="Times New Roman"/>
          <w:sz w:val="24"/>
          <w:szCs w:val="24"/>
        </w:rPr>
        <w:t>,</w:t>
      </w:r>
      <w:r w:rsidR="000812E7">
        <w:rPr>
          <w:rFonts w:ascii="Times New Roman" w:hAnsi="Times New Roman" w:cs="Times New Roman"/>
          <w:sz w:val="24"/>
          <w:szCs w:val="24"/>
        </w:rPr>
        <w:t xml:space="preserve"> so</w:t>
      </w:r>
      <w:r>
        <w:rPr>
          <w:rFonts w:ascii="Times New Roman" w:hAnsi="Times New Roman" w:cs="Times New Roman"/>
          <w:sz w:val="24"/>
          <w:szCs w:val="24"/>
        </w:rPr>
        <w:t xml:space="preserve"> </w:t>
      </w:r>
      <w:r w:rsidR="000812E7">
        <w:rPr>
          <w:rFonts w:ascii="Times New Roman" w:hAnsi="Times New Roman" w:cs="Times New Roman"/>
          <w:sz w:val="24"/>
          <w:szCs w:val="24"/>
        </w:rPr>
        <w:t>the bus and branch classes must support all possible types of behavior. It is still possible to have more than one network in an application, but all networks must be of the same type.</w:t>
      </w:r>
    </w:p>
    <w:p w14:paraId="4818D772" w14:textId="5F43FF01" w:rsidR="000812E7" w:rsidRDefault="000812E7" w:rsidP="0024731F">
      <w:pPr>
        <w:rPr>
          <w:rFonts w:ascii="Times New Roman" w:hAnsi="Times New Roman" w:cs="Times New Roman"/>
          <w:sz w:val="24"/>
          <w:szCs w:val="24"/>
        </w:rPr>
      </w:pPr>
      <w:r>
        <w:rPr>
          <w:rFonts w:ascii="Times New Roman" w:hAnsi="Times New Roman" w:cs="Times New Roman"/>
          <w:sz w:val="24"/>
          <w:szCs w:val="24"/>
        </w:rPr>
        <w:t xml:space="preserve">The bus and branch classes in the Fortran interface are represented by the Fortran derived types </w:t>
      </w:r>
      <w:r w:rsidRPr="00FF7101">
        <w:rPr>
          <w:rStyle w:val="Heading1Char"/>
        </w:rPr>
        <w:t>application_bus</w:t>
      </w:r>
      <w:r>
        <w:rPr>
          <w:rFonts w:ascii="Times New Roman" w:hAnsi="Times New Roman" w:cs="Times New Roman"/>
          <w:sz w:val="24"/>
          <w:szCs w:val="24"/>
        </w:rPr>
        <w:t xml:space="preserve"> and </w:t>
      </w:r>
      <w:r w:rsidRPr="00FF7101">
        <w:rPr>
          <w:rStyle w:val="Heading1Char"/>
        </w:rPr>
        <w:t>application_branch</w:t>
      </w:r>
      <w:r>
        <w:rPr>
          <w:rFonts w:ascii="Times New Roman" w:hAnsi="Times New Roman" w:cs="Times New Roman"/>
          <w:sz w:val="24"/>
          <w:szCs w:val="24"/>
        </w:rPr>
        <w:t xml:space="preserve">. These types have procedures bound to them, as </w:t>
      </w:r>
      <w:r w:rsidR="00FF7101">
        <w:rPr>
          <w:rFonts w:ascii="Times New Roman" w:hAnsi="Times New Roman" w:cs="Times New Roman"/>
          <w:sz w:val="24"/>
          <w:szCs w:val="24"/>
        </w:rPr>
        <w:t xml:space="preserve">well as internal data elements. These types are defined in the Fortran file </w:t>
      </w:r>
      <w:r w:rsidR="00FF7101" w:rsidRPr="00FF7101">
        <w:rPr>
          <w:rStyle w:val="Heading1Char"/>
        </w:rPr>
        <w:t>component_template.F90</w:t>
      </w:r>
      <w:r w:rsidR="00FF7101">
        <w:rPr>
          <w:rFonts w:ascii="Times New Roman" w:hAnsi="Times New Roman" w:cs="Times New Roman"/>
          <w:sz w:val="24"/>
          <w:szCs w:val="24"/>
        </w:rPr>
        <w:t xml:space="preserve"> file that is located in the </w:t>
      </w:r>
      <w:r w:rsidR="00FF7101" w:rsidRPr="00FF7101">
        <w:rPr>
          <w:rStyle w:val="Heading1Char"/>
        </w:rPr>
        <w:t>fortran/component</w:t>
      </w:r>
      <w:r w:rsidR="00FF7101">
        <w:rPr>
          <w:rFonts w:ascii="Times New Roman" w:hAnsi="Times New Roman" w:cs="Times New Roman"/>
          <w:sz w:val="24"/>
          <w:szCs w:val="24"/>
        </w:rPr>
        <w:t xml:space="preserve"> directory. The application bus and branch classes can be cr</w:t>
      </w:r>
      <w:r w:rsidR="00E43EB2">
        <w:rPr>
          <w:rFonts w:ascii="Times New Roman" w:hAnsi="Times New Roman" w:cs="Times New Roman"/>
          <w:sz w:val="24"/>
          <w:szCs w:val="24"/>
        </w:rPr>
        <w:t>eated by modifying a copy of</w:t>
      </w:r>
      <w:r w:rsidR="00FF7101">
        <w:rPr>
          <w:rFonts w:ascii="Times New Roman" w:hAnsi="Times New Roman" w:cs="Times New Roman"/>
          <w:sz w:val="24"/>
          <w:szCs w:val="24"/>
        </w:rPr>
        <w:t xml:space="preserve"> </w:t>
      </w:r>
      <w:r w:rsidR="00FF7101" w:rsidRPr="00E43EB2">
        <w:rPr>
          <w:rStyle w:val="Heading1Char"/>
        </w:rPr>
        <w:t>component_template.F90</w:t>
      </w:r>
      <w:r w:rsidR="00FF7101">
        <w:rPr>
          <w:rFonts w:ascii="Times New Roman" w:hAnsi="Times New Roman" w:cs="Times New Roman"/>
          <w:sz w:val="24"/>
          <w:szCs w:val="24"/>
        </w:rPr>
        <w:t>. The functions in the math-vector interface and the component base classes are all defined in this file along with default implementations for these functions. Additional data elements and procedures can be added to the bus and branch data types to create appropriate functionality for specific problems.</w:t>
      </w:r>
    </w:p>
    <w:p w14:paraId="33FA2864" w14:textId="1E332832" w:rsidR="009A21CB" w:rsidRDefault="009A21CB" w:rsidP="0024731F">
      <w:pPr>
        <w:rPr>
          <w:rFonts w:ascii="Times New Roman" w:hAnsi="Times New Roman" w:cs="Times New Roman"/>
          <w:sz w:val="24"/>
          <w:szCs w:val="24"/>
        </w:rPr>
      </w:pPr>
      <w:r>
        <w:rPr>
          <w:rFonts w:ascii="Times New Roman" w:hAnsi="Times New Roman" w:cs="Times New Roman"/>
          <w:sz w:val="24"/>
          <w:szCs w:val="24"/>
        </w:rPr>
        <w:t xml:space="preserve">A brief overview of the </w:t>
      </w:r>
      <w:r w:rsidRPr="00821408">
        <w:rPr>
          <w:rStyle w:val="Heading1Char"/>
        </w:rPr>
        <w:t>application_bus</w:t>
      </w:r>
      <w:r>
        <w:rPr>
          <w:rFonts w:ascii="Times New Roman" w:hAnsi="Times New Roman" w:cs="Times New Roman"/>
          <w:sz w:val="24"/>
          <w:szCs w:val="24"/>
        </w:rPr>
        <w:t xml:space="preserve"> type in the </w:t>
      </w:r>
      <w:r w:rsidRPr="00821408">
        <w:rPr>
          <w:rStyle w:val="Heading1Char"/>
        </w:rPr>
        <w:t>component_template.F90</w:t>
      </w:r>
      <w:r>
        <w:rPr>
          <w:rFonts w:ascii="Times New Roman" w:hAnsi="Times New Roman" w:cs="Times New Roman"/>
          <w:sz w:val="24"/>
          <w:szCs w:val="24"/>
        </w:rPr>
        <w:t xml:space="preserve"> file is provided here. Similar considerations apply to the </w:t>
      </w:r>
      <w:r w:rsidRPr="00CB1045">
        <w:rPr>
          <w:rStyle w:val="Heading1Char"/>
        </w:rPr>
        <w:t>application_branch</w:t>
      </w:r>
      <w:r>
        <w:rPr>
          <w:rFonts w:ascii="Times New Roman" w:hAnsi="Times New Roman" w:cs="Times New Roman"/>
          <w:sz w:val="24"/>
          <w:szCs w:val="24"/>
        </w:rPr>
        <w:t xml:space="preserve"> type. To use the </w:t>
      </w:r>
      <w:r w:rsidRPr="00CB1045">
        <w:rPr>
          <w:rStyle w:val="Heading1Char"/>
        </w:rPr>
        <w:t>component_template.F90</w:t>
      </w:r>
      <w:r>
        <w:rPr>
          <w:rFonts w:ascii="Times New Roman" w:hAnsi="Times New Roman" w:cs="Times New Roman"/>
          <w:sz w:val="24"/>
          <w:szCs w:val="24"/>
        </w:rPr>
        <w:t xml:space="preserve"> file it should first be copied to the directory where the application source code resides and renamed to something appropriate. We will use the name </w:t>
      </w:r>
      <w:r w:rsidRPr="00CB1045">
        <w:rPr>
          <w:rStyle w:val="Heading1Char"/>
        </w:rPr>
        <w:t>app_component.F90</w:t>
      </w:r>
      <w:r>
        <w:rPr>
          <w:rFonts w:ascii="Times New Roman" w:hAnsi="Times New Roman" w:cs="Times New Roman"/>
          <w:sz w:val="24"/>
          <w:szCs w:val="24"/>
        </w:rPr>
        <w:t xml:space="preserve">. Inside the component file, the Fortran types </w:t>
      </w:r>
      <w:r w:rsidRPr="00CB1045">
        <w:rPr>
          <w:rStyle w:val="Heading1Char"/>
        </w:rPr>
        <w:t>bus_xc_data</w:t>
      </w:r>
      <w:r>
        <w:rPr>
          <w:rFonts w:ascii="Times New Roman" w:hAnsi="Times New Roman" w:cs="Times New Roman"/>
          <w:sz w:val="24"/>
          <w:szCs w:val="24"/>
        </w:rPr>
        <w:t xml:space="preserve">, </w:t>
      </w:r>
      <w:r w:rsidRPr="00CB1045">
        <w:rPr>
          <w:rStyle w:val="Heading1Char"/>
        </w:rPr>
        <w:t>branch_xc_data</w:t>
      </w:r>
      <w:r>
        <w:rPr>
          <w:rFonts w:ascii="Times New Roman" w:hAnsi="Times New Roman" w:cs="Times New Roman"/>
          <w:sz w:val="24"/>
          <w:szCs w:val="24"/>
        </w:rPr>
        <w:t xml:space="preserve">, </w:t>
      </w:r>
      <w:r w:rsidRPr="00CB1045">
        <w:rPr>
          <w:rStyle w:val="Heading1Char"/>
        </w:rPr>
        <w:t>application_bus</w:t>
      </w:r>
      <w:r>
        <w:rPr>
          <w:rFonts w:ascii="Times New Roman" w:hAnsi="Times New Roman" w:cs="Times New Roman"/>
          <w:sz w:val="24"/>
          <w:szCs w:val="24"/>
        </w:rPr>
        <w:t xml:space="preserve">, </w:t>
      </w:r>
      <w:r w:rsidRPr="00CB1045">
        <w:rPr>
          <w:rStyle w:val="Heading1Char"/>
        </w:rPr>
        <w:t>application_branch</w:t>
      </w:r>
      <w:r>
        <w:rPr>
          <w:rFonts w:ascii="Times New Roman" w:hAnsi="Times New Roman" w:cs="Times New Roman"/>
          <w:sz w:val="24"/>
          <w:szCs w:val="24"/>
        </w:rPr>
        <w:t xml:space="preserve"> are defined</w:t>
      </w:r>
      <w:r w:rsidR="00AC00F0">
        <w:rPr>
          <w:rFonts w:ascii="Times New Roman" w:hAnsi="Times New Roman" w:cs="Times New Roman"/>
          <w:sz w:val="24"/>
          <w:szCs w:val="24"/>
        </w:rPr>
        <w:t xml:space="preserve"> as part of the </w:t>
      </w:r>
      <w:r w:rsidR="00AC00F0" w:rsidRPr="00AC00F0">
        <w:rPr>
          <w:rStyle w:val="Heading1Char"/>
        </w:rPr>
        <w:t>application_components</w:t>
      </w:r>
      <w:r w:rsidR="00AC00F0">
        <w:rPr>
          <w:rFonts w:ascii="Times New Roman" w:hAnsi="Times New Roman" w:cs="Times New Roman"/>
          <w:sz w:val="24"/>
          <w:szCs w:val="24"/>
        </w:rPr>
        <w:t xml:space="preserve"> module</w:t>
      </w:r>
      <w:r>
        <w:rPr>
          <w:rFonts w:ascii="Times New Roman" w:hAnsi="Times New Roman" w:cs="Times New Roman"/>
          <w:sz w:val="24"/>
          <w:szCs w:val="24"/>
        </w:rPr>
        <w:t>. These are the only type</w:t>
      </w:r>
      <w:r w:rsidR="00CB1045">
        <w:rPr>
          <w:rFonts w:ascii="Times New Roman" w:hAnsi="Times New Roman" w:cs="Times New Roman"/>
          <w:sz w:val="24"/>
          <w:szCs w:val="24"/>
        </w:rPr>
        <w:t>s</w:t>
      </w:r>
      <w:r>
        <w:rPr>
          <w:rFonts w:ascii="Times New Roman" w:hAnsi="Times New Roman" w:cs="Times New Roman"/>
          <w:sz w:val="24"/>
          <w:szCs w:val="24"/>
        </w:rPr>
        <w:t xml:space="preserve"> that need concern the application developer. There are also </w:t>
      </w:r>
      <w:r w:rsidR="00821408">
        <w:rPr>
          <w:rFonts w:ascii="Times New Roman" w:hAnsi="Times New Roman" w:cs="Times New Roman"/>
          <w:sz w:val="24"/>
          <w:szCs w:val="24"/>
        </w:rPr>
        <w:t xml:space="preserve">two types defined in this file called </w:t>
      </w:r>
      <w:r w:rsidR="00821408" w:rsidRPr="00CB1045">
        <w:rPr>
          <w:rStyle w:val="Heading1Char"/>
        </w:rPr>
        <w:t>application_bus_wrapper</w:t>
      </w:r>
      <w:r w:rsidR="00821408">
        <w:rPr>
          <w:rFonts w:ascii="Times New Roman" w:hAnsi="Times New Roman" w:cs="Times New Roman"/>
          <w:sz w:val="24"/>
          <w:szCs w:val="24"/>
        </w:rPr>
        <w:t xml:space="preserve"> and </w:t>
      </w:r>
      <w:r w:rsidR="00821408" w:rsidRPr="00CB1045">
        <w:rPr>
          <w:rStyle w:val="Heading1Char"/>
        </w:rPr>
        <w:t>application_branch_wrapper</w:t>
      </w:r>
      <w:r w:rsidR="00821408">
        <w:rPr>
          <w:rFonts w:ascii="Times New Roman" w:hAnsi="Times New Roman" w:cs="Times New Roman"/>
          <w:sz w:val="24"/>
          <w:szCs w:val="24"/>
        </w:rPr>
        <w:t xml:space="preserve">. These are only </w:t>
      </w:r>
      <w:r w:rsidR="00821408">
        <w:rPr>
          <w:rFonts w:ascii="Times New Roman" w:hAnsi="Times New Roman" w:cs="Times New Roman"/>
          <w:sz w:val="24"/>
          <w:szCs w:val="24"/>
        </w:rPr>
        <w:lastRenderedPageBreak/>
        <w:t xml:space="preserve">used internally but must be defined in this file. They should not be modified. There is a line at the bottom of the </w:t>
      </w:r>
      <w:r w:rsidR="00821408" w:rsidRPr="00CB1045">
        <w:rPr>
          <w:rStyle w:val="Heading1Char"/>
        </w:rPr>
        <w:t>app_component.F90</w:t>
      </w:r>
      <w:r w:rsidR="00821408">
        <w:rPr>
          <w:rFonts w:ascii="Times New Roman" w:hAnsi="Times New Roman" w:cs="Times New Roman"/>
          <w:sz w:val="24"/>
          <w:szCs w:val="24"/>
        </w:rPr>
        <w:t xml:space="preserve"> file that includes an external file </w:t>
      </w:r>
      <w:r w:rsidR="00821408" w:rsidRPr="00CB1045">
        <w:rPr>
          <w:rStyle w:val="Heading1Char"/>
        </w:rPr>
        <w:t>component_inc.F90</w:t>
      </w:r>
      <w:r w:rsidR="00821408">
        <w:rPr>
          <w:rFonts w:ascii="Times New Roman" w:hAnsi="Times New Roman" w:cs="Times New Roman"/>
          <w:sz w:val="24"/>
          <w:szCs w:val="24"/>
        </w:rPr>
        <w:t xml:space="preserve">. This file contains many functions that are required by the interface and must appear in the </w:t>
      </w:r>
      <w:r w:rsidR="00821408" w:rsidRPr="00CB1045">
        <w:rPr>
          <w:rStyle w:val="Heading1Char"/>
        </w:rPr>
        <w:t>application_components</w:t>
      </w:r>
      <w:r w:rsidR="00821408">
        <w:rPr>
          <w:rFonts w:ascii="Times New Roman" w:hAnsi="Times New Roman" w:cs="Times New Roman"/>
          <w:sz w:val="24"/>
          <w:szCs w:val="24"/>
        </w:rPr>
        <w:t xml:space="preserve"> module. However, these functions should not be modified by the user so to avoid possible errors and to simplify the file somewhat, these functions are put in the include file.</w:t>
      </w:r>
    </w:p>
    <w:p w14:paraId="3CFFC7D5" w14:textId="1857D80D" w:rsidR="00AC00F0" w:rsidRDefault="00AC00F0" w:rsidP="0024731F">
      <w:pPr>
        <w:rPr>
          <w:rFonts w:ascii="Times New Roman" w:hAnsi="Times New Roman" w:cs="Times New Roman"/>
          <w:sz w:val="24"/>
          <w:szCs w:val="24"/>
        </w:rPr>
      </w:pPr>
      <w:r>
        <w:rPr>
          <w:rFonts w:ascii="Times New Roman" w:hAnsi="Times New Roman" w:cs="Times New Roman"/>
          <w:sz w:val="24"/>
          <w:szCs w:val="24"/>
        </w:rPr>
        <w:t xml:space="preserve">The </w:t>
      </w:r>
      <w:r w:rsidRPr="00AC00F0">
        <w:rPr>
          <w:rStyle w:val="Heading1Char"/>
        </w:rPr>
        <w:t>application_bus</w:t>
      </w:r>
      <w:r>
        <w:rPr>
          <w:rFonts w:ascii="Times New Roman" w:hAnsi="Times New Roman" w:cs="Times New Roman"/>
          <w:sz w:val="24"/>
          <w:szCs w:val="24"/>
        </w:rPr>
        <w:t xml:space="preserve"> type has four parts. These consist of 1) application-specific data elements, 2) data elements that must be defined in order for the component to interact with rest of the framework, 3) application-specific functions that are defined by the user and 4) framework functions that must be included in the component. The framework functions all have base implementations can be modified to suit the application. The only data elements that must be included in the </w:t>
      </w:r>
      <w:r w:rsidRPr="00AC00F0">
        <w:rPr>
          <w:rStyle w:val="Heading1Char"/>
        </w:rPr>
        <w:t>application_bus</w:t>
      </w:r>
      <w:r>
        <w:rPr>
          <w:rFonts w:ascii="Times New Roman" w:hAnsi="Times New Roman" w:cs="Times New Roman"/>
          <w:sz w:val="24"/>
          <w:szCs w:val="24"/>
        </w:rPr>
        <w:t xml:space="preserve"> type is a variable of type </w:t>
      </w:r>
      <w:r w:rsidRPr="00AC00F0">
        <w:rPr>
          <w:rStyle w:val="Heading1Char"/>
        </w:rPr>
        <w:t>bus_xc_data</w:t>
      </w:r>
      <w:r>
        <w:rPr>
          <w:rFonts w:ascii="Times New Roman" w:hAnsi="Times New Roman" w:cs="Times New Roman"/>
          <w:sz w:val="24"/>
          <w:szCs w:val="24"/>
        </w:rPr>
        <w:t xml:space="preserve"> and a pointer to this variable. The </w:t>
      </w:r>
      <w:r w:rsidRPr="00AC00F0">
        <w:rPr>
          <w:rStyle w:val="Heading1Char"/>
        </w:rPr>
        <w:t>bus_xc_data</w:t>
      </w:r>
      <w:r>
        <w:rPr>
          <w:rFonts w:ascii="Times New Roman" w:hAnsi="Times New Roman" w:cs="Times New Roman"/>
          <w:sz w:val="24"/>
          <w:szCs w:val="24"/>
        </w:rPr>
        <w:t xml:space="preserve"> type will be discussed further below and represents all data that might need to be exchanged in a bus update.</w:t>
      </w:r>
    </w:p>
    <w:p w14:paraId="70672A90" w14:textId="43059858" w:rsidR="00C10D1E" w:rsidRDefault="00C10D1E" w:rsidP="0024731F">
      <w:pPr>
        <w:rPr>
          <w:rFonts w:ascii="Times New Roman" w:hAnsi="Times New Roman" w:cs="Times New Roman"/>
          <w:sz w:val="24"/>
          <w:szCs w:val="24"/>
        </w:rPr>
      </w:pPr>
      <w:r>
        <w:rPr>
          <w:rFonts w:ascii="Times New Roman" w:hAnsi="Times New Roman" w:cs="Times New Roman"/>
          <w:sz w:val="24"/>
          <w:szCs w:val="24"/>
        </w:rPr>
        <w:t xml:space="preserve">The framework functions are directly analogous to the functions defined for the C++ implementation and users should refer to the documentation above to find out how these functions work. This section will primarily discuss differences between the Fortran and C++ interfaces. The Fortran compilers do not have the same name-mangling capabilities as C++ so all function names are preceded by either a </w:t>
      </w:r>
      <w:r w:rsidRPr="00C10D1E">
        <w:rPr>
          <w:rStyle w:val="Heading1Char"/>
        </w:rPr>
        <w:t>bus_</w:t>
      </w:r>
      <w:r>
        <w:rPr>
          <w:rFonts w:ascii="Times New Roman" w:hAnsi="Times New Roman" w:cs="Times New Roman"/>
          <w:sz w:val="24"/>
          <w:szCs w:val="24"/>
        </w:rPr>
        <w:t xml:space="preserve"> or </w:t>
      </w:r>
      <w:r w:rsidRPr="00C10D1E">
        <w:rPr>
          <w:rStyle w:val="Heading1Char"/>
        </w:rPr>
        <w:t>branch_</w:t>
      </w:r>
      <w:r>
        <w:rPr>
          <w:rFonts w:ascii="Times New Roman" w:hAnsi="Times New Roman" w:cs="Times New Roman"/>
          <w:sz w:val="24"/>
          <w:szCs w:val="24"/>
        </w:rPr>
        <w:t xml:space="preserve"> to distinguish between bus and branch versions of the functions. A few functions only appear in the bus class or the branch class and do not necessarily need this prefix, but to be consistent, this convention is used for all functions.</w:t>
      </w:r>
    </w:p>
    <w:p w14:paraId="378C8453" w14:textId="01DF68D1" w:rsidR="00C06FB9" w:rsidRDefault="00C06FB9" w:rsidP="0024731F">
      <w:pPr>
        <w:rPr>
          <w:rFonts w:ascii="Times New Roman" w:hAnsi="Times New Roman" w:cs="Times New Roman"/>
          <w:sz w:val="24"/>
          <w:szCs w:val="24"/>
        </w:rPr>
      </w:pPr>
      <w:r>
        <w:rPr>
          <w:rFonts w:ascii="Times New Roman" w:hAnsi="Times New Roman" w:cs="Times New Roman"/>
          <w:sz w:val="24"/>
          <w:szCs w:val="24"/>
        </w:rPr>
        <w:t xml:space="preserve">Functions that are bound to the </w:t>
      </w:r>
      <w:r w:rsidRPr="00C06FB9">
        <w:rPr>
          <w:rStyle w:val="Heading1Char"/>
        </w:rPr>
        <w:t>application_bus</w:t>
      </w:r>
      <w:r>
        <w:rPr>
          <w:rFonts w:ascii="Times New Roman" w:hAnsi="Times New Roman" w:cs="Times New Roman"/>
          <w:sz w:val="24"/>
          <w:szCs w:val="24"/>
        </w:rPr>
        <w:t xml:space="preserve"> type are already listed in the </w:t>
      </w:r>
      <w:r w:rsidRPr="00C06FB9">
        <w:rPr>
          <w:rStyle w:val="Heading1Char"/>
        </w:rPr>
        <w:t>component_template.F90</w:t>
      </w:r>
      <w:r>
        <w:rPr>
          <w:rFonts w:ascii="Times New Roman" w:hAnsi="Times New Roman" w:cs="Times New Roman"/>
          <w:sz w:val="24"/>
          <w:szCs w:val="24"/>
        </w:rPr>
        <w:t xml:space="preserve">. These functions consist of both a declaration within the </w:t>
      </w:r>
      <w:r w:rsidRPr="00C06FB9">
        <w:rPr>
          <w:rStyle w:val="Heading1Char"/>
        </w:rPr>
        <w:t>application_bus</w:t>
      </w:r>
      <w:r>
        <w:rPr>
          <w:rFonts w:ascii="Times New Roman" w:hAnsi="Times New Roman" w:cs="Times New Roman"/>
          <w:sz w:val="24"/>
          <w:szCs w:val="24"/>
        </w:rPr>
        <w:t xml:space="preserve"> type and a function or subroutine implementation within the </w:t>
      </w:r>
      <w:r w:rsidRPr="00C06FB9">
        <w:rPr>
          <w:rStyle w:val="Heading1Char"/>
        </w:rPr>
        <w:t>application_components</w:t>
      </w:r>
      <w:r>
        <w:rPr>
          <w:rFonts w:ascii="Times New Roman" w:hAnsi="Times New Roman" w:cs="Times New Roman"/>
          <w:sz w:val="24"/>
          <w:szCs w:val="24"/>
        </w:rPr>
        <w:t xml:space="preserve"> module. The declarations within the </w:t>
      </w:r>
      <w:r w:rsidRPr="00C06FB9">
        <w:rPr>
          <w:rStyle w:val="Heading1Char"/>
        </w:rPr>
        <w:t>application_bus</w:t>
      </w:r>
      <w:r>
        <w:rPr>
          <w:rFonts w:ascii="Times New Roman" w:hAnsi="Times New Roman" w:cs="Times New Roman"/>
          <w:sz w:val="24"/>
          <w:szCs w:val="24"/>
        </w:rPr>
        <w:t xml:space="preserve"> type (after the </w:t>
      </w:r>
      <w:r w:rsidRPr="00C06FB9">
        <w:rPr>
          <w:rStyle w:val="Heading1Char"/>
        </w:rPr>
        <w:t>contains</w:t>
      </w:r>
      <w:r>
        <w:rPr>
          <w:rFonts w:ascii="Times New Roman" w:hAnsi="Times New Roman" w:cs="Times New Roman"/>
          <w:sz w:val="24"/>
          <w:szCs w:val="24"/>
        </w:rPr>
        <w:t xml:space="preserve"> keyword) have the form</w:t>
      </w:r>
    </w:p>
    <w:p w14:paraId="5BDA2720" w14:textId="77777777" w:rsidR="00C06FB9" w:rsidRPr="00C06FB9" w:rsidRDefault="00C06FB9" w:rsidP="00C06FB9">
      <w:pPr>
        <w:pStyle w:val="RedBoldCode"/>
      </w:pPr>
      <w:r w:rsidRPr="00C06FB9">
        <w:t xml:space="preserve">    procedure::bus_matrix_diag_size</w:t>
      </w:r>
    </w:p>
    <w:p w14:paraId="5B1BE61E" w14:textId="77777777" w:rsidR="00C06FB9" w:rsidRPr="00C06FB9" w:rsidRDefault="00C06FB9" w:rsidP="00C06FB9">
      <w:pPr>
        <w:pStyle w:val="RedBoldCode"/>
      </w:pPr>
      <w:r w:rsidRPr="00C06FB9">
        <w:t xml:space="preserve">    procedure::bus_matrix_diag_values</w:t>
      </w:r>
    </w:p>
    <w:p w14:paraId="5857F187" w14:textId="77777777" w:rsidR="00C06FB9" w:rsidRPr="00C06FB9" w:rsidRDefault="00C06FB9" w:rsidP="00C06FB9">
      <w:pPr>
        <w:pStyle w:val="RedBoldCode"/>
      </w:pPr>
      <w:r w:rsidRPr="00C06FB9">
        <w:t xml:space="preserve">    procedure::bus_matrix_forward_size</w:t>
      </w:r>
    </w:p>
    <w:p w14:paraId="223DA2AE" w14:textId="40D99FB6" w:rsidR="00C06FB9" w:rsidRDefault="00C06FB9" w:rsidP="00C06FB9">
      <w:pPr>
        <w:pStyle w:val="RedBoldCode"/>
      </w:pPr>
      <w:r w:rsidRPr="00C06FB9">
        <w:t xml:space="preserve">    procedure::bus_matrix_reverse_size</w:t>
      </w:r>
    </w:p>
    <w:p w14:paraId="77D0D085" w14:textId="20DC827E" w:rsidR="00C06FB9" w:rsidRDefault="00C06FB9" w:rsidP="00C06FB9">
      <w:pPr>
        <w:pStyle w:val="RedBoldCode"/>
      </w:pPr>
      <w:r>
        <w:t xml:space="preserve">         :</w:t>
      </w:r>
    </w:p>
    <w:p w14:paraId="7EAA230C" w14:textId="5BDA32ED" w:rsidR="00C06FB9" w:rsidRDefault="00C06FB9" w:rsidP="0024731F">
      <w:pPr>
        <w:rPr>
          <w:rFonts w:ascii="Times New Roman" w:hAnsi="Times New Roman" w:cs="Times New Roman"/>
          <w:sz w:val="24"/>
          <w:szCs w:val="24"/>
        </w:rPr>
      </w:pPr>
      <w:r>
        <w:rPr>
          <w:rFonts w:ascii="Times New Roman" w:hAnsi="Times New Roman" w:cs="Times New Roman"/>
          <w:sz w:val="24"/>
          <w:szCs w:val="24"/>
        </w:rPr>
        <w:t xml:space="preserve">The </w:t>
      </w:r>
      <w:r w:rsidRPr="00C06FB9">
        <w:rPr>
          <w:rStyle w:val="Heading1Char"/>
        </w:rPr>
        <w:t>procedure</w:t>
      </w:r>
      <w:r>
        <w:rPr>
          <w:rFonts w:ascii="Times New Roman" w:hAnsi="Times New Roman" w:cs="Times New Roman"/>
          <w:sz w:val="24"/>
          <w:szCs w:val="24"/>
        </w:rPr>
        <w:t xml:space="preserve"> keyword distinguishes a function or subroutine bound to the Fortran type from a piece of data (which is declared as a data type using one of the</w:t>
      </w:r>
      <w:r w:rsidR="002F3AFE">
        <w:rPr>
          <w:rFonts w:ascii="Times New Roman" w:hAnsi="Times New Roman" w:cs="Times New Roman"/>
          <w:sz w:val="24"/>
          <w:szCs w:val="24"/>
        </w:rPr>
        <w:t xml:space="preserve"> intrinsic</w:t>
      </w:r>
      <w:r>
        <w:rPr>
          <w:rFonts w:ascii="Times New Roman" w:hAnsi="Times New Roman" w:cs="Times New Roman"/>
          <w:sz w:val="24"/>
          <w:szCs w:val="24"/>
        </w:rPr>
        <w:t xml:space="preserve"> Fortran data types or a Fortran type declaration).</w:t>
      </w:r>
    </w:p>
    <w:p w14:paraId="13998E19" w14:textId="71D6F7D1" w:rsidR="00C06FB9" w:rsidRDefault="00C06FB9" w:rsidP="0024731F">
      <w:pPr>
        <w:rPr>
          <w:rFonts w:ascii="Times New Roman" w:hAnsi="Times New Roman" w:cs="Times New Roman"/>
          <w:sz w:val="24"/>
          <w:szCs w:val="24"/>
        </w:rPr>
      </w:pPr>
      <w:r>
        <w:rPr>
          <w:rFonts w:ascii="Times New Roman" w:hAnsi="Times New Roman" w:cs="Times New Roman"/>
          <w:sz w:val="24"/>
          <w:szCs w:val="24"/>
        </w:rPr>
        <w:lastRenderedPageBreak/>
        <w:t xml:space="preserve">After the type declarations within the </w:t>
      </w:r>
      <w:r w:rsidRPr="002405C6">
        <w:rPr>
          <w:rStyle w:val="Heading1Char"/>
        </w:rPr>
        <w:t>applications_components</w:t>
      </w:r>
      <w:r>
        <w:rPr>
          <w:rFonts w:ascii="Times New Roman" w:hAnsi="Times New Roman" w:cs="Times New Roman"/>
          <w:sz w:val="24"/>
          <w:szCs w:val="24"/>
        </w:rPr>
        <w:t xml:space="preserve"> module, there is a </w:t>
      </w:r>
      <w:r w:rsidRPr="002405C6">
        <w:rPr>
          <w:rStyle w:val="Heading1Char"/>
        </w:rPr>
        <w:t>contains</w:t>
      </w:r>
      <w:r>
        <w:rPr>
          <w:rFonts w:ascii="Times New Roman" w:hAnsi="Times New Roman" w:cs="Times New Roman"/>
          <w:sz w:val="24"/>
          <w:szCs w:val="24"/>
        </w:rPr>
        <w:t xml:space="preserve"> keyword followed by the subroutine and function implementations for all the procedures declared in the </w:t>
      </w:r>
      <w:r w:rsidRPr="002405C6">
        <w:rPr>
          <w:rStyle w:val="Heading1Char"/>
        </w:rPr>
        <w:t>application_bus</w:t>
      </w:r>
      <w:r>
        <w:rPr>
          <w:rFonts w:ascii="Times New Roman" w:hAnsi="Times New Roman" w:cs="Times New Roman"/>
          <w:sz w:val="24"/>
          <w:szCs w:val="24"/>
        </w:rPr>
        <w:t xml:space="preserve"> and </w:t>
      </w:r>
      <w:r w:rsidRPr="002405C6">
        <w:rPr>
          <w:rStyle w:val="Heading1Char"/>
        </w:rPr>
        <w:t>application_branch</w:t>
      </w:r>
      <w:r>
        <w:rPr>
          <w:rFonts w:ascii="Times New Roman" w:hAnsi="Times New Roman" w:cs="Times New Roman"/>
          <w:sz w:val="24"/>
          <w:szCs w:val="24"/>
        </w:rPr>
        <w:t xml:space="preserve"> types.</w:t>
      </w:r>
      <w:r w:rsidR="002405C6">
        <w:rPr>
          <w:rFonts w:ascii="Times New Roman" w:hAnsi="Times New Roman" w:cs="Times New Roman"/>
          <w:sz w:val="24"/>
          <w:szCs w:val="24"/>
        </w:rPr>
        <w:t xml:space="preserve"> The original implementations in the </w:t>
      </w:r>
      <w:r w:rsidR="002405C6" w:rsidRPr="002405C6">
        <w:rPr>
          <w:rStyle w:val="Heading1Char"/>
        </w:rPr>
        <w:t>component_template.F90</w:t>
      </w:r>
      <w:r w:rsidR="002405C6">
        <w:rPr>
          <w:rFonts w:ascii="Times New Roman" w:hAnsi="Times New Roman" w:cs="Times New Roman"/>
          <w:sz w:val="24"/>
          <w:szCs w:val="24"/>
        </w:rPr>
        <w:t xml:space="preserve"> file are just stubs for these functions and typically don’t do much. An example is the </w:t>
      </w:r>
      <w:r w:rsidR="002405C6" w:rsidRPr="002405C6">
        <w:rPr>
          <w:rStyle w:val="Heading1Char"/>
        </w:rPr>
        <w:t>bus_matrix_diag_size</w:t>
      </w:r>
      <w:r w:rsidR="002405C6">
        <w:rPr>
          <w:rFonts w:ascii="Times New Roman" w:hAnsi="Times New Roman" w:cs="Times New Roman"/>
          <w:sz w:val="24"/>
          <w:szCs w:val="24"/>
        </w:rPr>
        <w:t xml:space="preserve"> function which originally has the implementation</w:t>
      </w:r>
    </w:p>
    <w:p w14:paraId="145EFAA4" w14:textId="77777777" w:rsidR="002405C6" w:rsidRPr="002405C6" w:rsidRDefault="002405C6" w:rsidP="002405C6">
      <w:pPr>
        <w:pStyle w:val="RedBoldCode"/>
      </w:pPr>
      <w:r w:rsidRPr="002405C6">
        <w:t xml:space="preserve">  logical function bus_matrix_diag_size(bus, isize, jsize)</w:t>
      </w:r>
    </w:p>
    <w:p w14:paraId="1AC22858" w14:textId="77777777" w:rsidR="002405C6" w:rsidRPr="002405C6" w:rsidRDefault="002405C6" w:rsidP="002405C6">
      <w:pPr>
        <w:pStyle w:val="RedBoldCode"/>
      </w:pPr>
      <w:r w:rsidRPr="002405C6">
        <w:t xml:space="preserve">    implicit none</w:t>
      </w:r>
    </w:p>
    <w:p w14:paraId="25926561" w14:textId="77777777" w:rsidR="002405C6" w:rsidRPr="002405C6" w:rsidRDefault="002405C6" w:rsidP="002405C6">
      <w:pPr>
        <w:pStyle w:val="RedBoldCode"/>
      </w:pPr>
      <w:r w:rsidRPr="002405C6">
        <w:t xml:space="preserve">    class(application_bus), intent(in) :: bus</w:t>
      </w:r>
    </w:p>
    <w:p w14:paraId="7C47F08F" w14:textId="77777777" w:rsidR="002405C6" w:rsidRPr="002405C6" w:rsidRDefault="002405C6" w:rsidP="002405C6">
      <w:pPr>
        <w:pStyle w:val="RedBoldCode"/>
      </w:pPr>
      <w:r w:rsidRPr="002405C6">
        <w:t xml:space="preserve">    integer, intent(out) :: isize, jsize</w:t>
      </w:r>
    </w:p>
    <w:p w14:paraId="6EE4923C" w14:textId="77777777" w:rsidR="002405C6" w:rsidRPr="002405C6" w:rsidRDefault="002405C6" w:rsidP="002405C6">
      <w:pPr>
        <w:pStyle w:val="RedBoldCode"/>
      </w:pPr>
      <w:r w:rsidRPr="002405C6">
        <w:t xml:space="preserve">    bus_matrix_diag_size = .false.</w:t>
      </w:r>
    </w:p>
    <w:p w14:paraId="51CB0467" w14:textId="77777777" w:rsidR="002405C6" w:rsidRPr="002405C6" w:rsidRDefault="002405C6" w:rsidP="002405C6">
      <w:pPr>
        <w:pStyle w:val="RedBoldCode"/>
      </w:pPr>
      <w:r w:rsidRPr="002405C6">
        <w:t xml:space="preserve">    return</w:t>
      </w:r>
    </w:p>
    <w:p w14:paraId="700B054B" w14:textId="7474BFF4" w:rsidR="002405C6" w:rsidRDefault="002405C6" w:rsidP="002405C6">
      <w:pPr>
        <w:pStyle w:val="RedBoldCode"/>
      </w:pPr>
      <w:r w:rsidRPr="002405C6">
        <w:t xml:space="preserve">  end function bus_matrix_diag_size</w:t>
      </w:r>
    </w:p>
    <w:p w14:paraId="4FADA3A0" w14:textId="761D9A47" w:rsidR="001B0C04" w:rsidRDefault="002405C6" w:rsidP="002405C6">
      <w:pPr>
        <w:rPr>
          <w:rFonts w:ascii="Times New Roman" w:hAnsi="Times New Roman" w:cs="Times New Roman"/>
          <w:sz w:val="24"/>
          <w:szCs w:val="24"/>
        </w:rPr>
      </w:pPr>
      <w:r>
        <w:rPr>
          <w:rFonts w:ascii="Times New Roman" w:hAnsi="Times New Roman" w:cs="Times New Roman"/>
          <w:sz w:val="24"/>
          <w:szCs w:val="24"/>
        </w:rPr>
        <w:t xml:space="preserve">The initial implementation just returns false if this function is invoked and doesn’t set the variables </w:t>
      </w:r>
      <w:r w:rsidRPr="002405C6">
        <w:rPr>
          <w:rStyle w:val="Heading1Char"/>
        </w:rPr>
        <w:t>isize</w:t>
      </w:r>
      <w:r>
        <w:rPr>
          <w:rFonts w:ascii="Times New Roman" w:hAnsi="Times New Roman" w:cs="Times New Roman"/>
          <w:sz w:val="24"/>
          <w:szCs w:val="24"/>
        </w:rPr>
        <w:t xml:space="preserve"> or </w:t>
      </w:r>
      <w:r w:rsidRPr="002405C6">
        <w:rPr>
          <w:rStyle w:val="Heading1Char"/>
        </w:rPr>
        <w:t>jsize</w:t>
      </w:r>
      <w:r>
        <w:rPr>
          <w:rFonts w:ascii="Times New Roman" w:hAnsi="Times New Roman" w:cs="Times New Roman"/>
          <w:sz w:val="24"/>
          <w:szCs w:val="24"/>
        </w:rPr>
        <w:t>.</w:t>
      </w:r>
      <w:r w:rsidR="001B0C04">
        <w:rPr>
          <w:rFonts w:ascii="Times New Roman" w:hAnsi="Times New Roman" w:cs="Times New Roman"/>
          <w:sz w:val="24"/>
          <w:szCs w:val="24"/>
        </w:rPr>
        <w:t xml:space="preserve"> Note</w:t>
      </w:r>
      <w:r w:rsidR="002F3AFE">
        <w:rPr>
          <w:rFonts w:ascii="Times New Roman" w:hAnsi="Times New Roman" w:cs="Times New Roman"/>
          <w:sz w:val="24"/>
          <w:szCs w:val="24"/>
        </w:rPr>
        <w:t xml:space="preserve"> the</w:t>
      </w:r>
      <w:r w:rsidR="001B0C04">
        <w:rPr>
          <w:rFonts w:ascii="Times New Roman" w:hAnsi="Times New Roman" w:cs="Times New Roman"/>
          <w:sz w:val="24"/>
          <w:szCs w:val="24"/>
        </w:rPr>
        <w:t xml:space="preserve"> first item in the argument list. This is declared as being of type </w:t>
      </w:r>
      <w:r w:rsidR="001B0C04" w:rsidRPr="001B0C04">
        <w:rPr>
          <w:rStyle w:val="Heading1Char"/>
        </w:rPr>
        <w:t>class(application_bus)</w:t>
      </w:r>
      <w:r w:rsidR="001B0C04">
        <w:rPr>
          <w:rFonts w:ascii="Times New Roman" w:hAnsi="Times New Roman" w:cs="Times New Roman"/>
          <w:sz w:val="24"/>
          <w:szCs w:val="24"/>
        </w:rPr>
        <w:t xml:space="preserve"> with intent in. All functions and subroutines that are bound to the </w:t>
      </w:r>
      <w:r w:rsidR="001B0C04" w:rsidRPr="001B0C04">
        <w:rPr>
          <w:rStyle w:val="Heading1Char"/>
        </w:rPr>
        <w:t>application_bus</w:t>
      </w:r>
      <w:r w:rsidR="001B0C04">
        <w:rPr>
          <w:rFonts w:ascii="Times New Roman" w:hAnsi="Times New Roman" w:cs="Times New Roman"/>
          <w:sz w:val="24"/>
          <w:szCs w:val="24"/>
        </w:rPr>
        <w:t xml:space="preserve"> type must have this argument, even if they do not have any other arguments. This argument provides a mechanism for accessing data items or functions that are related to a particular </w:t>
      </w:r>
      <w:r w:rsidR="001B0C04" w:rsidRPr="001B0C04">
        <w:rPr>
          <w:rStyle w:val="Heading1Char"/>
        </w:rPr>
        <w:t>application_bus</w:t>
      </w:r>
      <w:r w:rsidR="001B0C04">
        <w:rPr>
          <w:rFonts w:ascii="Times New Roman" w:hAnsi="Times New Roman" w:cs="Times New Roman"/>
          <w:sz w:val="24"/>
          <w:szCs w:val="24"/>
        </w:rPr>
        <w:t xml:space="preserve"> instance.</w:t>
      </w:r>
    </w:p>
    <w:p w14:paraId="3DF4D9FE" w14:textId="751937A3" w:rsidR="002405C6" w:rsidRDefault="001B0C04" w:rsidP="002405C6">
      <w:pPr>
        <w:rPr>
          <w:rFonts w:ascii="Times New Roman" w:hAnsi="Times New Roman" w:cs="Times New Roman"/>
          <w:sz w:val="24"/>
          <w:szCs w:val="24"/>
        </w:rPr>
      </w:pPr>
      <w:r>
        <w:rPr>
          <w:rFonts w:ascii="Times New Roman" w:hAnsi="Times New Roman" w:cs="Times New Roman"/>
          <w:sz w:val="24"/>
          <w:szCs w:val="24"/>
        </w:rPr>
        <w:t>To see how the bus argument is used in actual practice, an implementation of this function in a power flow application is shown below</w:t>
      </w:r>
    </w:p>
    <w:p w14:paraId="57D0CAF8" w14:textId="77777777" w:rsidR="001B0C04" w:rsidRPr="001B0C04" w:rsidRDefault="001B0C04" w:rsidP="001B0C04">
      <w:pPr>
        <w:pStyle w:val="RedBoldCode"/>
      </w:pPr>
      <w:r w:rsidRPr="001B0C04">
        <w:t xml:space="preserve">  logical function bus_matrix_diag_size(bus, isize, jsize)</w:t>
      </w:r>
    </w:p>
    <w:p w14:paraId="00077D64" w14:textId="77777777" w:rsidR="001B0C04" w:rsidRPr="001B0C04" w:rsidRDefault="001B0C04" w:rsidP="001B0C04">
      <w:pPr>
        <w:pStyle w:val="RedBoldCode"/>
      </w:pPr>
      <w:r w:rsidRPr="001B0C04">
        <w:t xml:space="preserve">    implicit none</w:t>
      </w:r>
    </w:p>
    <w:p w14:paraId="3A620B05" w14:textId="77777777" w:rsidR="001B0C04" w:rsidRPr="001B0C04" w:rsidRDefault="001B0C04" w:rsidP="001B0C04">
      <w:pPr>
        <w:pStyle w:val="RedBoldCode"/>
      </w:pPr>
      <w:r w:rsidRPr="001B0C04">
        <w:t xml:space="preserve">    class(application_bus), intent(in) :: bus</w:t>
      </w:r>
    </w:p>
    <w:p w14:paraId="5E4D804E" w14:textId="77777777" w:rsidR="001B0C04" w:rsidRPr="001B0C04" w:rsidRDefault="001B0C04" w:rsidP="001B0C04">
      <w:pPr>
        <w:pStyle w:val="RedBoldCode"/>
      </w:pPr>
      <w:r w:rsidRPr="001B0C04">
        <w:t xml:space="preserve">    integer, intent(out) :: isize, jsize</w:t>
      </w:r>
    </w:p>
    <w:p w14:paraId="5E400E5F" w14:textId="77777777" w:rsidR="001B0C04" w:rsidRPr="001B0C04" w:rsidRDefault="001B0C04" w:rsidP="001B0C04">
      <w:pPr>
        <w:pStyle w:val="RedBoldCode"/>
      </w:pPr>
      <w:r w:rsidRPr="001B0C04">
        <w:t xml:space="preserve">    isize = 1</w:t>
      </w:r>
    </w:p>
    <w:p w14:paraId="5A742AC7" w14:textId="77777777" w:rsidR="001B0C04" w:rsidRPr="001B0C04" w:rsidRDefault="001B0C04" w:rsidP="001B0C04">
      <w:pPr>
        <w:pStyle w:val="RedBoldCode"/>
      </w:pPr>
      <w:r w:rsidRPr="001B0C04">
        <w:t xml:space="preserve">    jsize = 1</w:t>
      </w:r>
    </w:p>
    <w:p w14:paraId="3599ED15" w14:textId="77777777" w:rsidR="001B0C04" w:rsidRPr="001B0C04" w:rsidRDefault="001B0C04" w:rsidP="001B0C04">
      <w:pPr>
        <w:pStyle w:val="RedBoldCode"/>
      </w:pPr>
      <w:r w:rsidRPr="001B0C04">
        <w:t xml:space="preserve">    bus_matrix_diag_size = .true.</w:t>
      </w:r>
    </w:p>
    <w:p w14:paraId="6D2921D5" w14:textId="77777777" w:rsidR="001B0C04" w:rsidRPr="001B0C04" w:rsidRDefault="001B0C04" w:rsidP="001B0C04">
      <w:pPr>
        <w:pStyle w:val="RedBoldCode"/>
      </w:pPr>
      <w:r w:rsidRPr="001B0C04">
        <w:t xml:space="preserve">    if (</w:t>
      </w:r>
      <w:r w:rsidRPr="001B0C04">
        <w:rPr>
          <w:color w:val="00B0F0"/>
        </w:rPr>
        <w:t>bus%p_mode</w:t>
      </w:r>
      <w:r w:rsidRPr="001B0C04">
        <w:t>.eq.JACOBIAN) then</w:t>
      </w:r>
    </w:p>
    <w:p w14:paraId="54130F80" w14:textId="2CD75FB4" w:rsidR="001B0C04" w:rsidRPr="001B0C04" w:rsidRDefault="001B0C04" w:rsidP="001B0C04">
      <w:pPr>
        <w:pStyle w:val="RedBoldCode"/>
      </w:pPr>
      <w:r w:rsidRPr="001B0C04">
        <w:t xml:space="preserve">      if (.</w:t>
      </w:r>
      <w:r>
        <w:t>not.</w:t>
      </w:r>
      <w:r w:rsidRPr="001B0C04">
        <w:rPr>
          <w:color w:val="00B0F0"/>
        </w:rPr>
        <w:t>bus%bus_is_isolated()</w:t>
      </w:r>
      <w:r>
        <w:t>) then</w:t>
      </w:r>
    </w:p>
    <w:p w14:paraId="7A467F28" w14:textId="77777777" w:rsidR="001B0C04" w:rsidRPr="001B0C04" w:rsidRDefault="001B0C04" w:rsidP="001B0C04">
      <w:pPr>
        <w:pStyle w:val="RedBoldCode"/>
      </w:pPr>
      <w:r w:rsidRPr="001B0C04">
        <w:t xml:space="preserve">        isize = 2</w:t>
      </w:r>
    </w:p>
    <w:p w14:paraId="7D8923AE" w14:textId="77777777" w:rsidR="001B0C04" w:rsidRPr="001B0C04" w:rsidRDefault="001B0C04" w:rsidP="001B0C04">
      <w:pPr>
        <w:pStyle w:val="RedBoldCode"/>
      </w:pPr>
      <w:r w:rsidRPr="001B0C04">
        <w:t xml:space="preserve">        jsize = 2</w:t>
      </w:r>
    </w:p>
    <w:p w14:paraId="112AB7AF" w14:textId="77777777" w:rsidR="001B0C04" w:rsidRPr="001B0C04" w:rsidRDefault="001B0C04" w:rsidP="001B0C04">
      <w:pPr>
        <w:pStyle w:val="RedBoldCode"/>
      </w:pPr>
      <w:r w:rsidRPr="001B0C04">
        <w:t xml:space="preserve">        bus_matrix_diag_size = .true.</w:t>
      </w:r>
    </w:p>
    <w:p w14:paraId="4FA3678C" w14:textId="77777777" w:rsidR="001B0C04" w:rsidRPr="001B0C04" w:rsidRDefault="001B0C04" w:rsidP="001B0C04">
      <w:pPr>
        <w:pStyle w:val="RedBoldCode"/>
      </w:pPr>
      <w:r w:rsidRPr="001B0C04">
        <w:t xml:space="preserve">      else</w:t>
      </w:r>
    </w:p>
    <w:p w14:paraId="4AC85893" w14:textId="77777777" w:rsidR="001B0C04" w:rsidRPr="001B0C04" w:rsidRDefault="001B0C04" w:rsidP="001B0C04">
      <w:pPr>
        <w:pStyle w:val="RedBoldCode"/>
      </w:pPr>
      <w:r w:rsidRPr="001B0C04">
        <w:t xml:space="preserve">        bus_matrix_diag_size = .false.</w:t>
      </w:r>
    </w:p>
    <w:p w14:paraId="02FADCC4" w14:textId="77777777" w:rsidR="001B0C04" w:rsidRPr="001B0C04" w:rsidRDefault="001B0C04" w:rsidP="001B0C04">
      <w:pPr>
        <w:pStyle w:val="RedBoldCode"/>
      </w:pPr>
      <w:r w:rsidRPr="001B0C04">
        <w:t xml:space="preserve">      endif</w:t>
      </w:r>
    </w:p>
    <w:p w14:paraId="6CF40B1D" w14:textId="77777777" w:rsidR="001B0C04" w:rsidRPr="001B0C04" w:rsidRDefault="001B0C04" w:rsidP="001B0C04">
      <w:pPr>
        <w:pStyle w:val="RedBoldCode"/>
      </w:pPr>
      <w:r w:rsidRPr="001B0C04">
        <w:t xml:space="preserve">    else if (</w:t>
      </w:r>
      <w:r w:rsidRPr="001B0C04">
        <w:rPr>
          <w:color w:val="00B0F0"/>
        </w:rPr>
        <w:t>bus%p_mode.eq.YBUS</w:t>
      </w:r>
      <w:r w:rsidRPr="001B0C04">
        <w:t>) then</w:t>
      </w:r>
    </w:p>
    <w:p w14:paraId="695B556A" w14:textId="77777777" w:rsidR="001B0C04" w:rsidRPr="001B0C04" w:rsidRDefault="001B0C04" w:rsidP="001B0C04">
      <w:pPr>
        <w:pStyle w:val="RedBoldCode"/>
      </w:pPr>
      <w:r w:rsidRPr="001B0C04">
        <w:lastRenderedPageBreak/>
        <w:t xml:space="preserve">      if (.not.</w:t>
      </w:r>
      <w:r w:rsidRPr="001B0C04">
        <w:rPr>
          <w:color w:val="00B0F0"/>
        </w:rPr>
        <w:t>bus%bus_is_isolated()</w:t>
      </w:r>
      <w:r w:rsidRPr="001B0C04">
        <w:t>) then</w:t>
      </w:r>
    </w:p>
    <w:p w14:paraId="6FE8BA44" w14:textId="77777777" w:rsidR="001B0C04" w:rsidRPr="001B0C04" w:rsidRDefault="001B0C04" w:rsidP="001B0C04">
      <w:pPr>
        <w:pStyle w:val="RedBoldCode"/>
      </w:pPr>
      <w:r w:rsidRPr="001B0C04">
        <w:t xml:space="preserve">        bus_matrix_diag_size = .true.</w:t>
      </w:r>
    </w:p>
    <w:p w14:paraId="4E3EBF15" w14:textId="77777777" w:rsidR="001B0C04" w:rsidRPr="001B0C04" w:rsidRDefault="001B0C04" w:rsidP="001B0C04">
      <w:pPr>
        <w:pStyle w:val="RedBoldCode"/>
      </w:pPr>
      <w:r w:rsidRPr="001B0C04">
        <w:t xml:space="preserve">        isize = 1</w:t>
      </w:r>
    </w:p>
    <w:p w14:paraId="5835768C" w14:textId="77777777" w:rsidR="001B0C04" w:rsidRPr="001B0C04" w:rsidRDefault="001B0C04" w:rsidP="001B0C04">
      <w:pPr>
        <w:pStyle w:val="RedBoldCode"/>
      </w:pPr>
      <w:r w:rsidRPr="001B0C04">
        <w:t xml:space="preserve">        jsize = 1</w:t>
      </w:r>
    </w:p>
    <w:p w14:paraId="1611C49C" w14:textId="77777777" w:rsidR="001B0C04" w:rsidRPr="001B0C04" w:rsidRDefault="001B0C04" w:rsidP="001B0C04">
      <w:pPr>
        <w:pStyle w:val="RedBoldCode"/>
      </w:pPr>
      <w:r w:rsidRPr="001B0C04">
        <w:t xml:space="preserve">      else</w:t>
      </w:r>
    </w:p>
    <w:p w14:paraId="42B04FCA" w14:textId="77777777" w:rsidR="001B0C04" w:rsidRPr="001B0C04" w:rsidRDefault="001B0C04" w:rsidP="001B0C04">
      <w:pPr>
        <w:pStyle w:val="RedBoldCode"/>
      </w:pPr>
      <w:r w:rsidRPr="001B0C04">
        <w:t xml:space="preserve">        bus_matrix_diag_size = .false.</w:t>
      </w:r>
    </w:p>
    <w:p w14:paraId="00F1DE4A" w14:textId="77777777" w:rsidR="001B0C04" w:rsidRPr="001B0C04" w:rsidRDefault="001B0C04" w:rsidP="001B0C04">
      <w:pPr>
        <w:pStyle w:val="RedBoldCode"/>
      </w:pPr>
      <w:r w:rsidRPr="001B0C04">
        <w:t xml:space="preserve">      endif</w:t>
      </w:r>
    </w:p>
    <w:p w14:paraId="59E9718E" w14:textId="77777777" w:rsidR="001B0C04" w:rsidRPr="001B0C04" w:rsidRDefault="001B0C04" w:rsidP="001B0C04">
      <w:pPr>
        <w:pStyle w:val="RedBoldCode"/>
      </w:pPr>
      <w:r w:rsidRPr="001B0C04">
        <w:t xml:space="preserve">      return</w:t>
      </w:r>
    </w:p>
    <w:p w14:paraId="6BB64906" w14:textId="77777777" w:rsidR="001B0C04" w:rsidRPr="001B0C04" w:rsidRDefault="001B0C04" w:rsidP="001B0C04">
      <w:pPr>
        <w:pStyle w:val="RedBoldCode"/>
      </w:pPr>
      <w:r w:rsidRPr="001B0C04">
        <w:t xml:space="preserve">    endif</w:t>
      </w:r>
    </w:p>
    <w:p w14:paraId="4B1C5AD3" w14:textId="77777777" w:rsidR="001B0C04" w:rsidRPr="001B0C04" w:rsidRDefault="001B0C04" w:rsidP="001B0C04">
      <w:pPr>
        <w:pStyle w:val="RedBoldCode"/>
      </w:pPr>
      <w:r w:rsidRPr="001B0C04">
        <w:t xml:space="preserve">    return</w:t>
      </w:r>
    </w:p>
    <w:p w14:paraId="37F60B38" w14:textId="19D51CDB" w:rsidR="001B0C04" w:rsidRDefault="001B0C04" w:rsidP="001B0C04">
      <w:pPr>
        <w:pStyle w:val="RedBoldCode"/>
      </w:pPr>
      <w:r w:rsidRPr="001B0C04">
        <w:t xml:space="preserve">  end function bus_matrix_diag_size</w:t>
      </w:r>
    </w:p>
    <w:p w14:paraId="1F938039" w14:textId="4C9FB5E9" w:rsidR="00460A98" w:rsidRDefault="00753E48" w:rsidP="001B0C04">
      <w:pPr>
        <w:rPr>
          <w:rFonts w:ascii="Times New Roman" w:hAnsi="Times New Roman" w:cs="Times New Roman"/>
          <w:sz w:val="24"/>
          <w:szCs w:val="24"/>
        </w:rPr>
      </w:pPr>
      <w:r>
        <w:rPr>
          <w:rFonts w:ascii="Times New Roman" w:hAnsi="Times New Roman" w:cs="Times New Roman"/>
          <w:sz w:val="24"/>
          <w:szCs w:val="24"/>
        </w:rPr>
        <w:t xml:space="preserve">The </w:t>
      </w:r>
      <w:r w:rsidRPr="00460A98">
        <w:rPr>
          <w:rStyle w:val="Heading1Char"/>
        </w:rPr>
        <w:t>application_bus</w:t>
      </w:r>
      <w:r>
        <w:rPr>
          <w:rFonts w:ascii="Times New Roman" w:hAnsi="Times New Roman" w:cs="Times New Roman"/>
          <w:sz w:val="24"/>
          <w:szCs w:val="24"/>
        </w:rPr>
        <w:t xml:space="preserve"> implementation for power</w:t>
      </w:r>
      <w:r w:rsidR="00460A98">
        <w:rPr>
          <w:rFonts w:ascii="Times New Roman" w:hAnsi="Times New Roman" w:cs="Times New Roman"/>
          <w:sz w:val="24"/>
          <w:szCs w:val="24"/>
        </w:rPr>
        <w:t xml:space="preserve"> </w:t>
      </w:r>
      <w:r>
        <w:rPr>
          <w:rFonts w:ascii="Times New Roman" w:hAnsi="Times New Roman" w:cs="Times New Roman"/>
          <w:sz w:val="24"/>
          <w:szCs w:val="24"/>
        </w:rPr>
        <w:t xml:space="preserve">flow contains the variable </w:t>
      </w:r>
      <w:r w:rsidRPr="00460A98">
        <w:rPr>
          <w:rStyle w:val="Heading1Char"/>
        </w:rPr>
        <w:t>p_mode</w:t>
      </w:r>
      <w:r>
        <w:rPr>
          <w:rFonts w:ascii="Times New Roman" w:hAnsi="Times New Roman" w:cs="Times New Roman"/>
          <w:sz w:val="24"/>
          <w:szCs w:val="24"/>
        </w:rPr>
        <w:t xml:space="preserve"> and a user-specified function</w:t>
      </w:r>
      <w:r w:rsidR="00460A98">
        <w:rPr>
          <w:rFonts w:ascii="Times New Roman" w:hAnsi="Times New Roman" w:cs="Times New Roman"/>
          <w:sz w:val="24"/>
          <w:szCs w:val="24"/>
        </w:rPr>
        <w:t xml:space="preserve"> </w:t>
      </w:r>
      <w:r w:rsidR="00460A98" w:rsidRPr="00460A98">
        <w:rPr>
          <w:rStyle w:val="Heading1Char"/>
        </w:rPr>
        <w:t>bus_is_isolated</w:t>
      </w:r>
      <w:r>
        <w:rPr>
          <w:rFonts w:ascii="Times New Roman" w:hAnsi="Times New Roman" w:cs="Times New Roman"/>
          <w:sz w:val="24"/>
          <w:szCs w:val="24"/>
        </w:rPr>
        <w:t xml:space="preserve"> (this is declared as a type-bound procedure). To access this data and this function inside a type-bound procedure, use the Fortran “</w:t>
      </w:r>
      <w:r w:rsidRPr="00617B53">
        <w:rPr>
          <w:rStyle w:val="Heading1Char"/>
        </w:rPr>
        <w:t>%</w:t>
      </w:r>
      <w:r>
        <w:rPr>
          <w:rFonts w:ascii="Times New Roman" w:hAnsi="Times New Roman" w:cs="Times New Roman"/>
          <w:sz w:val="24"/>
          <w:szCs w:val="24"/>
        </w:rPr>
        <w:t xml:space="preserve">” symbol. The </w:t>
      </w:r>
      <w:r w:rsidRPr="00460A98">
        <w:rPr>
          <w:rStyle w:val="Heading1Char"/>
        </w:rPr>
        <w:t>bus</w:t>
      </w:r>
      <w:r>
        <w:rPr>
          <w:rFonts w:ascii="Times New Roman" w:hAnsi="Times New Roman" w:cs="Times New Roman"/>
          <w:sz w:val="24"/>
          <w:szCs w:val="24"/>
        </w:rPr>
        <w:t xml:space="preserve"> variable in the argument list is acting in a similar way to the “</w:t>
      </w:r>
      <w:r w:rsidRPr="00460A98">
        <w:rPr>
          <w:rStyle w:val="Heading1Char"/>
        </w:rPr>
        <w:t>this</w:t>
      </w:r>
      <w:r>
        <w:rPr>
          <w:rFonts w:ascii="Times New Roman" w:hAnsi="Times New Roman" w:cs="Times New Roman"/>
          <w:sz w:val="24"/>
          <w:szCs w:val="24"/>
        </w:rPr>
        <w:t>” pointer in C++ and refers back to</w:t>
      </w:r>
      <w:r w:rsidR="00460A9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60A98">
        <w:rPr>
          <w:rStyle w:val="Heading1Char"/>
        </w:rPr>
        <w:t>application_bus</w:t>
      </w:r>
      <w:r>
        <w:rPr>
          <w:rFonts w:ascii="Times New Roman" w:hAnsi="Times New Roman" w:cs="Times New Roman"/>
          <w:sz w:val="24"/>
          <w:szCs w:val="24"/>
        </w:rPr>
        <w:t xml:space="preserve"> instance that made the original call to </w:t>
      </w:r>
      <w:r w:rsidRPr="00460A98">
        <w:rPr>
          <w:rStyle w:val="Heading1Char"/>
        </w:rPr>
        <w:t>bus_matrix_diag_size</w:t>
      </w:r>
      <w:r>
        <w:rPr>
          <w:rFonts w:ascii="Times New Roman" w:hAnsi="Times New Roman" w:cs="Times New Roman"/>
          <w:sz w:val="24"/>
          <w:szCs w:val="24"/>
        </w:rPr>
        <w:t xml:space="preserve">. Although the </w:t>
      </w:r>
      <w:r w:rsidRPr="00460A98">
        <w:rPr>
          <w:rStyle w:val="Heading1Char"/>
        </w:rPr>
        <w:t>bus_is_isolated</w:t>
      </w:r>
      <w:r>
        <w:rPr>
          <w:rFonts w:ascii="Times New Roman" w:hAnsi="Times New Roman" w:cs="Times New Roman"/>
          <w:sz w:val="24"/>
          <w:szCs w:val="24"/>
        </w:rPr>
        <w:t xml:space="preserve"> f</w:t>
      </w:r>
      <w:r w:rsidR="00460A98">
        <w:rPr>
          <w:rFonts w:ascii="Times New Roman" w:hAnsi="Times New Roman" w:cs="Times New Roman"/>
          <w:sz w:val="24"/>
          <w:szCs w:val="24"/>
        </w:rPr>
        <w:t xml:space="preserve">unction implementation has the variable </w:t>
      </w:r>
      <w:r w:rsidR="00460A98" w:rsidRPr="00460A98">
        <w:rPr>
          <w:rStyle w:val="Heading1Char"/>
        </w:rPr>
        <w:t>bus</w:t>
      </w:r>
      <w:r w:rsidR="00460A98">
        <w:rPr>
          <w:rFonts w:ascii="Times New Roman" w:hAnsi="Times New Roman" w:cs="Times New Roman"/>
          <w:sz w:val="24"/>
          <w:szCs w:val="24"/>
        </w:rPr>
        <w:t xml:space="preserve"> in its argument list, it doesn’t need to explicitly pass this argument when making a call from an </w:t>
      </w:r>
      <w:r w:rsidR="00460A98" w:rsidRPr="00460A98">
        <w:rPr>
          <w:rStyle w:val="Heading1Char"/>
        </w:rPr>
        <w:t>application_bus</w:t>
      </w:r>
      <w:r w:rsidR="00460A98">
        <w:rPr>
          <w:rFonts w:ascii="Times New Roman" w:hAnsi="Times New Roman" w:cs="Times New Roman"/>
          <w:sz w:val="24"/>
          <w:szCs w:val="24"/>
        </w:rPr>
        <w:t xml:space="preserve"> instance. The </w:t>
      </w:r>
      <w:r w:rsidR="00460A98" w:rsidRPr="00460A98">
        <w:rPr>
          <w:rStyle w:val="Heading1Char"/>
        </w:rPr>
        <w:t>bus</w:t>
      </w:r>
      <w:r w:rsidR="00460A98">
        <w:rPr>
          <w:rFonts w:ascii="Times New Roman" w:hAnsi="Times New Roman" w:cs="Times New Roman"/>
          <w:sz w:val="24"/>
          <w:szCs w:val="24"/>
        </w:rPr>
        <w:t xml:space="preserve"> argument is assumed in this case. For comparison, a call to the </w:t>
      </w:r>
      <w:r w:rsidR="00460A98" w:rsidRPr="00460A98">
        <w:rPr>
          <w:rStyle w:val="Heading1Char"/>
        </w:rPr>
        <w:t>bus_matrix_diag_size</w:t>
      </w:r>
      <w:r w:rsidR="00460A98">
        <w:rPr>
          <w:rFonts w:ascii="Times New Roman" w:hAnsi="Times New Roman" w:cs="Times New Roman"/>
          <w:sz w:val="24"/>
          <w:szCs w:val="24"/>
        </w:rPr>
        <w:t xml:space="preserve"> function, which has additional arguments, would have the form</w:t>
      </w:r>
    </w:p>
    <w:p w14:paraId="35268B0D" w14:textId="4BB60712" w:rsidR="00460A98" w:rsidRDefault="00460A98" w:rsidP="00460A98">
      <w:pPr>
        <w:pStyle w:val="RedBoldCode"/>
      </w:pPr>
      <w:r>
        <w:t xml:space="preserve">      ok = bus%bus_matrix_diag_size(isize,jsize)</w:t>
      </w:r>
    </w:p>
    <w:p w14:paraId="22B15168" w14:textId="7C54681D" w:rsidR="00460A98" w:rsidRDefault="00460A98" w:rsidP="001B0C04">
      <w:pPr>
        <w:rPr>
          <w:rFonts w:ascii="Times New Roman" w:hAnsi="Times New Roman" w:cs="Times New Roman"/>
          <w:sz w:val="24"/>
          <w:szCs w:val="24"/>
        </w:rPr>
      </w:pPr>
      <w:r>
        <w:rPr>
          <w:rFonts w:ascii="Times New Roman" w:hAnsi="Times New Roman" w:cs="Times New Roman"/>
          <w:sz w:val="24"/>
          <w:szCs w:val="24"/>
        </w:rPr>
        <w:t xml:space="preserve">Following this syntax, it is possible to construct a complete set of functions for an arbitrary application. Additional application-specific functions can be added to the component types by declaring them as procedures within the type and adding their implementations to the </w:t>
      </w:r>
      <w:r w:rsidRPr="00460A98">
        <w:rPr>
          <w:rStyle w:val="Heading1Char"/>
        </w:rPr>
        <w:t>application_components</w:t>
      </w:r>
      <w:r>
        <w:rPr>
          <w:rFonts w:ascii="Times New Roman" w:hAnsi="Times New Roman" w:cs="Times New Roman"/>
          <w:sz w:val="24"/>
          <w:szCs w:val="24"/>
        </w:rPr>
        <w:t xml:space="preserve"> module.</w:t>
      </w:r>
    </w:p>
    <w:p w14:paraId="0DC20B88" w14:textId="4ABAEC03" w:rsidR="007278A8" w:rsidRDefault="007278A8" w:rsidP="001B0C04">
      <w:pPr>
        <w:rPr>
          <w:rFonts w:ascii="Times New Roman" w:hAnsi="Times New Roman" w:cs="Times New Roman"/>
          <w:sz w:val="24"/>
          <w:szCs w:val="24"/>
        </w:rPr>
      </w:pPr>
      <w:r>
        <w:rPr>
          <w:rFonts w:ascii="Times New Roman" w:hAnsi="Times New Roman" w:cs="Times New Roman"/>
          <w:sz w:val="24"/>
          <w:szCs w:val="24"/>
        </w:rPr>
        <w:t>There are a few procedures in both the bus and branch types that should not be modified. No stubs for these appear in the component_template.F90 file. For the application_bus type, these procedures are</w:t>
      </w:r>
    </w:p>
    <w:p w14:paraId="056AF189" w14:textId="77777777" w:rsidR="007278A8" w:rsidRPr="007278A8" w:rsidRDefault="007278A8" w:rsidP="005D77D4">
      <w:pPr>
        <w:pStyle w:val="RedBoldCode"/>
      </w:pPr>
      <w:r w:rsidRPr="007278A8">
        <w:t xml:space="preserve">    procedure::bus_get_neighbor_branch</w:t>
      </w:r>
    </w:p>
    <w:p w14:paraId="72C0C3D2" w14:textId="77777777" w:rsidR="007278A8" w:rsidRPr="007278A8" w:rsidRDefault="007278A8" w:rsidP="005D77D4">
      <w:pPr>
        <w:pStyle w:val="RedBoldCode"/>
      </w:pPr>
      <w:r w:rsidRPr="007278A8">
        <w:t xml:space="preserve">    procedure::bus_get_neighbor_bus</w:t>
      </w:r>
    </w:p>
    <w:p w14:paraId="68255230" w14:textId="77777777" w:rsidR="007278A8" w:rsidRPr="007278A8" w:rsidRDefault="007278A8" w:rsidP="005D77D4">
      <w:pPr>
        <w:pStyle w:val="RedBoldCode"/>
      </w:pPr>
      <w:r w:rsidRPr="007278A8">
        <w:t xml:space="preserve">    procedure::bus_get_xc_buf_size</w:t>
      </w:r>
    </w:p>
    <w:p w14:paraId="253704AB" w14:textId="7ACEE1DC" w:rsidR="007278A8" w:rsidRDefault="007278A8" w:rsidP="005D77D4">
      <w:pPr>
        <w:pStyle w:val="RedBoldCode"/>
      </w:pPr>
      <w:r w:rsidRPr="007278A8">
        <w:t xml:space="preserve">    procedure::bus_get_xc_buf</w:t>
      </w:r>
    </w:p>
    <w:p w14:paraId="6DBBC0BC" w14:textId="1A708021" w:rsidR="007278A8" w:rsidRDefault="007278A8" w:rsidP="007278A8">
      <w:pPr>
        <w:rPr>
          <w:rFonts w:ascii="Times New Roman" w:hAnsi="Times New Roman" w:cs="Times New Roman"/>
          <w:sz w:val="24"/>
          <w:szCs w:val="24"/>
        </w:rPr>
      </w:pPr>
      <w:r>
        <w:rPr>
          <w:rFonts w:ascii="Times New Roman" w:hAnsi="Times New Roman" w:cs="Times New Roman"/>
          <w:sz w:val="24"/>
          <w:szCs w:val="24"/>
        </w:rPr>
        <w:t>For the application_branch type, the procedures are</w:t>
      </w:r>
    </w:p>
    <w:p w14:paraId="4B01BEB6" w14:textId="77777777" w:rsidR="005D77D4" w:rsidRPr="005D77D4" w:rsidRDefault="005D77D4" w:rsidP="005D77D4">
      <w:pPr>
        <w:pStyle w:val="RedBoldCode"/>
      </w:pPr>
      <w:r w:rsidRPr="005D77D4">
        <w:t xml:space="preserve">    procedure::branch_get_bus1</w:t>
      </w:r>
    </w:p>
    <w:p w14:paraId="1CFE29B5" w14:textId="77777777" w:rsidR="005D77D4" w:rsidRPr="005D77D4" w:rsidRDefault="005D77D4" w:rsidP="005D77D4">
      <w:pPr>
        <w:pStyle w:val="RedBoldCode"/>
      </w:pPr>
      <w:r w:rsidRPr="005D77D4">
        <w:lastRenderedPageBreak/>
        <w:t xml:space="preserve">    procedure::branch_get_bus2</w:t>
      </w:r>
    </w:p>
    <w:p w14:paraId="5D92B335" w14:textId="77777777" w:rsidR="005D77D4" w:rsidRPr="005D77D4" w:rsidRDefault="005D77D4" w:rsidP="005D77D4">
      <w:pPr>
        <w:pStyle w:val="RedBoldCode"/>
      </w:pPr>
      <w:r w:rsidRPr="005D77D4">
        <w:t xml:space="preserve">    procedure::branch_get_xc_buf_size</w:t>
      </w:r>
    </w:p>
    <w:p w14:paraId="56DDEA40" w14:textId="5FF1E9C5" w:rsidR="007278A8" w:rsidRDefault="005D77D4" w:rsidP="005D77D4">
      <w:pPr>
        <w:pStyle w:val="RedBoldCode"/>
      </w:pPr>
      <w:r w:rsidRPr="005D77D4">
        <w:t xml:space="preserve">    procedure::branch_get_xc_buf</w:t>
      </w:r>
    </w:p>
    <w:p w14:paraId="5EA20B86" w14:textId="4DB02A37" w:rsidR="005D77D4" w:rsidRDefault="005D77D4" w:rsidP="005D77D4">
      <w:pPr>
        <w:rPr>
          <w:rFonts w:ascii="Times New Roman" w:hAnsi="Times New Roman" w:cs="Times New Roman"/>
          <w:sz w:val="24"/>
          <w:szCs w:val="24"/>
        </w:rPr>
      </w:pPr>
      <w:r>
        <w:rPr>
          <w:rFonts w:ascii="Times New Roman" w:hAnsi="Times New Roman" w:cs="Times New Roman"/>
          <w:sz w:val="24"/>
          <w:szCs w:val="24"/>
        </w:rPr>
        <w:t>These procedures are required by other parts of the framework, but should not be modified by the user.</w:t>
      </w:r>
      <w:r w:rsidR="003128AE">
        <w:rPr>
          <w:rFonts w:ascii="Times New Roman" w:hAnsi="Times New Roman" w:cs="Times New Roman"/>
          <w:sz w:val="24"/>
          <w:szCs w:val="24"/>
        </w:rPr>
        <w:t xml:space="preserve"> Some other procedures are defined in the base class and do not appear as procedure declarations in application_bus and application_branch types. These procedures include</w:t>
      </w:r>
    </w:p>
    <w:p w14:paraId="3A33610B" w14:textId="60E634FC" w:rsidR="003128AE" w:rsidRPr="003128AE" w:rsidRDefault="003128AE" w:rsidP="003128AE">
      <w:pPr>
        <w:pStyle w:val="RedBoldCode"/>
      </w:pPr>
      <w:r>
        <w:t xml:space="preserve">    procedure::</w:t>
      </w:r>
      <w:r w:rsidRPr="003128AE">
        <w:t>bus_get_num_neighbors</w:t>
      </w:r>
    </w:p>
    <w:p w14:paraId="28D66885" w14:textId="2406FF80" w:rsidR="003128AE" w:rsidRPr="003128AE" w:rsidRDefault="003128AE" w:rsidP="003128AE">
      <w:pPr>
        <w:pStyle w:val="RedBoldCode"/>
      </w:pPr>
      <w:r>
        <w:t xml:space="preserve">    procedure::</w:t>
      </w:r>
      <w:r w:rsidRPr="003128AE">
        <w:t>bus_set_reference_bus</w:t>
      </w:r>
    </w:p>
    <w:p w14:paraId="447489F0" w14:textId="693A47CD" w:rsidR="003128AE" w:rsidRPr="003128AE" w:rsidRDefault="003128AE" w:rsidP="003128AE">
      <w:pPr>
        <w:pStyle w:val="RedBoldCode"/>
      </w:pPr>
      <w:r>
        <w:t xml:space="preserve">    procedure</w:t>
      </w:r>
      <w:r w:rsidRPr="003128AE">
        <w:t>::bus_get_reference_bus</w:t>
      </w:r>
    </w:p>
    <w:p w14:paraId="38CAEF5B" w14:textId="2867AD29" w:rsidR="003128AE" w:rsidRPr="003128AE" w:rsidRDefault="003128AE" w:rsidP="003128AE">
      <w:pPr>
        <w:pStyle w:val="RedBoldCode"/>
      </w:pPr>
      <w:r>
        <w:t xml:space="preserve">    procedure::bus_get_original_index</w:t>
      </w:r>
    </w:p>
    <w:p w14:paraId="43592368" w14:textId="37D5F441" w:rsidR="003128AE" w:rsidRDefault="003128AE" w:rsidP="003128AE">
      <w:pPr>
        <w:pStyle w:val="RedBoldCode"/>
      </w:pPr>
      <w:r>
        <w:t xml:space="preserve">    procedure</w:t>
      </w:r>
      <w:r w:rsidRPr="003128AE">
        <w:t>::bus_compare</w:t>
      </w:r>
    </w:p>
    <w:p w14:paraId="7A506D39" w14:textId="14D7031B" w:rsidR="003128AE" w:rsidRDefault="003128AE" w:rsidP="005D77D4">
      <w:pPr>
        <w:rPr>
          <w:rFonts w:ascii="Times New Roman" w:hAnsi="Times New Roman" w:cs="Times New Roman"/>
          <w:sz w:val="24"/>
          <w:szCs w:val="24"/>
        </w:rPr>
      </w:pPr>
      <w:r>
        <w:rPr>
          <w:rFonts w:ascii="Times New Roman" w:hAnsi="Times New Roman" w:cs="Times New Roman"/>
          <w:sz w:val="24"/>
          <w:szCs w:val="24"/>
        </w:rPr>
        <w:t>for buses and</w:t>
      </w:r>
    </w:p>
    <w:p w14:paraId="09562F77" w14:textId="2DA16658" w:rsidR="003128AE" w:rsidRPr="003128AE" w:rsidRDefault="003128AE" w:rsidP="003128AE">
      <w:pPr>
        <w:pStyle w:val="RedBoldCode"/>
      </w:pPr>
      <w:r>
        <w:t xml:space="preserve">    procedure</w:t>
      </w:r>
      <w:r w:rsidRPr="003128AE">
        <w:t>::branch_get_bus1_original_index</w:t>
      </w:r>
    </w:p>
    <w:p w14:paraId="7265A807" w14:textId="62145911" w:rsidR="003128AE" w:rsidRPr="003128AE" w:rsidRDefault="003128AE" w:rsidP="003128AE">
      <w:pPr>
        <w:pStyle w:val="RedBoldCode"/>
      </w:pPr>
      <w:r>
        <w:t xml:space="preserve">    procedure</w:t>
      </w:r>
      <w:r w:rsidRPr="003128AE">
        <w:t>:</w:t>
      </w:r>
      <w:r>
        <w:t>:branch_get_bus2_original_index</w:t>
      </w:r>
    </w:p>
    <w:p w14:paraId="179ECDA2" w14:textId="18518E27" w:rsidR="003128AE" w:rsidRDefault="003128AE" w:rsidP="003128AE">
      <w:pPr>
        <w:pStyle w:val="RedBoldCode"/>
      </w:pPr>
      <w:r>
        <w:t xml:space="preserve">    procedure</w:t>
      </w:r>
      <w:r w:rsidRPr="003128AE">
        <w:t>::branch_compare</w:t>
      </w:r>
    </w:p>
    <w:p w14:paraId="159B6316" w14:textId="520E8E01" w:rsidR="003128AE" w:rsidRDefault="003128AE" w:rsidP="001B0C04">
      <w:pPr>
        <w:rPr>
          <w:rFonts w:ascii="Times New Roman" w:hAnsi="Times New Roman" w:cs="Times New Roman"/>
          <w:sz w:val="24"/>
          <w:szCs w:val="24"/>
        </w:rPr>
      </w:pPr>
      <w:r>
        <w:rPr>
          <w:rFonts w:ascii="Times New Roman" w:hAnsi="Times New Roman" w:cs="Times New Roman"/>
          <w:sz w:val="24"/>
          <w:szCs w:val="24"/>
        </w:rPr>
        <w:t>for branches. The bus and branch compare functions are used to determine if a bus or branch is equal to another bus or branch. An example of how to use this function can be found in the function that evaluates transformer contributions on branches for the power flow appl</w:t>
      </w:r>
      <w:r w:rsidR="00043B38">
        <w:rPr>
          <w:rFonts w:ascii="Times New Roman" w:hAnsi="Times New Roman" w:cs="Times New Roman"/>
          <w:sz w:val="24"/>
          <w:szCs w:val="24"/>
        </w:rPr>
        <w:t>ication. The syntax for calling this function is</w:t>
      </w:r>
    </w:p>
    <w:p w14:paraId="611EC14E" w14:textId="73EABDBA" w:rsidR="003128AE" w:rsidRDefault="003128AE" w:rsidP="00043B38">
      <w:pPr>
        <w:pStyle w:val="RedBoldCode"/>
      </w:pPr>
      <w:r>
        <w:t>double complex function branch_get_transformer(branch, bus)</w:t>
      </w:r>
    </w:p>
    <w:p w14:paraId="0F7D7419" w14:textId="3331D462" w:rsidR="003128AE" w:rsidRDefault="003128AE" w:rsidP="00043B38">
      <w:pPr>
        <w:pStyle w:val="RedBoldCode"/>
      </w:pPr>
      <w:r>
        <w:t xml:space="preserve">    :</w:t>
      </w:r>
    </w:p>
    <w:p w14:paraId="5ADB895E" w14:textId="42061FF1" w:rsidR="003128AE" w:rsidRDefault="003128AE" w:rsidP="00043B38">
      <w:pPr>
        <w:pStyle w:val="RedBoldCode"/>
      </w:pPr>
      <w:r>
        <w:t xml:space="preserve">  class(application_branch), intent(in) :: branch</w:t>
      </w:r>
    </w:p>
    <w:p w14:paraId="05155B2F" w14:textId="0821B8A1" w:rsidR="00043B38" w:rsidRDefault="00043B38" w:rsidP="00043B38">
      <w:pPr>
        <w:pStyle w:val="RedBoldCode"/>
      </w:pPr>
      <w:r>
        <w:t xml:space="preserve">  class(application_bus), intent(in) :: bus</w:t>
      </w:r>
    </w:p>
    <w:p w14:paraId="1F57D8B7" w14:textId="7E1C1590" w:rsidR="00043B38" w:rsidRDefault="00043B38" w:rsidP="00043B38">
      <w:pPr>
        <w:pStyle w:val="RedBoldCode"/>
      </w:pPr>
      <w:r>
        <w:t xml:space="preserve">  class(application_bus), pointer :: bus1, bus2</w:t>
      </w:r>
    </w:p>
    <w:p w14:paraId="10B4AB4B" w14:textId="02F3BD9A" w:rsidR="00043B38" w:rsidRDefault="00043B38" w:rsidP="00043B38">
      <w:pPr>
        <w:pStyle w:val="RedBoldCode"/>
      </w:pPr>
      <w:r>
        <w:t xml:space="preserve">    :</w:t>
      </w:r>
    </w:p>
    <w:p w14:paraId="167433CB" w14:textId="14936C87" w:rsidR="00043B38" w:rsidRDefault="00043B38" w:rsidP="00043B38">
      <w:pPr>
        <w:pStyle w:val="RedBoldCode"/>
      </w:pPr>
      <w:r>
        <w:t xml:space="preserve">  if (bus%bus_compare(bus1)) then</w:t>
      </w:r>
    </w:p>
    <w:p w14:paraId="75CF3B04" w14:textId="2A17F241" w:rsidR="00043B38" w:rsidRDefault="00043B38" w:rsidP="00043B38">
      <w:pPr>
        <w:pStyle w:val="RedBoldCode"/>
      </w:pPr>
      <w:r>
        <w:t xml:space="preserve">    :</w:t>
      </w:r>
    </w:p>
    <w:p w14:paraId="6477D904" w14:textId="136A9562" w:rsidR="003128AE" w:rsidRDefault="00043B38" w:rsidP="001B0C04">
      <w:pPr>
        <w:rPr>
          <w:rFonts w:ascii="Times New Roman" w:hAnsi="Times New Roman" w:cs="Times New Roman"/>
          <w:sz w:val="24"/>
          <w:szCs w:val="24"/>
        </w:rPr>
      </w:pPr>
      <w:r>
        <w:rPr>
          <w:rFonts w:ascii="Times New Roman" w:hAnsi="Times New Roman" w:cs="Times New Roman"/>
          <w:sz w:val="24"/>
          <w:szCs w:val="24"/>
        </w:rPr>
        <w:t xml:space="preserve">In this fragment, the </w:t>
      </w:r>
      <w:r w:rsidRPr="00043B38">
        <w:rPr>
          <w:rStyle w:val="Heading1Char"/>
        </w:rPr>
        <w:t>bus_compare</w:t>
      </w:r>
      <w:r>
        <w:rPr>
          <w:rFonts w:ascii="Times New Roman" w:hAnsi="Times New Roman" w:cs="Times New Roman"/>
          <w:sz w:val="24"/>
          <w:szCs w:val="24"/>
        </w:rPr>
        <w:t xml:space="preserve"> function is being used to check if bus1 is equivalent to bus. The </w:t>
      </w:r>
      <w:r w:rsidRPr="00043B38">
        <w:rPr>
          <w:rStyle w:val="Heading1Char"/>
        </w:rPr>
        <w:t>branch_compare</w:t>
      </w:r>
      <w:r>
        <w:rPr>
          <w:rFonts w:ascii="Times New Roman" w:hAnsi="Times New Roman" w:cs="Times New Roman"/>
          <w:sz w:val="24"/>
          <w:szCs w:val="24"/>
        </w:rPr>
        <w:t xml:space="preserve"> function is used in a similar way.</w:t>
      </w:r>
    </w:p>
    <w:p w14:paraId="0822AA8F" w14:textId="2201E74E" w:rsidR="00460A98" w:rsidRDefault="001E2B52" w:rsidP="001B0C04">
      <w:pPr>
        <w:rPr>
          <w:rFonts w:ascii="Times New Roman" w:hAnsi="Times New Roman" w:cs="Times New Roman"/>
          <w:sz w:val="24"/>
          <w:szCs w:val="24"/>
        </w:rPr>
      </w:pPr>
      <w:r>
        <w:rPr>
          <w:rFonts w:ascii="Times New Roman" w:hAnsi="Times New Roman" w:cs="Times New Roman"/>
          <w:sz w:val="24"/>
          <w:szCs w:val="24"/>
        </w:rPr>
        <w:t>The only remaining issue in implementing the Fortran application bus and branch classes is understanding the exchange buffers.</w:t>
      </w:r>
      <w:r w:rsidR="00D61567">
        <w:rPr>
          <w:rFonts w:ascii="Times New Roman" w:hAnsi="Times New Roman" w:cs="Times New Roman"/>
          <w:sz w:val="24"/>
          <w:szCs w:val="24"/>
        </w:rPr>
        <w:t xml:space="preserve"> These buffers are declared at the top of the </w:t>
      </w:r>
      <w:r w:rsidR="00D61567" w:rsidRPr="00C500FF">
        <w:rPr>
          <w:rStyle w:val="Heading1Char"/>
        </w:rPr>
        <w:t>component_template.F90</w:t>
      </w:r>
      <w:r w:rsidR="00D61567">
        <w:rPr>
          <w:rFonts w:ascii="Times New Roman" w:hAnsi="Times New Roman" w:cs="Times New Roman"/>
          <w:sz w:val="24"/>
          <w:szCs w:val="24"/>
        </w:rPr>
        <w:t xml:space="preserve"> file as the </w:t>
      </w:r>
      <w:r w:rsidR="00D61567" w:rsidRPr="00C500FF">
        <w:rPr>
          <w:rStyle w:val="Heading1Char"/>
        </w:rPr>
        <w:t>bus_xc_data</w:t>
      </w:r>
      <w:r w:rsidR="00D61567">
        <w:rPr>
          <w:rFonts w:ascii="Times New Roman" w:hAnsi="Times New Roman" w:cs="Times New Roman"/>
          <w:sz w:val="24"/>
          <w:szCs w:val="24"/>
        </w:rPr>
        <w:t xml:space="preserve"> and </w:t>
      </w:r>
      <w:r w:rsidR="00D61567" w:rsidRPr="00C500FF">
        <w:rPr>
          <w:rStyle w:val="Heading1Char"/>
        </w:rPr>
        <w:t>branch_xc_data</w:t>
      </w:r>
      <w:r w:rsidR="00D61567">
        <w:rPr>
          <w:rFonts w:ascii="Times New Roman" w:hAnsi="Times New Roman" w:cs="Times New Roman"/>
          <w:sz w:val="24"/>
          <w:szCs w:val="24"/>
        </w:rPr>
        <w:t xml:space="preserve"> data types. Although the underlying Fortran interface implementation makes extensive use of the </w:t>
      </w:r>
      <w:r w:rsidR="00D61567" w:rsidRPr="00C500FF">
        <w:rPr>
          <w:rStyle w:val="Heading1Char"/>
        </w:rPr>
        <w:t>iso_c_binding</w:t>
      </w:r>
      <w:r w:rsidR="00D61567">
        <w:rPr>
          <w:rFonts w:ascii="Times New Roman" w:hAnsi="Times New Roman" w:cs="Times New Roman"/>
          <w:sz w:val="24"/>
          <w:szCs w:val="24"/>
        </w:rPr>
        <w:t xml:space="preserve"> module, we have worked very hard to keep the </w:t>
      </w:r>
      <w:r w:rsidR="00D61567" w:rsidRPr="00C500FF">
        <w:rPr>
          <w:rStyle w:val="Heading1Char"/>
        </w:rPr>
        <w:t>iso_c_binding</w:t>
      </w:r>
      <w:r w:rsidR="00D61567">
        <w:rPr>
          <w:rFonts w:ascii="Times New Roman" w:hAnsi="Times New Roman" w:cs="Times New Roman"/>
          <w:sz w:val="24"/>
          <w:szCs w:val="24"/>
        </w:rPr>
        <w:t xml:space="preserve"> data types out of the Fortran interface itself. However, </w:t>
      </w:r>
      <w:r w:rsidR="00C500FF">
        <w:rPr>
          <w:rFonts w:ascii="Times New Roman" w:hAnsi="Times New Roman" w:cs="Times New Roman"/>
          <w:sz w:val="24"/>
          <w:szCs w:val="24"/>
        </w:rPr>
        <w:t xml:space="preserve">the one place where this is not possible is in </w:t>
      </w:r>
      <w:r w:rsidR="00C500FF">
        <w:rPr>
          <w:rFonts w:ascii="Times New Roman" w:hAnsi="Times New Roman" w:cs="Times New Roman"/>
          <w:sz w:val="24"/>
          <w:szCs w:val="24"/>
        </w:rPr>
        <w:lastRenderedPageBreak/>
        <w:t xml:space="preserve">the exchange buffers, so it is important to use these data type declarations for any variables that are included in the exchange buffers. The exchange buffers are declared as follows in the top of the </w:t>
      </w:r>
      <w:r w:rsidR="00C500FF" w:rsidRPr="00C500FF">
        <w:rPr>
          <w:rStyle w:val="Heading1Char"/>
        </w:rPr>
        <w:t>component_template.F90</w:t>
      </w:r>
      <w:r w:rsidR="00C500FF">
        <w:rPr>
          <w:rFonts w:ascii="Times New Roman" w:hAnsi="Times New Roman" w:cs="Times New Roman"/>
          <w:sz w:val="24"/>
          <w:szCs w:val="24"/>
        </w:rPr>
        <w:t xml:space="preserve"> file</w:t>
      </w:r>
    </w:p>
    <w:p w14:paraId="50FC1F62" w14:textId="77777777" w:rsidR="00C500FF" w:rsidRPr="00C500FF" w:rsidRDefault="00C500FF" w:rsidP="00C500FF">
      <w:pPr>
        <w:pStyle w:val="RedBoldCode"/>
      </w:pPr>
      <w:r w:rsidRPr="00C500FF">
        <w:t xml:space="preserve">  type, bind(c), public :: bus_xc_data</w:t>
      </w:r>
    </w:p>
    <w:p w14:paraId="734CDAF9" w14:textId="77777777" w:rsidR="00C500FF" w:rsidRPr="00C500FF" w:rsidRDefault="00C500FF" w:rsidP="00C500FF">
      <w:pPr>
        <w:pStyle w:val="RedBoldCode"/>
      </w:pPr>
      <w:r w:rsidRPr="00C500FF">
        <w:t>!</w:t>
      </w:r>
    </w:p>
    <w:p w14:paraId="667983A2" w14:textId="77777777" w:rsidR="00C500FF" w:rsidRPr="00C500FF" w:rsidRDefault="00C500FF" w:rsidP="00C500FF">
      <w:pPr>
        <w:pStyle w:val="RedBoldCode"/>
      </w:pPr>
      <w:r w:rsidRPr="00C500FF">
        <w:t>!  Example data types. Replace with application-specific values</w:t>
      </w:r>
    </w:p>
    <w:p w14:paraId="5EBBBD62" w14:textId="77777777" w:rsidR="00C500FF" w:rsidRPr="00C500FF" w:rsidRDefault="00C500FF" w:rsidP="00C500FF">
      <w:pPr>
        <w:pStyle w:val="RedBoldCode"/>
      </w:pPr>
      <w:r w:rsidRPr="00C500FF">
        <w:t>!</w:t>
      </w:r>
    </w:p>
    <w:p w14:paraId="635D4924" w14:textId="77777777" w:rsidR="00C500FF" w:rsidRPr="00C500FF" w:rsidRDefault="00C500FF" w:rsidP="00C500FF">
      <w:pPr>
        <w:pStyle w:val="RedBoldCode"/>
      </w:pPr>
      <w:r w:rsidRPr="00C500FF">
        <w:t xml:space="preserve">    integer(C_INT) int_reg</w:t>
      </w:r>
    </w:p>
    <w:p w14:paraId="0CCBE38A" w14:textId="77777777" w:rsidR="00C500FF" w:rsidRPr="00C500FF" w:rsidRDefault="00C500FF" w:rsidP="00C500FF">
      <w:pPr>
        <w:pStyle w:val="RedBoldCode"/>
      </w:pPr>
      <w:r w:rsidRPr="00C500FF">
        <w:t xml:space="preserve">    integer(C_LONG) int_long</w:t>
      </w:r>
    </w:p>
    <w:p w14:paraId="04E4E979" w14:textId="77777777" w:rsidR="00C500FF" w:rsidRPr="00C500FF" w:rsidRDefault="00C500FF" w:rsidP="00C500FF">
      <w:pPr>
        <w:pStyle w:val="RedBoldCode"/>
      </w:pPr>
      <w:r w:rsidRPr="00C500FF">
        <w:t xml:space="preserve">    real(C_FLOAT) real_s</w:t>
      </w:r>
    </w:p>
    <w:p w14:paraId="5CDD6D3E" w14:textId="77777777" w:rsidR="00C500FF" w:rsidRPr="00C500FF" w:rsidRDefault="00C500FF" w:rsidP="00C500FF">
      <w:pPr>
        <w:pStyle w:val="RedBoldCode"/>
      </w:pPr>
      <w:r w:rsidRPr="00C500FF">
        <w:t xml:space="preserve">    real(C_DOUBLE) real_d</w:t>
      </w:r>
    </w:p>
    <w:p w14:paraId="35B4DCC2" w14:textId="77777777" w:rsidR="00C500FF" w:rsidRPr="00C500FF" w:rsidRDefault="00C500FF" w:rsidP="00C500FF">
      <w:pPr>
        <w:pStyle w:val="RedBoldCode"/>
      </w:pPr>
      <w:r w:rsidRPr="00C500FF">
        <w:t xml:space="preserve">    complex(C_FLOAT_COMPLEX) complex_s</w:t>
      </w:r>
    </w:p>
    <w:p w14:paraId="7685D444" w14:textId="77777777" w:rsidR="00C500FF" w:rsidRPr="00C500FF" w:rsidRDefault="00C500FF" w:rsidP="00C500FF">
      <w:pPr>
        <w:pStyle w:val="RedBoldCode"/>
      </w:pPr>
      <w:r w:rsidRPr="00C500FF">
        <w:t xml:space="preserve">    complex(C_DOUBLE_COMPLEX) complex_d</w:t>
      </w:r>
    </w:p>
    <w:p w14:paraId="072D3416" w14:textId="77777777" w:rsidR="00C500FF" w:rsidRPr="00C500FF" w:rsidRDefault="00C500FF" w:rsidP="00C500FF">
      <w:pPr>
        <w:pStyle w:val="RedBoldCode"/>
      </w:pPr>
      <w:r w:rsidRPr="00C500FF">
        <w:t xml:space="preserve">    logical(C_BOOL) log_reg</w:t>
      </w:r>
    </w:p>
    <w:p w14:paraId="4FA5AD9B" w14:textId="6C33DB60" w:rsidR="00C500FF" w:rsidRDefault="00C500FF" w:rsidP="00C500FF">
      <w:pPr>
        <w:pStyle w:val="RedBoldCode"/>
      </w:pPr>
      <w:r w:rsidRPr="00C500FF">
        <w:t xml:space="preserve">  end type</w:t>
      </w:r>
    </w:p>
    <w:p w14:paraId="1C73D23C" w14:textId="43B4F5FA" w:rsidR="00C500FF" w:rsidRDefault="00C500FF" w:rsidP="00C500FF">
      <w:pPr>
        <w:rPr>
          <w:rFonts w:ascii="Times New Roman" w:hAnsi="Times New Roman" w:cs="Times New Roman"/>
          <w:sz w:val="24"/>
          <w:szCs w:val="24"/>
        </w:rPr>
      </w:pPr>
      <w:r>
        <w:rPr>
          <w:rFonts w:ascii="Times New Roman" w:hAnsi="Times New Roman" w:cs="Times New Roman"/>
          <w:sz w:val="24"/>
          <w:szCs w:val="24"/>
        </w:rPr>
        <w:t>The variable</w:t>
      </w:r>
      <w:r w:rsidR="007278A8">
        <w:rPr>
          <w:rFonts w:ascii="Times New Roman" w:hAnsi="Times New Roman" w:cs="Times New Roman"/>
          <w:sz w:val="24"/>
          <w:szCs w:val="24"/>
        </w:rPr>
        <w:t>s</w:t>
      </w:r>
      <w:r>
        <w:rPr>
          <w:rFonts w:ascii="Times New Roman" w:hAnsi="Times New Roman" w:cs="Times New Roman"/>
          <w:sz w:val="24"/>
          <w:szCs w:val="24"/>
        </w:rPr>
        <w:t xml:space="preserve"> </w:t>
      </w:r>
      <w:r w:rsidRPr="00C500FF">
        <w:rPr>
          <w:rStyle w:val="Heading1Char"/>
        </w:rPr>
        <w:t>int_reg</w:t>
      </w:r>
      <w:r>
        <w:rPr>
          <w:rFonts w:ascii="Times New Roman" w:hAnsi="Times New Roman" w:cs="Times New Roman"/>
          <w:sz w:val="24"/>
          <w:szCs w:val="24"/>
        </w:rPr>
        <w:t xml:space="preserve">, </w:t>
      </w:r>
      <w:r w:rsidRPr="00C500FF">
        <w:rPr>
          <w:rStyle w:val="Heading1Char"/>
        </w:rPr>
        <w:t>int_long</w:t>
      </w:r>
      <w:r>
        <w:rPr>
          <w:rFonts w:ascii="Times New Roman" w:hAnsi="Times New Roman" w:cs="Times New Roman"/>
          <w:sz w:val="24"/>
          <w:szCs w:val="24"/>
        </w:rPr>
        <w:t xml:space="preserve">, </w:t>
      </w:r>
      <w:r w:rsidRPr="00C500FF">
        <w:rPr>
          <w:rStyle w:val="Heading1Char"/>
        </w:rPr>
        <w:t>real_s</w:t>
      </w:r>
      <w:r>
        <w:rPr>
          <w:rFonts w:ascii="Times New Roman" w:hAnsi="Times New Roman" w:cs="Times New Roman"/>
          <w:sz w:val="24"/>
          <w:szCs w:val="24"/>
        </w:rPr>
        <w:t xml:space="preserve">, </w:t>
      </w:r>
      <w:r w:rsidRPr="00C500FF">
        <w:rPr>
          <w:rStyle w:val="Heading1Char"/>
        </w:rPr>
        <w:t>real_d</w:t>
      </w:r>
      <w:r>
        <w:rPr>
          <w:rFonts w:ascii="Times New Roman" w:hAnsi="Times New Roman" w:cs="Times New Roman"/>
          <w:sz w:val="24"/>
          <w:szCs w:val="24"/>
        </w:rPr>
        <w:t xml:space="preserve">, </w:t>
      </w:r>
      <w:r w:rsidRPr="00C500FF">
        <w:rPr>
          <w:rStyle w:val="Heading1Char"/>
        </w:rPr>
        <w:t>complex_s</w:t>
      </w:r>
      <w:r>
        <w:rPr>
          <w:rFonts w:ascii="Times New Roman" w:hAnsi="Times New Roman" w:cs="Times New Roman"/>
          <w:sz w:val="24"/>
          <w:szCs w:val="24"/>
        </w:rPr>
        <w:t xml:space="preserve">, </w:t>
      </w:r>
      <w:r w:rsidRPr="00C500FF">
        <w:rPr>
          <w:rStyle w:val="Heading1Char"/>
        </w:rPr>
        <w:t>complex_d</w:t>
      </w:r>
      <w:r>
        <w:rPr>
          <w:rFonts w:ascii="Times New Roman" w:hAnsi="Times New Roman" w:cs="Times New Roman"/>
          <w:sz w:val="24"/>
          <w:szCs w:val="24"/>
        </w:rPr>
        <w:t xml:space="preserve"> and </w:t>
      </w:r>
      <w:r w:rsidRPr="00C500FF">
        <w:rPr>
          <w:rStyle w:val="Heading1Char"/>
        </w:rPr>
        <w:t>log_reg</w:t>
      </w:r>
      <w:r>
        <w:rPr>
          <w:rFonts w:ascii="Times New Roman" w:hAnsi="Times New Roman" w:cs="Times New Roman"/>
          <w:sz w:val="24"/>
          <w:szCs w:val="24"/>
        </w:rPr>
        <w:t xml:space="preserve"> are just examples and should be replaced with the variables used in the actual application. Not all data types will be used in an application. Any</w:t>
      </w:r>
      <w:r w:rsidR="007278A8">
        <w:rPr>
          <w:rFonts w:ascii="Times New Roman" w:hAnsi="Times New Roman" w:cs="Times New Roman"/>
          <w:sz w:val="24"/>
          <w:szCs w:val="24"/>
        </w:rPr>
        <w:t xml:space="preserve"> buffer</w:t>
      </w:r>
      <w:r>
        <w:rPr>
          <w:rFonts w:ascii="Times New Roman" w:hAnsi="Times New Roman" w:cs="Times New Roman"/>
          <w:sz w:val="24"/>
          <w:szCs w:val="24"/>
        </w:rPr>
        <w:t xml:space="preserve"> variables used in an application should use the </w:t>
      </w:r>
      <w:r w:rsidRPr="007278A8">
        <w:rPr>
          <w:rStyle w:val="Heading1Char"/>
        </w:rPr>
        <w:t>iso_c_binding</w:t>
      </w:r>
      <w:r>
        <w:rPr>
          <w:rFonts w:ascii="Times New Roman" w:hAnsi="Times New Roman" w:cs="Times New Roman"/>
          <w:sz w:val="24"/>
          <w:szCs w:val="24"/>
        </w:rPr>
        <w:t xml:space="preserve"> type declarations (</w:t>
      </w:r>
      <w:r w:rsidRPr="00C500FF">
        <w:rPr>
          <w:rStyle w:val="Heading1Char"/>
        </w:rPr>
        <w:t>C_INT</w:t>
      </w:r>
      <w:r>
        <w:rPr>
          <w:rFonts w:ascii="Times New Roman" w:hAnsi="Times New Roman" w:cs="Times New Roman"/>
          <w:sz w:val="24"/>
          <w:szCs w:val="24"/>
        </w:rPr>
        <w:t xml:space="preserve">, </w:t>
      </w:r>
      <w:r w:rsidRPr="00C500FF">
        <w:rPr>
          <w:rStyle w:val="Heading1Char"/>
        </w:rPr>
        <w:t>C_LONG</w:t>
      </w:r>
      <w:r>
        <w:rPr>
          <w:rFonts w:ascii="Times New Roman" w:hAnsi="Times New Roman" w:cs="Times New Roman"/>
          <w:sz w:val="24"/>
          <w:szCs w:val="24"/>
        </w:rPr>
        <w:t xml:space="preserve">, </w:t>
      </w:r>
      <w:r w:rsidRPr="00C500FF">
        <w:rPr>
          <w:rStyle w:val="Heading1Char"/>
        </w:rPr>
        <w:t>C_FLOAT</w:t>
      </w:r>
      <w:r>
        <w:rPr>
          <w:rFonts w:ascii="Times New Roman" w:hAnsi="Times New Roman" w:cs="Times New Roman"/>
          <w:sz w:val="24"/>
          <w:szCs w:val="24"/>
        </w:rPr>
        <w:t xml:space="preserve">, </w:t>
      </w:r>
      <w:r w:rsidRPr="00C500FF">
        <w:rPr>
          <w:rStyle w:val="Heading1Char"/>
        </w:rPr>
        <w:t>C_FLOAT_COMPLEX</w:t>
      </w:r>
      <w:r>
        <w:rPr>
          <w:rFonts w:ascii="Times New Roman" w:hAnsi="Times New Roman" w:cs="Times New Roman"/>
          <w:sz w:val="24"/>
          <w:szCs w:val="24"/>
        </w:rPr>
        <w:t xml:space="preserve">, </w:t>
      </w:r>
      <w:r w:rsidRPr="00C500FF">
        <w:rPr>
          <w:rStyle w:val="Heading1Char"/>
        </w:rPr>
        <w:t>C_DOUBLE_COMPLEX</w:t>
      </w:r>
      <w:r>
        <w:rPr>
          <w:rFonts w:ascii="Times New Roman" w:hAnsi="Times New Roman" w:cs="Times New Roman"/>
          <w:sz w:val="24"/>
          <w:szCs w:val="24"/>
        </w:rPr>
        <w:t xml:space="preserve">, </w:t>
      </w:r>
      <w:r w:rsidRPr="00C500FF">
        <w:rPr>
          <w:rStyle w:val="Heading1Char"/>
        </w:rPr>
        <w:t>C_BOOL</w:t>
      </w:r>
      <w:r>
        <w:rPr>
          <w:rFonts w:ascii="Times New Roman" w:hAnsi="Times New Roman" w:cs="Times New Roman"/>
          <w:sz w:val="24"/>
          <w:szCs w:val="24"/>
        </w:rPr>
        <w:t xml:space="preserve">). Variables declared with the </w:t>
      </w:r>
      <w:r w:rsidRPr="007278A8">
        <w:rPr>
          <w:rStyle w:val="Heading1Char"/>
        </w:rPr>
        <w:t>iso_c_binding</w:t>
      </w:r>
      <w:r>
        <w:rPr>
          <w:rFonts w:ascii="Times New Roman" w:hAnsi="Times New Roman" w:cs="Times New Roman"/>
          <w:sz w:val="24"/>
          <w:szCs w:val="24"/>
        </w:rPr>
        <w:t xml:space="preserve"> types can be cast to regular Fortran variables by relying on the compiler to automatically cast an assignment to the right sized variable</w:t>
      </w:r>
      <w:r w:rsidR="007278A8">
        <w:rPr>
          <w:rFonts w:ascii="Times New Roman" w:hAnsi="Times New Roman" w:cs="Times New Roman"/>
          <w:sz w:val="24"/>
          <w:szCs w:val="24"/>
        </w:rPr>
        <w:t>. For example</w:t>
      </w:r>
    </w:p>
    <w:p w14:paraId="62CE3306" w14:textId="417B479C" w:rsidR="00C500FF" w:rsidRDefault="00C500FF" w:rsidP="00021C5E">
      <w:pPr>
        <w:pStyle w:val="RedBoldCode"/>
      </w:pPr>
      <w:r>
        <w:t xml:space="preserve">  </w:t>
      </w:r>
      <w:r w:rsidR="00021C5E">
        <w:t>i</w:t>
      </w:r>
      <w:r>
        <w:t>nteger f_var</w:t>
      </w:r>
    </w:p>
    <w:p w14:paraId="5A7C964F" w14:textId="3F4BF68E" w:rsidR="00C500FF" w:rsidRDefault="00C500FF" w:rsidP="00021C5E">
      <w:pPr>
        <w:pStyle w:val="RedBoldCode"/>
      </w:pPr>
      <w:r>
        <w:t xml:space="preserve">  </w:t>
      </w:r>
      <w:r w:rsidR="00021C5E">
        <w:t>i</w:t>
      </w:r>
      <w:r>
        <w:t>nteger(C_INT) c_var</w:t>
      </w:r>
    </w:p>
    <w:p w14:paraId="55CB0D2F" w14:textId="24A74459" w:rsidR="00C500FF" w:rsidRDefault="00C500FF" w:rsidP="00021C5E">
      <w:pPr>
        <w:pStyle w:val="RedBoldCode"/>
      </w:pPr>
      <w:r>
        <w:t xml:space="preserve">  </w:t>
      </w:r>
      <w:r w:rsidR="00021C5E">
        <w:t xml:space="preserve">   :</w:t>
      </w:r>
    </w:p>
    <w:p w14:paraId="7A90EB7E" w14:textId="5660E4A7" w:rsidR="00021C5E" w:rsidRDefault="00021C5E" w:rsidP="00021C5E">
      <w:pPr>
        <w:pStyle w:val="RedBoldCode"/>
      </w:pPr>
      <w:r>
        <w:t xml:space="preserve">  f_var = c_var</w:t>
      </w:r>
    </w:p>
    <w:p w14:paraId="5E30B0C2" w14:textId="0CF9F75E" w:rsidR="00021C5E" w:rsidRDefault="00021C5E" w:rsidP="00C500FF">
      <w:pPr>
        <w:rPr>
          <w:rFonts w:ascii="Times New Roman" w:hAnsi="Times New Roman" w:cs="Times New Roman"/>
          <w:sz w:val="24"/>
          <w:szCs w:val="24"/>
        </w:rPr>
      </w:pPr>
      <w:r>
        <w:rPr>
          <w:rFonts w:ascii="Times New Roman" w:hAnsi="Times New Roman" w:cs="Times New Roman"/>
          <w:sz w:val="24"/>
          <w:szCs w:val="24"/>
        </w:rPr>
        <w:t xml:space="preserve">If </w:t>
      </w:r>
      <w:r w:rsidRPr="00021C5E">
        <w:rPr>
          <w:rStyle w:val="Heading1Char"/>
        </w:rPr>
        <w:t>f_var</w:t>
      </w:r>
      <w:r>
        <w:rPr>
          <w:rFonts w:ascii="Times New Roman" w:hAnsi="Times New Roman" w:cs="Times New Roman"/>
          <w:sz w:val="24"/>
          <w:szCs w:val="24"/>
        </w:rPr>
        <w:t xml:space="preserve"> is an 8 byte integer and </w:t>
      </w:r>
      <w:r w:rsidRPr="00021C5E">
        <w:rPr>
          <w:rStyle w:val="Heading1Char"/>
        </w:rPr>
        <w:t>c_var</w:t>
      </w:r>
      <w:r>
        <w:rPr>
          <w:rFonts w:ascii="Times New Roman" w:hAnsi="Times New Roman" w:cs="Times New Roman"/>
          <w:sz w:val="24"/>
          <w:szCs w:val="24"/>
        </w:rPr>
        <w:t xml:space="preserve"> is a 4 byte integer, the compiler can be relied on to do the cast. This also works in the opposite direction, assuming that </w:t>
      </w:r>
      <w:r w:rsidRPr="00021C5E">
        <w:rPr>
          <w:rStyle w:val="Heading1Char"/>
        </w:rPr>
        <w:t>f_var</w:t>
      </w:r>
      <w:r>
        <w:rPr>
          <w:rFonts w:ascii="Times New Roman" w:hAnsi="Times New Roman" w:cs="Times New Roman"/>
          <w:sz w:val="24"/>
          <w:szCs w:val="24"/>
        </w:rPr>
        <w:t xml:space="preserve"> does not exceed the capacity of a 4 byte variable.</w:t>
      </w:r>
    </w:p>
    <w:p w14:paraId="3BE61D43" w14:textId="77777777" w:rsidR="005C0AE5" w:rsidRDefault="00F6080B" w:rsidP="00F2587A">
      <w:pPr>
        <w:rPr>
          <w:rFonts w:ascii="Times New Roman" w:hAnsi="Times New Roman" w:cs="Times New Roman"/>
          <w:sz w:val="24"/>
          <w:szCs w:val="24"/>
        </w:rPr>
      </w:pPr>
      <w:r>
        <w:rPr>
          <w:rFonts w:ascii="Times New Roman" w:hAnsi="Times New Roman" w:cs="Times New Roman"/>
          <w:sz w:val="24"/>
          <w:szCs w:val="24"/>
        </w:rPr>
        <w:t xml:space="preserve">The functions that access neighboring branches or buses also work differently than the corresponding C++ functions. Fortran does not support anything that looks like an STL vector so neighbors are accessed from buses using a two step process. The first step is to get the total number of neighbors attached to the bus using the </w:t>
      </w:r>
      <w:r w:rsidRPr="005C0AE5">
        <w:rPr>
          <w:rStyle w:val="Heading1Char"/>
        </w:rPr>
        <w:t>bus_get_num_neighbors</w:t>
      </w:r>
      <w:r>
        <w:rPr>
          <w:rFonts w:ascii="Times New Roman" w:hAnsi="Times New Roman" w:cs="Times New Roman"/>
          <w:sz w:val="24"/>
          <w:szCs w:val="24"/>
        </w:rPr>
        <w:t xml:space="preserve"> procedure. This allows users to set up a loop that can be</w:t>
      </w:r>
      <w:r w:rsidR="009B44C4">
        <w:rPr>
          <w:rFonts w:ascii="Times New Roman" w:hAnsi="Times New Roman" w:cs="Times New Roman"/>
          <w:sz w:val="24"/>
          <w:szCs w:val="24"/>
        </w:rPr>
        <w:t xml:space="preserve"> used to run over either the neighboring branches or the neighboring buses that are attached to the calling bus via a single branch.</w:t>
      </w:r>
      <w:r w:rsidR="005C0AE5">
        <w:rPr>
          <w:rFonts w:ascii="Times New Roman" w:hAnsi="Times New Roman" w:cs="Times New Roman"/>
          <w:sz w:val="24"/>
          <w:szCs w:val="24"/>
        </w:rPr>
        <w:t xml:space="preserve"> The neighboring </w:t>
      </w:r>
      <w:r w:rsidR="005C0AE5">
        <w:rPr>
          <w:rFonts w:ascii="Times New Roman" w:hAnsi="Times New Roman" w:cs="Times New Roman"/>
          <w:sz w:val="24"/>
          <w:szCs w:val="24"/>
        </w:rPr>
        <w:lastRenderedPageBreak/>
        <w:t>branches can then be accessed by using the bus_get_neighbor_branch function which returns a Fortran pointer to the neighboring branch. The syntax for using this function is</w:t>
      </w:r>
    </w:p>
    <w:p w14:paraId="4068AB1C" w14:textId="237AEAA8" w:rsidR="005C0AE5" w:rsidRDefault="005C0AE5" w:rsidP="005C0AE5">
      <w:pPr>
        <w:pStyle w:val="RedBoldCode"/>
      </w:pPr>
      <w:r>
        <w:t xml:space="preserve">  integer i, nbranch</w:t>
      </w:r>
    </w:p>
    <w:p w14:paraId="6732854B" w14:textId="3D88E9A0" w:rsidR="005C0AE5" w:rsidRDefault="005C0AE5" w:rsidP="005C0AE5">
      <w:pPr>
        <w:pStyle w:val="RedBoldCode"/>
      </w:pPr>
      <w:r>
        <w:t xml:space="preserve">  type(application_branch), pointer :: branch</w:t>
      </w:r>
    </w:p>
    <w:p w14:paraId="1722C2D7" w14:textId="18307F77" w:rsidR="005C0AE5" w:rsidRDefault="005C0AE5" w:rsidP="005C0AE5">
      <w:pPr>
        <w:pStyle w:val="RedBoldCode"/>
      </w:pPr>
      <w:r>
        <w:t xml:space="preserve">  nbranch = bus%bus_get_num_neighbors()</w:t>
      </w:r>
    </w:p>
    <w:p w14:paraId="2F5A0835" w14:textId="7FA387AF" w:rsidR="005C0AE5" w:rsidRDefault="005C0AE5" w:rsidP="005C0AE5">
      <w:pPr>
        <w:pStyle w:val="RedBoldCode"/>
      </w:pPr>
      <w:r>
        <w:t xml:space="preserve">  do i = 1, nbranch</w:t>
      </w:r>
    </w:p>
    <w:p w14:paraId="16FC33A0" w14:textId="2AA7AA8F" w:rsidR="005C0AE5" w:rsidRDefault="005C0AE5" w:rsidP="005C0AE5">
      <w:pPr>
        <w:pStyle w:val="RedBoldCode"/>
      </w:pPr>
      <w:r>
        <w:t xml:space="preserve">    branch =&gt; bus%bus_get_neighbor_branch(i)</w:t>
      </w:r>
    </w:p>
    <w:p w14:paraId="0F0070BE" w14:textId="40658382" w:rsidR="005C0AE5" w:rsidRDefault="005C0AE5" w:rsidP="005C0AE5">
      <w:pPr>
        <w:pStyle w:val="RedBoldCode"/>
      </w:pPr>
      <w:r>
        <w:t xml:space="preserve">       :</w:t>
      </w:r>
    </w:p>
    <w:p w14:paraId="7D46FB66" w14:textId="78A9FAA9" w:rsidR="005C0AE5" w:rsidRDefault="00272FBB" w:rsidP="00F2587A">
      <w:pPr>
        <w:rPr>
          <w:rFonts w:ascii="Times New Roman" w:hAnsi="Times New Roman" w:cs="Times New Roman"/>
          <w:sz w:val="24"/>
          <w:szCs w:val="24"/>
        </w:rPr>
      </w:pPr>
      <w:r>
        <w:rPr>
          <w:rFonts w:ascii="Times New Roman" w:hAnsi="Times New Roman" w:cs="Times New Roman"/>
          <w:sz w:val="24"/>
          <w:szCs w:val="24"/>
        </w:rPr>
        <w:t xml:space="preserve">The </w:t>
      </w:r>
      <w:r w:rsidRPr="00272FBB">
        <w:rPr>
          <w:rStyle w:val="Heading1Char"/>
        </w:rPr>
        <w:t>bus_get_neighbor_bus</w:t>
      </w:r>
      <w:r>
        <w:rPr>
          <w:rFonts w:ascii="Times New Roman" w:hAnsi="Times New Roman" w:cs="Times New Roman"/>
          <w:sz w:val="24"/>
          <w:szCs w:val="24"/>
        </w:rPr>
        <w:t xml:space="preserve"> function works in a similar way</w:t>
      </w:r>
      <w:r w:rsidR="00EF23DC">
        <w:rPr>
          <w:rFonts w:ascii="Times New Roman" w:hAnsi="Times New Roman" w:cs="Times New Roman"/>
          <w:sz w:val="24"/>
          <w:szCs w:val="24"/>
        </w:rPr>
        <w:t xml:space="preserve"> and returns a pointer to the bus at the other end of branch </w:t>
      </w:r>
      <w:r w:rsidR="00EF23DC" w:rsidRPr="00EF23DC">
        <w:rPr>
          <w:rStyle w:val="Heading1Char"/>
        </w:rPr>
        <w:t>i</w:t>
      </w:r>
      <w:r>
        <w:rPr>
          <w:rFonts w:ascii="Times New Roman" w:hAnsi="Times New Roman" w:cs="Times New Roman"/>
          <w:sz w:val="24"/>
          <w:szCs w:val="24"/>
        </w:rPr>
        <w:t xml:space="preserve">. To get pointers to the buses at either end of a branch, use the functions </w:t>
      </w:r>
      <w:r w:rsidRPr="00272FBB">
        <w:rPr>
          <w:rStyle w:val="Heading1Char"/>
        </w:rPr>
        <w:t>branch_get_bus1</w:t>
      </w:r>
      <w:r>
        <w:rPr>
          <w:rFonts w:ascii="Times New Roman" w:hAnsi="Times New Roman" w:cs="Times New Roman"/>
          <w:sz w:val="24"/>
          <w:szCs w:val="24"/>
        </w:rPr>
        <w:t xml:space="preserve"> and </w:t>
      </w:r>
      <w:r w:rsidRPr="00272FBB">
        <w:rPr>
          <w:rStyle w:val="Heading1Char"/>
        </w:rPr>
        <w:t>branch_get_bus2</w:t>
      </w:r>
      <w:r>
        <w:rPr>
          <w:rFonts w:ascii="Times New Roman" w:hAnsi="Times New Roman" w:cs="Times New Roman"/>
          <w:sz w:val="24"/>
          <w:szCs w:val="24"/>
        </w:rPr>
        <w:t xml:space="preserve"> procedures. Because the Fortran interface only supports one type of bus or branch per application, these functions return pointers of the correct type and there is no need to cast them to something else.</w:t>
      </w:r>
    </w:p>
    <w:p w14:paraId="2C0213B1" w14:textId="54EDA37A" w:rsidR="00EF23DC" w:rsidRDefault="007212AC" w:rsidP="00F2587A">
      <w:pPr>
        <w:rPr>
          <w:rFonts w:ascii="Times New Roman" w:hAnsi="Times New Roman" w:cs="Times New Roman"/>
          <w:sz w:val="24"/>
          <w:szCs w:val="24"/>
        </w:rPr>
      </w:pPr>
      <w:r>
        <w:rPr>
          <w:rFonts w:ascii="Times New Roman" w:hAnsi="Times New Roman" w:cs="Times New Roman"/>
          <w:sz w:val="24"/>
          <w:szCs w:val="24"/>
        </w:rPr>
        <w:t>Most of the remaining differences between the Fortran and C++ interfaces a</w:t>
      </w:r>
      <w:r w:rsidR="005E21FF">
        <w:rPr>
          <w:rFonts w:ascii="Times New Roman" w:hAnsi="Times New Roman" w:cs="Times New Roman"/>
          <w:sz w:val="24"/>
          <w:szCs w:val="24"/>
        </w:rPr>
        <w:t>re associated with the GridPACK</w:t>
      </w:r>
      <w:r>
        <w:rPr>
          <w:rFonts w:ascii="Times New Roman" w:hAnsi="Times New Roman" w:cs="Times New Roman"/>
          <w:sz w:val="24"/>
          <w:szCs w:val="24"/>
        </w:rPr>
        <w:t xml:space="preserve"> factory module. As with the component classes, the Fortran interface only supports one kind of factory. </w:t>
      </w:r>
      <w:r w:rsidR="00AB297D">
        <w:rPr>
          <w:rFonts w:ascii="Times New Roman" w:hAnsi="Times New Roman" w:cs="Times New Roman"/>
          <w:sz w:val="24"/>
          <w:szCs w:val="24"/>
        </w:rPr>
        <w:t xml:space="preserve">This is the </w:t>
      </w:r>
      <w:r w:rsidR="00AB297D" w:rsidRPr="00A21F7E">
        <w:rPr>
          <w:rStyle w:val="Heading1Char"/>
        </w:rPr>
        <w:t>app_factory</w:t>
      </w:r>
      <w:r w:rsidR="00AB297D">
        <w:rPr>
          <w:rFonts w:ascii="Times New Roman" w:hAnsi="Times New Roman" w:cs="Times New Roman"/>
          <w:sz w:val="24"/>
          <w:szCs w:val="24"/>
        </w:rPr>
        <w:t xml:space="preserve"> type and it can be created by copying the </w:t>
      </w:r>
      <w:r w:rsidR="00AB297D" w:rsidRPr="00A21F7E">
        <w:rPr>
          <w:rStyle w:val="Heading1Char"/>
        </w:rPr>
        <w:t>factory_template</w:t>
      </w:r>
      <w:r w:rsidR="00A21F7E" w:rsidRPr="00A21F7E">
        <w:rPr>
          <w:rStyle w:val="Heading1Char"/>
        </w:rPr>
        <w:t>.F90</w:t>
      </w:r>
      <w:r w:rsidR="00AB297D">
        <w:rPr>
          <w:rFonts w:ascii="Times New Roman" w:hAnsi="Times New Roman" w:cs="Times New Roman"/>
          <w:sz w:val="24"/>
          <w:szCs w:val="24"/>
        </w:rPr>
        <w:t xml:space="preserve"> file in the </w:t>
      </w:r>
      <w:r w:rsidR="00AB297D" w:rsidRPr="00A21F7E">
        <w:rPr>
          <w:rStyle w:val="Heading1Char"/>
        </w:rPr>
        <w:t>fortran/factory</w:t>
      </w:r>
      <w:r w:rsidR="00AB297D">
        <w:rPr>
          <w:rFonts w:ascii="Times New Roman" w:hAnsi="Times New Roman" w:cs="Times New Roman"/>
          <w:sz w:val="24"/>
          <w:szCs w:val="24"/>
        </w:rPr>
        <w:t xml:space="preserve"> directory and making application-specific changes to it. The factory base class contains the functions</w:t>
      </w:r>
    </w:p>
    <w:p w14:paraId="359AEA49" w14:textId="1C2095B1" w:rsidR="00AB297D" w:rsidRPr="00AB297D" w:rsidRDefault="00390015" w:rsidP="00AB297D">
      <w:pPr>
        <w:pStyle w:val="RedBoldCode"/>
      </w:pPr>
      <w:r>
        <w:t xml:space="preserve">    procedure</w:t>
      </w:r>
      <w:r w:rsidR="00AB297D" w:rsidRPr="00AB297D">
        <w:t>::set_components</w:t>
      </w:r>
    </w:p>
    <w:p w14:paraId="131AB1D6" w14:textId="4A346C97" w:rsidR="00AB297D" w:rsidRPr="00AB297D" w:rsidRDefault="00390015" w:rsidP="00AB297D">
      <w:pPr>
        <w:pStyle w:val="RedBoldCode"/>
      </w:pPr>
      <w:r>
        <w:t xml:space="preserve">    procedure</w:t>
      </w:r>
      <w:r w:rsidR="00AB297D" w:rsidRPr="00AB297D">
        <w:t>::load</w:t>
      </w:r>
    </w:p>
    <w:p w14:paraId="022524E1" w14:textId="5CD9BCA1" w:rsidR="00AB297D" w:rsidRPr="00AB297D" w:rsidRDefault="00390015" w:rsidP="00AB297D">
      <w:pPr>
        <w:pStyle w:val="RedBoldCode"/>
      </w:pPr>
      <w:r>
        <w:t xml:space="preserve">    procedure</w:t>
      </w:r>
      <w:r w:rsidR="00AB297D" w:rsidRPr="00AB297D">
        <w:t>::set_exchange</w:t>
      </w:r>
    </w:p>
    <w:p w14:paraId="66047FD0" w14:textId="0ABFFF3B" w:rsidR="00AB297D" w:rsidRPr="00AB297D" w:rsidRDefault="00390015" w:rsidP="00AB297D">
      <w:pPr>
        <w:pStyle w:val="RedBoldCode"/>
      </w:pPr>
      <w:r>
        <w:t xml:space="preserve">    procedure</w:t>
      </w:r>
      <w:r w:rsidR="00AB297D" w:rsidRPr="00AB297D">
        <w:t>::set_mode</w:t>
      </w:r>
    </w:p>
    <w:p w14:paraId="5B1341DE" w14:textId="2A853A75" w:rsidR="00AB297D" w:rsidRDefault="00390015" w:rsidP="00AB297D">
      <w:pPr>
        <w:pStyle w:val="RedBoldCode"/>
      </w:pPr>
      <w:r>
        <w:t xml:space="preserve">    procedure</w:t>
      </w:r>
      <w:r w:rsidR="00AB297D" w:rsidRPr="00AB297D">
        <w:t>::check_true</w:t>
      </w:r>
    </w:p>
    <w:p w14:paraId="30847030" w14:textId="31303995" w:rsidR="00AB297D" w:rsidRDefault="00AB297D" w:rsidP="00AB297D">
      <w:pPr>
        <w:rPr>
          <w:rFonts w:ascii="Times New Roman" w:hAnsi="Times New Roman" w:cs="Times New Roman"/>
          <w:sz w:val="24"/>
          <w:szCs w:val="24"/>
        </w:rPr>
      </w:pPr>
      <w:r>
        <w:rPr>
          <w:rFonts w:ascii="Times New Roman" w:hAnsi="Times New Roman" w:cs="Times New Roman"/>
          <w:sz w:val="24"/>
          <w:szCs w:val="24"/>
        </w:rPr>
        <w:t xml:space="preserve">These functions behave the same way as the equivalent C++ functions. In addition, the </w:t>
      </w:r>
      <w:r w:rsidRPr="00A21F7E">
        <w:rPr>
          <w:rStyle w:val="Heading1Char"/>
        </w:rPr>
        <w:t>app_factory</w:t>
      </w:r>
      <w:r>
        <w:rPr>
          <w:rFonts w:ascii="Times New Roman" w:hAnsi="Times New Roman" w:cs="Times New Roman"/>
          <w:sz w:val="24"/>
          <w:szCs w:val="24"/>
        </w:rPr>
        <w:t xml:space="preserve"> type contains the two functions</w:t>
      </w:r>
    </w:p>
    <w:p w14:paraId="30981A0B" w14:textId="77777777" w:rsidR="00AB297D" w:rsidRPr="00AB297D" w:rsidRDefault="00AB297D" w:rsidP="00AB297D">
      <w:pPr>
        <w:pStyle w:val="RedBoldCode"/>
      </w:pPr>
      <w:r w:rsidRPr="00AB297D">
        <w:t xml:space="preserve">    procedure::create</w:t>
      </w:r>
    </w:p>
    <w:p w14:paraId="00BB6C23" w14:textId="562BF535" w:rsidR="00AB297D" w:rsidRDefault="00AB297D" w:rsidP="00AB297D">
      <w:pPr>
        <w:pStyle w:val="RedBoldCode"/>
      </w:pPr>
      <w:r w:rsidRPr="00AB297D">
        <w:t xml:space="preserve">    procedure::destroy</w:t>
      </w:r>
    </w:p>
    <w:p w14:paraId="6F6ACA97" w14:textId="548D86B5" w:rsidR="00AB297D" w:rsidRDefault="00AB297D" w:rsidP="00AB297D">
      <w:pPr>
        <w:rPr>
          <w:rFonts w:ascii="Times New Roman" w:hAnsi="Times New Roman" w:cs="Times New Roman"/>
          <w:sz w:val="24"/>
          <w:szCs w:val="24"/>
        </w:rPr>
      </w:pPr>
      <w:r>
        <w:rPr>
          <w:rFonts w:ascii="Times New Roman" w:hAnsi="Times New Roman" w:cs="Times New Roman"/>
          <w:sz w:val="24"/>
          <w:szCs w:val="24"/>
        </w:rPr>
        <w:t>Because Fortran does not support constructors and destructors in the same way as C++, it is necessary to create explicit functions that implement whatever behaviors are imbedded in the C++ constructors and destructors.</w:t>
      </w:r>
      <w:r w:rsidR="00390015">
        <w:rPr>
          <w:rFonts w:ascii="Times New Roman" w:hAnsi="Times New Roman" w:cs="Times New Roman"/>
          <w:sz w:val="24"/>
          <w:szCs w:val="24"/>
        </w:rPr>
        <w:t xml:space="preserve"> This is accomplished in the Fortran interface by adding </w:t>
      </w:r>
      <w:r w:rsidR="00390015" w:rsidRPr="00390015">
        <w:rPr>
          <w:rStyle w:val="Heading1Char"/>
        </w:rPr>
        <w:t>create</w:t>
      </w:r>
      <w:r w:rsidR="00390015">
        <w:rPr>
          <w:rFonts w:ascii="Times New Roman" w:hAnsi="Times New Roman" w:cs="Times New Roman"/>
          <w:sz w:val="24"/>
          <w:szCs w:val="24"/>
        </w:rPr>
        <w:t xml:space="preserve"> and </w:t>
      </w:r>
      <w:r w:rsidR="00390015" w:rsidRPr="00390015">
        <w:rPr>
          <w:rStyle w:val="Heading1Char"/>
        </w:rPr>
        <w:t>destroy</w:t>
      </w:r>
      <w:r w:rsidR="00390015">
        <w:rPr>
          <w:rFonts w:ascii="Times New Roman" w:hAnsi="Times New Roman" w:cs="Times New Roman"/>
          <w:sz w:val="24"/>
          <w:szCs w:val="24"/>
        </w:rPr>
        <w:t xml:space="preserve"> functions (or </w:t>
      </w:r>
      <w:r w:rsidR="00390015" w:rsidRPr="00390015">
        <w:rPr>
          <w:rStyle w:val="Heading1Char"/>
        </w:rPr>
        <w:t>initialize</w:t>
      </w:r>
      <w:r w:rsidR="00390015">
        <w:rPr>
          <w:rFonts w:ascii="Times New Roman" w:hAnsi="Times New Roman" w:cs="Times New Roman"/>
          <w:sz w:val="24"/>
          <w:szCs w:val="24"/>
        </w:rPr>
        <w:t xml:space="preserve"> and </w:t>
      </w:r>
      <w:r w:rsidR="00390015" w:rsidRPr="00390015">
        <w:rPr>
          <w:rStyle w:val="Heading1Char"/>
        </w:rPr>
        <w:t>finalize</w:t>
      </w:r>
      <w:r w:rsidR="00390015">
        <w:rPr>
          <w:rFonts w:ascii="Times New Roman" w:hAnsi="Times New Roman" w:cs="Times New Roman"/>
          <w:sz w:val="24"/>
          <w:szCs w:val="24"/>
        </w:rPr>
        <w:t xml:space="preserve"> functions) to most of the Fortran </w:t>
      </w:r>
      <w:r w:rsidR="005E21FF">
        <w:rPr>
          <w:rFonts w:ascii="Times New Roman" w:hAnsi="Times New Roman" w:cs="Times New Roman"/>
          <w:sz w:val="24"/>
          <w:szCs w:val="24"/>
        </w:rPr>
        <w:t>implementations of the GridPACK</w:t>
      </w:r>
      <w:r w:rsidR="00390015">
        <w:rPr>
          <w:rFonts w:ascii="Times New Roman" w:hAnsi="Times New Roman" w:cs="Times New Roman"/>
          <w:sz w:val="24"/>
          <w:szCs w:val="24"/>
        </w:rPr>
        <w:t xml:space="preserve"> modules.</w:t>
      </w:r>
    </w:p>
    <w:p w14:paraId="51DE0980" w14:textId="359BA1CD" w:rsidR="00A21F7E" w:rsidRDefault="00A21F7E" w:rsidP="00AB297D">
      <w:pPr>
        <w:rPr>
          <w:rFonts w:ascii="Times New Roman" w:hAnsi="Times New Roman" w:cs="Times New Roman"/>
          <w:sz w:val="24"/>
          <w:szCs w:val="24"/>
        </w:rPr>
      </w:pPr>
      <w:r>
        <w:rPr>
          <w:rFonts w:ascii="Times New Roman" w:hAnsi="Times New Roman" w:cs="Times New Roman"/>
          <w:sz w:val="24"/>
          <w:szCs w:val="24"/>
        </w:rPr>
        <w:t xml:space="preserve">Additional methods can be added to the </w:t>
      </w:r>
      <w:r w:rsidRPr="00A21F7E">
        <w:rPr>
          <w:rStyle w:val="Heading1Char"/>
        </w:rPr>
        <w:t>app_factory</w:t>
      </w:r>
      <w:r>
        <w:rPr>
          <w:rFonts w:ascii="Times New Roman" w:hAnsi="Times New Roman" w:cs="Times New Roman"/>
          <w:sz w:val="24"/>
          <w:szCs w:val="24"/>
        </w:rPr>
        <w:t xml:space="preserve"> type to support application-specific functionality. An example of how to do this is the </w:t>
      </w:r>
      <w:r w:rsidRPr="00A21F7E">
        <w:rPr>
          <w:rStyle w:val="Heading1Char"/>
        </w:rPr>
        <w:t>set_y_bus</w:t>
      </w:r>
      <w:r>
        <w:rPr>
          <w:rFonts w:ascii="Times New Roman" w:hAnsi="Times New Roman" w:cs="Times New Roman"/>
          <w:sz w:val="24"/>
          <w:szCs w:val="24"/>
        </w:rPr>
        <w:t xml:space="preserve"> procedure for the power flow </w:t>
      </w:r>
      <w:r>
        <w:rPr>
          <w:rFonts w:ascii="Times New Roman" w:hAnsi="Times New Roman" w:cs="Times New Roman"/>
          <w:sz w:val="24"/>
          <w:szCs w:val="24"/>
        </w:rPr>
        <w:lastRenderedPageBreak/>
        <w:t xml:space="preserve">application. This subroutine is declared as a procedure in the </w:t>
      </w:r>
      <w:r w:rsidRPr="00A21F7E">
        <w:rPr>
          <w:rStyle w:val="Heading1Char"/>
        </w:rPr>
        <w:t>app_factory</w:t>
      </w:r>
      <w:r>
        <w:rPr>
          <w:rFonts w:ascii="Times New Roman" w:hAnsi="Times New Roman" w:cs="Times New Roman"/>
          <w:sz w:val="24"/>
          <w:szCs w:val="24"/>
        </w:rPr>
        <w:t xml:space="preserve"> type. The implementation is written as</w:t>
      </w:r>
    </w:p>
    <w:p w14:paraId="1BEB4274" w14:textId="77777777" w:rsidR="00A21F7E" w:rsidRPr="00A21F7E" w:rsidRDefault="00A21F7E" w:rsidP="00A21F7E">
      <w:pPr>
        <w:pStyle w:val="RedBoldCode"/>
      </w:pPr>
      <w:r w:rsidRPr="00A21F7E">
        <w:t xml:space="preserve">  subroutine set_y_bus(factory)</w:t>
      </w:r>
    </w:p>
    <w:p w14:paraId="2B611CA8" w14:textId="77777777" w:rsidR="00A21F7E" w:rsidRPr="00A21F7E" w:rsidRDefault="00A21F7E" w:rsidP="00A21F7E">
      <w:pPr>
        <w:pStyle w:val="RedBoldCode"/>
      </w:pPr>
      <w:r w:rsidRPr="00A21F7E">
        <w:t xml:space="preserve">    class(app_factory), intent(in) :: factory</w:t>
      </w:r>
    </w:p>
    <w:p w14:paraId="47951B91" w14:textId="77777777" w:rsidR="00A21F7E" w:rsidRPr="00A21F7E" w:rsidRDefault="00A21F7E" w:rsidP="00A21F7E">
      <w:pPr>
        <w:pStyle w:val="RedBoldCode"/>
      </w:pPr>
      <w:r w:rsidRPr="00A21F7E">
        <w:t xml:space="preserve">    class(application_bus), pointer :: bus</w:t>
      </w:r>
    </w:p>
    <w:p w14:paraId="3E4F6EE8" w14:textId="77777777" w:rsidR="00A21F7E" w:rsidRPr="00A21F7E" w:rsidRDefault="00A21F7E" w:rsidP="00A21F7E">
      <w:pPr>
        <w:pStyle w:val="RedBoldCode"/>
      </w:pPr>
      <w:r w:rsidRPr="00A21F7E">
        <w:t xml:space="preserve">    class(application_branch), pointer :: branch</w:t>
      </w:r>
    </w:p>
    <w:p w14:paraId="085E7CF9" w14:textId="77777777" w:rsidR="00A21F7E" w:rsidRPr="00A21F7E" w:rsidRDefault="00A21F7E" w:rsidP="00A21F7E">
      <w:pPr>
        <w:pStyle w:val="RedBoldCode"/>
      </w:pPr>
      <w:r w:rsidRPr="00A21F7E">
        <w:t xml:space="preserve">    class(network), pointer :: grid</w:t>
      </w:r>
    </w:p>
    <w:p w14:paraId="2BED02E6" w14:textId="77777777" w:rsidR="00A21F7E" w:rsidRPr="00A21F7E" w:rsidRDefault="00A21F7E" w:rsidP="00A21F7E">
      <w:pPr>
        <w:pStyle w:val="RedBoldCode"/>
      </w:pPr>
      <w:r w:rsidRPr="00A21F7E">
        <w:t xml:space="preserve">    integer nbus, nbranch, i</w:t>
      </w:r>
    </w:p>
    <w:p w14:paraId="3E94EC00" w14:textId="77777777" w:rsidR="00A21F7E" w:rsidRPr="00A21F7E" w:rsidRDefault="00A21F7E" w:rsidP="00A21F7E">
      <w:pPr>
        <w:pStyle w:val="RedBoldCode"/>
      </w:pPr>
      <w:r w:rsidRPr="00A21F7E">
        <w:t xml:space="preserve">    grid =&gt; factory%p_network_int</w:t>
      </w:r>
    </w:p>
    <w:p w14:paraId="722E898C" w14:textId="77777777" w:rsidR="00A21F7E" w:rsidRPr="00A21F7E" w:rsidRDefault="00A21F7E" w:rsidP="00A21F7E">
      <w:pPr>
        <w:pStyle w:val="RedBoldCode"/>
      </w:pPr>
      <w:r w:rsidRPr="00A21F7E">
        <w:t xml:space="preserve">    nbus = grid%num_buses()</w:t>
      </w:r>
    </w:p>
    <w:p w14:paraId="7E5FBFFC" w14:textId="77777777" w:rsidR="00A21F7E" w:rsidRPr="00A21F7E" w:rsidRDefault="00A21F7E" w:rsidP="00A21F7E">
      <w:pPr>
        <w:pStyle w:val="RedBoldCode"/>
      </w:pPr>
      <w:r w:rsidRPr="00A21F7E">
        <w:t xml:space="preserve">    nbranch = grid%num_branches()</w:t>
      </w:r>
    </w:p>
    <w:p w14:paraId="3A55179D" w14:textId="77777777" w:rsidR="00A21F7E" w:rsidRPr="00A21F7E" w:rsidRDefault="00A21F7E" w:rsidP="00A21F7E">
      <w:pPr>
        <w:pStyle w:val="RedBoldCode"/>
      </w:pPr>
      <w:r w:rsidRPr="00A21F7E">
        <w:t xml:space="preserve">    do i = 1, nbus</w:t>
      </w:r>
    </w:p>
    <w:p w14:paraId="6D77BF9E" w14:textId="77777777" w:rsidR="00A21F7E" w:rsidRPr="00A21F7E" w:rsidRDefault="00A21F7E" w:rsidP="00A21F7E">
      <w:pPr>
        <w:pStyle w:val="RedBoldCode"/>
      </w:pPr>
      <w:r w:rsidRPr="00A21F7E">
        <w:t xml:space="preserve">      bus =&gt; </w:t>
      </w:r>
      <w:r w:rsidRPr="00A21F7E">
        <w:rPr>
          <w:color w:val="00B0F0"/>
        </w:rPr>
        <w:t>bus_cast(grid%get_bus(i))</w:t>
      </w:r>
    </w:p>
    <w:p w14:paraId="25FF0B95" w14:textId="77777777" w:rsidR="00A21F7E" w:rsidRPr="00A21F7E" w:rsidRDefault="00A21F7E" w:rsidP="00A21F7E">
      <w:pPr>
        <w:pStyle w:val="RedBoldCode"/>
      </w:pPr>
      <w:r w:rsidRPr="00A21F7E">
        <w:t xml:space="preserve">      call bus%bus_set_y_matrix()</w:t>
      </w:r>
    </w:p>
    <w:p w14:paraId="446C1E48" w14:textId="77777777" w:rsidR="00A21F7E" w:rsidRPr="00A21F7E" w:rsidRDefault="00A21F7E" w:rsidP="00A21F7E">
      <w:pPr>
        <w:pStyle w:val="RedBoldCode"/>
      </w:pPr>
      <w:r w:rsidRPr="00A21F7E">
        <w:t xml:space="preserve">    end do</w:t>
      </w:r>
    </w:p>
    <w:p w14:paraId="02D2911E" w14:textId="77777777" w:rsidR="00A21F7E" w:rsidRPr="00A21F7E" w:rsidRDefault="00A21F7E" w:rsidP="00A21F7E">
      <w:pPr>
        <w:pStyle w:val="RedBoldCode"/>
      </w:pPr>
      <w:r w:rsidRPr="00A21F7E">
        <w:t xml:space="preserve">    do i = 1, nbranch</w:t>
      </w:r>
    </w:p>
    <w:p w14:paraId="6315E105" w14:textId="77777777" w:rsidR="00A21F7E" w:rsidRPr="00A21F7E" w:rsidRDefault="00A21F7E" w:rsidP="00A21F7E">
      <w:pPr>
        <w:pStyle w:val="RedBoldCode"/>
      </w:pPr>
      <w:r w:rsidRPr="00A21F7E">
        <w:t xml:space="preserve">      branch =&gt; </w:t>
      </w:r>
      <w:r w:rsidRPr="00A21F7E">
        <w:rPr>
          <w:color w:val="00B0F0"/>
        </w:rPr>
        <w:t>branch_cast(grid%get_branch(i))</w:t>
      </w:r>
    </w:p>
    <w:p w14:paraId="596674B4" w14:textId="77777777" w:rsidR="00A21F7E" w:rsidRPr="00A21F7E" w:rsidRDefault="00A21F7E" w:rsidP="00A21F7E">
      <w:pPr>
        <w:pStyle w:val="RedBoldCode"/>
      </w:pPr>
      <w:r w:rsidRPr="00A21F7E">
        <w:t xml:space="preserve">      call branch%branch_set_y_matrix()</w:t>
      </w:r>
    </w:p>
    <w:p w14:paraId="4A97FFD9" w14:textId="77777777" w:rsidR="00A21F7E" w:rsidRPr="00A21F7E" w:rsidRDefault="00A21F7E" w:rsidP="00A21F7E">
      <w:pPr>
        <w:pStyle w:val="RedBoldCode"/>
      </w:pPr>
      <w:r w:rsidRPr="00A21F7E">
        <w:t xml:space="preserve">    end do</w:t>
      </w:r>
    </w:p>
    <w:p w14:paraId="443EF53C" w14:textId="77777777" w:rsidR="00A21F7E" w:rsidRPr="00A21F7E" w:rsidRDefault="00A21F7E" w:rsidP="00A21F7E">
      <w:pPr>
        <w:pStyle w:val="RedBoldCode"/>
      </w:pPr>
      <w:r w:rsidRPr="00A21F7E">
        <w:t xml:space="preserve">    return</w:t>
      </w:r>
    </w:p>
    <w:p w14:paraId="2031E7F0" w14:textId="3E52CAA0" w:rsidR="00A21F7E" w:rsidRDefault="00A21F7E" w:rsidP="00A21F7E">
      <w:pPr>
        <w:pStyle w:val="RedBoldCode"/>
      </w:pPr>
      <w:r w:rsidRPr="00A21F7E">
        <w:t xml:space="preserve">  end subroutine set_y_bus</w:t>
      </w:r>
    </w:p>
    <w:p w14:paraId="09342F13" w14:textId="17E64C42" w:rsidR="00A21F7E" w:rsidRDefault="00A21F7E" w:rsidP="00A21F7E">
      <w:pPr>
        <w:rPr>
          <w:rFonts w:ascii="Times New Roman" w:hAnsi="Times New Roman" w:cs="Times New Roman"/>
          <w:sz w:val="24"/>
          <w:szCs w:val="24"/>
        </w:rPr>
      </w:pPr>
      <w:r>
        <w:rPr>
          <w:rFonts w:ascii="Times New Roman" w:hAnsi="Times New Roman" w:cs="Times New Roman"/>
          <w:sz w:val="24"/>
          <w:szCs w:val="24"/>
        </w:rPr>
        <w:t xml:space="preserve">The functions for accessing the bus and branch objects work differently from the functions that get neighboring branches or buses in the component classes. The neighbor bus and branch functions return a pointer to the appropriate bus or branch directly to the calling application. The </w:t>
      </w:r>
      <w:r w:rsidRPr="00A21F7E">
        <w:rPr>
          <w:rStyle w:val="Heading1Char"/>
        </w:rPr>
        <w:t>get_bus</w:t>
      </w:r>
      <w:r w:rsidRPr="00A21F7E">
        <w:rPr>
          <w:rFonts w:ascii="Times New Roman" w:hAnsi="Times New Roman" w:cs="Times New Roman"/>
          <w:color w:val="00B0F0"/>
          <w:sz w:val="24"/>
          <w:szCs w:val="24"/>
        </w:rPr>
        <w:t xml:space="preserve"> </w:t>
      </w:r>
      <w:r>
        <w:rPr>
          <w:rFonts w:ascii="Times New Roman" w:hAnsi="Times New Roman" w:cs="Times New Roman"/>
          <w:sz w:val="24"/>
          <w:szCs w:val="24"/>
        </w:rPr>
        <w:t xml:space="preserve">and </w:t>
      </w:r>
      <w:r w:rsidRPr="00A21F7E">
        <w:rPr>
          <w:rStyle w:val="Heading1Char"/>
        </w:rPr>
        <w:t>get_branch</w:t>
      </w:r>
      <w:r>
        <w:rPr>
          <w:rFonts w:ascii="Times New Roman" w:hAnsi="Times New Roman" w:cs="Times New Roman"/>
          <w:sz w:val="24"/>
          <w:szCs w:val="24"/>
        </w:rPr>
        <w:t xml:space="preserve"> functions in the Fortran network class return an opaque object that cannot be directly used in a Fortran code. To convert this </w:t>
      </w:r>
      <w:r w:rsidR="002F3AFE">
        <w:rPr>
          <w:rFonts w:ascii="Times New Roman" w:hAnsi="Times New Roman" w:cs="Times New Roman"/>
          <w:sz w:val="24"/>
          <w:szCs w:val="24"/>
        </w:rPr>
        <w:t xml:space="preserve">to  </w:t>
      </w:r>
      <w:r>
        <w:rPr>
          <w:rFonts w:ascii="Times New Roman" w:hAnsi="Times New Roman" w:cs="Times New Roman"/>
          <w:sz w:val="24"/>
          <w:szCs w:val="24"/>
        </w:rPr>
        <w:t xml:space="preserve">a bus or branch pointer it is necessary to call the </w:t>
      </w:r>
      <w:r w:rsidRPr="00A21F7E">
        <w:rPr>
          <w:rStyle w:val="Heading1Char"/>
        </w:rPr>
        <w:t>bus_cast</w:t>
      </w:r>
      <w:r>
        <w:rPr>
          <w:rFonts w:ascii="Times New Roman" w:hAnsi="Times New Roman" w:cs="Times New Roman"/>
          <w:sz w:val="24"/>
          <w:szCs w:val="24"/>
        </w:rPr>
        <w:t xml:space="preserve"> or </w:t>
      </w:r>
      <w:r w:rsidRPr="00A21F7E">
        <w:rPr>
          <w:rStyle w:val="Heading1Char"/>
        </w:rPr>
        <w:t>branch_cast</w:t>
      </w:r>
      <w:r>
        <w:rPr>
          <w:rFonts w:ascii="Times New Roman" w:hAnsi="Times New Roman" w:cs="Times New Roman"/>
          <w:sz w:val="24"/>
          <w:szCs w:val="24"/>
        </w:rPr>
        <w:t xml:space="preserve"> functions which return an a pointer that can be called in Fortran.</w:t>
      </w:r>
    </w:p>
    <w:p w14:paraId="187B9C03" w14:textId="4258985E" w:rsidR="00A431DD" w:rsidRDefault="00A431DD" w:rsidP="00A21F7E">
      <w:pPr>
        <w:rPr>
          <w:rFonts w:ascii="Times New Roman" w:hAnsi="Times New Roman" w:cs="Times New Roman"/>
          <w:sz w:val="24"/>
          <w:szCs w:val="24"/>
        </w:rPr>
      </w:pPr>
      <w:r>
        <w:rPr>
          <w:rFonts w:ascii="Times New Roman" w:hAnsi="Times New Roman" w:cs="Times New Roman"/>
          <w:sz w:val="24"/>
          <w:szCs w:val="24"/>
        </w:rPr>
        <w:t>The last remaining point is to provide a list of the existing Fortran mod</w:t>
      </w:r>
      <w:r w:rsidR="002F3AFE">
        <w:rPr>
          <w:rFonts w:ascii="Times New Roman" w:hAnsi="Times New Roman" w:cs="Times New Roman"/>
          <w:sz w:val="24"/>
          <w:szCs w:val="24"/>
        </w:rPr>
        <w:t>ules that need to be used in a</w:t>
      </w:r>
      <w:r>
        <w:rPr>
          <w:rFonts w:ascii="Times New Roman" w:hAnsi="Times New Roman" w:cs="Times New Roman"/>
          <w:sz w:val="24"/>
          <w:szCs w:val="24"/>
        </w:rPr>
        <w:t xml:space="preserve"> GridPACK application using the Fortran interface. These modules need to be included in any subroutine or function that is using the associated </w:t>
      </w:r>
      <w:r w:rsidR="00C26A44">
        <w:rPr>
          <w:rFonts w:ascii="Times New Roman" w:hAnsi="Times New Roman" w:cs="Times New Roman"/>
          <w:sz w:val="24"/>
          <w:szCs w:val="24"/>
        </w:rPr>
        <w:t>Fortran types. The existing modules are</w:t>
      </w:r>
    </w:p>
    <w:p w14:paraId="70DCE1C9" w14:textId="1328368E" w:rsidR="00C26A44" w:rsidRDefault="00C26A44" w:rsidP="006C7B87">
      <w:pPr>
        <w:pStyle w:val="RedBoldCode"/>
      </w:pPr>
      <w:r>
        <w:t xml:space="preserve">  gridpack_network ! type or class network</w:t>
      </w:r>
    </w:p>
    <w:p w14:paraId="249F757F" w14:textId="3A85F8C2" w:rsidR="00C26A44" w:rsidRDefault="00C26A44" w:rsidP="006C7B87">
      <w:pPr>
        <w:pStyle w:val="RedBoldCode"/>
      </w:pPr>
      <w:r>
        <w:t xml:space="preserve">  application_factory ! type or class app_factory</w:t>
      </w:r>
    </w:p>
    <w:p w14:paraId="5A570B3D" w14:textId="77777777" w:rsidR="006C7B87" w:rsidRDefault="00C26A44" w:rsidP="006C7B87">
      <w:pPr>
        <w:pStyle w:val="RedBoldCode"/>
      </w:pPr>
      <w:r>
        <w:t xml:space="preserve">  application_components ! type or class application_bus and</w:t>
      </w:r>
    </w:p>
    <w:p w14:paraId="05F18E4C" w14:textId="20032ED5" w:rsidR="00C26A44" w:rsidRDefault="006C7B87" w:rsidP="006C7B87">
      <w:pPr>
        <w:pStyle w:val="RedBoldCode"/>
      </w:pPr>
      <w:r>
        <w:t xml:space="preserve">                         !</w:t>
      </w:r>
      <w:r w:rsidR="00C26A44">
        <w:t xml:space="preserve"> application_branch</w:t>
      </w:r>
    </w:p>
    <w:p w14:paraId="5D485897" w14:textId="3B7B808F" w:rsidR="00C26A44" w:rsidRDefault="00C26A44" w:rsidP="006C7B87">
      <w:pPr>
        <w:pStyle w:val="RedBoldCode"/>
      </w:pPr>
      <w:r>
        <w:t xml:space="preserve">  gridpack_configuration ! type or class cursor</w:t>
      </w:r>
    </w:p>
    <w:p w14:paraId="3C9F1B20" w14:textId="41572821" w:rsidR="00C26A44" w:rsidRDefault="00C26A44" w:rsidP="006C7B87">
      <w:pPr>
        <w:pStyle w:val="RedBoldCode"/>
      </w:pPr>
      <w:r>
        <w:t xml:space="preserve">  gridpack_full_matrix_map ! type or class full_matrix_map</w:t>
      </w:r>
    </w:p>
    <w:p w14:paraId="3EE06388" w14:textId="47AB5E04" w:rsidR="00C26A44" w:rsidRDefault="00C26A44" w:rsidP="006C7B87">
      <w:pPr>
        <w:pStyle w:val="RedBoldCode"/>
      </w:pPr>
      <w:r>
        <w:lastRenderedPageBreak/>
        <w:t xml:space="preserve">  gridpack_bus_vector_map ! type or class bus_vector_map</w:t>
      </w:r>
    </w:p>
    <w:p w14:paraId="4CF3CB8C" w14:textId="58305756" w:rsidR="00495BDF" w:rsidRDefault="00495BDF" w:rsidP="006C7B87">
      <w:pPr>
        <w:pStyle w:val="RedBoldCode"/>
      </w:pPr>
      <w:r>
        <w:t xml:space="preserve">  gridpack_gen_matrix_map ! type or class gen_matrix_map</w:t>
      </w:r>
    </w:p>
    <w:p w14:paraId="3FD48CF5" w14:textId="206CC3D9" w:rsidR="00495BDF" w:rsidRDefault="00495BDF" w:rsidP="006C7B87">
      <w:pPr>
        <w:pStyle w:val="RedBoldCode"/>
      </w:pPr>
      <w:r>
        <w:t xml:space="preserve">  gridpack_gen_vector_map ! type or class gen_vector_map</w:t>
      </w:r>
    </w:p>
    <w:p w14:paraId="35286ACF" w14:textId="77777777" w:rsidR="006C7B87" w:rsidRDefault="00495BDF" w:rsidP="006C7B87">
      <w:pPr>
        <w:pStyle w:val="RedBoldCode"/>
      </w:pPr>
      <w:r>
        <w:t xml:space="preserve">  gridpack_math ! access to math initialization and</w:t>
      </w:r>
    </w:p>
    <w:p w14:paraId="50F1BD16" w14:textId="26210DCA" w:rsidR="00495BDF" w:rsidRDefault="006C7B87" w:rsidP="006C7B87">
      <w:pPr>
        <w:pStyle w:val="RedBoldCode"/>
      </w:pPr>
      <w:r>
        <w:t xml:space="preserve">                !</w:t>
      </w:r>
      <w:r w:rsidR="00495BDF">
        <w:t xml:space="preserve"> finalization routines</w:t>
      </w:r>
    </w:p>
    <w:p w14:paraId="2266CD04" w14:textId="48D4EE27" w:rsidR="00495BDF" w:rsidRDefault="00495BDF" w:rsidP="006C7B87">
      <w:pPr>
        <w:pStyle w:val="RedBoldCode"/>
      </w:pPr>
      <w:r>
        <w:t xml:space="preserve">  gridpack_matrix ! type or class matrix</w:t>
      </w:r>
    </w:p>
    <w:p w14:paraId="5CD3EA6B" w14:textId="2A489BFF" w:rsidR="00495BDF" w:rsidRDefault="00495BDF" w:rsidP="006C7B87">
      <w:pPr>
        <w:pStyle w:val="RedBoldCode"/>
      </w:pPr>
      <w:r>
        <w:t xml:space="preserve">  gridpack_vector ! type or class vector</w:t>
      </w:r>
    </w:p>
    <w:p w14:paraId="3581E055" w14:textId="5287DA8B" w:rsidR="00495BDF" w:rsidRDefault="00495BDF" w:rsidP="006C7B87">
      <w:pPr>
        <w:pStyle w:val="RedBoldCode"/>
      </w:pPr>
      <w:r>
        <w:t xml:space="preserve">  gridpack_linear_solver ! type or class linear_solver</w:t>
      </w:r>
    </w:p>
    <w:p w14:paraId="5D1AC749" w14:textId="77777777" w:rsidR="006C7B87" w:rsidRDefault="00495BDF" w:rsidP="006C7B87">
      <w:pPr>
        <w:pStyle w:val="RedBoldCode"/>
      </w:pPr>
      <w:r>
        <w:t xml:space="preserve">  gridpack_nonlinear_solver ! type or class funcbuilder</w:t>
      </w:r>
    </w:p>
    <w:p w14:paraId="2BC11B7F" w14:textId="56E7EB56" w:rsidR="00495BDF" w:rsidRDefault="006C7B87" w:rsidP="006C7B87">
      <w:pPr>
        <w:pStyle w:val="RedBoldCode"/>
      </w:pPr>
      <w:r>
        <w:t xml:space="preserve">                            !</w:t>
      </w:r>
      <w:r w:rsidR="00495BDF">
        <w:t xml:space="preserve"> and nonlinear_solver</w:t>
      </w:r>
    </w:p>
    <w:p w14:paraId="40D7F324" w14:textId="37979474" w:rsidR="00495BDF" w:rsidRDefault="00495BDF" w:rsidP="006C7B87">
      <w:pPr>
        <w:pStyle w:val="RedBoldCode"/>
      </w:pPr>
      <w:r>
        <w:t xml:space="preserve">  gridpack_communicator ! type or class communicator</w:t>
      </w:r>
    </w:p>
    <w:p w14:paraId="1A3C2EE4" w14:textId="77777777" w:rsidR="006C7B87" w:rsidRDefault="00495BDF" w:rsidP="006C7B87">
      <w:pPr>
        <w:pStyle w:val="RedBoldCode"/>
      </w:pPr>
      <w:r>
        <w:t xml:space="preserve">  gridpack_parallel ! access to parallel initialization</w:t>
      </w:r>
    </w:p>
    <w:p w14:paraId="3AAD6624" w14:textId="4B76ECEB" w:rsidR="00495BDF" w:rsidRDefault="006C7B87" w:rsidP="006C7B87">
      <w:pPr>
        <w:pStyle w:val="RedBoldCode"/>
      </w:pPr>
      <w:r>
        <w:t xml:space="preserve">                    !</w:t>
      </w:r>
      <w:r w:rsidR="00495BDF">
        <w:t xml:space="preserve"> and finalization routines</w:t>
      </w:r>
    </w:p>
    <w:p w14:paraId="3358BC6A" w14:textId="6E410EF0" w:rsidR="006C7B87" w:rsidRDefault="006C7B87" w:rsidP="006C7B87">
      <w:pPr>
        <w:pStyle w:val="RedBoldCode"/>
      </w:pPr>
      <w:r>
        <w:t xml:space="preserve">  gridpack_parser ! class or type pti23_parser</w:t>
      </w:r>
    </w:p>
    <w:p w14:paraId="2C6BD2E8" w14:textId="77777777" w:rsidR="006C7B87" w:rsidRDefault="006C7B87" w:rsidP="006C7B87">
      <w:pPr>
        <w:pStyle w:val="RedBoldCode"/>
      </w:pPr>
      <w:r>
        <w:t xml:space="preserve">  gridpack_serial_io ! class or type bus_serial_io</w:t>
      </w:r>
    </w:p>
    <w:p w14:paraId="50E7049F" w14:textId="332AF9F7" w:rsidR="006C7B87" w:rsidRDefault="006C7B87" w:rsidP="006C7B87">
      <w:pPr>
        <w:pStyle w:val="RedBoldCode"/>
      </w:pPr>
      <w:r>
        <w:t xml:space="preserve">                     ! and branch_serial_io</w:t>
      </w:r>
    </w:p>
    <w:p w14:paraId="1EECBFF8" w14:textId="5BA8F608" w:rsidR="00C26A44" w:rsidRPr="001B0C04" w:rsidRDefault="00EB484C" w:rsidP="00A21F7E">
      <w:pPr>
        <w:rPr>
          <w:rFonts w:ascii="Times New Roman" w:hAnsi="Times New Roman" w:cs="Times New Roman"/>
          <w:sz w:val="24"/>
          <w:szCs w:val="24"/>
        </w:rPr>
      </w:pPr>
      <w:r>
        <w:rPr>
          <w:rFonts w:ascii="Times New Roman" w:hAnsi="Times New Roman" w:cs="Times New Roman"/>
          <w:sz w:val="24"/>
          <w:szCs w:val="24"/>
        </w:rPr>
        <w:t>The appropriate module should be included in any function or subroutine that uses objects defined in the module. Modules can be included using the standard Fortran “</w:t>
      </w:r>
      <w:r w:rsidRPr="00EB484C">
        <w:rPr>
          <w:rStyle w:val="Heading1Char"/>
        </w:rPr>
        <w:t>use</w:t>
      </w:r>
      <w:r>
        <w:rPr>
          <w:rFonts w:ascii="Times New Roman" w:hAnsi="Times New Roman" w:cs="Times New Roman"/>
          <w:sz w:val="24"/>
          <w:szCs w:val="24"/>
        </w:rPr>
        <w:t>” statement.</w:t>
      </w:r>
    </w:p>
    <w:sectPr w:rsidR="00C26A44" w:rsidRPr="001B0C0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1D681" w14:textId="77777777" w:rsidR="00AD6686" w:rsidRDefault="00AD6686" w:rsidP="00DF0997">
      <w:pPr>
        <w:spacing w:after="0" w:line="240" w:lineRule="auto"/>
      </w:pPr>
      <w:r>
        <w:separator/>
      </w:r>
    </w:p>
  </w:endnote>
  <w:endnote w:type="continuationSeparator" w:id="0">
    <w:p w14:paraId="7BE5D81A" w14:textId="77777777" w:rsidR="00AD6686" w:rsidRDefault="00AD6686" w:rsidP="00DF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320969"/>
      <w:docPartObj>
        <w:docPartGallery w:val="Page Numbers (Bottom of Page)"/>
        <w:docPartUnique/>
      </w:docPartObj>
    </w:sdtPr>
    <w:sdtEndPr>
      <w:rPr>
        <w:noProof/>
      </w:rPr>
    </w:sdtEndPr>
    <w:sdtContent>
      <w:p w14:paraId="3B56A34E" w14:textId="40529E7B" w:rsidR="00AD6686" w:rsidRDefault="00AD6686">
        <w:pPr>
          <w:pStyle w:val="Footer"/>
          <w:jc w:val="right"/>
        </w:pPr>
        <w:r>
          <w:fldChar w:fldCharType="begin"/>
        </w:r>
        <w:r>
          <w:instrText xml:space="preserve"> PAGE   \* MERGEFORMAT </w:instrText>
        </w:r>
        <w:r>
          <w:fldChar w:fldCharType="separate"/>
        </w:r>
        <w:r w:rsidR="00F0235A">
          <w:rPr>
            <w:noProof/>
          </w:rPr>
          <w:t>7</w:t>
        </w:r>
        <w:r>
          <w:rPr>
            <w:noProof/>
          </w:rPr>
          <w:fldChar w:fldCharType="end"/>
        </w:r>
      </w:p>
    </w:sdtContent>
  </w:sdt>
  <w:p w14:paraId="718C7362" w14:textId="77777777" w:rsidR="00AD6686" w:rsidRDefault="00AD6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95F85" w14:textId="77777777" w:rsidR="00AD6686" w:rsidRDefault="00AD6686" w:rsidP="00DF0997">
      <w:pPr>
        <w:spacing w:after="0" w:line="240" w:lineRule="auto"/>
      </w:pPr>
      <w:r>
        <w:separator/>
      </w:r>
    </w:p>
  </w:footnote>
  <w:footnote w:type="continuationSeparator" w:id="0">
    <w:p w14:paraId="27A511BA" w14:textId="77777777" w:rsidR="00AD6686" w:rsidRDefault="00AD6686" w:rsidP="00DF09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E4D"/>
    <w:multiLevelType w:val="hybridMultilevel"/>
    <w:tmpl w:val="B8BE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1ECA"/>
    <w:multiLevelType w:val="hybridMultilevel"/>
    <w:tmpl w:val="D46E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D641B"/>
    <w:multiLevelType w:val="multilevel"/>
    <w:tmpl w:val="3FA40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82C48"/>
    <w:multiLevelType w:val="multilevel"/>
    <w:tmpl w:val="1152E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02BD2"/>
    <w:multiLevelType w:val="hybridMultilevel"/>
    <w:tmpl w:val="BE46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5107D"/>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E660A3"/>
    <w:multiLevelType w:val="hybridMultilevel"/>
    <w:tmpl w:val="BEC66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B01893"/>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12708"/>
    <w:multiLevelType w:val="hybridMultilevel"/>
    <w:tmpl w:val="1B6E9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5406FC"/>
    <w:multiLevelType w:val="hybridMultilevel"/>
    <w:tmpl w:val="2836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44361"/>
    <w:multiLevelType w:val="multilevel"/>
    <w:tmpl w:val="38FA1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0"/>
  </w:num>
  <w:num w:numId="4">
    <w:abstractNumId w:val="9"/>
  </w:num>
  <w:num w:numId="5">
    <w:abstractNumId w:val="6"/>
  </w:num>
  <w:num w:numId="6">
    <w:abstractNumId w:val="8"/>
  </w:num>
  <w:num w:numId="7">
    <w:abstractNumId w:val="7"/>
  </w:num>
  <w:num w:numId="8">
    <w:abstractNumId w:val="1"/>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0F"/>
    <w:rsid w:val="00000B99"/>
    <w:rsid w:val="000016DF"/>
    <w:rsid w:val="00003835"/>
    <w:rsid w:val="00006097"/>
    <w:rsid w:val="00021C5E"/>
    <w:rsid w:val="0002243C"/>
    <w:rsid w:val="00030815"/>
    <w:rsid w:val="00030CA2"/>
    <w:rsid w:val="000359B4"/>
    <w:rsid w:val="000365E6"/>
    <w:rsid w:val="00040838"/>
    <w:rsid w:val="00040B2F"/>
    <w:rsid w:val="00043B38"/>
    <w:rsid w:val="000450D1"/>
    <w:rsid w:val="00052844"/>
    <w:rsid w:val="00062233"/>
    <w:rsid w:val="00062D8B"/>
    <w:rsid w:val="00064585"/>
    <w:rsid w:val="000657FE"/>
    <w:rsid w:val="000717C8"/>
    <w:rsid w:val="00072D08"/>
    <w:rsid w:val="00073BDE"/>
    <w:rsid w:val="0007738B"/>
    <w:rsid w:val="00081168"/>
    <w:rsid w:val="000812E7"/>
    <w:rsid w:val="00082E93"/>
    <w:rsid w:val="000836B4"/>
    <w:rsid w:val="000840E3"/>
    <w:rsid w:val="000A3948"/>
    <w:rsid w:val="000A7077"/>
    <w:rsid w:val="000A7751"/>
    <w:rsid w:val="000B00C1"/>
    <w:rsid w:val="000B1CC0"/>
    <w:rsid w:val="000B2EDA"/>
    <w:rsid w:val="000B5C68"/>
    <w:rsid w:val="000B697C"/>
    <w:rsid w:val="000C4F9C"/>
    <w:rsid w:val="000D2A57"/>
    <w:rsid w:val="000D3FAD"/>
    <w:rsid w:val="000D5D08"/>
    <w:rsid w:val="000D6CCC"/>
    <w:rsid w:val="000E1D48"/>
    <w:rsid w:val="000E350C"/>
    <w:rsid w:val="000E64CE"/>
    <w:rsid w:val="000F4B3C"/>
    <w:rsid w:val="000F7BE9"/>
    <w:rsid w:val="000F7CAF"/>
    <w:rsid w:val="0010143B"/>
    <w:rsid w:val="00101965"/>
    <w:rsid w:val="00103C3A"/>
    <w:rsid w:val="00104DD5"/>
    <w:rsid w:val="00105D2F"/>
    <w:rsid w:val="001062FA"/>
    <w:rsid w:val="00107B28"/>
    <w:rsid w:val="00110DF7"/>
    <w:rsid w:val="00124EAC"/>
    <w:rsid w:val="00130027"/>
    <w:rsid w:val="00137858"/>
    <w:rsid w:val="00144758"/>
    <w:rsid w:val="00146AA8"/>
    <w:rsid w:val="00151E66"/>
    <w:rsid w:val="001578FD"/>
    <w:rsid w:val="001757B7"/>
    <w:rsid w:val="00180747"/>
    <w:rsid w:val="00180C01"/>
    <w:rsid w:val="001904FD"/>
    <w:rsid w:val="00190D19"/>
    <w:rsid w:val="00192B62"/>
    <w:rsid w:val="00196C17"/>
    <w:rsid w:val="001A3ADF"/>
    <w:rsid w:val="001A7D97"/>
    <w:rsid w:val="001B0731"/>
    <w:rsid w:val="001B0C04"/>
    <w:rsid w:val="001B2E5B"/>
    <w:rsid w:val="001B3B20"/>
    <w:rsid w:val="001B4798"/>
    <w:rsid w:val="001B5478"/>
    <w:rsid w:val="001B60B9"/>
    <w:rsid w:val="001D0202"/>
    <w:rsid w:val="001E0342"/>
    <w:rsid w:val="001E2B52"/>
    <w:rsid w:val="001F7E95"/>
    <w:rsid w:val="00202502"/>
    <w:rsid w:val="0020399C"/>
    <w:rsid w:val="0020751E"/>
    <w:rsid w:val="002105E3"/>
    <w:rsid w:val="002116B4"/>
    <w:rsid w:val="00213D91"/>
    <w:rsid w:val="00215278"/>
    <w:rsid w:val="00220E92"/>
    <w:rsid w:val="00221351"/>
    <w:rsid w:val="002256F5"/>
    <w:rsid w:val="00234D86"/>
    <w:rsid w:val="0023583D"/>
    <w:rsid w:val="00237E09"/>
    <w:rsid w:val="002405C6"/>
    <w:rsid w:val="00241E84"/>
    <w:rsid w:val="00242E1F"/>
    <w:rsid w:val="0024512F"/>
    <w:rsid w:val="0024731F"/>
    <w:rsid w:val="00251C39"/>
    <w:rsid w:val="002528C9"/>
    <w:rsid w:val="002567A7"/>
    <w:rsid w:val="002571A5"/>
    <w:rsid w:val="00265A7E"/>
    <w:rsid w:val="00272FBB"/>
    <w:rsid w:val="002821A8"/>
    <w:rsid w:val="00287B4E"/>
    <w:rsid w:val="002902E5"/>
    <w:rsid w:val="00290CFE"/>
    <w:rsid w:val="002968B5"/>
    <w:rsid w:val="002A06C8"/>
    <w:rsid w:val="002A308F"/>
    <w:rsid w:val="002A487E"/>
    <w:rsid w:val="002B1662"/>
    <w:rsid w:val="002B22AF"/>
    <w:rsid w:val="002B26CC"/>
    <w:rsid w:val="002B526A"/>
    <w:rsid w:val="002B5D16"/>
    <w:rsid w:val="002D2CAE"/>
    <w:rsid w:val="002D3FED"/>
    <w:rsid w:val="002D75E2"/>
    <w:rsid w:val="002E2D20"/>
    <w:rsid w:val="002E4B69"/>
    <w:rsid w:val="002F015A"/>
    <w:rsid w:val="002F0A0B"/>
    <w:rsid w:val="002F1F5E"/>
    <w:rsid w:val="002F3538"/>
    <w:rsid w:val="002F3AFE"/>
    <w:rsid w:val="003000A4"/>
    <w:rsid w:val="003128AE"/>
    <w:rsid w:val="00312D7C"/>
    <w:rsid w:val="00315814"/>
    <w:rsid w:val="00315896"/>
    <w:rsid w:val="003227A9"/>
    <w:rsid w:val="00322AC1"/>
    <w:rsid w:val="00323C0D"/>
    <w:rsid w:val="00326870"/>
    <w:rsid w:val="00335BDF"/>
    <w:rsid w:val="00337D86"/>
    <w:rsid w:val="00356743"/>
    <w:rsid w:val="003628FC"/>
    <w:rsid w:val="00362C0A"/>
    <w:rsid w:val="00367CE4"/>
    <w:rsid w:val="00375E86"/>
    <w:rsid w:val="003760C6"/>
    <w:rsid w:val="00377435"/>
    <w:rsid w:val="0038038E"/>
    <w:rsid w:val="00380ABD"/>
    <w:rsid w:val="003855D9"/>
    <w:rsid w:val="0038769E"/>
    <w:rsid w:val="00390015"/>
    <w:rsid w:val="003A613A"/>
    <w:rsid w:val="003A7119"/>
    <w:rsid w:val="003B03CB"/>
    <w:rsid w:val="003B20E1"/>
    <w:rsid w:val="003B3CA0"/>
    <w:rsid w:val="003B7815"/>
    <w:rsid w:val="003C4D67"/>
    <w:rsid w:val="003C61EE"/>
    <w:rsid w:val="003C7EE2"/>
    <w:rsid w:val="003D140E"/>
    <w:rsid w:val="003D5A10"/>
    <w:rsid w:val="003D6B0F"/>
    <w:rsid w:val="003D713E"/>
    <w:rsid w:val="003E249F"/>
    <w:rsid w:val="0040748C"/>
    <w:rsid w:val="004156EA"/>
    <w:rsid w:val="00416660"/>
    <w:rsid w:val="00417E87"/>
    <w:rsid w:val="00421285"/>
    <w:rsid w:val="00421ECD"/>
    <w:rsid w:val="00425C2F"/>
    <w:rsid w:val="004271CA"/>
    <w:rsid w:val="00430D3A"/>
    <w:rsid w:val="004317F3"/>
    <w:rsid w:val="004409A4"/>
    <w:rsid w:val="00444677"/>
    <w:rsid w:val="00450273"/>
    <w:rsid w:val="00451BA1"/>
    <w:rsid w:val="00451DDF"/>
    <w:rsid w:val="00451F80"/>
    <w:rsid w:val="00457CCE"/>
    <w:rsid w:val="00460A98"/>
    <w:rsid w:val="00463624"/>
    <w:rsid w:val="00465A04"/>
    <w:rsid w:val="00465AB8"/>
    <w:rsid w:val="004719C6"/>
    <w:rsid w:val="00476740"/>
    <w:rsid w:val="00477119"/>
    <w:rsid w:val="00480650"/>
    <w:rsid w:val="004843D4"/>
    <w:rsid w:val="0048478B"/>
    <w:rsid w:val="00487388"/>
    <w:rsid w:val="004874BD"/>
    <w:rsid w:val="00495BDF"/>
    <w:rsid w:val="004A0FFC"/>
    <w:rsid w:val="004A151F"/>
    <w:rsid w:val="004A3119"/>
    <w:rsid w:val="004A3ABE"/>
    <w:rsid w:val="004A756E"/>
    <w:rsid w:val="004B1084"/>
    <w:rsid w:val="004B4598"/>
    <w:rsid w:val="004B5701"/>
    <w:rsid w:val="004B6DD8"/>
    <w:rsid w:val="004C06EC"/>
    <w:rsid w:val="004C1FC1"/>
    <w:rsid w:val="004D07EF"/>
    <w:rsid w:val="004D1E74"/>
    <w:rsid w:val="004E1797"/>
    <w:rsid w:val="004E428E"/>
    <w:rsid w:val="004F240C"/>
    <w:rsid w:val="004F2F4D"/>
    <w:rsid w:val="004F450C"/>
    <w:rsid w:val="00505CCA"/>
    <w:rsid w:val="0051011F"/>
    <w:rsid w:val="005250F5"/>
    <w:rsid w:val="00526CC8"/>
    <w:rsid w:val="00527DB2"/>
    <w:rsid w:val="005328FD"/>
    <w:rsid w:val="0055166B"/>
    <w:rsid w:val="0055416C"/>
    <w:rsid w:val="005548A4"/>
    <w:rsid w:val="005601E8"/>
    <w:rsid w:val="00564DE5"/>
    <w:rsid w:val="0057521D"/>
    <w:rsid w:val="0057712F"/>
    <w:rsid w:val="005829CC"/>
    <w:rsid w:val="00583621"/>
    <w:rsid w:val="00584771"/>
    <w:rsid w:val="00591B76"/>
    <w:rsid w:val="005925F4"/>
    <w:rsid w:val="005936BF"/>
    <w:rsid w:val="00595E44"/>
    <w:rsid w:val="005A26BB"/>
    <w:rsid w:val="005A7B33"/>
    <w:rsid w:val="005B01F4"/>
    <w:rsid w:val="005B3A16"/>
    <w:rsid w:val="005B49ED"/>
    <w:rsid w:val="005B76B7"/>
    <w:rsid w:val="005C0AE5"/>
    <w:rsid w:val="005D3638"/>
    <w:rsid w:val="005D77D4"/>
    <w:rsid w:val="005D7D7F"/>
    <w:rsid w:val="005E1D99"/>
    <w:rsid w:val="005E21FF"/>
    <w:rsid w:val="005E26E3"/>
    <w:rsid w:val="005E7456"/>
    <w:rsid w:val="005F125C"/>
    <w:rsid w:val="005F50F8"/>
    <w:rsid w:val="005F5FD5"/>
    <w:rsid w:val="005F6813"/>
    <w:rsid w:val="00605434"/>
    <w:rsid w:val="00607EB7"/>
    <w:rsid w:val="00611FCD"/>
    <w:rsid w:val="006125ED"/>
    <w:rsid w:val="00613998"/>
    <w:rsid w:val="00617B53"/>
    <w:rsid w:val="00623861"/>
    <w:rsid w:val="00625DAC"/>
    <w:rsid w:val="00630658"/>
    <w:rsid w:val="00632916"/>
    <w:rsid w:val="00636274"/>
    <w:rsid w:val="0064044E"/>
    <w:rsid w:val="00640463"/>
    <w:rsid w:val="00640F76"/>
    <w:rsid w:val="00641262"/>
    <w:rsid w:val="0064174F"/>
    <w:rsid w:val="00643441"/>
    <w:rsid w:val="0064344B"/>
    <w:rsid w:val="00645997"/>
    <w:rsid w:val="00654333"/>
    <w:rsid w:val="00661BE2"/>
    <w:rsid w:val="00663156"/>
    <w:rsid w:val="00664F24"/>
    <w:rsid w:val="00667AA4"/>
    <w:rsid w:val="006825E1"/>
    <w:rsid w:val="00686CB4"/>
    <w:rsid w:val="00687592"/>
    <w:rsid w:val="0068797B"/>
    <w:rsid w:val="00687B0E"/>
    <w:rsid w:val="00693998"/>
    <w:rsid w:val="006B0E65"/>
    <w:rsid w:val="006B146F"/>
    <w:rsid w:val="006B18EB"/>
    <w:rsid w:val="006B6CD4"/>
    <w:rsid w:val="006B78C4"/>
    <w:rsid w:val="006C28F0"/>
    <w:rsid w:val="006C6CA1"/>
    <w:rsid w:val="006C7B87"/>
    <w:rsid w:val="006D0369"/>
    <w:rsid w:val="006D0532"/>
    <w:rsid w:val="006D25ED"/>
    <w:rsid w:val="006D601C"/>
    <w:rsid w:val="006E632D"/>
    <w:rsid w:val="006E7A92"/>
    <w:rsid w:val="006F1CA2"/>
    <w:rsid w:val="006F7513"/>
    <w:rsid w:val="0070094B"/>
    <w:rsid w:val="007042CC"/>
    <w:rsid w:val="00705BA8"/>
    <w:rsid w:val="00710645"/>
    <w:rsid w:val="00711EA7"/>
    <w:rsid w:val="007120A0"/>
    <w:rsid w:val="007201D3"/>
    <w:rsid w:val="0072074D"/>
    <w:rsid w:val="00720FAA"/>
    <w:rsid w:val="007212AC"/>
    <w:rsid w:val="00722581"/>
    <w:rsid w:val="0072566D"/>
    <w:rsid w:val="007278A8"/>
    <w:rsid w:val="0073561D"/>
    <w:rsid w:val="00735B76"/>
    <w:rsid w:val="00736148"/>
    <w:rsid w:val="00740B00"/>
    <w:rsid w:val="00740D42"/>
    <w:rsid w:val="00741EFF"/>
    <w:rsid w:val="007439A4"/>
    <w:rsid w:val="00745594"/>
    <w:rsid w:val="00746664"/>
    <w:rsid w:val="00753E48"/>
    <w:rsid w:val="00754A94"/>
    <w:rsid w:val="007569DC"/>
    <w:rsid w:val="0076180F"/>
    <w:rsid w:val="00764F1C"/>
    <w:rsid w:val="00771670"/>
    <w:rsid w:val="00772FAE"/>
    <w:rsid w:val="007740CC"/>
    <w:rsid w:val="007807C2"/>
    <w:rsid w:val="00780F3D"/>
    <w:rsid w:val="007834EF"/>
    <w:rsid w:val="00783E76"/>
    <w:rsid w:val="00784747"/>
    <w:rsid w:val="00786B17"/>
    <w:rsid w:val="00790661"/>
    <w:rsid w:val="00790D72"/>
    <w:rsid w:val="007937FC"/>
    <w:rsid w:val="00795D76"/>
    <w:rsid w:val="007A7022"/>
    <w:rsid w:val="007A7716"/>
    <w:rsid w:val="007B0265"/>
    <w:rsid w:val="007B1444"/>
    <w:rsid w:val="007B6229"/>
    <w:rsid w:val="007C6E7E"/>
    <w:rsid w:val="007D36F0"/>
    <w:rsid w:val="007D594D"/>
    <w:rsid w:val="007E0305"/>
    <w:rsid w:val="007E1E1E"/>
    <w:rsid w:val="007E77BF"/>
    <w:rsid w:val="007F04CD"/>
    <w:rsid w:val="007F2460"/>
    <w:rsid w:val="00800320"/>
    <w:rsid w:val="00802958"/>
    <w:rsid w:val="008206A1"/>
    <w:rsid w:val="008211F4"/>
    <w:rsid w:val="00821408"/>
    <w:rsid w:val="00821C96"/>
    <w:rsid w:val="00824F4C"/>
    <w:rsid w:val="00831A67"/>
    <w:rsid w:val="0083559F"/>
    <w:rsid w:val="00846DB8"/>
    <w:rsid w:val="00856975"/>
    <w:rsid w:val="008655C5"/>
    <w:rsid w:val="00866389"/>
    <w:rsid w:val="00873AA0"/>
    <w:rsid w:val="00873CF3"/>
    <w:rsid w:val="0087439B"/>
    <w:rsid w:val="00883486"/>
    <w:rsid w:val="00893957"/>
    <w:rsid w:val="00894A81"/>
    <w:rsid w:val="00895994"/>
    <w:rsid w:val="008A48CD"/>
    <w:rsid w:val="008B26DA"/>
    <w:rsid w:val="008C45FE"/>
    <w:rsid w:val="008C6267"/>
    <w:rsid w:val="008D208E"/>
    <w:rsid w:val="008D3C25"/>
    <w:rsid w:val="008D71CB"/>
    <w:rsid w:val="008D79E6"/>
    <w:rsid w:val="008E3029"/>
    <w:rsid w:val="008E37F9"/>
    <w:rsid w:val="008E4E09"/>
    <w:rsid w:val="008E557B"/>
    <w:rsid w:val="008E6E83"/>
    <w:rsid w:val="008F4529"/>
    <w:rsid w:val="009012F0"/>
    <w:rsid w:val="00903712"/>
    <w:rsid w:val="00903DD9"/>
    <w:rsid w:val="00905C10"/>
    <w:rsid w:val="00906BD1"/>
    <w:rsid w:val="00910590"/>
    <w:rsid w:val="00914188"/>
    <w:rsid w:val="00914310"/>
    <w:rsid w:val="009143A4"/>
    <w:rsid w:val="00916EA7"/>
    <w:rsid w:val="00920C68"/>
    <w:rsid w:val="00922060"/>
    <w:rsid w:val="00925AE2"/>
    <w:rsid w:val="00925E89"/>
    <w:rsid w:val="00925F5B"/>
    <w:rsid w:val="00933BF4"/>
    <w:rsid w:val="00934350"/>
    <w:rsid w:val="00941E78"/>
    <w:rsid w:val="0096146A"/>
    <w:rsid w:val="009624F9"/>
    <w:rsid w:val="00962591"/>
    <w:rsid w:val="00963ADF"/>
    <w:rsid w:val="00967182"/>
    <w:rsid w:val="00973EED"/>
    <w:rsid w:val="0097410F"/>
    <w:rsid w:val="00981259"/>
    <w:rsid w:val="0098204B"/>
    <w:rsid w:val="00984CCC"/>
    <w:rsid w:val="009A21CB"/>
    <w:rsid w:val="009A2BC7"/>
    <w:rsid w:val="009A52FA"/>
    <w:rsid w:val="009A70EF"/>
    <w:rsid w:val="009A78B2"/>
    <w:rsid w:val="009B44C4"/>
    <w:rsid w:val="009D0A4D"/>
    <w:rsid w:val="009D0E62"/>
    <w:rsid w:val="009D28F0"/>
    <w:rsid w:val="009D2C6D"/>
    <w:rsid w:val="009D47A8"/>
    <w:rsid w:val="009E0DEE"/>
    <w:rsid w:val="009E24AC"/>
    <w:rsid w:val="009E40FA"/>
    <w:rsid w:val="009E681B"/>
    <w:rsid w:val="009F192C"/>
    <w:rsid w:val="009F2A3F"/>
    <w:rsid w:val="00A018B0"/>
    <w:rsid w:val="00A05EFC"/>
    <w:rsid w:val="00A06FB6"/>
    <w:rsid w:val="00A167B8"/>
    <w:rsid w:val="00A21F7E"/>
    <w:rsid w:val="00A30279"/>
    <w:rsid w:val="00A335D5"/>
    <w:rsid w:val="00A431DD"/>
    <w:rsid w:val="00A470CE"/>
    <w:rsid w:val="00A5372F"/>
    <w:rsid w:val="00A53901"/>
    <w:rsid w:val="00A61F7D"/>
    <w:rsid w:val="00A626E4"/>
    <w:rsid w:val="00A64BDA"/>
    <w:rsid w:val="00A66E88"/>
    <w:rsid w:val="00A74314"/>
    <w:rsid w:val="00A76095"/>
    <w:rsid w:val="00A87488"/>
    <w:rsid w:val="00A94375"/>
    <w:rsid w:val="00A94CA7"/>
    <w:rsid w:val="00AA2886"/>
    <w:rsid w:val="00AA4073"/>
    <w:rsid w:val="00AA5485"/>
    <w:rsid w:val="00AB297D"/>
    <w:rsid w:val="00AB56F7"/>
    <w:rsid w:val="00AC00F0"/>
    <w:rsid w:val="00AC310A"/>
    <w:rsid w:val="00AC413A"/>
    <w:rsid w:val="00AC57DF"/>
    <w:rsid w:val="00AC6AD6"/>
    <w:rsid w:val="00AC7BB6"/>
    <w:rsid w:val="00AC7F87"/>
    <w:rsid w:val="00AD3409"/>
    <w:rsid w:val="00AD6686"/>
    <w:rsid w:val="00AD71FB"/>
    <w:rsid w:val="00AE05EA"/>
    <w:rsid w:val="00AE4EC1"/>
    <w:rsid w:val="00AE77F8"/>
    <w:rsid w:val="00AF31A3"/>
    <w:rsid w:val="00B00395"/>
    <w:rsid w:val="00B1287F"/>
    <w:rsid w:val="00B134A3"/>
    <w:rsid w:val="00B17568"/>
    <w:rsid w:val="00B20D8E"/>
    <w:rsid w:val="00B21844"/>
    <w:rsid w:val="00B241D6"/>
    <w:rsid w:val="00B320CC"/>
    <w:rsid w:val="00B3247D"/>
    <w:rsid w:val="00B33D3F"/>
    <w:rsid w:val="00B362B5"/>
    <w:rsid w:val="00B3745A"/>
    <w:rsid w:val="00B417AB"/>
    <w:rsid w:val="00B462BD"/>
    <w:rsid w:val="00B462CD"/>
    <w:rsid w:val="00B46910"/>
    <w:rsid w:val="00B47E4D"/>
    <w:rsid w:val="00B51D55"/>
    <w:rsid w:val="00B57716"/>
    <w:rsid w:val="00B61626"/>
    <w:rsid w:val="00B65435"/>
    <w:rsid w:val="00B7026A"/>
    <w:rsid w:val="00B719BE"/>
    <w:rsid w:val="00B86B51"/>
    <w:rsid w:val="00B917B0"/>
    <w:rsid w:val="00B95CAF"/>
    <w:rsid w:val="00BA32F2"/>
    <w:rsid w:val="00BA36EE"/>
    <w:rsid w:val="00BA540E"/>
    <w:rsid w:val="00BB0DA7"/>
    <w:rsid w:val="00BB390E"/>
    <w:rsid w:val="00BC296F"/>
    <w:rsid w:val="00BD43E5"/>
    <w:rsid w:val="00BD4DE1"/>
    <w:rsid w:val="00BD518A"/>
    <w:rsid w:val="00BE4933"/>
    <w:rsid w:val="00BF216A"/>
    <w:rsid w:val="00BF23CC"/>
    <w:rsid w:val="00BF272E"/>
    <w:rsid w:val="00BF284F"/>
    <w:rsid w:val="00BF6CB2"/>
    <w:rsid w:val="00BF7AFC"/>
    <w:rsid w:val="00C017C3"/>
    <w:rsid w:val="00C02D27"/>
    <w:rsid w:val="00C03A25"/>
    <w:rsid w:val="00C05B3D"/>
    <w:rsid w:val="00C06FB9"/>
    <w:rsid w:val="00C076ED"/>
    <w:rsid w:val="00C10503"/>
    <w:rsid w:val="00C10D1E"/>
    <w:rsid w:val="00C11B67"/>
    <w:rsid w:val="00C1519C"/>
    <w:rsid w:val="00C15587"/>
    <w:rsid w:val="00C16644"/>
    <w:rsid w:val="00C215BD"/>
    <w:rsid w:val="00C21BEC"/>
    <w:rsid w:val="00C22C77"/>
    <w:rsid w:val="00C26A44"/>
    <w:rsid w:val="00C37E33"/>
    <w:rsid w:val="00C404F2"/>
    <w:rsid w:val="00C41380"/>
    <w:rsid w:val="00C47696"/>
    <w:rsid w:val="00C500FF"/>
    <w:rsid w:val="00C506D4"/>
    <w:rsid w:val="00C50AD9"/>
    <w:rsid w:val="00C620F4"/>
    <w:rsid w:val="00C64032"/>
    <w:rsid w:val="00C66F50"/>
    <w:rsid w:val="00C7784D"/>
    <w:rsid w:val="00C863DD"/>
    <w:rsid w:val="00C90593"/>
    <w:rsid w:val="00CB1045"/>
    <w:rsid w:val="00CB117E"/>
    <w:rsid w:val="00CB14D9"/>
    <w:rsid w:val="00CB31ED"/>
    <w:rsid w:val="00CD0FF0"/>
    <w:rsid w:val="00CD1389"/>
    <w:rsid w:val="00CD6BE2"/>
    <w:rsid w:val="00CE2D9F"/>
    <w:rsid w:val="00CE3B56"/>
    <w:rsid w:val="00CE5476"/>
    <w:rsid w:val="00CE77D6"/>
    <w:rsid w:val="00CF138D"/>
    <w:rsid w:val="00CF3CB5"/>
    <w:rsid w:val="00CF6239"/>
    <w:rsid w:val="00D021BA"/>
    <w:rsid w:val="00D03416"/>
    <w:rsid w:val="00D04146"/>
    <w:rsid w:val="00D05643"/>
    <w:rsid w:val="00D07CDE"/>
    <w:rsid w:val="00D16649"/>
    <w:rsid w:val="00D1773F"/>
    <w:rsid w:val="00D25434"/>
    <w:rsid w:val="00D2668F"/>
    <w:rsid w:val="00D2680E"/>
    <w:rsid w:val="00D27DD2"/>
    <w:rsid w:val="00D35AE4"/>
    <w:rsid w:val="00D36D77"/>
    <w:rsid w:val="00D37743"/>
    <w:rsid w:val="00D40158"/>
    <w:rsid w:val="00D44787"/>
    <w:rsid w:val="00D4616F"/>
    <w:rsid w:val="00D46B03"/>
    <w:rsid w:val="00D470DC"/>
    <w:rsid w:val="00D47DB2"/>
    <w:rsid w:val="00D47E41"/>
    <w:rsid w:val="00D50AF4"/>
    <w:rsid w:val="00D55672"/>
    <w:rsid w:val="00D6048C"/>
    <w:rsid w:val="00D61567"/>
    <w:rsid w:val="00D61F4F"/>
    <w:rsid w:val="00D6303C"/>
    <w:rsid w:val="00D65E91"/>
    <w:rsid w:val="00D67E0E"/>
    <w:rsid w:val="00D7094F"/>
    <w:rsid w:val="00D714A5"/>
    <w:rsid w:val="00D71C4E"/>
    <w:rsid w:val="00D71FD6"/>
    <w:rsid w:val="00D77D34"/>
    <w:rsid w:val="00D842D0"/>
    <w:rsid w:val="00D853DF"/>
    <w:rsid w:val="00D908AE"/>
    <w:rsid w:val="00D91E06"/>
    <w:rsid w:val="00D97D80"/>
    <w:rsid w:val="00DA01EF"/>
    <w:rsid w:val="00DA27B2"/>
    <w:rsid w:val="00DA4BF1"/>
    <w:rsid w:val="00DA4C1F"/>
    <w:rsid w:val="00DB29A2"/>
    <w:rsid w:val="00DC00F8"/>
    <w:rsid w:val="00DC5C70"/>
    <w:rsid w:val="00DD03B0"/>
    <w:rsid w:val="00DD1D05"/>
    <w:rsid w:val="00DD3AA0"/>
    <w:rsid w:val="00DE34F2"/>
    <w:rsid w:val="00DE5325"/>
    <w:rsid w:val="00DF0997"/>
    <w:rsid w:val="00DF54B0"/>
    <w:rsid w:val="00DF7361"/>
    <w:rsid w:val="00E02695"/>
    <w:rsid w:val="00E02C2B"/>
    <w:rsid w:val="00E0351B"/>
    <w:rsid w:val="00E04523"/>
    <w:rsid w:val="00E066F1"/>
    <w:rsid w:val="00E20AAD"/>
    <w:rsid w:val="00E2406F"/>
    <w:rsid w:val="00E24152"/>
    <w:rsid w:val="00E25FAB"/>
    <w:rsid w:val="00E37A19"/>
    <w:rsid w:val="00E406CA"/>
    <w:rsid w:val="00E43020"/>
    <w:rsid w:val="00E43EB2"/>
    <w:rsid w:val="00E464E9"/>
    <w:rsid w:val="00E4753D"/>
    <w:rsid w:val="00E60CC8"/>
    <w:rsid w:val="00E63F77"/>
    <w:rsid w:val="00E7402C"/>
    <w:rsid w:val="00E74A49"/>
    <w:rsid w:val="00E8251C"/>
    <w:rsid w:val="00E83847"/>
    <w:rsid w:val="00E8763E"/>
    <w:rsid w:val="00E9422C"/>
    <w:rsid w:val="00E97E2C"/>
    <w:rsid w:val="00EA26BF"/>
    <w:rsid w:val="00EB097F"/>
    <w:rsid w:val="00EB484C"/>
    <w:rsid w:val="00EB6667"/>
    <w:rsid w:val="00ED3D1F"/>
    <w:rsid w:val="00EE09A7"/>
    <w:rsid w:val="00EE39AD"/>
    <w:rsid w:val="00EE3A70"/>
    <w:rsid w:val="00EF23DC"/>
    <w:rsid w:val="00EF27ED"/>
    <w:rsid w:val="00EF2A6C"/>
    <w:rsid w:val="00EF59B9"/>
    <w:rsid w:val="00F01778"/>
    <w:rsid w:val="00F0235A"/>
    <w:rsid w:val="00F04451"/>
    <w:rsid w:val="00F15CD8"/>
    <w:rsid w:val="00F161E5"/>
    <w:rsid w:val="00F2408E"/>
    <w:rsid w:val="00F24DF0"/>
    <w:rsid w:val="00F253DA"/>
    <w:rsid w:val="00F2587A"/>
    <w:rsid w:val="00F40C3F"/>
    <w:rsid w:val="00F416BB"/>
    <w:rsid w:val="00F451A8"/>
    <w:rsid w:val="00F45212"/>
    <w:rsid w:val="00F466AB"/>
    <w:rsid w:val="00F502A7"/>
    <w:rsid w:val="00F52FC3"/>
    <w:rsid w:val="00F53152"/>
    <w:rsid w:val="00F54486"/>
    <w:rsid w:val="00F549A6"/>
    <w:rsid w:val="00F6080B"/>
    <w:rsid w:val="00F640F2"/>
    <w:rsid w:val="00F6694A"/>
    <w:rsid w:val="00F72DF5"/>
    <w:rsid w:val="00F73DDB"/>
    <w:rsid w:val="00F73F04"/>
    <w:rsid w:val="00F75D9F"/>
    <w:rsid w:val="00F77D23"/>
    <w:rsid w:val="00F809D2"/>
    <w:rsid w:val="00F82866"/>
    <w:rsid w:val="00F83564"/>
    <w:rsid w:val="00F857DD"/>
    <w:rsid w:val="00F8621E"/>
    <w:rsid w:val="00F95747"/>
    <w:rsid w:val="00FA23A0"/>
    <w:rsid w:val="00FA2D16"/>
    <w:rsid w:val="00FA31E8"/>
    <w:rsid w:val="00FB1008"/>
    <w:rsid w:val="00FB16F1"/>
    <w:rsid w:val="00FB3980"/>
    <w:rsid w:val="00FB3F86"/>
    <w:rsid w:val="00FB3FF5"/>
    <w:rsid w:val="00FB59A8"/>
    <w:rsid w:val="00FC1201"/>
    <w:rsid w:val="00FC40F2"/>
    <w:rsid w:val="00FC78F8"/>
    <w:rsid w:val="00FD3DBD"/>
    <w:rsid w:val="00FD4023"/>
    <w:rsid w:val="00FD6F67"/>
    <w:rsid w:val="00FE613B"/>
    <w:rsid w:val="00FF54EC"/>
    <w:rsid w:val="00FF7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3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1D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 w:type="paragraph" w:styleId="TOC2">
    <w:name w:val="toc 2"/>
    <w:basedOn w:val="Normal"/>
    <w:next w:val="Normal"/>
    <w:autoRedefine/>
    <w:uiPriority w:val="39"/>
    <w:unhideWhenUsed/>
    <w:rsid w:val="00192B62"/>
    <w:pPr>
      <w:spacing w:after="100"/>
      <w:ind w:left="220"/>
    </w:pPr>
  </w:style>
  <w:style w:type="character" w:styleId="Hyperlink">
    <w:name w:val="Hyperlink"/>
    <w:basedOn w:val="DefaultParagraphFont"/>
    <w:uiPriority w:val="99"/>
    <w:unhideWhenUsed/>
    <w:rsid w:val="00192B62"/>
    <w:rPr>
      <w:color w:val="0000FF" w:themeColor="hyperlink"/>
      <w:u w:val="single"/>
    </w:rPr>
  </w:style>
  <w:style w:type="paragraph" w:styleId="TOC3">
    <w:name w:val="toc 3"/>
    <w:basedOn w:val="Normal"/>
    <w:next w:val="Normal"/>
    <w:autoRedefine/>
    <w:uiPriority w:val="39"/>
    <w:unhideWhenUsed/>
    <w:rsid w:val="00192B62"/>
    <w:pPr>
      <w:spacing w:after="100"/>
      <w:ind w:left="440"/>
    </w:pPr>
  </w:style>
  <w:style w:type="paragraph" w:styleId="Header">
    <w:name w:val="header"/>
    <w:basedOn w:val="Normal"/>
    <w:link w:val="HeaderChar"/>
    <w:uiPriority w:val="99"/>
    <w:unhideWhenUsed/>
    <w:rsid w:val="00DF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7"/>
  </w:style>
  <w:style w:type="paragraph" w:styleId="Footer">
    <w:name w:val="footer"/>
    <w:basedOn w:val="Normal"/>
    <w:link w:val="FooterChar"/>
    <w:uiPriority w:val="99"/>
    <w:unhideWhenUsed/>
    <w:rsid w:val="00DF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997"/>
  </w:style>
  <w:style w:type="paragraph" w:styleId="NoSpacing">
    <w:name w:val="No Spacing"/>
    <w:uiPriority w:val="1"/>
    <w:qFormat/>
    <w:rsid w:val="001E0342"/>
    <w:pPr>
      <w:spacing w:after="0" w:line="240" w:lineRule="auto"/>
    </w:pPr>
  </w:style>
  <w:style w:type="paragraph" w:styleId="TOC1">
    <w:name w:val="toc 1"/>
    <w:basedOn w:val="Normal"/>
    <w:next w:val="Normal"/>
    <w:autoRedefine/>
    <w:uiPriority w:val="39"/>
    <w:unhideWhenUsed/>
    <w:rsid w:val="00421285"/>
    <w:pPr>
      <w:spacing w:after="100"/>
    </w:pPr>
  </w:style>
  <w:style w:type="character" w:customStyle="1" w:styleId="Heading4Char">
    <w:name w:val="Heading 4 Char"/>
    <w:basedOn w:val="DefaultParagraphFont"/>
    <w:link w:val="Heading4"/>
    <w:uiPriority w:val="9"/>
    <w:rsid w:val="000E1D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6146A"/>
    <w:pPr>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1D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 w:type="paragraph" w:styleId="TOC2">
    <w:name w:val="toc 2"/>
    <w:basedOn w:val="Normal"/>
    <w:next w:val="Normal"/>
    <w:autoRedefine/>
    <w:uiPriority w:val="39"/>
    <w:unhideWhenUsed/>
    <w:rsid w:val="00192B62"/>
    <w:pPr>
      <w:spacing w:after="100"/>
      <w:ind w:left="220"/>
    </w:pPr>
  </w:style>
  <w:style w:type="character" w:styleId="Hyperlink">
    <w:name w:val="Hyperlink"/>
    <w:basedOn w:val="DefaultParagraphFont"/>
    <w:uiPriority w:val="99"/>
    <w:unhideWhenUsed/>
    <w:rsid w:val="00192B62"/>
    <w:rPr>
      <w:color w:val="0000FF" w:themeColor="hyperlink"/>
      <w:u w:val="single"/>
    </w:rPr>
  </w:style>
  <w:style w:type="paragraph" w:styleId="TOC3">
    <w:name w:val="toc 3"/>
    <w:basedOn w:val="Normal"/>
    <w:next w:val="Normal"/>
    <w:autoRedefine/>
    <w:uiPriority w:val="39"/>
    <w:unhideWhenUsed/>
    <w:rsid w:val="00192B62"/>
    <w:pPr>
      <w:spacing w:after="100"/>
      <w:ind w:left="440"/>
    </w:pPr>
  </w:style>
  <w:style w:type="paragraph" w:styleId="Header">
    <w:name w:val="header"/>
    <w:basedOn w:val="Normal"/>
    <w:link w:val="HeaderChar"/>
    <w:uiPriority w:val="99"/>
    <w:unhideWhenUsed/>
    <w:rsid w:val="00DF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7"/>
  </w:style>
  <w:style w:type="paragraph" w:styleId="Footer">
    <w:name w:val="footer"/>
    <w:basedOn w:val="Normal"/>
    <w:link w:val="FooterChar"/>
    <w:uiPriority w:val="99"/>
    <w:unhideWhenUsed/>
    <w:rsid w:val="00DF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997"/>
  </w:style>
  <w:style w:type="paragraph" w:styleId="NoSpacing">
    <w:name w:val="No Spacing"/>
    <w:uiPriority w:val="1"/>
    <w:qFormat/>
    <w:rsid w:val="001E0342"/>
    <w:pPr>
      <w:spacing w:after="0" w:line="240" w:lineRule="auto"/>
    </w:pPr>
  </w:style>
  <w:style w:type="paragraph" w:styleId="TOC1">
    <w:name w:val="toc 1"/>
    <w:basedOn w:val="Normal"/>
    <w:next w:val="Normal"/>
    <w:autoRedefine/>
    <w:uiPriority w:val="39"/>
    <w:unhideWhenUsed/>
    <w:rsid w:val="00421285"/>
    <w:pPr>
      <w:spacing w:after="100"/>
    </w:pPr>
  </w:style>
  <w:style w:type="character" w:customStyle="1" w:styleId="Heading4Char">
    <w:name w:val="Heading 4 Char"/>
    <w:basedOn w:val="DefaultParagraphFont"/>
    <w:link w:val="Heading4"/>
    <w:uiPriority w:val="9"/>
    <w:rsid w:val="000E1D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6146A"/>
    <w:pPr>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02648">
      <w:bodyDiv w:val="1"/>
      <w:marLeft w:val="0"/>
      <w:marRight w:val="0"/>
      <w:marTop w:val="0"/>
      <w:marBottom w:val="0"/>
      <w:divBdr>
        <w:top w:val="none" w:sz="0" w:space="0" w:color="auto"/>
        <w:left w:val="none" w:sz="0" w:space="0" w:color="auto"/>
        <w:bottom w:val="none" w:sz="0" w:space="0" w:color="auto"/>
        <w:right w:val="none" w:sz="0" w:space="0" w:color="auto"/>
      </w:divBdr>
      <w:divsChild>
        <w:div w:id="1341854839">
          <w:marLeft w:val="0"/>
          <w:marRight w:val="0"/>
          <w:marTop w:val="0"/>
          <w:marBottom w:val="0"/>
          <w:divBdr>
            <w:top w:val="none" w:sz="0" w:space="0" w:color="auto"/>
            <w:left w:val="none" w:sz="0" w:space="0" w:color="auto"/>
            <w:bottom w:val="none" w:sz="0" w:space="0" w:color="auto"/>
            <w:right w:val="none" w:sz="0" w:space="0" w:color="auto"/>
          </w:divBdr>
          <w:divsChild>
            <w:div w:id="1983998405">
              <w:marLeft w:val="0"/>
              <w:marRight w:val="0"/>
              <w:marTop w:val="0"/>
              <w:marBottom w:val="0"/>
              <w:divBdr>
                <w:top w:val="none" w:sz="0" w:space="0" w:color="auto"/>
                <w:left w:val="none" w:sz="0" w:space="0" w:color="auto"/>
                <w:bottom w:val="none" w:sz="0" w:space="0" w:color="auto"/>
                <w:right w:val="none" w:sz="0" w:space="0" w:color="auto"/>
              </w:divBdr>
              <w:divsChild>
                <w:div w:id="1720738726">
                  <w:marLeft w:val="0"/>
                  <w:marRight w:val="0"/>
                  <w:marTop w:val="0"/>
                  <w:marBottom w:val="0"/>
                  <w:divBdr>
                    <w:top w:val="none" w:sz="0" w:space="0" w:color="auto"/>
                    <w:left w:val="none" w:sz="0" w:space="0" w:color="auto"/>
                    <w:bottom w:val="none" w:sz="0" w:space="0" w:color="auto"/>
                    <w:right w:val="none" w:sz="0" w:space="0" w:color="auto"/>
                  </w:divBdr>
                  <w:divsChild>
                    <w:div w:id="825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tif"/><Relationship Id="rId2" Type="http://schemas.openxmlformats.org/officeDocument/2006/relationships/numbering" Target="numbering.xml"/><Relationship Id="rId16" Type="http://schemas.openxmlformats.org/officeDocument/2006/relationships/image" Target="media/image7.ti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tif"/><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1.ti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hyperlink" Target="https://gridpack.org"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860D9-6DE4-448D-8D38-31E431D3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EC542F71.dotm</Template>
  <TotalTime>1569</TotalTime>
  <Pages>140</Pages>
  <Words>42511</Words>
  <Characters>242317</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284260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Bruce J</dc:creator>
  <cp:lastModifiedBy>Palmer, Bruce J</cp:lastModifiedBy>
  <cp:revision>8</cp:revision>
  <cp:lastPrinted>2017-05-22T16:02:00Z</cp:lastPrinted>
  <dcterms:created xsi:type="dcterms:W3CDTF">2017-05-17T17:09:00Z</dcterms:created>
  <dcterms:modified xsi:type="dcterms:W3CDTF">2017-05-22T16:22:00Z</dcterms:modified>
</cp:coreProperties>
</file>